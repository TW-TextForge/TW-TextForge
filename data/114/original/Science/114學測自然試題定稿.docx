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A566A" w14:textId="333975FB" w:rsidR="005647F5" w:rsidRPr="00C650DD" w:rsidRDefault="005647F5" w:rsidP="00C650DD">
      <w:pPr>
        <w:widowControl/>
        <w:autoSpaceDE w:val="0"/>
        <w:autoSpaceDN w:val="0"/>
        <w:spacing w:beforeLines="50" w:before="120" w:line="400" w:lineRule="atLeast"/>
        <w:jc w:val="center"/>
        <w:textAlignment w:val="bottom"/>
        <w:rPr>
          <w:rFonts w:eastAsia="標楷體"/>
          <w:sz w:val="40"/>
          <w:szCs w:val="40"/>
        </w:rPr>
      </w:pPr>
      <w:r w:rsidRPr="00C650DD">
        <w:rPr>
          <w:rFonts w:eastAsia="標楷體" w:hint="eastAsia"/>
          <w:sz w:val="40"/>
          <w:szCs w:val="40"/>
        </w:rPr>
        <w:t>財團法人大學入學考試中心基金會</w:t>
      </w:r>
    </w:p>
    <w:p w14:paraId="0501EA2B" w14:textId="4778850F" w:rsidR="005647F5" w:rsidRDefault="005647F5" w:rsidP="00C650DD">
      <w:pPr>
        <w:widowControl/>
        <w:autoSpaceDE w:val="0"/>
        <w:autoSpaceDN w:val="0"/>
        <w:spacing w:beforeLines="50" w:before="120" w:line="400" w:lineRule="atLeast"/>
        <w:jc w:val="center"/>
        <w:textAlignment w:val="bottom"/>
        <w:rPr>
          <w:rFonts w:eastAsia="標楷體"/>
          <w:sz w:val="40"/>
          <w:szCs w:val="40"/>
        </w:rPr>
      </w:pPr>
      <w:r w:rsidRPr="00C650DD">
        <w:rPr>
          <w:rFonts w:eastAsia="標楷體"/>
          <w:sz w:val="40"/>
          <w:szCs w:val="40"/>
        </w:rPr>
        <w:t>114</w:t>
      </w:r>
      <w:r w:rsidRPr="00C650DD">
        <w:rPr>
          <w:rFonts w:eastAsia="標楷體" w:hint="eastAsia"/>
          <w:sz w:val="40"/>
          <w:szCs w:val="40"/>
        </w:rPr>
        <w:t>學年度學科能力測驗試題</w:t>
      </w:r>
    </w:p>
    <w:p w14:paraId="759567E3" w14:textId="77777777" w:rsidR="00C650DD" w:rsidRPr="00C650DD" w:rsidRDefault="00C650DD" w:rsidP="00C650DD">
      <w:pPr>
        <w:widowControl/>
        <w:autoSpaceDE w:val="0"/>
        <w:autoSpaceDN w:val="0"/>
        <w:spacing w:line="360" w:lineRule="exact"/>
        <w:jc w:val="center"/>
        <w:textAlignment w:val="bottom"/>
        <w:rPr>
          <w:rFonts w:eastAsia="標楷體"/>
          <w:sz w:val="40"/>
          <w:szCs w:val="40"/>
        </w:rPr>
      </w:pPr>
    </w:p>
    <w:p w14:paraId="358115F0" w14:textId="7963CB89" w:rsidR="005647F5" w:rsidRPr="00C650DD" w:rsidRDefault="005647F5" w:rsidP="00C650DD">
      <w:pPr>
        <w:widowControl/>
        <w:autoSpaceDE w:val="0"/>
        <w:autoSpaceDN w:val="0"/>
        <w:adjustRightInd/>
        <w:spacing w:beforeLines="50" w:before="120" w:line="400" w:lineRule="atLeast"/>
        <w:jc w:val="center"/>
        <w:textAlignment w:val="bottom"/>
        <w:rPr>
          <w:rFonts w:eastAsia="標楷體"/>
          <w:sz w:val="52"/>
          <w:szCs w:val="52"/>
        </w:rPr>
      </w:pPr>
      <w:r w:rsidRPr="00C650DD">
        <w:rPr>
          <w:rFonts w:eastAsia="標楷體" w:hint="eastAsia"/>
          <w:sz w:val="52"/>
          <w:szCs w:val="52"/>
        </w:rPr>
        <w:t>自然考科</w:t>
      </w:r>
    </w:p>
    <w:p w14:paraId="3433795F" w14:textId="77777777" w:rsidR="005647F5" w:rsidRPr="00C650DD" w:rsidRDefault="005647F5" w:rsidP="00C650DD">
      <w:pPr>
        <w:spacing w:beforeLines="200" w:before="480"/>
        <w:jc w:val="center"/>
        <w:rPr>
          <w:b/>
          <w:sz w:val="36"/>
          <w:szCs w:val="36"/>
          <w:shd w:val="pct15" w:color="auto" w:fill="FFFFFF"/>
        </w:rPr>
      </w:pPr>
      <w:r w:rsidRPr="00C650DD">
        <w:rPr>
          <w:rFonts w:ascii="標楷體" w:eastAsia="標楷體" w:hAnsi="標楷體" w:hint="eastAsia"/>
          <w:b/>
          <w:sz w:val="36"/>
          <w:szCs w:val="36"/>
          <w:shd w:val="pct15" w:color="auto" w:fill="FFFFFF"/>
        </w:rPr>
        <w:t>請於考試開始</w:t>
      </w:r>
      <w:proofErr w:type="gramStart"/>
      <w:r w:rsidRPr="00C650DD">
        <w:rPr>
          <w:rFonts w:ascii="標楷體" w:eastAsia="標楷體" w:hAnsi="標楷體" w:hint="eastAsia"/>
          <w:b/>
          <w:sz w:val="36"/>
          <w:szCs w:val="36"/>
          <w:shd w:val="pct15" w:color="auto" w:fill="FFFFFF"/>
        </w:rPr>
        <w:t>鈴</w:t>
      </w:r>
      <w:proofErr w:type="gramEnd"/>
      <w:r w:rsidRPr="00C650DD">
        <w:rPr>
          <w:rFonts w:ascii="標楷體" w:eastAsia="標楷體" w:hAnsi="標楷體" w:hint="eastAsia"/>
          <w:b/>
          <w:sz w:val="36"/>
          <w:szCs w:val="36"/>
          <w:shd w:val="pct15" w:color="auto" w:fill="FFFFFF"/>
        </w:rPr>
        <w:t>響起，在</w:t>
      </w:r>
      <w:proofErr w:type="gramStart"/>
      <w:r w:rsidRPr="00C650DD">
        <w:rPr>
          <w:rFonts w:ascii="標楷體" w:eastAsia="標楷體" w:hAnsi="標楷體" w:hint="eastAsia"/>
          <w:b/>
          <w:sz w:val="36"/>
          <w:szCs w:val="36"/>
          <w:shd w:val="pct15" w:color="auto" w:fill="FFFFFF"/>
        </w:rPr>
        <w:t>答題卷簽名</w:t>
      </w:r>
      <w:proofErr w:type="gramEnd"/>
      <w:r w:rsidRPr="00C650DD">
        <w:rPr>
          <w:rFonts w:ascii="標楷體" w:eastAsia="標楷體" w:hAnsi="標楷體" w:hint="eastAsia"/>
          <w:b/>
          <w:sz w:val="36"/>
          <w:szCs w:val="36"/>
          <w:shd w:val="pct15" w:color="auto" w:fill="FFFFFF"/>
        </w:rPr>
        <w:t>欄位以正楷簽全名</w:t>
      </w:r>
    </w:p>
    <w:p w14:paraId="4EEE2DAF" w14:textId="77777777" w:rsidR="00457764" w:rsidRPr="00AF1BB4" w:rsidRDefault="00457764" w:rsidP="00A66B0A">
      <w:pPr>
        <w:adjustRightInd/>
        <w:spacing w:line="360" w:lineRule="exact"/>
        <w:jc w:val="both"/>
        <w:textAlignment w:val="auto"/>
        <w:rPr>
          <w:rFonts w:eastAsia="標楷體"/>
          <w:kern w:val="2"/>
          <w:sz w:val="22"/>
          <w:szCs w:val="22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8640"/>
      </w:tblGrid>
      <w:tr w:rsidR="00697148" w:rsidRPr="00AF1BB4" w14:paraId="1B874FCD" w14:textId="77777777" w:rsidTr="00D15ABF">
        <w:trPr>
          <w:cantSplit/>
          <w:trHeight w:val="8467"/>
          <w:jc w:val="center"/>
        </w:trPr>
        <w:tc>
          <w:tcPr>
            <w:tcW w:w="864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5B66B9" w14:textId="77777777" w:rsidR="00697148" w:rsidRPr="00AF1BB4" w:rsidRDefault="00697148" w:rsidP="00723B08">
            <w:pPr>
              <w:widowControl/>
              <w:autoSpaceDE w:val="0"/>
              <w:autoSpaceDN w:val="0"/>
              <w:adjustRightInd/>
              <w:spacing w:line="240" w:lineRule="atLeast"/>
              <w:ind w:right="-28"/>
              <w:jc w:val="center"/>
              <w:textAlignment w:val="bottom"/>
              <w:rPr>
                <w:rFonts w:eastAsia="標楷體"/>
                <w:kern w:val="2"/>
                <w:sz w:val="22"/>
                <w:szCs w:val="22"/>
              </w:rPr>
            </w:pPr>
          </w:p>
          <w:p w14:paraId="1BFF2839" w14:textId="77777777" w:rsidR="00563A54" w:rsidRPr="00C650DD" w:rsidRDefault="00563A54" w:rsidP="00C650DD">
            <w:pPr>
              <w:widowControl/>
              <w:autoSpaceDE w:val="0"/>
              <w:autoSpaceDN w:val="0"/>
              <w:adjustRightInd/>
              <w:spacing w:afterLines="100" w:after="240" w:line="480" w:lineRule="atLeast"/>
              <w:ind w:right="-28"/>
              <w:jc w:val="center"/>
              <w:textAlignment w:val="bottom"/>
              <w:rPr>
                <w:rFonts w:eastAsia="標楷體"/>
                <w:color w:val="000000" w:themeColor="text1"/>
                <w:kern w:val="2"/>
                <w:sz w:val="32"/>
                <w:szCs w:val="32"/>
              </w:rPr>
            </w:pPr>
            <w:proofErr w:type="gramStart"/>
            <w:r w:rsidRPr="00C650DD">
              <w:rPr>
                <w:rFonts w:eastAsia="標楷體"/>
                <w:color w:val="000000" w:themeColor="text1"/>
                <w:kern w:val="2"/>
                <w:sz w:val="32"/>
                <w:szCs w:val="32"/>
              </w:rPr>
              <w:t>－作答</w:t>
            </w:r>
            <w:proofErr w:type="gramEnd"/>
            <w:r w:rsidRPr="00C650DD">
              <w:rPr>
                <w:rFonts w:eastAsia="標楷體"/>
                <w:color w:val="000000" w:themeColor="text1"/>
                <w:kern w:val="2"/>
                <w:sz w:val="32"/>
                <w:szCs w:val="32"/>
              </w:rPr>
              <w:t>注意事項－</w:t>
            </w:r>
          </w:p>
          <w:p w14:paraId="26B6CFED" w14:textId="77777777" w:rsidR="00563A54" w:rsidRPr="00C650DD" w:rsidRDefault="00563A54" w:rsidP="00563A54">
            <w:pPr>
              <w:widowControl/>
              <w:autoSpaceDE w:val="0"/>
              <w:autoSpaceDN w:val="0"/>
              <w:spacing w:beforeLines="50" w:before="120" w:line="400" w:lineRule="atLeast"/>
              <w:ind w:leftChars="300" w:left="720"/>
              <w:jc w:val="both"/>
              <w:textAlignment w:val="bottom"/>
              <w:rPr>
                <w:rFonts w:eastAsia="標楷體"/>
                <w:color w:val="000000" w:themeColor="text1"/>
                <w:sz w:val="28"/>
                <w:szCs w:val="28"/>
              </w:rPr>
            </w:pPr>
            <w:r w:rsidRPr="00C650DD">
              <w:rPr>
                <w:rFonts w:eastAsia="標楷體"/>
                <w:color w:val="000000" w:themeColor="text1"/>
                <w:sz w:val="28"/>
                <w:szCs w:val="28"/>
              </w:rPr>
              <w:t>考試時間：</w:t>
            </w:r>
            <w:r w:rsidRPr="00C650DD">
              <w:rPr>
                <w:rFonts w:eastAsia="標楷體" w:hint="eastAsia"/>
                <w:color w:val="000000" w:themeColor="text1"/>
                <w:sz w:val="28"/>
                <w:szCs w:val="28"/>
              </w:rPr>
              <w:t xml:space="preserve"> </w:t>
            </w:r>
            <w:r w:rsidRPr="00C650DD">
              <w:rPr>
                <w:rFonts w:eastAsia="標楷體"/>
                <w:color w:val="000000" w:themeColor="text1"/>
                <w:sz w:val="28"/>
                <w:szCs w:val="28"/>
              </w:rPr>
              <w:t xml:space="preserve">110 </w:t>
            </w:r>
            <w:r w:rsidRPr="00C650DD">
              <w:rPr>
                <w:rFonts w:eastAsia="標楷體"/>
                <w:color w:val="000000" w:themeColor="text1"/>
                <w:sz w:val="28"/>
                <w:szCs w:val="28"/>
              </w:rPr>
              <w:t>分鐘</w:t>
            </w:r>
          </w:p>
          <w:p w14:paraId="4E5379EF" w14:textId="77777777" w:rsidR="00563A54" w:rsidRPr="00C650DD" w:rsidRDefault="00563A54" w:rsidP="00C650DD">
            <w:pPr>
              <w:widowControl/>
              <w:autoSpaceDE w:val="0"/>
              <w:autoSpaceDN w:val="0"/>
              <w:spacing w:beforeLines="100" w:before="240" w:line="400" w:lineRule="atLeast"/>
              <w:ind w:leftChars="300" w:left="720"/>
              <w:jc w:val="both"/>
              <w:textAlignment w:val="bottom"/>
              <w:rPr>
                <w:rFonts w:eastAsia="標楷體"/>
                <w:color w:val="000000" w:themeColor="text1"/>
                <w:sz w:val="28"/>
                <w:szCs w:val="28"/>
              </w:rPr>
            </w:pPr>
            <w:r w:rsidRPr="00C650DD">
              <w:rPr>
                <w:rFonts w:eastAsia="標楷體"/>
                <w:color w:val="000000" w:themeColor="text1"/>
                <w:sz w:val="28"/>
                <w:szCs w:val="28"/>
              </w:rPr>
              <w:t>作答方式：</w:t>
            </w:r>
          </w:p>
          <w:p w14:paraId="7379A08F" w14:textId="77777777" w:rsidR="00563A54" w:rsidRPr="00C650DD" w:rsidRDefault="00563A54" w:rsidP="00417785">
            <w:pPr>
              <w:widowControl/>
              <w:tabs>
                <w:tab w:val="left" w:pos="4680"/>
              </w:tabs>
              <w:autoSpaceDE w:val="0"/>
              <w:autoSpaceDN w:val="0"/>
              <w:spacing w:beforeLines="25" w:before="60" w:line="340" w:lineRule="exact"/>
              <w:ind w:leftChars="450" w:left="1320" w:rightChars="200" w:right="480" w:hangingChars="100" w:hanging="240"/>
              <w:jc w:val="both"/>
              <w:textAlignment w:val="bottom"/>
              <w:rPr>
                <w:rFonts w:eastAsia="標楷體"/>
                <w:color w:val="000000" w:themeColor="text1"/>
                <w:szCs w:val="24"/>
              </w:rPr>
            </w:pPr>
            <w:proofErr w:type="gramStart"/>
            <w:r w:rsidRPr="00C650DD">
              <w:rPr>
                <w:rFonts w:ascii="標楷體" w:eastAsia="標楷體" w:hAnsi="標楷體"/>
                <w:color w:val="000000" w:themeColor="text1"/>
                <w:szCs w:val="24"/>
              </w:rPr>
              <w:t>˙</w:t>
            </w:r>
            <w:proofErr w:type="gramEnd"/>
            <w:r w:rsidRPr="00C650DD">
              <w:rPr>
                <w:rFonts w:eastAsia="標楷體"/>
                <w:color w:val="000000" w:themeColor="text1"/>
                <w:szCs w:val="24"/>
              </w:rPr>
              <w:t>選擇題用</w:t>
            </w:r>
            <w:r w:rsidRPr="00C650DD">
              <w:rPr>
                <w:rFonts w:eastAsia="標楷體"/>
                <w:color w:val="000000" w:themeColor="text1"/>
                <w:szCs w:val="24"/>
              </w:rPr>
              <w:t xml:space="preserve"> 2B </w:t>
            </w:r>
            <w:r w:rsidRPr="00C650DD">
              <w:rPr>
                <w:rFonts w:eastAsia="標楷體"/>
                <w:color w:val="000000" w:themeColor="text1"/>
                <w:szCs w:val="24"/>
              </w:rPr>
              <w:t>鉛筆在「</w:t>
            </w:r>
            <w:proofErr w:type="gramStart"/>
            <w:r w:rsidRPr="00C650DD">
              <w:rPr>
                <w:rFonts w:eastAsia="標楷體"/>
                <w:color w:val="000000" w:themeColor="text1"/>
                <w:szCs w:val="24"/>
              </w:rPr>
              <w:t>答題卷</w:t>
            </w:r>
            <w:proofErr w:type="gramEnd"/>
            <w:r w:rsidRPr="00C650DD">
              <w:rPr>
                <w:rFonts w:eastAsia="標楷體"/>
                <w:color w:val="000000" w:themeColor="text1"/>
                <w:szCs w:val="24"/>
              </w:rPr>
              <w:t>」上作答；更正時以橡皮擦擦拭，切勿使用修正帶（液）。</w:t>
            </w:r>
          </w:p>
          <w:p w14:paraId="1C118CE1" w14:textId="77777777" w:rsidR="00563A54" w:rsidRPr="00417785" w:rsidRDefault="00563A54" w:rsidP="00417785">
            <w:pPr>
              <w:widowControl/>
              <w:tabs>
                <w:tab w:val="left" w:pos="4680"/>
              </w:tabs>
              <w:autoSpaceDE w:val="0"/>
              <w:autoSpaceDN w:val="0"/>
              <w:spacing w:beforeLines="25" w:before="60" w:line="340" w:lineRule="exact"/>
              <w:ind w:leftChars="450" w:left="1308" w:rightChars="200" w:right="480" w:hangingChars="100" w:hanging="228"/>
              <w:jc w:val="both"/>
              <w:textAlignment w:val="bottom"/>
              <w:rPr>
                <w:rFonts w:ascii="標楷體" w:eastAsia="標楷體" w:hAnsi="標楷體"/>
                <w:color w:val="000000" w:themeColor="text1"/>
                <w:spacing w:val="-6"/>
                <w:szCs w:val="24"/>
              </w:rPr>
            </w:pPr>
            <w:proofErr w:type="gramStart"/>
            <w:r w:rsidRPr="00417785">
              <w:rPr>
                <w:rFonts w:ascii="標楷體" w:eastAsia="標楷體" w:hAnsi="標楷體"/>
                <w:color w:val="000000" w:themeColor="text1"/>
                <w:spacing w:val="-6"/>
                <w:szCs w:val="24"/>
              </w:rPr>
              <w:t>˙</w:t>
            </w:r>
            <w:proofErr w:type="gramEnd"/>
            <w:r w:rsidRPr="00417785">
              <w:rPr>
                <w:rFonts w:ascii="標楷體" w:eastAsia="標楷體" w:hAnsi="標楷體"/>
                <w:color w:val="000000" w:themeColor="text1"/>
                <w:spacing w:val="-6"/>
                <w:szCs w:val="24"/>
              </w:rPr>
              <w:t>除題目另有規定外，非選擇題用筆尖較粗之黑色墨水的筆在「</w:t>
            </w:r>
            <w:proofErr w:type="gramStart"/>
            <w:r w:rsidRPr="00417785">
              <w:rPr>
                <w:rFonts w:ascii="標楷體" w:eastAsia="標楷體" w:hAnsi="標楷體"/>
                <w:color w:val="000000" w:themeColor="text1"/>
                <w:spacing w:val="-6"/>
                <w:szCs w:val="24"/>
              </w:rPr>
              <w:t>答題卷</w:t>
            </w:r>
            <w:proofErr w:type="gramEnd"/>
            <w:r w:rsidRPr="00417785">
              <w:rPr>
                <w:rFonts w:ascii="標楷體" w:eastAsia="標楷體" w:hAnsi="標楷體"/>
                <w:color w:val="000000" w:themeColor="text1"/>
                <w:spacing w:val="-6"/>
                <w:szCs w:val="24"/>
              </w:rPr>
              <w:t>」上作答；更正時，可以使用修正帶（液）。</w:t>
            </w:r>
          </w:p>
          <w:p w14:paraId="68566230" w14:textId="77777777" w:rsidR="00563A54" w:rsidRPr="00C650DD" w:rsidRDefault="00563A54" w:rsidP="00417785">
            <w:pPr>
              <w:widowControl/>
              <w:tabs>
                <w:tab w:val="left" w:pos="4680"/>
              </w:tabs>
              <w:autoSpaceDE w:val="0"/>
              <w:autoSpaceDN w:val="0"/>
              <w:spacing w:beforeLines="25" w:before="60" w:line="340" w:lineRule="exact"/>
              <w:ind w:leftChars="450" w:left="1320" w:rightChars="200" w:right="480" w:hangingChars="100" w:hanging="240"/>
              <w:jc w:val="both"/>
              <w:textAlignment w:val="bottom"/>
              <w:rPr>
                <w:rFonts w:ascii="標楷體" w:eastAsia="標楷體" w:hAnsi="標楷體"/>
                <w:color w:val="000000" w:themeColor="text1"/>
                <w:szCs w:val="24"/>
              </w:rPr>
            </w:pPr>
            <w:proofErr w:type="gramStart"/>
            <w:r w:rsidRPr="00C650DD">
              <w:rPr>
                <w:rFonts w:ascii="標楷體" w:eastAsia="標楷體" w:hAnsi="標楷體"/>
                <w:color w:val="000000" w:themeColor="text1"/>
                <w:szCs w:val="24"/>
              </w:rPr>
              <w:t>˙</w:t>
            </w:r>
            <w:proofErr w:type="gramEnd"/>
            <w:r w:rsidRPr="00417785">
              <w:rPr>
                <w:rFonts w:ascii="標楷體" w:eastAsia="標楷體" w:hAnsi="標楷體"/>
                <w:color w:val="000000" w:themeColor="text1"/>
                <w:spacing w:val="-2"/>
                <w:szCs w:val="24"/>
              </w:rPr>
              <w:t>考生須依上述</w:t>
            </w:r>
            <w:proofErr w:type="gramStart"/>
            <w:r w:rsidRPr="00417785">
              <w:rPr>
                <w:rFonts w:ascii="標楷體" w:eastAsia="標楷體" w:hAnsi="標楷體"/>
                <w:color w:val="000000" w:themeColor="text1"/>
                <w:spacing w:val="-2"/>
                <w:szCs w:val="24"/>
              </w:rPr>
              <w:t>規定劃記或</w:t>
            </w:r>
            <w:proofErr w:type="gramEnd"/>
            <w:r w:rsidRPr="00417785">
              <w:rPr>
                <w:rFonts w:ascii="標楷體" w:eastAsia="標楷體" w:hAnsi="標楷體"/>
                <w:color w:val="000000" w:themeColor="text1"/>
                <w:spacing w:val="-2"/>
                <w:szCs w:val="24"/>
              </w:rPr>
              <w:t>作答，若未依規定而導致答案難以辨識或評閱時，恐將影響成績。</w:t>
            </w:r>
          </w:p>
          <w:p w14:paraId="5501AC18" w14:textId="77777777" w:rsidR="00563A54" w:rsidRPr="00C650DD" w:rsidRDefault="00563A54" w:rsidP="00417785">
            <w:pPr>
              <w:widowControl/>
              <w:tabs>
                <w:tab w:val="left" w:pos="4680"/>
              </w:tabs>
              <w:autoSpaceDE w:val="0"/>
              <w:autoSpaceDN w:val="0"/>
              <w:spacing w:beforeLines="25" w:before="60" w:line="340" w:lineRule="exact"/>
              <w:ind w:leftChars="450" w:left="1320" w:rightChars="200" w:right="480" w:hangingChars="100" w:hanging="240"/>
              <w:jc w:val="both"/>
              <w:textAlignment w:val="bottom"/>
              <w:rPr>
                <w:rFonts w:ascii="標楷體" w:eastAsia="標楷體" w:hAnsi="標楷體"/>
                <w:color w:val="000000" w:themeColor="text1"/>
                <w:szCs w:val="24"/>
              </w:rPr>
            </w:pPr>
            <w:proofErr w:type="gramStart"/>
            <w:r w:rsidRPr="00C650DD">
              <w:rPr>
                <w:rFonts w:ascii="標楷體" w:eastAsia="標楷體" w:hAnsi="標楷體"/>
                <w:color w:val="000000" w:themeColor="text1"/>
                <w:szCs w:val="24"/>
              </w:rPr>
              <w:t>˙答題卷每人</w:t>
            </w:r>
            <w:proofErr w:type="gramEnd"/>
            <w:r w:rsidRPr="00C650DD">
              <w:rPr>
                <w:rFonts w:ascii="標楷體" w:eastAsia="標楷體" w:hAnsi="標楷體"/>
                <w:color w:val="000000" w:themeColor="text1"/>
                <w:szCs w:val="24"/>
              </w:rPr>
              <w:t>一張，不得要求增補。</w:t>
            </w:r>
          </w:p>
          <w:p w14:paraId="3C33FAB2" w14:textId="77777777" w:rsidR="00563A54" w:rsidRPr="00C650DD" w:rsidRDefault="00563A54" w:rsidP="00C650DD">
            <w:pPr>
              <w:widowControl/>
              <w:autoSpaceDE w:val="0"/>
              <w:autoSpaceDN w:val="0"/>
              <w:spacing w:beforeLines="100" w:before="240" w:line="400" w:lineRule="atLeast"/>
              <w:ind w:leftChars="300" w:left="720"/>
              <w:jc w:val="both"/>
              <w:textAlignment w:val="bottom"/>
              <w:rPr>
                <w:rFonts w:eastAsia="標楷體"/>
                <w:color w:val="000000" w:themeColor="text1"/>
                <w:sz w:val="28"/>
                <w:szCs w:val="28"/>
              </w:rPr>
            </w:pPr>
            <w:r w:rsidRPr="00C650DD">
              <w:rPr>
                <w:rFonts w:eastAsia="標楷體" w:hint="eastAsia"/>
                <w:color w:val="000000" w:themeColor="text1"/>
                <w:sz w:val="28"/>
                <w:szCs w:val="28"/>
              </w:rPr>
              <w:t>選擇題計分</w:t>
            </w:r>
            <w:r w:rsidRPr="00C650DD">
              <w:rPr>
                <w:rFonts w:eastAsia="標楷體"/>
                <w:color w:val="000000" w:themeColor="text1"/>
                <w:sz w:val="28"/>
                <w:szCs w:val="28"/>
              </w:rPr>
              <w:t>方式：</w:t>
            </w:r>
          </w:p>
          <w:p w14:paraId="312560AC" w14:textId="0C7CA312" w:rsidR="00563A54" w:rsidRPr="00C650DD" w:rsidRDefault="00563A54" w:rsidP="00563A54">
            <w:pPr>
              <w:widowControl/>
              <w:tabs>
                <w:tab w:val="left" w:pos="4680"/>
              </w:tabs>
              <w:autoSpaceDE w:val="0"/>
              <w:autoSpaceDN w:val="0"/>
              <w:spacing w:beforeLines="25" w:before="60" w:line="340" w:lineRule="exact"/>
              <w:ind w:leftChars="450" w:left="1320" w:rightChars="200" w:right="480" w:hangingChars="100" w:hanging="240"/>
              <w:jc w:val="both"/>
              <w:textAlignment w:val="bottom"/>
              <w:rPr>
                <w:rFonts w:eastAsia="標楷體"/>
                <w:color w:val="000000" w:themeColor="text1"/>
                <w:szCs w:val="24"/>
              </w:rPr>
            </w:pPr>
            <w:proofErr w:type="gramStart"/>
            <w:r w:rsidRPr="00C650DD">
              <w:rPr>
                <w:rFonts w:ascii="標楷體" w:eastAsia="標楷體" w:hAnsi="標楷體"/>
                <w:color w:val="000000" w:themeColor="text1"/>
                <w:szCs w:val="24"/>
              </w:rPr>
              <w:t>˙</w:t>
            </w:r>
            <w:proofErr w:type="gramEnd"/>
            <w:r w:rsidRPr="00C650DD">
              <w:rPr>
                <w:rFonts w:eastAsia="標楷體"/>
                <w:color w:val="000000" w:themeColor="text1"/>
                <w:szCs w:val="24"/>
              </w:rPr>
              <w:t>單選題：每題有</w:t>
            </w:r>
            <w:bookmarkStart w:id="0" w:name="MTBlankEqn"/>
            <w:r w:rsidR="00417785" w:rsidRPr="00417785">
              <w:rPr>
                <w:position w:val="-2"/>
              </w:rPr>
              <w:object w:dxaOrig="180" w:dyaOrig="200" w14:anchorId="07DC6F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pt;height:10pt" o:ole="">
                  <v:imagedata r:id="rId8" o:title=""/>
                </v:shape>
                <o:OLEObject Type="Embed" ProgID="Equation.DSMT4" ShapeID="_x0000_i1025" DrawAspect="Content" ObjectID="_1804068090" r:id="rId9"/>
              </w:object>
            </w:r>
            <w:bookmarkEnd w:id="0"/>
            <w:proofErr w:type="gramStart"/>
            <w:r w:rsidRPr="00C650DD">
              <w:rPr>
                <w:rFonts w:eastAsia="標楷體"/>
                <w:color w:val="000000" w:themeColor="text1"/>
                <w:szCs w:val="24"/>
              </w:rPr>
              <w:t>個</w:t>
            </w:r>
            <w:proofErr w:type="gramEnd"/>
            <w:r w:rsidRPr="00C650DD">
              <w:rPr>
                <w:rFonts w:eastAsia="標楷體"/>
                <w:color w:val="000000" w:themeColor="text1"/>
                <w:szCs w:val="24"/>
              </w:rPr>
              <w:t>選項，其中只有一個是正確或最適當的選項。</w:t>
            </w:r>
            <w:proofErr w:type="gramStart"/>
            <w:r w:rsidRPr="00417785">
              <w:rPr>
                <w:rFonts w:eastAsia="標楷體"/>
                <w:color w:val="000000" w:themeColor="text1"/>
                <w:spacing w:val="-2"/>
                <w:szCs w:val="24"/>
              </w:rPr>
              <w:t>各題答對</w:t>
            </w:r>
            <w:proofErr w:type="gramEnd"/>
            <w:r w:rsidRPr="00417785">
              <w:rPr>
                <w:rFonts w:eastAsia="標楷體"/>
                <w:color w:val="000000" w:themeColor="text1"/>
                <w:spacing w:val="-2"/>
                <w:szCs w:val="24"/>
              </w:rPr>
              <w:t>者，得該題的分數；答錯、未作答</w:t>
            </w:r>
            <w:proofErr w:type="gramStart"/>
            <w:r w:rsidRPr="00417785">
              <w:rPr>
                <w:rFonts w:eastAsia="標楷體"/>
                <w:color w:val="000000" w:themeColor="text1"/>
                <w:spacing w:val="-2"/>
                <w:szCs w:val="24"/>
              </w:rPr>
              <w:t>或劃記多於</w:t>
            </w:r>
            <w:proofErr w:type="gramEnd"/>
            <w:r w:rsidRPr="00417785">
              <w:rPr>
                <w:rFonts w:eastAsia="標楷體"/>
                <w:color w:val="000000" w:themeColor="text1"/>
                <w:spacing w:val="-2"/>
                <w:szCs w:val="24"/>
              </w:rPr>
              <w:t>一個選項者，</w:t>
            </w:r>
            <w:r w:rsidRPr="00C650DD">
              <w:rPr>
                <w:rFonts w:eastAsia="標楷體"/>
                <w:color w:val="000000" w:themeColor="text1"/>
                <w:szCs w:val="24"/>
              </w:rPr>
              <w:t>該題以零分計算。</w:t>
            </w:r>
          </w:p>
          <w:p w14:paraId="41094420" w14:textId="6906903C" w:rsidR="00697148" w:rsidRPr="00AF1BB4" w:rsidRDefault="00563A54" w:rsidP="00563A54">
            <w:pPr>
              <w:pStyle w:val="002"/>
              <w:widowControl/>
              <w:tabs>
                <w:tab w:val="left" w:pos="4680"/>
              </w:tabs>
              <w:autoSpaceDE w:val="0"/>
              <w:autoSpaceDN w:val="0"/>
              <w:adjustRightInd/>
              <w:spacing w:before="25" w:line="360" w:lineRule="atLeast"/>
              <w:ind w:leftChars="450" w:left="1320" w:rightChars="200" w:right="480" w:hangingChars="100" w:hanging="240"/>
              <w:jc w:val="both"/>
              <w:textAlignment w:val="bottom"/>
              <w:rPr>
                <w:rFonts w:ascii="標楷體" w:hAnsi="標楷體"/>
                <w:sz w:val="22"/>
                <w:szCs w:val="22"/>
              </w:rPr>
            </w:pPr>
            <w:proofErr w:type="gramStart"/>
            <w:r w:rsidRPr="00C650DD">
              <w:rPr>
                <w:rFonts w:ascii="標楷體" w:eastAsia="標楷體" w:hAnsi="標楷體"/>
                <w:color w:val="000000" w:themeColor="text1"/>
                <w:sz w:val="24"/>
                <w:szCs w:val="24"/>
              </w:rPr>
              <w:t>˙</w:t>
            </w:r>
            <w:proofErr w:type="gramEnd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多選題：每題有</w:t>
            </w:r>
            <w:r w:rsidR="00B4429D" w:rsidRPr="00417785">
              <w:rPr>
                <w:position w:val="-2"/>
              </w:rPr>
              <w:object w:dxaOrig="180" w:dyaOrig="200" w14:anchorId="0C2B5E61">
                <v:shape id="_x0000_i1026" type="#_x0000_t75" style="width:9pt;height:10pt" o:ole="">
                  <v:imagedata r:id="rId10" o:title=""/>
                </v:shape>
                <o:OLEObject Type="Embed" ProgID="Equation.DSMT4" ShapeID="_x0000_i1026" DrawAspect="Content" ObjectID="_1804068091" r:id="rId11"/>
              </w:object>
            </w:r>
            <w:proofErr w:type="gramStart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個</w:t>
            </w:r>
            <w:proofErr w:type="gramEnd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選項，其中至少有</w:t>
            </w:r>
            <w:r w:rsidR="00AE3A14">
              <w:rPr>
                <w:rFonts w:eastAsia="標楷體" w:hint="eastAsia"/>
                <w:color w:val="000000" w:themeColor="text1"/>
                <w:sz w:val="24"/>
                <w:szCs w:val="24"/>
              </w:rPr>
              <w:t>一</w:t>
            </w:r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個是正確的選項。</w:t>
            </w:r>
            <w:proofErr w:type="gramStart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各題之</w:t>
            </w:r>
            <w:proofErr w:type="gramEnd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選項獨立判定，所有選項均答對者，得該題全部的分數；答錯</w:t>
            </w:r>
            <w:r w:rsidR="00B4429D" w:rsidRPr="00417785">
              <w:rPr>
                <w:position w:val="-2"/>
              </w:rPr>
              <w:object w:dxaOrig="200" w:dyaOrig="260" w14:anchorId="4EEC498E">
                <v:shape id="_x0000_i1027" type="#_x0000_t75" style="width:10pt;height:13pt" o:ole="">
                  <v:imagedata r:id="rId12" o:title=""/>
                </v:shape>
                <o:OLEObject Type="Embed" ProgID="Equation.DSMT4" ShapeID="_x0000_i1027" DrawAspect="Content" ObjectID="_1804068092" r:id="rId13"/>
              </w:object>
            </w:r>
            <w:proofErr w:type="gramStart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個</w:t>
            </w:r>
            <w:proofErr w:type="gramEnd"/>
            <w:r w:rsidRPr="00C650DD">
              <w:rPr>
                <w:rFonts w:eastAsia="標楷體"/>
                <w:color w:val="000000" w:themeColor="text1"/>
                <w:spacing w:val="12"/>
                <w:sz w:val="24"/>
                <w:szCs w:val="24"/>
              </w:rPr>
              <w:t>選項者，得該題</w:t>
            </w:r>
            <w:r w:rsidR="00B4429D" w:rsidRPr="00B4429D">
              <w:rPr>
                <w:position w:val="-22"/>
              </w:rPr>
              <w:object w:dxaOrig="660" w:dyaOrig="580" w14:anchorId="7BB76BD6">
                <v:shape id="_x0000_i1028" type="#_x0000_t75" style="width:33pt;height:29pt" o:ole="">
                  <v:imagedata r:id="rId14" o:title=""/>
                </v:shape>
                <o:OLEObject Type="Embed" ProgID="Equation.DSMT4" ShapeID="_x0000_i1028" DrawAspect="Content" ObjectID="_1804068093" r:id="rId15"/>
              </w:object>
            </w:r>
            <w:r w:rsidRPr="00C650DD">
              <w:rPr>
                <w:rFonts w:eastAsia="標楷體"/>
                <w:color w:val="000000" w:themeColor="text1"/>
                <w:spacing w:val="12"/>
                <w:sz w:val="24"/>
                <w:szCs w:val="24"/>
              </w:rPr>
              <w:t>的分數；但得分低於零分或所有選項</w:t>
            </w:r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br/>
            </w:r>
            <w:proofErr w:type="gramStart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均未作</w:t>
            </w:r>
            <w:proofErr w:type="gramEnd"/>
            <w:r w:rsidRPr="00C650DD">
              <w:rPr>
                <w:rFonts w:eastAsia="標楷體"/>
                <w:color w:val="000000" w:themeColor="text1"/>
                <w:sz w:val="24"/>
                <w:szCs w:val="24"/>
              </w:rPr>
              <w:t>答者，該題以零分計算。</w:t>
            </w:r>
          </w:p>
        </w:tc>
      </w:tr>
    </w:tbl>
    <w:p w14:paraId="310D2C96" w14:textId="77777777" w:rsidR="00BB65AF" w:rsidRPr="00AF1BB4" w:rsidRDefault="00BB65AF" w:rsidP="0061772B">
      <w:pPr>
        <w:widowControl/>
        <w:autoSpaceDE w:val="0"/>
        <w:autoSpaceDN w:val="0"/>
        <w:jc w:val="center"/>
        <w:textAlignment w:val="bottom"/>
        <w:rPr>
          <w:rFonts w:eastAsia="標楷體"/>
          <w:sz w:val="22"/>
          <w:szCs w:val="22"/>
        </w:rPr>
      </w:pPr>
    </w:p>
    <w:p w14:paraId="455788C4" w14:textId="77777777" w:rsidR="0061772B" w:rsidRPr="00AF1BB4" w:rsidRDefault="0061772B" w:rsidP="0061772B">
      <w:pPr>
        <w:pStyle w:val="a5"/>
        <w:jc w:val="center"/>
        <w:rPr>
          <w:rFonts w:eastAsia="標楷體"/>
          <w:sz w:val="22"/>
          <w:szCs w:val="22"/>
        </w:rPr>
      </w:pPr>
    </w:p>
    <w:p w14:paraId="4A26B340" w14:textId="77777777" w:rsidR="0036264D" w:rsidRPr="00AF1BB4" w:rsidRDefault="0036264D" w:rsidP="0036264D">
      <w:pPr>
        <w:widowControl/>
        <w:spacing w:line="240" w:lineRule="auto"/>
        <w:rPr>
          <w:rFonts w:cs="新細明體"/>
          <w:b/>
          <w:bCs/>
          <w:spacing w:val="45"/>
          <w:sz w:val="22"/>
          <w:szCs w:val="22"/>
        </w:rPr>
      </w:pPr>
      <w:r w:rsidRPr="00AF1BB4">
        <w:rPr>
          <w:sz w:val="22"/>
          <w:szCs w:val="22"/>
        </w:rPr>
        <w:br w:type="page"/>
      </w:r>
    </w:p>
    <w:p w14:paraId="49B7753E" w14:textId="61463DA8" w:rsidR="004911BF" w:rsidRPr="00DD4576" w:rsidRDefault="004911BF" w:rsidP="00DD4576">
      <w:pPr>
        <w:pStyle w:val="aff"/>
        <w:rPr>
          <w:sz w:val="26"/>
          <w:szCs w:val="26"/>
        </w:rPr>
      </w:pPr>
      <w:r w:rsidRPr="00DD4576">
        <w:rPr>
          <w:rFonts w:hint="eastAsia"/>
          <w:sz w:val="26"/>
          <w:szCs w:val="26"/>
        </w:rPr>
        <w:lastRenderedPageBreak/>
        <w:t>第壹部分、選擇題（占</w:t>
      </w:r>
      <w:r w:rsidR="00FF3074" w:rsidRPr="00DD4576">
        <w:rPr>
          <w:rFonts w:hint="eastAsia"/>
          <w:sz w:val="26"/>
          <w:szCs w:val="26"/>
        </w:rPr>
        <w:t>72</w:t>
      </w:r>
      <w:r w:rsidRPr="00DD4576">
        <w:rPr>
          <w:rFonts w:hint="eastAsia"/>
          <w:sz w:val="26"/>
          <w:szCs w:val="26"/>
        </w:rPr>
        <w:t>分）</w:t>
      </w:r>
    </w:p>
    <w:p w14:paraId="1E19A0F2" w14:textId="71507BF5" w:rsidR="004911BF" w:rsidRPr="00DD4576" w:rsidRDefault="00A4690F" w:rsidP="00DD4576">
      <w:pPr>
        <w:pStyle w:val="a6"/>
        <w:pBdr>
          <w:right w:val="single" w:sz="6" w:space="0" w:color="auto"/>
        </w:pBdr>
        <w:spacing w:beforeLines="25" w:before="60" w:afterLines="0" w:after="0"/>
        <w:ind w:left="720" w:hangingChars="300" w:hanging="720"/>
        <w:rPr>
          <w:sz w:val="24"/>
          <w:szCs w:val="24"/>
        </w:rPr>
      </w:pPr>
      <w:r w:rsidRPr="00DD4576">
        <w:rPr>
          <w:sz w:val="24"/>
          <w:szCs w:val="24"/>
        </w:rPr>
        <w:t>說明：</w:t>
      </w:r>
      <w:proofErr w:type="gramStart"/>
      <w:r w:rsidRPr="00DD4576">
        <w:rPr>
          <w:rFonts w:hint="eastAsia"/>
          <w:sz w:val="24"/>
          <w:szCs w:val="24"/>
        </w:rPr>
        <w:t>第</w:t>
      </w:r>
      <w:r w:rsidR="006F22EB" w:rsidRPr="00DD4576">
        <w:rPr>
          <w:rFonts w:hint="eastAsia"/>
          <w:sz w:val="24"/>
          <w:szCs w:val="24"/>
        </w:rPr>
        <w:t>1</w:t>
      </w:r>
      <w:r w:rsidRPr="00DD4576">
        <w:rPr>
          <w:rFonts w:hint="eastAsia"/>
          <w:sz w:val="24"/>
          <w:szCs w:val="24"/>
        </w:rPr>
        <w:t>題至第</w:t>
      </w:r>
      <w:r w:rsidR="006F22EB" w:rsidRPr="00DD4576">
        <w:rPr>
          <w:sz w:val="24"/>
          <w:szCs w:val="24"/>
        </w:rPr>
        <w:t>36</w:t>
      </w:r>
      <w:proofErr w:type="gramEnd"/>
      <w:r w:rsidRPr="00DD4576">
        <w:rPr>
          <w:rFonts w:hint="eastAsia"/>
          <w:sz w:val="24"/>
          <w:szCs w:val="24"/>
        </w:rPr>
        <w:t>題，</w:t>
      </w:r>
      <w:proofErr w:type="gramStart"/>
      <w:r w:rsidRPr="00DD4576">
        <w:rPr>
          <w:rFonts w:hint="eastAsia"/>
          <w:sz w:val="24"/>
          <w:szCs w:val="24"/>
        </w:rPr>
        <w:t>含單選</w:t>
      </w:r>
      <w:proofErr w:type="gramEnd"/>
      <w:r w:rsidRPr="00DD4576">
        <w:rPr>
          <w:rFonts w:hint="eastAsia"/>
          <w:sz w:val="24"/>
          <w:szCs w:val="24"/>
        </w:rPr>
        <w:t>題及多選題，每題</w:t>
      </w:r>
      <w:r w:rsidRPr="00DD4576">
        <w:rPr>
          <w:rFonts w:hint="eastAsia"/>
          <w:sz w:val="24"/>
          <w:szCs w:val="24"/>
        </w:rPr>
        <w:t>2</w:t>
      </w:r>
      <w:r w:rsidRPr="00DD4576">
        <w:rPr>
          <w:rFonts w:hint="eastAsia"/>
          <w:sz w:val="24"/>
          <w:szCs w:val="24"/>
        </w:rPr>
        <w:t>分。</w:t>
      </w:r>
    </w:p>
    <w:p w14:paraId="535E2DF9" w14:textId="3CBD60D8" w:rsidR="003D36C7" w:rsidRPr="00DD4576" w:rsidRDefault="00E92B07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DD4576">
        <w:rPr>
          <w:rFonts w:eastAsia="新細明體"/>
          <w:spacing w:val="20"/>
          <w:sz w:val="22"/>
          <w:szCs w:val="22"/>
        </w:rPr>
        <w:t>1.</w:t>
      </w:r>
      <w:r w:rsidRPr="00DD4576">
        <w:rPr>
          <w:rFonts w:eastAsia="新細明體"/>
          <w:spacing w:val="20"/>
          <w:sz w:val="22"/>
          <w:szCs w:val="22"/>
        </w:rPr>
        <w:tab/>
      </w:r>
      <w:r w:rsidR="003D36C7" w:rsidRPr="00DD4576">
        <w:rPr>
          <w:rFonts w:eastAsia="新細明體"/>
          <w:spacing w:val="20"/>
          <w:sz w:val="22"/>
          <w:szCs w:val="22"/>
        </w:rPr>
        <w:t>有關有絲分裂和減數分裂的</w:t>
      </w:r>
      <w:r w:rsidR="00813D7D">
        <w:rPr>
          <w:rFonts w:eastAsia="新細明體" w:hint="eastAsia"/>
          <w:spacing w:val="20"/>
          <w:sz w:val="22"/>
          <w:szCs w:val="22"/>
        </w:rPr>
        <w:t>敘述</w:t>
      </w:r>
      <w:r w:rsidR="003D36C7" w:rsidRPr="00DD4576">
        <w:rPr>
          <w:rFonts w:eastAsia="新細明體"/>
          <w:spacing w:val="20"/>
          <w:sz w:val="22"/>
          <w:szCs w:val="22"/>
        </w:rPr>
        <w:t>，下列</w:t>
      </w:r>
      <w:r w:rsidR="00813D7D">
        <w:rPr>
          <w:rFonts w:eastAsia="新細明體" w:hint="eastAsia"/>
          <w:spacing w:val="20"/>
          <w:sz w:val="22"/>
          <w:szCs w:val="22"/>
        </w:rPr>
        <w:t>何者</w:t>
      </w:r>
      <w:r w:rsidR="003D36C7" w:rsidRPr="00DD4576">
        <w:rPr>
          <w:rFonts w:eastAsia="新細明體"/>
          <w:spacing w:val="20"/>
          <w:sz w:val="22"/>
          <w:szCs w:val="22"/>
        </w:rPr>
        <w:t>正確</w:t>
      </w:r>
      <w:r w:rsidR="00DD4576" w:rsidRPr="00DD4576">
        <w:rPr>
          <w:rFonts w:eastAsia="新細明體"/>
          <w:spacing w:val="20"/>
          <w:sz w:val="22"/>
          <w:szCs w:val="22"/>
        </w:rPr>
        <w:t>？</w:t>
      </w:r>
    </w:p>
    <w:p w14:paraId="77BB58E3" w14:textId="0A328EB3" w:rsidR="00520E1E" w:rsidRPr="003232D0" w:rsidRDefault="00520E1E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(A)</w:t>
      </w:r>
      <w:r w:rsidRPr="003232D0">
        <w:rPr>
          <w:rFonts w:eastAsiaTheme="minorEastAsia" w:hint="eastAsia"/>
          <w:spacing w:val="20"/>
        </w:rPr>
        <w:t>有絲分裂會出現紡錘絲，但減數分裂則無</w:t>
      </w:r>
    </w:p>
    <w:p w14:paraId="694E06DB" w14:textId="56D9EDB7" w:rsidR="00520E1E" w:rsidRPr="003232D0" w:rsidRDefault="00520E1E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在分裂過程中，兩者都會發生同源染色體配對的現象</w:t>
      </w:r>
    </w:p>
    <w:p w14:paraId="7169EC47" w14:textId="5A9A4550" w:rsidR="00520E1E" w:rsidRPr="003232D0" w:rsidRDefault="00520E1E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(C)</w:t>
      </w:r>
      <w:r w:rsidR="00FF3074" w:rsidRPr="003232D0">
        <w:rPr>
          <w:rFonts w:eastAsiaTheme="minorEastAsia" w:hint="eastAsia"/>
          <w:spacing w:val="20"/>
        </w:rPr>
        <w:t>單細胞生物體不會發生減數分裂，多細胞生物體則有行減數分裂的潛能</w:t>
      </w:r>
    </w:p>
    <w:p w14:paraId="079A4F24" w14:textId="4DF8544D" w:rsidR="00520E1E" w:rsidRPr="003232D0" w:rsidRDefault="00520E1E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(D)</w:t>
      </w:r>
      <w:r w:rsidR="00FF3074" w:rsidRPr="003232D0">
        <w:rPr>
          <w:rFonts w:eastAsiaTheme="minorEastAsia" w:hint="eastAsia"/>
          <w:spacing w:val="20"/>
        </w:rPr>
        <w:t>這兩種分裂的方式是原核生物體及真核生物體共同具有的生命現象</w:t>
      </w:r>
    </w:p>
    <w:p w14:paraId="0CC19EB4" w14:textId="40ABCDCB" w:rsidR="00E92B07" w:rsidRPr="003232D0" w:rsidRDefault="00520E1E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(E)</w:t>
      </w:r>
      <w:r w:rsidR="00FF3074" w:rsidRPr="003232D0">
        <w:rPr>
          <w:rFonts w:eastAsiaTheme="minorEastAsia"/>
          <w:spacing w:val="20"/>
        </w:rPr>
        <w:t>減數分裂使</w:t>
      </w:r>
      <w:r w:rsidR="00813D7D">
        <w:rPr>
          <w:rFonts w:eastAsiaTheme="minorEastAsia" w:hint="eastAsia"/>
          <w:spacing w:val="20"/>
        </w:rPr>
        <w:t>生物體親代與</w:t>
      </w:r>
      <w:r w:rsidR="00FF3074" w:rsidRPr="003232D0">
        <w:rPr>
          <w:rFonts w:eastAsiaTheme="minorEastAsia"/>
          <w:spacing w:val="20"/>
        </w:rPr>
        <w:t>子代</w:t>
      </w:r>
      <w:r w:rsidR="00813D7D">
        <w:rPr>
          <w:rFonts w:eastAsiaTheme="minorEastAsia" w:hint="eastAsia"/>
          <w:spacing w:val="20"/>
        </w:rPr>
        <w:t>的</w:t>
      </w:r>
      <w:r w:rsidR="00FF3074" w:rsidRPr="003232D0">
        <w:rPr>
          <w:rFonts w:eastAsiaTheme="minorEastAsia"/>
          <w:spacing w:val="20"/>
        </w:rPr>
        <w:t>體細胞染色體數</w:t>
      </w:r>
      <w:r w:rsidR="00813D7D">
        <w:rPr>
          <w:rFonts w:eastAsiaTheme="minorEastAsia" w:hint="eastAsia"/>
          <w:spacing w:val="20"/>
        </w:rPr>
        <w:t>目</w:t>
      </w:r>
      <w:r w:rsidR="00FF3074" w:rsidRPr="003232D0">
        <w:rPr>
          <w:rFonts w:eastAsiaTheme="minorEastAsia"/>
          <w:spacing w:val="20"/>
        </w:rPr>
        <w:t>相同</w:t>
      </w:r>
    </w:p>
    <w:p w14:paraId="5D0B99C5" w14:textId="7BC68CBB" w:rsidR="00DD5456" w:rsidRPr="00DD4576" w:rsidRDefault="006B396B" w:rsidP="00C80D5B">
      <w:pPr>
        <w:spacing w:beforeLines="25" w:before="60"/>
        <w:ind w:left="330" w:hangingChars="150" w:hanging="330"/>
        <w:jc w:val="both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noProof/>
          <w:spacing w:val="2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55360" behindDoc="0" locked="0" layoutInCell="1" allowOverlap="1" wp14:anchorId="0B11DC1C" wp14:editId="2F927B85">
                <wp:simplePos x="0" y="0"/>
                <wp:positionH relativeFrom="column">
                  <wp:posOffset>3324860</wp:posOffset>
                </wp:positionH>
                <wp:positionV relativeFrom="paragraph">
                  <wp:posOffset>273050</wp:posOffset>
                </wp:positionV>
                <wp:extent cx="2602230" cy="1804670"/>
                <wp:effectExtent l="0" t="0" r="7620" b="5080"/>
                <wp:wrapSquare wrapText="bothSides"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230" cy="1804670"/>
                          <a:chOff x="0" y="0"/>
                          <a:chExt cx="2602230" cy="1807193"/>
                        </a:xfrm>
                      </wpg:grpSpPr>
                      <pic:pic xmlns:pic="http://schemas.openxmlformats.org/drawingml/2006/picture">
                        <pic:nvPicPr>
                          <pic:cNvPr id="448" name="圖片 448"/>
                          <pic:cNvPicPr>
                            <a:picLocks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2728"/>
                          <a:stretch/>
                        </pic:blipFill>
                        <pic:spPr>
                          <a:xfrm>
                            <a:off x="0" y="23751"/>
                            <a:ext cx="2602230" cy="1534269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2" name="群組 452"/>
                        <wpg:cNvGrpSpPr/>
                        <wpg:grpSpPr>
                          <a:xfrm>
                            <a:off x="516577" y="0"/>
                            <a:ext cx="1050273" cy="1423871"/>
                            <a:chOff x="753708" y="-218828"/>
                            <a:chExt cx="1761671" cy="2563884"/>
                          </a:xfrm>
                        </wpg:grpSpPr>
                        <wpg:grpSp>
                          <wpg:cNvPr id="453" name="群組 453"/>
                          <wpg:cNvGrpSpPr/>
                          <wpg:grpSpPr>
                            <a:xfrm>
                              <a:off x="800966" y="-218828"/>
                              <a:ext cx="1714413" cy="1858570"/>
                              <a:chOff x="800966" y="-218828"/>
                              <a:chExt cx="1714413" cy="1858570"/>
                            </a:xfrm>
                          </wpg:grpSpPr>
                          <wpg:grpSp>
                            <wpg:cNvPr id="454" name="群組 454"/>
                            <wpg:cNvGrpSpPr/>
                            <wpg:grpSpPr>
                              <a:xfrm>
                                <a:off x="1558109" y="-218828"/>
                                <a:ext cx="957270" cy="1858570"/>
                                <a:chOff x="1558109" y="-218828"/>
                                <a:chExt cx="957270" cy="1858570"/>
                              </a:xfrm>
                            </wpg:grpSpPr>
                            <wps:wsp>
                              <wps:cNvPr id="455" name="文字方塊 455"/>
                              <wps:cNvSpPr txBox="1"/>
                              <wps:spPr>
                                <a:xfrm>
                                  <a:off x="1558109" y="-218828"/>
                                  <a:ext cx="957270" cy="4636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0E9D701" w14:textId="77777777" w:rsidR="00813D7D" w:rsidRPr="00F70B12" w:rsidRDefault="00813D7D" w:rsidP="00813D7D">
                                    <w:pPr>
                                      <w:rPr>
                                        <w:rFonts w:ascii="新細明體" w:hAnsi="新細明體"/>
                                        <w:sz w:val="20"/>
                                      </w:rPr>
                                    </w:pPr>
                                    <w:r w:rsidRPr="00F70B12">
                                      <w:rPr>
                                        <w:rFonts w:ascii="新細明體" w:hAnsi="新細明體" w:hint="eastAsia"/>
                                        <w:sz w:val="20"/>
                                      </w:rPr>
                                      <w:t>（甲）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6" name="文字方塊 456"/>
                              <wps:cNvSpPr txBox="1"/>
                              <wps:spPr>
                                <a:xfrm>
                                  <a:off x="1558109" y="1166248"/>
                                  <a:ext cx="957270" cy="4734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5E9DF30" w14:textId="77777777" w:rsidR="00813D7D" w:rsidRPr="00F70B12" w:rsidRDefault="00813D7D" w:rsidP="00813D7D">
                                    <w:pPr>
                                      <w:rPr>
                                        <w:rFonts w:ascii="新細明體" w:hAnsi="新細明體"/>
                                        <w:sz w:val="20"/>
                                      </w:rPr>
                                    </w:pPr>
                                    <w:r w:rsidRPr="00F70B12">
                                      <w:rPr>
                                        <w:rFonts w:ascii="新細明體" w:hAnsi="新細明體" w:hint="eastAsia"/>
                                        <w:sz w:val="20"/>
                                      </w:rPr>
                                      <w:t>（乙）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7" name="文字方塊 457"/>
                            <wps:cNvSpPr txBox="1"/>
                            <wps:spPr>
                              <a:xfrm>
                                <a:off x="800966" y="377129"/>
                                <a:ext cx="701714" cy="5121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23F328" w14:textId="77777777" w:rsidR="00813D7D" w:rsidRPr="00B62858" w:rsidRDefault="00813D7D" w:rsidP="00813D7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B62858"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食物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8" name="文字方塊 458"/>
                          <wps:cNvSpPr txBox="1"/>
                          <wps:spPr>
                            <a:xfrm>
                              <a:off x="753708" y="1848853"/>
                              <a:ext cx="701714" cy="49620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3405C8" w14:textId="77777777" w:rsidR="00813D7D" w:rsidRPr="00B62858" w:rsidRDefault="00813D7D" w:rsidP="00813D7D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B62858">
                                  <w:rPr>
                                    <w:rFonts w:hint="eastAsia"/>
                                    <w:sz w:val="18"/>
                                    <w:szCs w:val="18"/>
                                  </w:rPr>
                                  <w:t>食物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0" rIns="9144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" name="文字方塊 2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510639" y="249382"/>
                            <a:ext cx="1586230" cy="1754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7F3CC7" w14:textId="5B5DA595" w:rsidR="007353C8" w:rsidRPr="007353C8" w:rsidRDefault="007353C8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7353C8">
                                <w:rPr>
                                  <w:rFonts w:eastAsiaTheme="minorEastAsia" w:hint="eastAsia"/>
                                  <w:sz w:val="20"/>
                                </w:rPr>
                                <w:t>(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</w:rPr>
                                <w:t>CH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>2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</w:rPr>
                                <w:t>O)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 xml:space="preserve">n 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</w:rPr>
                                <w:t>+ O</w:t>
                              </w:r>
                              <w:r w:rsidRPr="007353C8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 xml:space="preserve">2 </w:t>
                              </w:r>
                              <w:r w:rsidRPr="007353C8">
                                <w:rPr>
                                  <w:rFonts w:ascii="新細明體" w:eastAsia="新細明體" w:hAnsi="新細明體" w:hint="eastAsia"/>
                                  <w:b/>
                                  <w:bCs/>
                                  <w:sz w:val="20"/>
                                </w:rPr>
                                <w:t>→</w:t>
                              </w:r>
                              <w:r w:rsidRPr="007353C8">
                                <w:rPr>
                                  <w:rFonts w:ascii="新細明體" w:eastAsia="新細明體" w:hAnsi="新細明體" w:hint="eastAsia"/>
                                  <w:sz w:val="20"/>
                                </w:rPr>
                                <w:t xml:space="preserve"> </w:t>
                              </w:r>
                              <w:r w:rsidRPr="007353C8">
                                <w:rPr>
                                  <w:rFonts w:eastAsia="新細明體"/>
                                  <w:sz w:val="20"/>
                                </w:rPr>
                                <w:t>CO</w:t>
                              </w:r>
                              <w:r w:rsidRPr="007353C8">
                                <w:rPr>
                                  <w:rFonts w:eastAsia="新細明體"/>
                                  <w:sz w:val="20"/>
                                  <w:vertAlign w:val="subscript"/>
                                </w:rPr>
                                <w:t xml:space="preserve">2 </w:t>
                              </w:r>
                              <w:r w:rsidRPr="007353C8">
                                <w:rPr>
                                  <w:rFonts w:eastAsia="新細明體"/>
                                  <w:sz w:val="20"/>
                                </w:rPr>
                                <w:t>+ H</w:t>
                              </w:r>
                              <w:r w:rsidRPr="007353C8">
                                <w:rPr>
                                  <w:rFonts w:eastAsia="新細明體"/>
                                  <w:sz w:val="20"/>
                                  <w:vertAlign w:val="subscript"/>
                                </w:rPr>
                                <w:t>2</w:t>
                              </w:r>
                              <w:r w:rsidRPr="007353C8">
                                <w:rPr>
                                  <w:rFonts w:eastAsia="新細明體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4" name="文字方塊 2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480951" y="1074717"/>
                            <a:ext cx="1630680" cy="1754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6F0660" w14:textId="0545C50F" w:rsidR="007353C8" w:rsidRPr="005A37A1" w:rsidRDefault="007353C8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5A37A1">
                                <w:rPr>
                                  <w:rFonts w:eastAsiaTheme="minorEastAsia" w:hint="eastAsia"/>
                                  <w:sz w:val="20"/>
                                </w:rPr>
                                <w:t>(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</w:rPr>
                                <w:t>CH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>2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</w:rPr>
                                <w:t>O)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 xml:space="preserve">n 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</w:rPr>
                                <w:t>+ O</w:t>
                              </w:r>
                              <w:r w:rsidRPr="005A37A1">
                                <w:rPr>
                                  <w:rFonts w:eastAsiaTheme="minorEastAsia"/>
                                  <w:sz w:val="20"/>
                                  <w:vertAlign w:val="subscript"/>
                                </w:rPr>
                                <w:t xml:space="preserve">2 </w:t>
                              </w:r>
                              <w:r w:rsidRPr="005A37A1">
                                <w:rPr>
                                  <w:rFonts w:ascii="新細明體" w:eastAsia="新細明體" w:hAnsi="新細明體" w:hint="eastAsia"/>
                                  <w:b/>
                                  <w:bCs/>
                                  <w:sz w:val="20"/>
                                </w:rPr>
                                <w:t>←</w:t>
                              </w:r>
                              <w:r w:rsidRPr="005A37A1">
                                <w:rPr>
                                  <w:rFonts w:ascii="新細明體" w:eastAsia="新細明體" w:hAnsi="新細明體" w:hint="eastAsia"/>
                                  <w:sz w:val="20"/>
                                </w:rPr>
                                <w:t xml:space="preserve"> </w:t>
                              </w:r>
                              <w:r w:rsidRPr="005A37A1">
                                <w:rPr>
                                  <w:rFonts w:eastAsia="新細明體"/>
                                  <w:sz w:val="20"/>
                                </w:rPr>
                                <w:t>CO</w:t>
                              </w:r>
                              <w:r w:rsidRPr="005A37A1">
                                <w:rPr>
                                  <w:rFonts w:eastAsia="新細明體"/>
                                  <w:sz w:val="20"/>
                                  <w:vertAlign w:val="subscript"/>
                                </w:rPr>
                                <w:t xml:space="preserve">2 </w:t>
                              </w:r>
                              <w:r w:rsidRPr="005A37A1">
                                <w:rPr>
                                  <w:rFonts w:eastAsia="新細明體"/>
                                  <w:sz w:val="20"/>
                                </w:rPr>
                                <w:t>+ 2H</w:t>
                              </w:r>
                              <w:r w:rsidRPr="005A37A1">
                                <w:rPr>
                                  <w:rFonts w:eastAsia="新細明體"/>
                                  <w:sz w:val="20"/>
                                  <w:vertAlign w:val="subscript"/>
                                </w:rPr>
                                <w:t>2</w:t>
                              </w:r>
                              <w:r w:rsidRPr="005A37A1">
                                <w:rPr>
                                  <w:rFonts w:eastAsia="新細明體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3" name="文字方塊 2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1033153" y="1638803"/>
                            <a:ext cx="547200" cy="168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A02C6" w14:textId="77777777" w:rsidR="00E63684" w:rsidRPr="000133D1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11DC1C" id="群組 24" o:spid="_x0000_s1026" style="position:absolute;left:0;text-align:left;margin-left:261.8pt;margin-top:21.5pt;width:204.9pt;height:142.1pt;z-index:251855360;mso-height-relative:margin" coordsize="26022,18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">
                <v:shape id="圖片 448" o:spid="_x0000_s1027" type="#_x0000_t75" style="position:absolute;top:237;width:26022;height:1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">
                  <v:imagedata r:id="rId17" o:title="" cropbottom="-1788f"/>
                  <o:lock v:ext="edit" aspectratio="f"/>
                </v:shape>
                <v:group id="群組 452" o:spid="_x0000_s1028" style="position:absolute;left:5165;width:10503;height:14238" coordorigin="7537,-2188" coordsize="17616,25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    <v:group id="群組 453" o:spid="_x0000_s1029" style="position:absolute;left:8009;top:-2188;width:17144;height:18585" coordorigin="8009,-2188" coordsize="17144,1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  <v:group id="群組 454" o:spid="_x0000_s1030" style="position:absolute;left:15581;top:-2188;width:9572;height:18585" coordorigin="15581,-2188" coordsize="9572,1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hD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/EInmfCEZDzBwAAAP//AwBQSwECLQAUAAYACAAAACEA2+H2y+4AAACFAQAAEwAAAAAAAAAA&#10;AAAAAAAAAAAAW0NvbnRlbnRfVHlwZXNdLnhtbFBLAQItABQABgAIAAAAIQBa9CxbvwAAABUBAAAL&#10;AAAAAAAAAAAAAAAAAB8BAABfcmVscy8ucmVsc1BLAQItABQABgAIAAAAIQBKIhDGxQAAANwAAAAP&#10;AAAAAAAAAAAAAAAAAAcCAABkcnMvZG93bnJldi54bWxQSwUGAAAAAAMAAwC3AAAA+QI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字方塊 455" o:spid="_x0000_s1031" type="#_x0000_t202" style="position:absolute;left:15581;top:-2188;width:9572;height:46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" filled="f" stroked="f" strokeweight=".5pt">
                        <v:textbox inset=",0">
                          <w:txbxContent>
                            <w:p w14:paraId="00E9D701" w14:textId="77777777" w:rsidR="00813D7D" w:rsidRPr="00F70B12" w:rsidRDefault="00813D7D" w:rsidP="00813D7D">
                              <w:pPr>
                                <w:rPr>
                                  <w:rFonts w:ascii="新細明體" w:hAnsi="新細明體"/>
                                  <w:sz w:val="20"/>
                                </w:rPr>
                              </w:pPr>
                              <w:r w:rsidRPr="00F70B12">
                                <w:rPr>
                                  <w:rFonts w:ascii="新細明體" w:hAnsi="新細明體" w:hint="eastAsia"/>
                                  <w:sz w:val="20"/>
                                </w:rPr>
                                <w:t>（甲）</w:t>
                              </w:r>
                            </w:p>
                          </w:txbxContent>
                        </v:textbox>
                      </v:shape>
                      <v:shape id="文字方塊 456" o:spid="_x0000_s1032" type="#_x0000_t202" style="position:absolute;left:15581;top:11662;width:9572;height:47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" filled="f" stroked="f" strokeweight=".5pt">
                        <v:textbox inset=",,,0">
                          <w:txbxContent>
                            <w:p w14:paraId="25E9DF30" w14:textId="77777777" w:rsidR="00813D7D" w:rsidRPr="00F70B12" w:rsidRDefault="00813D7D" w:rsidP="00813D7D">
                              <w:pPr>
                                <w:rPr>
                                  <w:rFonts w:ascii="新細明體" w:hAnsi="新細明體"/>
                                  <w:sz w:val="20"/>
                                </w:rPr>
                              </w:pPr>
                              <w:r w:rsidRPr="00F70B12">
                                <w:rPr>
                                  <w:rFonts w:ascii="新細明體" w:hAnsi="新細明體" w:hint="eastAsia"/>
                                  <w:sz w:val="20"/>
                                </w:rPr>
                                <w:t>（乙）</w:t>
                              </w:r>
                            </w:p>
                          </w:txbxContent>
                        </v:textbox>
                      </v:shape>
                    </v:group>
                    <v:shape id="文字方塊 457" o:spid="_x0000_s1033" type="#_x0000_t202" style="position:absolute;left:8009;top:3771;width:7017;height:512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" filled="f" stroked="f" strokeweight=".5pt">
                      <v:textbox inset=",0,,0">
                        <w:txbxContent>
                          <w:p w14:paraId="1823F328" w14:textId="77777777" w:rsidR="00813D7D" w:rsidRPr="00B62858" w:rsidRDefault="00813D7D" w:rsidP="00813D7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6285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食物</w:t>
                            </w:r>
                          </w:p>
                        </w:txbxContent>
                      </v:textbox>
                    </v:shape>
                  </v:group>
                  <v:shape id="文字方塊 458" o:spid="_x0000_s1034" type="#_x0000_t202" style="position:absolute;left:7537;top:18488;width:7017;height:496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" filled="f" stroked="f" strokeweight=".5pt">
                    <v:textbox inset=",0,,0">
                      <w:txbxContent>
                        <w:p w14:paraId="363405C8" w14:textId="77777777" w:rsidR="00813D7D" w:rsidRPr="00B62858" w:rsidRDefault="00813D7D" w:rsidP="00813D7D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B62858">
                            <w:rPr>
                              <w:rFonts w:hint="eastAsia"/>
                              <w:sz w:val="18"/>
                              <w:szCs w:val="18"/>
                            </w:rPr>
                            <w:t>食物</w:t>
                          </w:r>
                        </w:p>
                      </w:txbxContent>
                    </v:textbox>
                  </v:shape>
                </v:group>
                <v:shape id="_x0000_s1035" type="#_x0000_t202" style="position:absolute;left:5106;top:2493;width:15862;height:1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707F3CC7" w14:textId="5B5DA595" w:rsidR="007353C8" w:rsidRPr="007353C8" w:rsidRDefault="007353C8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7353C8">
                          <w:rPr>
                            <w:rFonts w:eastAsiaTheme="minorEastAsia" w:hint="eastAsia"/>
                            <w:sz w:val="20"/>
                          </w:rPr>
                          <w:t>(</w:t>
                        </w:r>
                        <w:r w:rsidRPr="007353C8">
                          <w:rPr>
                            <w:rFonts w:eastAsiaTheme="minorEastAsia"/>
                            <w:sz w:val="20"/>
                          </w:rPr>
                          <w:t>CH</w:t>
                        </w:r>
                        <w:r w:rsidRPr="007353C8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>2</w:t>
                        </w:r>
                        <w:r w:rsidRPr="007353C8">
                          <w:rPr>
                            <w:rFonts w:eastAsiaTheme="minorEastAsia"/>
                            <w:sz w:val="20"/>
                          </w:rPr>
                          <w:t>O)</w:t>
                        </w:r>
                        <w:r w:rsidRPr="007353C8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 xml:space="preserve">n </w:t>
                        </w:r>
                        <w:r w:rsidRPr="007353C8">
                          <w:rPr>
                            <w:rFonts w:eastAsiaTheme="minorEastAsia"/>
                            <w:sz w:val="20"/>
                          </w:rPr>
                          <w:t>+ O</w:t>
                        </w:r>
                        <w:r w:rsidRPr="007353C8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 xml:space="preserve">2 </w:t>
                        </w:r>
                        <w:r w:rsidRPr="007353C8">
                          <w:rPr>
                            <w:rFonts w:ascii="新細明體" w:eastAsia="新細明體" w:hAnsi="新細明體" w:hint="eastAsia"/>
                            <w:b/>
                            <w:bCs/>
                            <w:sz w:val="20"/>
                          </w:rPr>
                          <w:t>→</w:t>
                        </w:r>
                        <w:r w:rsidRPr="007353C8">
                          <w:rPr>
                            <w:rFonts w:ascii="新細明體" w:eastAsia="新細明體" w:hAnsi="新細明體" w:hint="eastAsia"/>
                            <w:sz w:val="20"/>
                          </w:rPr>
                          <w:t xml:space="preserve"> </w:t>
                        </w:r>
                        <w:r w:rsidRPr="007353C8">
                          <w:rPr>
                            <w:rFonts w:eastAsia="新細明體"/>
                            <w:sz w:val="20"/>
                          </w:rPr>
                          <w:t>CO</w:t>
                        </w:r>
                        <w:r w:rsidRPr="007353C8">
                          <w:rPr>
                            <w:rFonts w:eastAsia="新細明體"/>
                            <w:sz w:val="20"/>
                            <w:vertAlign w:val="subscript"/>
                          </w:rPr>
                          <w:t xml:space="preserve">2 </w:t>
                        </w:r>
                        <w:r w:rsidRPr="007353C8">
                          <w:rPr>
                            <w:rFonts w:eastAsia="新細明體"/>
                            <w:sz w:val="20"/>
                          </w:rPr>
                          <w:t>+ H</w:t>
                        </w:r>
                        <w:r w:rsidRPr="007353C8">
                          <w:rPr>
                            <w:rFonts w:eastAsia="新細明體"/>
                            <w:sz w:val="20"/>
                            <w:vertAlign w:val="subscript"/>
                          </w:rPr>
                          <w:t>2</w:t>
                        </w:r>
                        <w:r w:rsidRPr="007353C8">
                          <w:rPr>
                            <w:rFonts w:eastAsia="新細明體"/>
                            <w:sz w:val="20"/>
                          </w:rPr>
                          <w:t>O</w:t>
                        </w:r>
                      </w:p>
                    </w:txbxContent>
                  </v:textbox>
                </v:shape>
                <v:shape id="_x0000_s1036" type="#_x0000_t202" style="position:absolute;left:4809;top:10747;width:16307;height:1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o:lock v:ext="edit" aspectratio="t"/>
                  <v:textbox inset="0,0,0,0">
                    <w:txbxContent>
                      <w:p w14:paraId="766F0660" w14:textId="0545C50F" w:rsidR="007353C8" w:rsidRPr="005A37A1" w:rsidRDefault="007353C8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5A37A1">
                          <w:rPr>
                            <w:rFonts w:eastAsiaTheme="minorEastAsia" w:hint="eastAsia"/>
                            <w:sz w:val="20"/>
                          </w:rPr>
                          <w:t>(</w:t>
                        </w:r>
                        <w:r w:rsidRPr="005A37A1">
                          <w:rPr>
                            <w:rFonts w:eastAsiaTheme="minorEastAsia"/>
                            <w:sz w:val="20"/>
                          </w:rPr>
                          <w:t>CH</w:t>
                        </w:r>
                        <w:r w:rsidRPr="005A37A1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>2</w:t>
                        </w:r>
                        <w:r w:rsidRPr="005A37A1">
                          <w:rPr>
                            <w:rFonts w:eastAsiaTheme="minorEastAsia"/>
                            <w:sz w:val="20"/>
                          </w:rPr>
                          <w:t>O)</w:t>
                        </w:r>
                        <w:r w:rsidRPr="005A37A1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 xml:space="preserve">n </w:t>
                        </w:r>
                        <w:r w:rsidRPr="005A37A1">
                          <w:rPr>
                            <w:rFonts w:eastAsiaTheme="minorEastAsia"/>
                            <w:sz w:val="20"/>
                          </w:rPr>
                          <w:t>+ O</w:t>
                        </w:r>
                        <w:r w:rsidRPr="005A37A1">
                          <w:rPr>
                            <w:rFonts w:eastAsiaTheme="minorEastAsia"/>
                            <w:sz w:val="20"/>
                            <w:vertAlign w:val="subscript"/>
                          </w:rPr>
                          <w:t xml:space="preserve">2 </w:t>
                        </w:r>
                        <w:r w:rsidRPr="005A37A1">
                          <w:rPr>
                            <w:rFonts w:ascii="新細明體" w:eastAsia="新細明體" w:hAnsi="新細明體" w:hint="eastAsia"/>
                            <w:b/>
                            <w:bCs/>
                            <w:sz w:val="20"/>
                          </w:rPr>
                          <w:t>←</w:t>
                        </w:r>
                        <w:r w:rsidRPr="005A37A1">
                          <w:rPr>
                            <w:rFonts w:ascii="新細明體" w:eastAsia="新細明體" w:hAnsi="新細明體" w:hint="eastAsia"/>
                            <w:sz w:val="20"/>
                          </w:rPr>
                          <w:t xml:space="preserve"> </w:t>
                        </w:r>
                        <w:r w:rsidRPr="005A37A1">
                          <w:rPr>
                            <w:rFonts w:eastAsia="新細明體"/>
                            <w:sz w:val="20"/>
                          </w:rPr>
                          <w:t>CO</w:t>
                        </w:r>
                        <w:r w:rsidRPr="005A37A1">
                          <w:rPr>
                            <w:rFonts w:eastAsia="新細明體"/>
                            <w:sz w:val="20"/>
                            <w:vertAlign w:val="subscript"/>
                          </w:rPr>
                          <w:t xml:space="preserve">2 </w:t>
                        </w:r>
                        <w:r w:rsidRPr="005A37A1">
                          <w:rPr>
                            <w:rFonts w:eastAsia="新細明體"/>
                            <w:sz w:val="20"/>
                          </w:rPr>
                          <w:t>+ 2H</w:t>
                        </w:r>
                        <w:r w:rsidRPr="005A37A1">
                          <w:rPr>
                            <w:rFonts w:eastAsia="新細明體"/>
                            <w:sz w:val="20"/>
                            <w:vertAlign w:val="subscript"/>
                          </w:rPr>
                          <w:t>2</w:t>
                        </w:r>
                        <w:r w:rsidRPr="005A37A1">
                          <w:rPr>
                            <w:rFonts w:eastAsia="新細明體"/>
                            <w:sz w:val="20"/>
                          </w:rPr>
                          <w:t>O</w:t>
                        </w:r>
                      </w:p>
                    </w:txbxContent>
                  </v:textbox>
                </v:shape>
                <v:shape id="_x0000_s1037" type="#_x0000_t202" style="position:absolute;left:10331;top:16388;width:5472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6D5A02C6" w14:textId="77777777" w:rsidR="00E63684" w:rsidRPr="000133D1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D36C7" w:rsidRPr="00DD4576">
        <w:rPr>
          <w:rFonts w:eastAsia="新細明體"/>
          <w:spacing w:val="20"/>
          <w:sz w:val="22"/>
          <w:szCs w:val="22"/>
        </w:rPr>
        <w:t>2.</w:t>
      </w:r>
      <w:r w:rsidR="003D36C7" w:rsidRPr="00DD4576">
        <w:rPr>
          <w:rFonts w:eastAsia="新細明體"/>
          <w:spacing w:val="20"/>
          <w:sz w:val="22"/>
          <w:szCs w:val="22"/>
        </w:rPr>
        <w:tab/>
      </w:r>
      <w:r w:rsidR="00FF3074" w:rsidRPr="00812A36">
        <w:rPr>
          <w:rFonts w:eastAsia="新細明體" w:hint="eastAsia"/>
          <w:spacing w:val="22"/>
          <w:sz w:val="22"/>
          <w:szCs w:val="22"/>
        </w:rPr>
        <w:t>圖</w:t>
      </w:r>
      <w:r w:rsidR="00FF3074" w:rsidRPr="00812A36">
        <w:rPr>
          <w:rFonts w:eastAsia="新細明體" w:hint="eastAsia"/>
          <w:spacing w:val="22"/>
          <w:sz w:val="22"/>
          <w:szCs w:val="22"/>
        </w:rPr>
        <w:t>1</w:t>
      </w:r>
      <w:r w:rsidR="00FF3074" w:rsidRPr="00812A36">
        <w:rPr>
          <w:rFonts w:eastAsia="新細明體" w:hint="eastAsia"/>
          <w:spacing w:val="22"/>
          <w:sz w:val="22"/>
          <w:szCs w:val="22"/>
        </w:rPr>
        <w:t>為一個封閉生態系統之示意圖，由甲及乙兩個子系統構成。圖中的子系統</w:t>
      </w:r>
      <w:r w:rsidR="00FF3074" w:rsidRPr="00DD4576">
        <w:rPr>
          <w:rFonts w:eastAsia="新細明體" w:hint="eastAsia"/>
          <w:spacing w:val="20"/>
          <w:sz w:val="22"/>
          <w:szCs w:val="22"/>
        </w:rPr>
        <w:t>之</w:t>
      </w:r>
      <w:proofErr w:type="gramStart"/>
      <w:r w:rsidR="00FF3074" w:rsidRPr="00DD4576">
        <w:rPr>
          <w:rFonts w:eastAsia="新細明體" w:hint="eastAsia"/>
          <w:spacing w:val="20"/>
          <w:sz w:val="22"/>
          <w:szCs w:val="22"/>
        </w:rPr>
        <w:t>一</w:t>
      </w:r>
      <w:proofErr w:type="gramEnd"/>
      <w:r w:rsidR="00FF3074" w:rsidRPr="00DD4576">
        <w:rPr>
          <w:rFonts w:eastAsia="新細明體" w:hint="eastAsia"/>
          <w:spacing w:val="20"/>
          <w:sz w:val="22"/>
          <w:szCs w:val="22"/>
        </w:rPr>
        <w:t>表示植物供給人食物、氧氣及淨水，另一個子系統表示人供給植物二氧化碳及代謝水，並消耗食物，因而達成此系統之平衡。有關此系統圖所表達之資訊，下列哪些正確？</w:t>
      </w:r>
      <w:r w:rsidR="00DD4576">
        <w:rPr>
          <w:rFonts w:eastAsia="新細明體" w:hint="eastAsia"/>
          <w:spacing w:val="20"/>
          <w:sz w:val="22"/>
          <w:szCs w:val="22"/>
        </w:rPr>
        <w:t>（</w:t>
      </w:r>
      <w:r w:rsidR="00FF3074" w:rsidRPr="00DD4576">
        <w:rPr>
          <w:rFonts w:eastAsia="新細明體" w:hint="eastAsia"/>
          <w:spacing w:val="20"/>
          <w:sz w:val="22"/>
          <w:szCs w:val="22"/>
        </w:rPr>
        <w:t>應選</w:t>
      </w:r>
      <w:r w:rsidR="00FF3074" w:rsidRPr="00DD4576">
        <w:rPr>
          <w:rFonts w:eastAsia="新細明體" w:hint="eastAsia"/>
          <w:spacing w:val="20"/>
          <w:sz w:val="22"/>
          <w:szCs w:val="22"/>
        </w:rPr>
        <w:t>2</w:t>
      </w:r>
      <w:r w:rsidR="00FF3074" w:rsidRPr="00DD4576">
        <w:rPr>
          <w:rFonts w:eastAsia="新細明體" w:hint="eastAsia"/>
          <w:spacing w:val="20"/>
          <w:sz w:val="22"/>
          <w:szCs w:val="22"/>
        </w:rPr>
        <w:t>項</w:t>
      </w:r>
      <w:r w:rsidR="00DD4576">
        <w:rPr>
          <w:rFonts w:eastAsia="新細明體" w:hint="eastAsia"/>
          <w:spacing w:val="20"/>
          <w:sz w:val="22"/>
          <w:szCs w:val="22"/>
        </w:rPr>
        <w:t>）</w:t>
      </w:r>
    </w:p>
    <w:p w14:paraId="6E6A2E3D" w14:textId="53E01CA2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(A)</w:t>
      </w:r>
      <w:r w:rsidRPr="003232D0">
        <w:rPr>
          <w:rFonts w:eastAsiaTheme="minorEastAsia" w:hint="eastAsia"/>
          <w:spacing w:val="20"/>
        </w:rPr>
        <w:t>甲子系統之示意為光合作用</w:t>
      </w:r>
    </w:p>
    <w:p w14:paraId="7A7CC322" w14:textId="55558E49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乙子系統中的</w:t>
      </w:r>
      <w:r w:rsidR="00B4429D" w:rsidRPr="00B4429D">
        <w:rPr>
          <w:position w:val="-10"/>
        </w:rPr>
        <w:object w:dxaOrig="300" w:dyaOrig="320" w14:anchorId="55995603">
          <v:shape id="_x0000_i1029" type="#_x0000_t75" style="width:15pt;height:16pt" o:ole="">
            <v:imagedata r:id="rId18" o:title=""/>
          </v:shape>
          <o:OLEObject Type="Embed" ProgID="Equation.DSMT4" ShapeID="_x0000_i1029" DrawAspect="Content" ObjectID="_1804068094" r:id="rId19"/>
        </w:object>
      </w:r>
      <w:r w:rsidRPr="003232D0">
        <w:rPr>
          <w:rFonts w:eastAsiaTheme="minorEastAsia" w:hint="eastAsia"/>
          <w:spacing w:val="20"/>
        </w:rPr>
        <w:t>是由</w:t>
      </w:r>
      <w:r w:rsidR="00B4429D" w:rsidRPr="00B4429D">
        <w:rPr>
          <w:position w:val="-10"/>
        </w:rPr>
        <w:object w:dxaOrig="460" w:dyaOrig="320" w14:anchorId="29E267E1">
          <v:shape id="_x0000_i1030" type="#_x0000_t75" style="width:23pt;height:16pt" o:ole="">
            <v:imagedata r:id="rId20" o:title=""/>
          </v:shape>
          <o:OLEObject Type="Embed" ProgID="Equation.DSMT4" ShapeID="_x0000_i1030" DrawAspect="Content" ObjectID="_1804068095" r:id="rId21"/>
        </w:object>
      </w:r>
      <w:r w:rsidRPr="003232D0">
        <w:rPr>
          <w:rFonts w:eastAsiaTheme="minorEastAsia" w:hint="eastAsia"/>
          <w:spacing w:val="20"/>
        </w:rPr>
        <w:t>分解而來</w:t>
      </w:r>
    </w:p>
    <w:p w14:paraId="1F56DBA0" w14:textId="3488C3E1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(C)</w:t>
      </w:r>
      <w:r w:rsidRPr="003232D0">
        <w:rPr>
          <w:rFonts w:eastAsiaTheme="minorEastAsia" w:hint="eastAsia"/>
          <w:spacing w:val="20"/>
        </w:rPr>
        <w:t>乙子系統</w:t>
      </w:r>
      <w:r w:rsidR="00813D7D">
        <w:rPr>
          <w:rFonts w:eastAsiaTheme="minorEastAsia" w:hint="eastAsia"/>
          <w:spacing w:val="20"/>
        </w:rPr>
        <w:t>在植物細胞葉綠體中進行</w:t>
      </w:r>
    </w:p>
    <w:p w14:paraId="62344EBB" w14:textId="6C6E9CE6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(D)</w:t>
      </w:r>
      <w:r w:rsidRPr="00E47AD1">
        <w:rPr>
          <w:rFonts w:eastAsiaTheme="minorEastAsia" w:hint="eastAsia"/>
          <w:spacing w:val="18"/>
        </w:rPr>
        <w:t>甲子系統內箭號右側可加上「代謝能量」之輸出</w:t>
      </w:r>
    </w:p>
    <w:p w14:paraId="6FF9F95A" w14:textId="195D206F" w:rsidR="003D36C7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(E)</w:t>
      </w:r>
      <w:r w:rsidRPr="003232D0">
        <w:rPr>
          <w:rFonts w:eastAsiaTheme="minorEastAsia" w:hint="eastAsia"/>
          <w:spacing w:val="20"/>
        </w:rPr>
        <w:t>乙子系統表示光合作用，可加上「太陽熱能」的輸入</w:t>
      </w:r>
    </w:p>
    <w:p w14:paraId="26A1ED58" w14:textId="59F0AF90" w:rsidR="001B33E5" w:rsidRPr="00DD4576" w:rsidRDefault="001B33E5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DD4576">
        <w:rPr>
          <w:rFonts w:eastAsia="新細明體"/>
          <w:spacing w:val="20"/>
          <w:sz w:val="22"/>
          <w:szCs w:val="22"/>
        </w:rPr>
        <w:t>3.</w:t>
      </w:r>
      <w:bookmarkStart w:id="1" w:name="_Hlk185603725"/>
      <w:r w:rsidR="0044171F">
        <w:rPr>
          <w:rFonts w:eastAsia="新細明體"/>
          <w:spacing w:val="20"/>
          <w:sz w:val="22"/>
          <w:szCs w:val="22"/>
        </w:rPr>
        <w:tab/>
      </w:r>
      <w:r w:rsidR="00520E1E" w:rsidRPr="00DD4576">
        <w:rPr>
          <w:rFonts w:eastAsia="新細明體" w:hint="eastAsia"/>
          <w:spacing w:val="20"/>
          <w:sz w:val="22"/>
          <w:szCs w:val="22"/>
        </w:rPr>
        <w:t>有關</w:t>
      </w:r>
      <w:r w:rsidR="00520E1E" w:rsidRPr="00DD4576">
        <w:rPr>
          <w:rFonts w:eastAsia="新細明體"/>
          <w:spacing w:val="20"/>
          <w:sz w:val="22"/>
          <w:szCs w:val="22"/>
        </w:rPr>
        <w:t>葉片表皮組織</w:t>
      </w:r>
      <w:r w:rsidR="00520E1E" w:rsidRPr="00DD4576">
        <w:rPr>
          <w:rFonts w:eastAsia="新細明體" w:hint="eastAsia"/>
          <w:spacing w:val="20"/>
          <w:sz w:val="22"/>
          <w:szCs w:val="22"/>
        </w:rPr>
        <w:t>的標本製作及觀察</w:t>
      </w:r>
      <w:r w:rsidR="00520E1E" w:rsidRPr="00DD4576">
        <w:rPr>
          <w:rFonts w:eastAsia="新細明體"/>
          <w:spacing w:val="20"/>
          <w:sz w:val="22"/>
          <w:szCs w:val="22"/>
        </w:rPr>
        <w:t>實驗，下列何者正確？</w:t>
      </w:r>
      <w:bookmarkEnd w:id="1"/>
    </w:p>
    <w:p w14:paraId="699681A6" w14:textId="59E61B7F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(A)</w:t>
      </w:r>
      <w:r w:rsidRPr="003232D0">
        <w:rPr>
          <w:rFonts w:eastAsiaTheme="minorEastAsia" w:hint="eastAsia"/>
          <w:spacing w:val="20"/>
        </w:rPr>
        <w:t>欲</w:t>
      </w:r>
      <w:proofErr w:type="gramStart"/>
      <w:r w:rsidRPr="003232D0">
        <w:rPr>
          <w:rFonts w:eastAsiaTheme="minorEastAsia" w:hint="eastAsia"/>
          <w:spacing w:val="20"/>
        </w:rPr>
        <w:t>得</w:t>
      </w:r>
      <w:r w:rsidRPr="003232D0">
        <w:rPr>
          <w:rFonts w:eastAsiaTheme="minorEastAsia"/>
          <w:spacing w:val="20"/>
        </w:rPr>
        <w:t>紫背</w:t>
      </w:r>
      <w:proofErr w:type="gramEnd"/>
      <w:r w:rsidRPr="003232D0">
        <w:rPr>
          <w:rFonts w:eastAsiaTheme="minorEastAsia"/>
          <w:spacing w:val="20"/>
        </w:rPr>
        <w:t>萬年青的下表皮組織時，需將葉片由下向上對</w:t>
      </w:r>
      <w:r w:rsidR="00B56A5E">
        <w:rPr>
          <w:rFonts w:eastAsiaTheme="minorEastAsia" w:hint="eastAsia"/>
          <w:spacing w:val="20"/>
        </w:rPr>
        <w:t>折</w:t>
      </w:r>
      <w:r w:rsidRPr="003232D0">
        <w:rPr>
          <w:rFonts w:eastAsiaTheme="minorEastAsia"/>
          <w:spacing w:val="20"/>
        </w:rPr>
        <w:t>撕開</w:t>
      </w:r>
    </w:p>
    <w:p w14:paraId="4DF8B5CA" w14:textId="191E6E36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洋蔥表皮細胞</w:t>
      </w:r>
      <w:r w:rsidRPr="003232D0">
        <w:rPr>
          <w:rFonts w:eastAsiaTheme="minorEastAsia"/>
          <w:spacing w:val="20"/>
        </w:rPr>
        <w:t>呈長方形，</w:t>
      </w:r>
      <w:r w:rsidRPr="003232D0">
        <w:rPr>
          <w:rFonts w:eastAsiaTheme="minorEastAsia" w:hint="eastAsia"/>
          <w:spacing w:val="20"/>
        </w:rPr>
        <w:t>其</w:t>
      </w:r>
      <w:r w:rsidRPr="003232D0">
        <w:rPr>
          <w:rFonts w:eastAsiaTheme="minorEastAsia"/>
          <w:spacing w:val="20"/>
        </w:rPr>
        <w:t>細胞質中</w:t>
      </w:r>
      <w:r w:rsidRPr="003232D0">
        <w:rPr>
          <w:rFonts w:eastAsiaTheme="minorEastAsia" w:hint="eastAsia"/>
          <w:spacing w:val="20"/>
        </w:rPr>
        <w:t>易觀察到</w:t>
      </w:r>
      <w:r w:rsidRPr="003232D0">
        <w:rPr>
          <w:rFonts w:eastAsiaTheme="minorEastAsia"/>
          <w:spacing w:val="20"/>
        </w:rPr>
        <w:t>流動</w:t>
      </w:r>
      <w:r w:rsidRPr="003232D0">
        <w:rPr>
          <w:rFonts w:eastAsiaTheme="minorEastAsia" w:hint="eastAsia"/>
          <w:spacing w:val="20"/>
        </w:rPr>
        <w:t>中的</w:t>
      </w:r>
      <w:r w:rsidRPr="003232D0">
        <w:rPr>
          <w:rFonts w:eastAsiaTheme="minorEastAsia"/>
          <w:spacing w:val="20"/>
        </w:rPr>
        <w:t>葉綠體</w:t>
      </w:r>
    </w:p>
    <w:p w14:paraId="5962E338" w14:textId="4D80BD5C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(C)</w:t>
      </w:r>
      <w:proofErr w:type="gramStart"/>
      <w:r w:rsidRPr="003232D0">
        <w:rPr>
          <w:rFonts w:eastAsiaTheme="minorEastAsia"/>
          <w:spacing w:val="20"/>
        </w:rPr>
        <w:t>折撕法</w:t>
      </w:r>
      <w:proofErr w:type="gramEnd"/>
      <w:r w:rsidRPr="003232D0">
        <w:rPr>
          <w:rFonts w:eastAsiaTheme="minorEastAsia" w:hint="eastAsia"/>
          <w:spacing w:val="20"/>
        </w:rPr>
        <w:t>是</w:t>
      </w:r>
      <w:r w:rsidRPr="003232D0">
        <w:rPr>
          <w:rFonts w:eastAsiaTheme="minorEastAsia"/>
          <w:spacing w:val="20"/>
        </w:rPr>
        <w:t>將葉片對折反向撕開，在</w:t>
      </w:r>
      <w:proofErr w:type="gramStart"/>
      <w:r w:rsidRPr="003232D0">
        <w:rPr>
          <w:rFonts w:eastAsiaTheme="minorEastAsia"/>
          <w:spacing w:val="20"/>
        </w:rPr>
        <w:t>不平整處取下</w:t>
      </w:r>
      <w:proofErr w:type="gramEnd"/>
      <w:r w:rsidRPr="003232D0">
        <w:rPr>
          <w:rFonts w:eastAsiaTheme="minorEastAsia"/>
          <w:spacing w:val="20"/>
        </w:rPr>
        <w:t>欲觀察的表皮</w:t>
      </w:r>
    </w:p>
    <w:p w14:paraId="41B3B735" w14:textId="510392F8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(D)</w:t>
      </w:r>
      <w:r w:rsidRPr="003232D0">
        <w:rPr>
          <w:rFonts w:eastAsiaTheme="minorEastAsia" w:hint="eastAsia"/>
          <w:spacing w:val="20"/>
        </w:rPr>
        <w:t>可以</w:t>
      </w:r>
      <w:r w:rsidRPr="003232D0">
        <w:rPr>
          <w:rFonts w:eastAsiaTheme="minorEastAsia"/>
          <w:spacing w:val="20"/>
        </w:rPr>
        <w:t>利用</w:t>
      </w:r>
      <w:proofErr w:type="gramStart"/>
      <w:r w:rsidRPr="003232D0">
        <w:rPr>
          <w:rFonts w:eastAsiaTheme="minorEastAsia"/>
          <w:spacing w:val="20"/>
        </w:rPr>
        <w:t>亞甲藍液</w:t>
      </w:r>
      <w:r w:rsidRPr="003232D0">
        <w:rPr>
          <w:rFonts w:eastAsiaTheme="minorEastAsia" w:hint="eastAsia"/>
          <w:spacing w:val="20"/>
        </w:rPr>
        <w:t>將</w:t>
      </w:r>
      <w:proofErr w:type="gramEnd"/>
      <w:r w:rsidRPr="003232D0">
        <w:rPr>
          <w:rFonts w:eastAsiaTheme="minorEastAsia" w:hint="eastAsia"/>
          <w:spacing w:val="20"/>
        </w:rPr>
        <w:t>細胞染色，使</w:t>
      </w:r>
      <w:r w:rsidRPr="003232D0">
        <w:rPr>
          <w:rFonts w:eastAsiaTheme="minorEastAsia"/>
          <w:spacing w:val="20"/>
        </w:rPr>
        <w:t>葉綠體</w:t>
      </w:r>
      <w:proofErr w:type="gramStart"/>
      <w:r w:rsidRPr="003232D0">
        <w:rPr>
          <w:rFonts w:eastAsiaTheme="minorEastAsia" w:hint="eastAsia"/>
          <w:spacing w:val="20"/>
        </w:rPr>
        <w:t>外膜</w:t>
      </w:r>
      <w:r w:rsidRPr="003232D0">
        <w:rPr>
          <w:rFonts w:eastAsiaTheme="minorEastAsia"/>
          <w:spacing w:val="20"/>
        </w:rPr>
        <w:t>更容易</w:t>
      </w:r>
      <w:proofErr w:type="gramEnd"/>
      <w:r w:rsidRPr="003232D0">
        <w:rPr>
          <w:rFonts w:eastAsiaTheme="minorEastAsia" w:hint="eastAsia"/>
          <w:spacing w:val="20"/>
        </w:rPr>
        <w:t>被</w:t>
      </w:r>
      <w:r w:rsidRPr="003232D0">
        <w:rPr>
          <w:rFonts w:eastAsiaTheme="minorEastAsia"/>
          <w:spacing w:val="20"/>
        </w:rPr>
        <w:t>觀察</w:t>
      </w:r>
    </w:p>
    <w:p w14:paraId="288DCC4B" w14:textId="2CBF8245" w:rsidR="00722790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(E)</w:t>
      </w:r>
      <w:r w:rsidRPr="003232D0">
        <w:rPr>
          <w:rFonts w:eastAsiaTheme="minorEastAsia"/>
          <w:spacing w:val="20"/>
        </w:rPr>
        <w:t>為了</w:t>
      </w:r>
      <w:r w:rsidRPr="003232D0">
        <w:rPr>
          <w:rFonts w:eastAsiaTheme="minorEastAsia" w:hint="eastAsia"/>
          <w:spacing w:val="20"/>
        </w:rPr>
        <w:t>區別細胞膜和細胞壁，需先</w:t>
      </w:r>
      <w:r w:rsidRPr="003232D0">
        <w:rPr>
          <w:rFonts w:eastAsiaTheme="minorEastAsia"/>
          <w:spacing w:val="20"/>
        </w:rPr>
        <w:t>將下表皮</w:t>
      </w:r>
      <w:r w:rsidRPr="003232D0">
        <w:rPr>
          <w:rFonts w:eastAsiaTheme="minorEastAsia" w:hint="eastAsia"/>
          <w:spacing w:val="20"/>
        </w:rPr>
        <w:t>樣本</w:t>
      </w:r>
      <w:r w:rsidRPr="003232D0">
        <w:rPr>
          <w:rFonts w:eastAsiaTheme="minorEastAsia"/>
          <w:spacing w:val="20"/>
        </w:rPr>
        <w:t>浸泡在</w:t>
      </w:r>
      <w:proofErr w:type="gramStart"/>
      <w:r w:rsidR="00813D7D">
        <w:rPr>
          <w:rFonts w:eastAsiaTheme="minorEastAsia" w:hint="eastAsia"/>
          <w:spacing w:val="20"/>
        </w:rPr>
        <w:t>亞甲藍液</w:t>
      </w:r>
      <w:proofErr w:type="gramEnd"/>
      <w:r w:rsidRPr="003232D0">
        <w:rPr>
          <w:rFonts w:eastAsiaTheme="minorEastAsia"/>
          <w:spacing w:val="20"/>
        </w:rPr>
        <w:t>中</w:t>
      </w:r>
    </w:p>
    <w:p w14:paraId="4BA0BB6A" w14:textId="280106EA" w:rsidR="001B33E5" w:rsidRPr="00C80D5B" w:rsidRDefault="001B33E5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4</w:t>
      </w:r>
      <w:r w:rsidR="0044171F" w:rsidRPr="00C80D5B">
        <w:rPr>
          <w:rFonts w:eastAsia="新細明體" w:hint="eastAsia"/>
          <w:spacing w:val="20"/>
          <w:sz w:val="22"/>
          <w:szCs w:val="22"/>
        </w:rPr>
        <w:t>.</w:t>
      </w:r>
      <w:r w:rsidR="0044171F" w:rsidRPr="00C80D5B">
        <w:rPr>
          <w:rFonts w:eastAsia="新細明體"/>
          <w:spacing w:val="20"/>
          <w:sz w:val="22"/>
          <w:szCs w:val="22"/>
        </w:rPr>
        <w:tab/>
      </w:r>
      <w:r w:rsidR="00FF3074" w:rsidRPr="00C80D5B">
        <w:rPr>
          <w:rFonts w:eastAsia="新細明體"/>
          <w:spacing w:val="20"/>
          <w:sz w:val="22"/>
          <w:szCs w:val="22"/>
        </w:rPr>
        <w:t>有關孟德爾遺傳法則</w:t>
      </w:r>
      <w:proofErr w:type="gramStart"/>
      <w:r w:rsidR="00FF3074" w:rsidRPr="00C80D5B">
        <w:rPr>
          <w:rFonts w:eastAsia="新細明體"/>
          <w:spacing w:val="20"/>
          <w:sz w:val="22"/>
          <w:szCs w:val="22"/>
        </w:rPr>
        <w:t>分離律</w:t>
      </w:r>
      <w:proofErr w:type="gramEnd"/>
      <w:r w:rsidR="00FF3074" w:rsidRPr="00C80D5B">
        <w:rPr>
          <w:rFonts w:eastAsia="新細明體"/>
          <w:spacing w:val="20"/>
          <w:sz w:val="22"/>
          <w:szCs w:val="22"/>
        </w:rPr>
        <w:t>的敘述，</w:t>
      </w:r>
      <w:r w:rsidR="00E7516F" w:rsidRPr="00C80D5B">
        <w:rPr>
          <w:rFonts w:eastAsia="新細明體"/>
          <w:spacing w:val="20"/>
          <w:sz w:val="22"/>
          <w:szCs w:val="22"/>
        </w:rPr>
        <w:t>下列</w:t>
      </w:r>
      <w:r w:rsidR="00FF3074" w:rsidRPr="00C80D5B">
        <w:rPr>
          <w:rFonts w:eastAsia="新細明體" w:hint="eastAsia"/>
          <w:spacing w:val="20"/>
          <w:sz w:val="22"/>
          <w:szCs w:val="22"/>
        </w:rPr>
        <w:t>哪些</w:t>
      </w:r>
      <w:r w:rsidR="00FF3074" w:rsidRPr="00C80D5B">
        <w:rPr>
          <w:rFonts w:eastAsia="新細明體"/>
          <w:spacing w:val="20"/>
          <w:sz w:val="22"/>
          <w:szCs w:val="22"/>
        </w:rPr>
        <w:t>正確？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（</w:t>
      </w:r>
      <w:r w:rsidR="00FF3074" w:rsidRPr="00C80D5B">
        <w:rPr>
          <w:rFonts w:eastAsia="新細明體"/>
          <w:spacing w:val="20"/>
          <w:sz w:val="22"/>
          <w:szCs w:val="22"/>
        </w:rPr>
        <w:t>應選</w:t>
      </w:r>
      <w:r w:rsidR="00FF3074" w:rsidRPr="00C80D5B">
        <w:rPr>
          <w:rFonts w:eastAsia="新細明體"/>
          <w:spacing w:val="20"/>
          <w:sz w:val="22"/>
          <w:szCs w:val="22"/>
        </w:rPr>
        <w:t>3</w:t>
      </w:r>
      <w:r w:rsidR="00FF3074" w:rsidRPr="00C80D5B">
        <w:rPr>
          <w:rFonts w:eastAsia="新細明體"/>
          <w:spacing w:val="20"/>
          <w:sz w:val="22"/>
          <w:szCs w:val="22"/>
        </w:rPr>
        <w:t>項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3A5F59F1" w14:textId="4743D361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(A)</w:t>
      </w:r>
      <w:r w:rsidRPr="003232D0">
        <w:rPr>
          <w:rFonts w:eastAsiaTheme="minorEastAsia"/>
          <w:spacing w:val="20"/>
        </w:rPr>
        <w:t>紫茉莉花的顏色性狀</w:t>
      </w:r>
      <w:r w:rsidRPr="003232D0">
        <w:rPr>
          <w:rFonts w:eastAsiaTheme="minorEastAsia" w:hint="eastAsia"/>
          <w:spacing w:val="20"/>
        </w:rPr>
        <w:t>有</w:t>
      </w:r>
      <w:r w:rsidRPr="003232D0">
        <w:rPr>
          <w:rFonts w:eastAsiaTheme="minorEastAsia"/>
          <w:spacing w:val="20"/>
        </w:rPr>
        <w:t>紅白</w:t>
      </w:r>
      <w:r w:rsidRPr="003232D0">
        <w:rPr>
          <w:rFonts w:eastAsiaTheme="minorEastAsia" w:hint="eastAsia"/>
          <w:spacing w:val="20"/>
        </w:rPr>
        <w:t>之</w:t>
      </w:r>
      <w:proofErr w:type="gramStart"/>
      <w:r w:rsidRPr="003232D0">
        <w:rPr>
          <w:rFonts w:eastAsiaTheme="minorEastAsia"/>
          <w:spacing w:val="20"/>
        </w:rPr>
        <w:t>中間色</w:t>
      </w:r>
      <w:proofErr w:type="gramEnd"/>
      <w:r w:rsidRPr="003232D0">
        <w:rPr>
          <w:rFonts w:eastAsiaTheme="minorEastAsia" w:hint="eastAsia"/>
          <w:spacing w:val="20"/>
        </w:rPr>
        <w:t>，故不能呈現孟德爾因子的</w:t>
      </w:r>
      <w:r w:rsidRPr="003232D0">
        <w:rPr>
          <w:rFonts w:eastAsiaTheme="minorEastAsia"/>
          <w:spacing w:val="20"/>
        </w:rPr>
        <w:t>分離律</w:t>
      </w:r>
    </w:p>
    <w:p w14:paraId="770A4A83" w14:textId="4B0AEE92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人的</w:t>
      </w:r>
      <w:r w:rsidRPr="003232D0">
        <w:rPr>
          <w:rFonts w:eastAsiaTheme="minorEastAsia"/>
          <w:spacing w:val="20"/>
        </w:rPr>
        <w:t>ABO</w:t>
      </w:r>
      <w:r w:rsidRPr="003232D0">
        <w:rPr>
          <w:rFonts w:eastAsiaTheme="minorEastAsia"/>
          <w:spacing w:val="20"/>
        </w:rPr>
        <w:t>血型</w:t>
      </w:r>
      <w:r w:rsidRPr="003232D0">
        <w:rPr>
          <w:rFonts w:eastAsiaTheme="minorEastAsia" w:hint="eastAsia"/>
          <w:spacing w:val="20"/>
        </w:rPr>
        <w:t>屬於</w:t>
      </w:r>
      <w:proofErr w:type="gramStart"/>
      <w:r w:rsidRPr="003232D0">
        <w:rPr>
          <w:rFonts w:eastAsiaTheme="minorEastAsia"/>
          <w:spacing w:val="20"/>
        </w:rPr>
        <w:t>複</w:t>
      </w:r>
      <w:proofErr w:type="gramEnd"/>
      <w:r w:rsidRPr="003232D0">
        <w:rPr>
          <w:rFonts w:eastAsiaTheme="minorEastAsia"/>
          <w:spacing w:val="20"/>
        </w:rPr>
        <w:t>等位基因遺傳，</w:t>
      </w:r>
      <w:r w:rsidRPr="003232D0">
        <w:rPr>
          <w:rFonts w:eastAsiaTheme="minorEastAsia" w:hint="eastAsia"/>
          <w:spacing w:val="20"/>
        </w:rPr>
        <w:t>但仍能用孟德爾因子的</w:t>
      </w:r>
      <w:proofErr w:type="gramStart"/>
      <w:r w:rsidRPr="003232D0">
        <w:rPr>
          <w:rFonts w:eastAsiaTheme="minorEastAsia"/>
          <w:spacing w:val="20"/>
        </w:rPr>
        <w:t>分離律</w:t>
      </w:r>
      <w:proofErr w:type="gramEnd"/>
      <w:r w:rsidRPr="003232D0">
        <w:rPr>
          <w:rFonts w:eastAsiaTheme="minorEastAsia" w:hint="eastAsia"/>
          <w:spacing w:val="20"/>
        </w:rPr>
        <w:t>解釋</w:t>
      </w:r>
    </w:p>
    <w:p w14:paraId="60D98D3B" w14:textId="2C5A08EE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(C)</w:t>
      </w:r>
      <w:r w:rsidRPr="003232D0">
        <w:rPr>
          <w:rFonts w:eastAsiaTheme="minorEastAsia" w:hint="eastAsia"/>
          <w:spacing w:val="20"/>
        </w:rPr>
        <w:t>狗的</w:t>
      </w:r>
      <w:r w:rsidRPr="003232D0">
        <w:rPr>
          <w:rFonts w:eastAsiaTheme="minorEastAsia"/>
          <w:spacing w:val="20"/>
        </w:rPr>
        <w:t>體型大小</w:t>
      </w:r>
      <w:r w:rsidRPr="003232D0">
        <w:rPr>
          <w:rFonts w:eastAsiaTheme="minorEastAsia" w:hint="eastAsia"/>
          <w:spacing w:val="20"/>
        </w:rPr>
        <w:t>其表徵不只二個，故</w:t>
      </w:r>
      <w:r w:rsidRPr="003232D0">
        <w:rPr>
          <w:rFonts w:eastAsiaTheme="minorEastAsia"/>
          <w:spacing w:val="20"/>
        </w:rPr>
        <w:t>不能由單一孟德爾因子表現其分離律</w:t>
      </w:r>
    </w:p>
    <w:p w14:paraId="150C0433" w14:textId="713C1F67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(D)</w:t>
      </w:r>
      <w:r w:rsidRPr="003232D0">
        <w:rPr>
          <w:rFonts w:eastAsiaTheme="minorEastAsia" w:hint="eastAsia"/>
          <w:spacing w:val="20"/>
        </w:rPr>
        <w:t>人的</w:t>
      </w:r>
      <w:r w:rsidRPr="003232D0">
        <w:rPr>
          <w:rFonts w:eastAsiaTheme="minorEastAsia"/>
          <w:spacing w:val="20"/>
        </w:rPr>
        <w:t>紅綠色盲</w:t>
      </w:r>
      <w:r w:rsidRPr="003232D0">
        <w:rPr>
          <w:rFonts w:eastAsiaTheme="minorEastAsia" w:hint="eastAsia"/>
          <w:spacing w:val="20"/>
        </w:rPr>
        <w:t>是</w:t>
      </w:r>
      <w:r w:rsidRPr="003232D0">
        <w:rPr>
          <w:rFonts w:eastAsiaTheme="minorEastAsia"/>
          <w:spacing w:val="20"/>
        </w:rPr>
        <w:t>性聯遺傳，</w:t>
      </w:r>
      <w:r w:rsidRPr="003232D0">
        <w:rPr>
          <w:rFonts w:eastAsiaTheme="minorEastAsia" w:hint="eastAsia"/>
          <w:spacing w:val="20"/>
        </w:rPr>
        <w:t>其表</w:t>
      </w:r>
      <w:r w:rsidRPr="003232D0">
        <w:rPr>
          <w:rFonts w:eastAsiaTheme="minorEastAsia"/>
          <w:spacing w:val="20"/>
        </w:rPr>
        <w:t>徵</w:t>
      </w:r>
      <w:r w:rsidRPr="003232D0">
        <w:rPr>
          <w:rFonts w:eastAsiaTheme="minorEastAsia" w:hint="eastAsia"/>
          <w:spacing w:val="20"/>
        </w:rPr>
        <w:t>在男女</w:t>
      </w:r>
      <w:r w:rsidRPr="003232D0">
        <w:rPr>
          <w:rFonts w:eastAsiaTheme="minorEastAsia"/>
          <w:spacing w:val="20"/>
        </w:rPr>
        <w:t>出現機率不</w:t>
      </w:r>
      <w:r w:rsidRPr="003232D0">
        <w:rPr>
          <w:rFonts w:eastAsiaTheme="minorEastAsia" w:hint="eastAsia"/>
          <w:spacing w:val="20"/>
        </w:rPr>
        <w:t>同仍符合</w:t>
      </w:r>
      <w:r w:rsidRPr="003232D0">
        <w:rPr>
          <w:rFonts w:eastAsiaTheme="minorEastAsia"/>
          <w:spacing w:val="20"/>
        </w:rPr>
        <w:t>分離律</w:t>
      </w:r>
    </w:p>
    <w:p w14:paraId="0642162B" w14:textId="2A8D9CE5" w:rsidR="008A0E57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(E)</w:t>
      </w:r>
      <w:r w:rsidRPr="003232D0">
        <w:rPr>
          <w:rFonts w:eastAsiaTheme="minorEastAsia" w:hint="eastAsia"/>
          <w:spacing w:val="20"/>
        </w:rPr>
        <w:t>人的身高和體重受後天影響甚</w:t>
      </w:r>
      <w:proofErr w:type="gramStart"/>
      <w:r w:rsidRPr="003232D0">
        <w:rPr>
          <w:rFonts w:eastAsiaTheme="minorEastAsia" w:hint="eastAsia"/>
          <w:spacing w:val="20"/>
        </w:rPr>
        <w:t>鉅</w:t>
      </w:r>
      <w:proofErr w:type="gramEnd"/>
      <w:r w:rsidRPr="003232D0">
        <w:rPr>
          <w:rFonts w:eastAsiaTheme="minorEastAsia" w:hint="eastAsia"/>
          <w:spacing w:val="20"/>
        </w:rPr>
        <w:t>，故其遺傳完全不能以</w:t>
      </w:r>
      <w:proofErr w:type="gramStart"/>
      <w:r w:rsidRPr="003232D0">
        <w:rPr>
          <w:rFonts w:eastAsiaTheme="minorEastAsia" w:hint="eastAsia"/>
          <w:spacing w:val="20"/>
        </w:rPr>
        <w:t>分離律</w:t>
      </w:r>
      <w:proofErr w:type="gramEnd"/>
      <w:r w:rsidRPr="003232D0">
        <w:rPr>
          <w:rFonts w:eastAsiaTheme="minorEastAsia" w:hint="eastAsia"/>
          <w:spacing w:val="20"/>
        </w:rPr>
        <w:t>解釋</w:t>
      </w:r>
    </w:p>
    <w:p w14:paraId="5C7A6221" w14:textId="7E714516" w:rsidR="00FF3074" w:rsidRPr="00C80D5B" w:rsidRDefault="001B33E5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5.</w:t>
      </w:r>
      <w:r w:rsidR="0044171F" w:rsidRPr="00C80D5B">
        <w:rPr>
          <w:rFonts w:eastAsia="新細明體"/>
          <w:spacing w:val="20"/>
          <w:sz w:val="22"/>
          <w:szCs w:val="22"/>
        </w:rPr>
        <w:tab/>
      </w:r>
      <w:r w:rsidR="00FF3074" w:rsidRPr="00C80D5B">
        <w:rPr>
          <w:rFonts w:eastAsia="新細明體"/>
          <w:spacing w:val="20"/>
          <w:sz w:val="22"/>
          <w:szCs w:val="22"/>
        </w:rPr>
        <w:t>對於病毒的遺傳物質，下列敘述</w:t>
      </w:r>
      <w:r w:rsidR="00FF3074" w:rsidRPr="00C80D5B">
        <w:rPr>
          <w:rFonts w:eastAsia="新細明體" w:hint="eastAsia"/>
          <w:spacing w:val="20"/>
          <w:sz w:val="22"/>
          <w:szCs w:val="22"/>
        </w:rPr>
        <w:t>哪些</w:t>
      </w:r>
      <w:r w:rsidR="00FF3074" w:rsidRPr="00C80D5B">
        <w:rPr>
          <w:rFonts w:eastAsia="新細明體"/>
          <w:spacing w:val="20"/>
          <w:sz w:val="22"/>
          <w:szCs w:val="22"/>
        </w:rPr>
        <w:t>正確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？（</w:t>
      </w:r>
      <w:r w:rsidR="00FF3074" w:rsidRPr="00C80D5B">
        <w:rPr>
          <w:rFonts w:eastAsia="新細明體"/>
          <w:spacing w:val="20"/>
          <w:sz w:val="22"/>
          <w:szCs w:val="22"/>
        </w:rPr>
        <w:t>應選</w:t>
      </w:r>
      <w:r w:rsidR="00FF3074" w:rsidRPr="00C80D5B">
        <w:rPr>
          <w:rFonts w:eastAsia="新細明體"/>
          <w:spacing w:val="20"/>
          <w:sz w:val="22"/>
          <w:szCs w:val="22"/>
        </w:rPr>
        <w:t>3</w:t>
      </w:r>
      <w:r w:rsidR="00FF3074" w:rsidRPr="00C80D5B">
        <w:rPr>
          <w:rFonts w:eastAsia="新細明體"/>
          <w:spacing w:val="20"/>
          <w:sz w:val="22"/>
          <w:szCs w:val="22"/>
        </w:rPr>
        <w:t>項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35737D63" w14:textId="5A744E6F" w:rsidR="00FF3074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(A)</w:t>
      </w:r>
      <w:r w:rsidRPr="003232D0">
        <w:rPr>
          <w:rFonts w:eastAsiaTheme="minorEastAsia" w:hint="eastAsia"/>
          <w:spacing w:val="20"/>
        </w:rPr>
        <w:t>有的是</w:t>
      </w:r>
      <w:r w:rsidRPr="003232D0">
        <w:rPr>
          <w:rFonts w:eastAsiaTheme="minorEastAsia"/>
          <w:spacing w:val="20"/>
        </w:rPr>
        <w:t>去氧核</w:t>
      </w:r>
      <w:r w:rsidRPr="003232D0">
        <w:rPr>
          <w:rFonts w:eastAsiaTheme="minorEastAsia" w:hint="eastAsia"/>
          <w:spacing w:val="20"/>
        </w:rPr>
        <w:t>糖</w:t>
      </w:r>
      <w:r w:rsidRPr="003232D0">
        <w:rPr>
          <w:rFonts w:eastAsiaTheme="minorEastAsia"/>
          <w:spacing w:val="20"/>
        </w:rPr>
        <w:t>核酸</w:t>
      </w:r>
      <w:r w:rsidRPr="003232D0">
        <w:rPr>
          <w:rFonts w:eastAsiaTheme="minorEastAsia" w:hint="eastAsia"/>
          <w:spacing w:val="20"/>
        </w:rPr>
        <w:t>，也有的是</w:t>
      </w:r>
      <w:r w:rsidRPr="003232D0">
        <w:rPr>
          <w:rFonts w:eastAsiaTheme="minorEastAsia"/>
          <w:spacing w:val="20"/>
        </w:rPr>
        <w:t>核</w:t>
      </w:r>
      <w:r w:rsidRPr="003232D0">
        <w:rPr>
          <w:rFonts w:eastAsiaTheme="minorEastAsia" w:hint="eastAsia"/>
          <w:spacing w:val="20"/>
        </w:rPr>
        <w:t>糖</w:t>
      </w:r>
      <w:r w:rsidRPr="003232D0">
        <w:rPr>
          <w:rFonts w:eastAsiaTheme="minorEastAsia"/>
          <w:spacing w:val="20"/>
        </w:rPr>
        <w:t>核酸</w:t>
      </w:r>
    </w:p>
    <w:p w14:paraId="5280DA7E" w14:textId="2A9E113D" w:rsidR="00520E1E" w:rsidRPr="003232D0" w:rsidRDefault="00FF3074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有一些</w:t>
      </w:r>
      <w:r w:rsidRPr="003232D0">
        <w:rPr>
          <w:rFonts w:eastAsiaTheme="minorEastAsia"/>
          <w:spacing w:val="20"/>
        </w:rPr>
        <w:t>以雙螺旋構造存在</w:t>
      </w:r>
      <w:r w:rsidR="00520E1E" w:rsidRPr="003232D0">
        <w:rPr>
          <w:rFonts w:eastAsiaTheme="minorEastAsia"/>
          <w:spacing w:val="20"/>
        </w:rPr>
        <w:t xml:space="preserve"> </w:t>
      </w:r>
    </w:p>
    <w:p w14:paraId="4FF4AB3C" w14:textId="15167280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(C)</w:t>
      </w:r>
      <w:r w:rsidRPr="003232D0">
        <w:rPr>
          <w:rFonts w:eastAsiaTheme="minorEastAsia" w:hint="eastAsia"/>
          <w:spacing w:val="20"/>
        </w:rPr>
        <w:t>鳥糞嘌呤</w:t>
      </w:r>
      <w:r w:rsidR="0044171F" w:rsidRPr="003232D0">
        <w:rPr>
          <w:rFonts w:eastAsiaTheme="minorEastAsia" w:hint="eastAsia"/>
          <w:spacing w:val="20"/>
        </w:rPr>
        <w:t>（</w:t>
      </w:r>
      <w:r w:rsidRPr="003232D0">
        <w:rPr>
          <w:rFonts w:eastAsiaTheme="minorEastAsia"/>
          <w:spacing w:val="20"/>
        </w:rPr>
        <w:t>G</w:t>
      </w:r>
      <w:r w:rsidR="0044171F" w:rsidRPr="003232D0">
        <w:rPr>
          <w:rFonts w:eastAsiaTheme="minorEastAsia" w:hint="eastAsia"/>
          <w:spacing w:val="20"/>
        </w:rPr>
        <w:t>）</w:t>
      </w:r>
      <w:r w:rsidRPr="003232D0">
        <w:rPr>
          <w:rFonts w:eastAsiaTheme="minorEastAsia"/>
          <w:spacing w:val="20"/>
        </w:rPr>
        <w:t>的</w:t>
      </w:r>
      <w:r w:rsidRPr="003232D0">
        <w:rPr>
          <w:rFonts w:eastAsiaTheme="minorEastAsia" w:hint="eastAsia"/>
          <w:spacing w:val="20"/>
        </w:rPr>
        <w:t>數</w:t>
      </w:r>
      <w:r w:rsidRPr="003232D0">
        <w:rPr>
          <w:rFonts w:eastAsiaTheme="minorEastAsia"/>
          <w:spacing w:val="20"/>
        </w:rPr>
        <w:t>量一定等於</w:t>
      </w:r>
      <w:proofErr w:type="gramStart"/>
      <w:r w:rsidR="00813D7D">
        <w:rPr>
          <w:rFonts w:eastAsiaTheme="minorEastAsia" w:hint="eastAsia"/>
          <w:spacing w:val="20"/>
        </w:rPr>
        <w:t>胞</w:t>
      </w:r>
      <w:proofErr w:type="gramEnd"/>
      <w:r w:rsidRPr="003232D0">
        <w:rPr>
          <w:rFonts w:eastAsiaTheme="minorEastAsia" w:hint="eastAsia"/>
          <w:spacing w:val="20"/>
        </w:rPr>
        <w:t>嘧啶</w:t>
      </w:r>
      <w:r w:rsidR="0044171F" w:rsidRPr="003232D0">
        <w:rPr>
          <w:rFonts w:eastAsiaTheme="minorEastAsia" w:hint="eastAsia"/>
          <w:spacing w:val="20"/>
        </w:rPr>
        <w:t>（</w:t>
      </w:r>
      <w:r w:rsidRPr="003232D0">
        <w:rPr>
          <w:rFonts w:eastAsiaTheme="minorEastAsia"/>
          <w:spacing w:val="20"/>
        </w:rPr>
        <w:t>C</w:t>
      </w:r>
      <w:r w:rsidR="0044171F" w:rsidRPr="003232D0">
        <w:rPr>
          <w:rFonts w:eastAsiaTheme="minorEastAsia" w:hint="eastAsia"/>
          <w:spacing w:val="20"/>
        </w:rPr>
        <w:t>）</w:t>
      </w:r>
      <w:r w:rsidRPr="003232D0">
        <w:rPr>
          <w:rFonts w:eastAsiaTheme="minorEastAsia"/>
          <w:spacing w:val="20"/>
        </w:rPr>
        <w:t>的</w:t>
      </w:r>
      <w:r w:rsidRPr="003232D0">
        <w:rPr>
          <w:rFonts w:eastAsiaTheme="minorEastAsia" w:hint="eastAsia"/>
          <w:spacing w:val="20"/>
        </w:rPr>
        <w:t>數</w:t>
      </w:r>
      <w:r w:rsidRPr="003232D0">
        <w:rPr>
          <w:rFonts w:eastAsiaTheme="minorEastAsia"/>
          <w:spacing w:val="20"/>
        </w:rPr>
        <w:t>量</w:t>
      </w:r>
    </w:p>
    <w:p w14:paraId="7859F343" w14:textId="3D71BE09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(D)</w:t>
      </w:r>
      <w:r w:rsidRPr="003232D0">
        <w:rPr>
          <w:rFonts w:eastAsiaTheme="minorEastAsia" w:hint="eastAsia"/>
          <w:spacing w:val="20"/>
        </w:rPr>
        <w:t>遺傳訊息的傳遞</w:t>
      </w:r>
      <w:r w:rsidRPr="003232D0">
        <w:rPr>
          <w:rFonts w:eastAsiaTheme="minorEastAsia"/>
          <w:spacing w:val="20"/>
        </w:rPr>
        <w:t>一定要有蛋白質的參與</w:t>
      </w:r>
    </w:p>
    <w:p w14:paraId="29618BD0" w14:textId="0E3081D5" w:rsidR="00647DD3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(E)RNA</w:t>
      </w:r>
      <w:r w:rsidRPr="003232D0">
        <w:rPr>
          <w:rFonts w:eastAsiaTheme="minorEastAsia"/>
          <w:spacing w:val="20"/>
        </w:rPr>
        <w:t>必先反轉錄為</w:t>
      </w:r>
      <w:r w:rsidRPr="003232D0">
        <w:rPr>
          <w:rFonts w:eastAsiaTheme="minorEastAsia"/>
          <w:spacing w:val="20"/>
        </w:rPr>
        <w:t>DNA</w:t>
      </w:r>
      <w:r w:rsidRPr="003232D0">
        <w:rPr>
          <w:rFonts w:eastAsiaTheme="minorEastAsia"/>
          <w:spacing w:val="20"/>
        </w:rPr>
        <w:t>才能進行蛋白質表現</w:t>
      </w:r>
    </w:p>
    <w:p w14:paraId="6CE7712C" w14:textId="4EE971C2" w:rsidR="00647DD3" w:rsidRPr="00C80D5B" w:rsidRDefault="00647DD3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lastRenderedPageBreak/>
        <w:t>6</w:t>
      </w:r>
      <w:r w:rsidRPr="00C80D5B">
        <w:rPr>
          <w:rFonts w:eastAsia="新細明體" w:hint="eastAsia"/>
          <w:spacing w:val="20"/>
          <w:sz w:val="22"/>
          <w:szCs w:val="22"/>
        </w:rPr>
        <w:t>.</w:t>
      </w:r>
      <w:r w:rsidR="0044171F" w:rsidRPr="00C80D5B">
        <w:rPr>
          <w:rFonts w:eastAsia="新細明體"/>
          <w:spacing w:val="20"/>
          <w:sz w:val="22"/>
          <w:szCs w:val="22"/>
        </w:rPr>
        <w:tab/>
      </w:r>
      <w:r w:rsidR="007B0EB1" w:rsidRPr="00812A36">
        <w:rPr>
          <w:rFonts w:eastAsia="新細明體"/>
          <w:spacing w:val="22"/>
          <w:sz w:val="22"/>
          <w:szCs w:val="22"/>
        </w:rPr>
        <w:t>若將</w:t>
      </w:r>
      <w:r w:rsidR="007B0EB1" w:rsidRPr="00812A36">
        <w:rPr>
          <w:rFonts w:eastAsia="新細明體" w:hint="eastAsia"/>
          <w:spacing w:val="22"/>
          <w:sz w:val="22"/>
          <w:szCs w:val="22"/>
        </w:rPr>
        <w:t>某開花</w:t>
      </w:r>
      <w:r w:rsidR="007B0EB1" w:rsidRPr="00812A36">
        <w:rPr>
          <w:rFonts w:eastAsia="新細明體"/>
          <w:spacing w:val="22"/>
          <w:sz w:val="22"/>
          <w:szCs w:val="22"/>
        </w:rPr>
        <w:t>多肉植</w:t>
      </w:r>
      <w:r w:rsidR="007B0EB1" w:rsidRPr="00812A36">
        <w:rPr>
          <w:rFonts w:eastAsia="新細明體" w:hint="eastAsia"/>
          <w:spacing w:val="22"/>
          <w:sz w:val="22"/>
          <w:szCs w:val="22"/>
        </w:rPr>
        <w:t>株</w:t>
      </w:r>
      <w:r w:rsidR="007B0EB1" w:rsidRPr="00812A36">
        <w:rPr>
          <w:rFonts w:eastAsia="新細明體"/>
          <w:spacing w:val="22"/>
          <w:sz w:val="22"/>
          <w:szCs w:val="22"/>
        </w:rPr>
        <w:t>的</w:t>
      </w:r>
      <w:r w:rsidR="007B0EB1" w:rsidRPr="00812A36">
        <w:rPr>
          <w:rFonts w:eastAsia="新細明體" w:hint="eastAsia"/>
          <w:spacing w:val="22"/>
          <w:sz w:val="22"/>
          <w:szCs w:val="22"/>
        </w:rPr>
        <w:t>若干</w:t>
      </w:r>
      <w:r w:rsidR="007B0EB1" w:rsidRPr="00812A36">
        <w:rPr>
          <w:rFonts w:eastAsia="新細明體"/>
          <w:spacing w:val="22"/>
          <w:sz w:val="22"/>
          <w:szCs w:val="22"/>
        </w:rPr>
        <w:t>大葉片置於土面上。一段時日後，發現其邊緣長</w:t>
      </w:r>
      <w:proofErr w:type="gramStart"/>
      <w:r w:rsidR="007B0EB1" w:rsidRPr="00812A36">
        <w:rPr>
          <w:rFonts w:eastAsia="新細明體"/>
          <w:spacing w:val="22"/>
          <w:sz w:val="22"/>
          <w:szCs w:val="22"/>
        </w:rPr>
        <w:t>出</w:t>
      </w:r>
      <w:r w:rsidR="007B0EB1" w:rsidRPr="00C80D5B">
        <w:rPr>
          <w:rFonts w:eastAsia="新細明體" w:hint="eastAsia"/>
          <w:spacing w:val="20"/>
          <w:sz w:val="22"/>
          <w:szCs w:val="22"/>
        </w:rPr>
        <w:t>具</w:t>
      </w:r>
      <w:r w:rsidR="007B0EB1" w:rsidRPr="00C80D5B">
        <w:rPr>
          <w:rFonts w:eastAsia="新細明體"/>
          <w:spacing w:val="20"/>
          <w:sz w:val="22"/>
          <w:szCs w:val="22"/>
        </w:rPr>
        <w:t>小葉片</w:t>
      </w:r>
      <w:proofErr w:type="gramEnd"/>
      <w:r w:rsidR="007B0EB1" w:rsidRPr="00C80D5B">
        <w:rPr>
          <w:rFonts w:eastAsia="新細明體" w:hint="eastAsia"/>
          <w:spacing w:val="20"/>
          <w:sz w:val="22"/>
          <w:szCs w:val="22"/>
        </w:rPr>
        <w:t>的小苗</w:t>
      </w:r>
      <w:r w:rsidR="007B0EB1" w:rsidRPr="00C80D5B">
        <w:rPr>
          <w:rFonts w:eastAsia="新細明體"/>
          <w:spacing w:val="20"/>
          <w:sz w:val="22"/>
          <w:szCs w:val="22"/>
        </w:rPr>
        <w:t>。下列敘述</w:t>
      </w:r>
      <w:r w:rsidR="007B0EB1" w:rsidRPr="00C80D5B">
        <w:rPr>
          <w:rFonts w:eastAsia="新細明體" w:hint="eastAsia"/>
          <w:spacing w:val="20"/>
          <w:sz w:val="22"/>
          <w:szCs w:val="22"/>
        </w:rPr>
        <w:t>哪些</w:t>
      </w:r>
      <w:r w:rsidR="007B0EB1" w:rsidRPr="00C80D5B">
        <w:rPr>
          <w:rFonts w:eastAsia="新細明體"/>
          <w:spacing w:val="20"/>
          <w:sz w:val="22"/>
          <w:szCs w:val="22"/>
        </w:rPr>
        <w:t>正確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？（</w:t>
      </w:r>
      <w:r w:rsidR="007B0EB1" w:rsidRPr="00C80D5B">
        <w:rPr>
          <w:rFonts w:eastAsia="新細明體"/>
          <w:spacing w:val="20"/>
          <w:sz w:val="22"/>
          <w:szCs w:val="22"/>
        </w:rPr>
        <w:t>應選</w:t>
      </w:r>
      <w:r w:rsidR="007B0EB1" w:rsidRPr="00C80D5B">
        <w:rPr>
          <w:rFonts w:eastAsia="新細明體" w:hint="eastAsia"/>
          <w:spacing w:val="20"/>
          <w:sz w:val="22"/>
          <w:szCs w:val="22"/>
        </w:rPr>
        <w:t>2</w:t>
      </w:r>
      <w:r w:rsidR="007B0EB1" w:rsidRPr="00C80D5B">
        <w:rPr>
          <w:rFonts w:eastAsia="新細明體"/>
          <w:spacing w:val="20"/>
          <w:sz w:val="22"/>
          <w:szCs w:val="22"/>
        </w:rPr>
        <w:t>項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28C1CA2A" w14:textId="50099EFA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(A)</w:t>
      </w:r>
      <w:r w:rsidRPr="003232D0">
        <w:rPr>
          <w:rFonts w:eastAsiaTheme="minorEastAsia"/>
          <w:spacing w:val="20"/>
        </w:rPr>
        <w:t>葉片變小</w:t>
      </w:r>
      <w:r w:rsidRPr="003232D0">
        <w:rPr>
          <w:rFonts w:eastAsiaTheme="minorEastAsia" w:hint="eastAsia"/>
          <w:spacing w:val="20"/>
        </w:rPr>
        <w:t>是因</w:t>
      </w:r>
      <w:r w:rsidRPr="003232D0">
        <w:rPr>
          <w:rFonts w:eastAsiaTheme="minorEastAsia"/>
          <w:spacing w:val="20"/>
        </w:rPr>
        <w:t>為</w:t>
      </w:r>
      <w:r w:rsidRPr="003232D0">
        <w:rPr>
          <w:rFonts w:eastAsiaTheme="minorEastAsia" w:hint="eastAsia"/>
          <w:spacing w:val="20"/>
        </w:rPr>
        <w:t>發生</w:t>
      </w:r>
      <w:r w:rsidRPr="003232D0">
        <w:rPr>
          <w:rFonts w:eastAsiaTheme="minorEastAsia"/>
          <w:spacing w:val="20"/>
        </w:rPr>
        <w:t>基因重組後</w:t>
      </w:r>
      <w:r w:rsidRPr="003232D0">
        <w:rPr>
          <w:rFonts w:eastAsiaTheme="minorEastAsia" w:hint="eastAsia"/>
          <w:spacing w:val="20"/>
        </w:rPr>
        <w:t>再</w:t>
      </w:r>
      <w:r w:rsidRPr="003232D0">
        <w:rPr>
          <w:rFonts w:eastAsiaTheme="minorEastAsia"/>
          <w:spacing w:val="20"/>
        </w:rPr>
        <w:t>經過天擇的結果</w:t>
      </w:r>
    </w:p>
    <w:p w14:paraId="2D757EC8" w14:textId="4610539F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(B)</w:t>
      </w:r>
      <w:r w:rsidRPr="003232D0">
        <w:rPr>
          <w:rFonts w:eastAsiaTheme="minorEastAsia" w:hint="eastAsia"/>
          <w:spacing w:val="20"/>
        </w:rPr>
        <w:t>一代接一代地培養小葉植株，其葉片變小程度比由種子培養的更明顯</w:t>
      </w:r>
    </w:p>
    <w:p w14:paraId="0F8D8A1D" w14:textId="64BBBAF2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(C)</w:t>
      </w:r>
      <w:r w:rsidRPr="003232D0">
        <w:rPr>
          <w:rFonts w:eastAsiaTheme="minorEastAsia" w:hint="eastAsia"/>
          <w:spacing w:val="20"/>
        </w:rPr>
        <w:t>該小苗</w:t>
      </w:r>
      <w:r w:rsidRPr="003232D0">
        <w:rPr>
          <w:rFonts w:eastAsiaTheme="minorEastAsia"/>
          <w:spacing w:val="20"/>
        </w:rPr>
        <w:t>長成</w:t>
      </w:r>
      <w:r w:rsidRPr="003232D0">
        <w:rPr>
          <w:rFonts w:eastAsiaTheme="minorEastAsia" w:hint="eastAsia"/>
          <w:spacing w:val="20"/>
        </w:rPr>
        <w:t>大</w:t>
      </w:r>
      <w:r w:rsidRPr="003232D0">
        <w:rPr>
          <w:rFonts w:eastAsiaTheme="minorEastAsia"/>
          <w:spacing w:val="20"/>
        </w:rPr>
        <w:t>植株</w:t>
      </w:r>
      <w:r w:rsidRPr="003232D0">
        <w:rPr>
          <w:rFonts w:eastAsiaTheme="minorEastAsia" w:hint="eastAsia"/>
          <w:spacing w:val="20"/>
        </w:rPr>
        <w:t>的過程，所增加的細胞沒經過染色體的聯會</w:t>
      </w:r>
    </w:p>
    <w:p w14:paraId="43F82AA4" w14:textId="3E39B770" w:rsidR="007B0EB1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 w:hint="eastAsia"/>
          <w:spacing w:val="20"/>
        </w:rPr>
        <w:t>(D)</w:t>
      </w:r>
      <w:r w:rsidRPr="003232D0">
        <w:rPr>
          <w:rFonts w:eastAsiaTheme="minorEastAsia" w:hint="eastAsia"/>
          <w:spacing w:val="20"/>
        </w:rPr>
        <w:t>該小苗長大後成熟的植株，其生殖細胞喪失行減數分裂的能力</w:t>
      </w:r>
    </w:p>
    <w:p w14:paraId="78C029DB" w14:textId="2288A095" w:rsidR="00512010" w:rsidRPr="003232D0" w:rsidRDefault="007B0EB1" w:rsidP="003232D0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232D0">
        <w:rPr>
          <w:rFonts w:eastAsiaTheme="minorEastAsia"/>
          <w:spacing w:val="20"/>
        </w:rPr>
        <w:t>(E)</w:t>
      </w:r>
      <w:r w:rsidRPr="003232D0">
        <w:rPr>
          <w:rFonts w:eastAsiaTheme="minorEastAsia" w:hint="eastAsia"/>
          <w:spacing w:val="20"/>
        </w:rPr>
        <w:t>由具</w:t>
      </w:r>
      <w:r w:rsidRPr="003232D0">
        <w:rPr>
          <w:rFonts w:eastAsiaTheme="minorEastAsia"/>
          <w:spacing w:val="20"/>
        </w:rPr>
        <w:t>小葉</w:t>
      </w:r>
      <w:r w:rsidRPr="003232D0">
        <w:rPr>
          <w:rFonts w:eastAsiaTheme="minorEastAsia" w:hint="eastAsia"/>
          <w:spacing w:val="20"/>
        </w:rPr>
        <w:t>的小苗</w:t>
      </w:r>
      <w:r w:rsidRPr="003232D0">
        <w:rPr>
          <w:rFonts w:eastAsiaTheme="minorEastAsia"/>
          <w:spacing w:val="20"/>
        </w:rPr>
        <w:t>長成的植</w:t>
      </w:r>
      <w:r w:rsidRPr="003232D0">
        <w:rPr>
          <w:rFonts w:eastAsiaTheme="minorEastAsia" w:hint="eastAsia"/>
          <w:spacing w:val="20"/>
        </w:rPr>
        <w:t>株</w:t>
      </w:r>
      <w:r w:rsidRPr="003232D0">
        <w:rPr>
          <w:rFonts w:eastAsiaTheme="minorEastAsia"/>
          <w:spacing w:val="20"/>
        </w:rPr>
        <w:t>與原植</w:t>
      </w:r>
      <w:r w:rsidRPr="003232D0">
        <w:rPr>
          <w:rFonts w:eastAsiaTheme="minorEastAsia" w:hint="eastAsia"/>
          <w:spacing w:val="20"/>
        </w:rPr>
        <w:t>株</w:t>
      </w:r>
      <w:r w:rsidRPr="003232D0">
        <w:rPr>
          <w:rFonts w:eastAsiaTheme="minorEastAsia"/>
          <w:spacing w:val="20"/>
        </w:rPr>
        <w:t>的遺傳特性</w:t>
      </w:r>
      <w:r w:rsidRPr="003232D0">
        <w:rPr>
          <w:rFonts w:eastAsiaTheme="minorEastAsia" w:hint="eastAsia"/>
          <w:spacing w:val="20"/>
        </w:rPr>
        <w:t>幾乎</w:t>
      </w:r>
      <w:r w:rsidRPr="003232D0">
        <w:rPr>
          <w:rFonts w:eastAsiaTheme="minorEastAsia"/>
          <w:spacing w:val="20"/>
        </w:rPr>
        <w:t>相同</w:t>
      </w:r>
    </w:p>
    <w:p w14:paraId="10AF84EB" w14:textId="0FD37A18" w:rsidR="001E26B8" w:rsidRPr="00783237" w:rsidRDefault="001E26B8" w:rsidP="00783237">
      <w:pPr>
        <w:pStyle w:val="TIT1"/>
        <w:spacing w:beforeLines="50" w:before="120"/>
        <w:ind w:firstLine="0"/>
        <w:rPr>
          <w:rFonts w:eastAsiaTheme="majorEastAsia"/>
          <w:b/>
          <w:color w:val="000000" w:themeColor="text1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t>7-8</w:t>
      </w:r>
      <w:proofErr w:type="gramStart"/>
      <w:r w:rsidR="005D6B08" w:rsidRPr="00783237">
        <w:rPr>
          <w:rFonts w:eastAsiaTheme="majorEastAsia"/>
          <w:spacing w:val="20"/>
          <w:szCs w:val="22"/>
          <w:u w:val="single"/>
        </w:rPr>
        <w:t>題</w:t>
      </w:r>
      <w:r w:rsidRPr="00783237">
        <w:rPr>
          <w:rFonts w:eastAsiaTheme="majorEastAsia"/>
          <w:spacing w:val="20"/>
          <w:szCs w:val="22"/>
          <w:u w:val="single"/>
        </w:rPr>
        <w:t>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3064E79F" w14:textId="40891533" w:rsidR="001E26B8" w:rsidRPr="007D4C81" w:rsidRDefault="0001084A" w:rsidP="007D4C81">
      <w:pPr>
        <w:ind w:leftChars="165" w:left="396" w:firstLineChars="200" w:firstLine="440"/>
        <w:jc w:val="both"/>
        <w:rPr>
          <w:rFonts w:eastAsiaTheme="majorEastAsia"/>
          <w:spacing w:val="20"/>
          <w:sz w:val="22"/>
          <w:szCs w:val="22"/>
        </w:rPr>
      </w:pPr>
      <w:r>
        <w:rPr>
          <w:rFonts w:eastAsiaTheme="major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98336" behindDoc="0" locked="0" layoutInCell="1" allowOverlap="1" wp14:anchorId="65FF2E80" wp14:editId="1738AC73">
                <wp:simplePos x="0" y="0"/>
                <wp:positionH relativeFrom="column">
                  <wp:posOffset>4045585</wp:posOffset>
                </wp:positionH>
                <wp:positionV relativeFrom="paragraph">
                  <wp:posOffset>361686</wp:posOffset>
                </wp:positionV>
                <wp:extent cx="1866265" cy="2572385"/>
                <wp:effectExtent l="0" t="0" r="635" b="18415"/>
                <wp:wrapTight wrapText="bothSides">
                  <wp:wrapPolygon edited="0">
                    <wp:start x="0" y="0"/>
                    <wp:lineTo x="0" y="19675"/>
                    <wp:lineTo x="7496" y="20475"/>
                    <wp:lineTo x="7496" y="21595"/>
                    <wp:lineTo x="14331" y="21595"/>
                    <wp:lineTo x="14331" y="20475"/>
                    <wp:lineTo x="21387" y="19515"/>
                    <wp:lineTo x="21387" y="160"/>
                    <wp:lineTo x="21166" y="0"/>
                    <wp:lineTo x="0" y="0"/>
                  </wp:wrapPolygon>
                </wp:wrapTight>
                <wp:docPr id="180" name="群組 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866265" cy="2572385"/>
                          <a:chOff x="0" y="-101227"/>
                          <a:chExt cx="1692425" cy="2394005"/>
                        </a:xfrm>
                      </wpg:grpSpPr>
                      <wpg:grpSp>
                        <wpg:cNvPr id="179" name="群組 179"/>
                        <wpg:cNvGrpSpPr/>
                        <wpg:grpSpPr>
                          <a:xfrm>
                            <a:off x="0" y="-101227"/>
                            <a:ext cx="1692425" cy="2175777"/>
                            <a:chOff x="0" y="-101227"/>
                            <a:chExt cx="1692425" cy="2175777"/>
                          </a:xfrm>
                        </wpg:grpSpPr>
                        <pic:pic xmlns:pic="http://schemas.openxmlformats.org/drawingml/2006/picture">
                          <pic:nvPicPr>
                            <pic:cNvPr id="36" name="圖片 36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-101227"/>
                              <a:ext cx="1648377" cy="217577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9" y="230022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A81DB4" w14:textId="12B0A0F2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D06BAC">
                                  <w:rPr>
                                    <w:rFonts w:eastAsiaTheme="minorEastAsia" w:hint="eastAsia"/>
                                    <w:sz w:val="20"/>
                                  </w:rPr>
                                  <w:t>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26" y="531068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2EAB46" w14:textId="5E340F9F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2441" y="832116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B09F69" w14:textId="2ED6F9F0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5857" y="1116334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1B4E7F" w14:textId="15D9D7AA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丁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4883" y="1461324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3F41EF" w14:textId="43E2E2FD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庚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2689" y="1006938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5C6892" w14:textId="67035F0E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己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-74772"/>
                              <a:ext cx="452656" cy="1395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5F552A" w14:textId="2F51A194" w:rsidR="00D06BAC" w:rsidRPr="00F7385D" w:rsidRDefault="00D06BAC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人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89775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A454CB" w14:textId="21451B51" w:rsidR="00D06BAC" w:rsidRPr="00B4429D" w:rsidRDefault="00D06BAC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B4429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波斯特</w:t>
                                </w:r>
                                <w:proofErr w:type="gramStart"/>
                                <w:r w:rsidRPr="00B4429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2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286110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76D357" w14:textId="6B24421D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西里龍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8299" y="661958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C9BF21" w14:textId="42A0782A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戊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447858"/>
                              <a:ext cx="452656" cy="1395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238602" w14:textId="7DF31494" w:rsidR="00D06BAC" w:rsidRPr="00D06BAC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6"/>
                                    <w:szCs w:val="16"/>
                                  </w:rPr>
                                </w:pPr>
                                <w:proofErr w:type="gramStart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艾雷拉</w:t>
                                </w:r>
                                <w:proofErr w:type="gramEnd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635773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7A48BC" w14:textId="4118155B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proofErr w:type="gramStart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祿豐龍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4159" y="822760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051207" w14:textId="7CE94E9D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梁龍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311" y="990118"/>
                              <a:ext cx="452656" cy="1395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64255D" w14:textId="3CEA24B5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皮</w:t>
                                </w:r>
                                <w:proofErr w:type="gramStart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薩</w:t>
                                </w:r>
                                <w:proofErr w:type="gramEnd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諾龍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311" y="1183644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5A6CCC" w14:textId="460BB702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天宇龍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1365021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290935" w14:textId="4DEAAF49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三角龍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1541725"/>
                              <a:ext cx="452656" cy="1395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7B69FC" w14:textId="2D459960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proofErr w:type="gramStart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始盜龍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3909" y="1739933"/>
                              <a:ext cx="198695" cy="1838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485DFA" w14:textId="7A922684" w:rsidR="00D06BAC" w:rsidRPr="00D06BAC" w:rsidRDefault="00D06BAC" w:rsidP="00D06BAC">
                                <w:pPr>
                                  <w:spacing w:line="28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0"/>
                                  </w:rPr>
                                  <w:t>辛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1720292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740174" w14:textId="1CC010C7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暴龍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9769" y="1901671"/>
                              <a:ext cx="451812" cy="1394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634DA8" w14:textId="7CFA471F" w:rsidR="00D06BAC" w:rsidRPr="00F7385D" w:rsidRDefault="00F95EEF" w:rsidP="00D06BAC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麻雀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3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13560" y="2112430"/>
                            <a:ext cx="475320" cy="1803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4E8CB" w14:textId="67A68C2A" w:rsidR="00E63684" w:rsidRPr="000133D1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FF2E80" id="群組 180" o:spid="_x0000_s1038" style="position:absolute;left:0;text-align:left;margin-left:318.55pt;margin-top:28.5pt;width:146.95pt;height:202.55pt;z-index:251598336;mso-width-relative:margin;mso-height-relative:margin" coordorigin=",-1012" coordsize="16924,23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">
                <o:lock v:ext="edit" aspectratio="t"/>
                <v:group id="群組 179" o:spid="_x0000_s1039" style="position:absolute;top:-1012;width:16924;height:21757" coordorigin=",-1012" coordsize="16924,21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<v:shape id="圖片 36" o:spid="_x0000_s1040" type="#_x0000_t75" style="position:absolute;top:-1012;width:16483;height:2175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">
                    <v:imagedata r:id="rId23" o:title=""/>
                    <o:lock v:ext="edit" aspectratio="f"/>
                  </v:shape>
                  <v:shape id="_x0000_s1041" type="#_x0000_t202" style="position:absolute;left:112;top:2300;width:1987;height:1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jLAwwAAANoAAAAPAAAAZHJzL2Rvd25yZXYueG1sRI9Ba8JA&#10;FITvBf/D8gRvdWMF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t8IywMMAAADaAAAADwAA&#10;AAAAAAAAAAAAAAAHAgAAZHJzL2Rvd25yZXYueG1sUEsFBgAAAAADAAMAtwAAAPcCAAAAAA==&#10;" filled="f" stroked="f">
                    <v:textbox inset="0,0,0,0">
                      <w:txbxContent>
                        <w:p w14:paraId="0FA81DB4" w14:textId="12B0A0F2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D06BAC">
                            <w:rPr>
                              <w:rFonts w:eastAsiaTheme="minorEastAsia" w:hint="eastAsia"/>
                              <w:sz w:val="20"/>
                            </w:rPr>
                            <w:t>甲</w:t>
                          </w:r>
                        </w:p>
                      </w:txbxContent>
                    </v:textbox>
                  </v:shape>
                  <v:shape id="_x0000_s1042" type="#_x0000_t202" style="position:absolute;left:1290;top:5310;width:1987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  <v:textbox inset="0,0,0,0">
                      <w:txbxContent>
                        <w:p w14:paraId="102EAB46" w14:textId="5E340F9F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乙</w:t>
                          </w:r>
                        </w:p>
                      </w:txbxContent>
                    </v:textbox>
                  </v:shape>
                  <v:shape id="_x0000_s1043" type="#_x0000_t202" style="position:absolute;left:2524;top:8321;width:1987;height:1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  <v:textbox inset="0,0,0,0">
                      <w:txbxContent>
                        <w:p w14:paraId="7BB09F69" w14:textId="2ED6F9F0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丙</w:t>
                          </w:r>
                        </w:p>
                      </w:txbxContent>
                    </v:textbox>
                  </v:shape>
                  <v:shape id="_x0000_s1044" type="#_x0000_t202" style="position:absolute;left:3758;top:11163;width:1987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  <v:textbox inset="0,0,0,0">
                      <w:txbxContent>
                        <w:p w14:paraId="0C1B4E7F" w14:textId="15D9D7AA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丁</w:t>
                          </w:r>
                        </w:p>
                      </w:txbxContent>
                    </v:textbox>
                  </v:shape>
                  <v:shape id="_x0000_s1045" type="#_x0000_t202" style="position:absolute;left:5048;top:14613;width:1987;height:1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  <v:textbox inset="0,0,0,0">
                      <w:txbxContent>
                        <w:p w14:paraId="113F41EF" w14:textId="43E2E2FD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proofErr w:type="gramStart"/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庚</w:t>
                          </w:r>
                          <w:proofErr w:type="gramEnd"/>
                        </w:p>
                      </w:txbxContent>
                    </v:textbox>
                  </v:shape>
                  <v:shape id="_x0000_s1046" type="#_x0000_t202" style="position:absolute;left:6226;top:10069;width:1987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  <v:textbox inset="0,0,0,0">
                      <w:txbxContent>
                        <w:p w14:paraId="355C6892" w14:textId="67035F0E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己</w:t>
                          </w:r>
                        </w:p>
                      </w:txbxContent>
                    </v:textbox>
                  </v:shape>
                  <v:shape id="_x0000_s1047" type="#_x0000_t202" style="position:absolute;left:12397;top:-747;width:4527;height:1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  <v:textbox inset="0,0,0,0">
                      <w:txbxContent>
                        <w:p w14:paraId="2F5F552A" w14:textId="2F51A194" w:rsidR="00D06BAC" w:rsidRPr="00F7385D" w:rsidRDefault="00D06BAC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人</w:t>
                          </w:r>
                        </w:p>
                      </w:txbxContent>
                    </v:textbox>
                  </v:shape>
                  <v:shape id="_x0000_s1048" type="#_x0000_t202" style="position:absolute;left:12397;top:897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  <v:textbox inset="0,0,0,0">
                      <w:txbxContent>
                        <w:p w14:paraId="5AA454CB" w14:textId="21451B51" w:rsidR="00D06BAC" w:rsidRPr="00B4429D" w:rsidRDefault="00D06BAC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B4429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波斯特</w:t>
                          </w:r>
                          <w:proofErr w:type="gramStart"/>
                          <w:r w:rsidRPr="00B4429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鱷</w:t>
                          </w:r>
                          <w:proofErr w:type="gramEnd"/>
                        </w:p>
                      </w:txbxContent>
                    </v:textbox>
                  </v:shape>
                  <v:shape id="_x0000_s1049" type="#_x0000_t202" style="position:absolute;left:12397;top:2861;width:4518;height:1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  <v:textbox inset="0,0,0,0">
                      <w:txbxContent>
                        <w:p w14:paraId="0A76D357" w14:textId="6B24421D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西里龍</w:t>
                          </w:r>
                        </w:p>
                      </w:txbxContent>
                    </v:textbox>
                  </v:shape>
                  <v:shape id="_x0000_s1050" type="#_x0000_t202" style="position:absolute;left:6282;top:6619;width:1987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  <v:textbox inset="0,0,0,0">
                      <w:txbxContent>
                        <w:p w14:paraId="7EC9BF21" w14:textId="42A0782A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proofErr w:type="gramStart"/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戊</w:t>
                          </w:r>
                          <w:proofErr w:type="gramEnd"/>
                        </w:p>
                      </w:txbxContent>
                    </v:textbox>
                  </v:shape>
                  <v:shape id="_x0000_s1051" type="#_x0000_t202" style="position:absolute;left:12397;top:4478;width:4527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  <v:textbox inset="0,0,0,0">
                      <w:txbxContent>
                        <w:p w14:paraId="0E238602" w14:textId="7DF31494" w:rsidR="00D06BAC" w:rsidRPr="00D06BAC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6"/>
                              <w:szCs w:val="16"/>
                            </w:rPr>
                          </w:pPr>
                          <w:proofErr w:type="gramStart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艾雷拉</w:t>
                          </w:r>
                          <w:proofErr w:type="gramEnd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龍</w:t>
                          </w:r>
                        </w:p>
                      </w:txbxContent>
                    </v:textbox>
                  </v:shape>
                  <v:shape id="_x0000_s1052" type="#_x0000_t202" style="position:absolute;left:12397;top:6357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  <v:textbox inset="0,0,0,0">
                      <w:txbxContent>
                        <w:p w14:paraId="2B7A48BC" w14:textId="4118155B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proofErr w:type="gramStart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祿豐龍</w:t>
                          </w:r>
                          <w:proofErr w:type="gramEnd"/>
                        </w:p>
                      </w:txbxContent>
                    </v:textbox>
                  </v:shape>
                  <v:shape id="_x0000_s1053" type="#_x0000_t202" style="position:absolute;left:12341;top:8227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  <v:textbox inset="0,0,0,0">
                      <w:txbxContent>
                        <w:p w14:paraId="31051207" w14:textId="7CE94E9D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梁龍</w:t>
                          </w:r>
                        </w:p>
                      </w:txbxContent>
                    </v:textbox>
                  </v:shape>
                  <v:shape id="_x0000_s1054" type="#_x0000_t202" style="position:absolute;left:12363;top:9901;width:4526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  <v:textbox inset="0,0,0,0">
                      <w:txbxContent>
                        <w:p w14:paraId="1964255D" w14:textId="3CEA24B5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皮</w:t>
                          </w:r>
                          <w:proofErr w:type="gramStart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薩</w:t>
                          </w:r>
                          <w:proofErr w:type="gramEnd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諾龍</w:t>
                          </w:r>
                        </w:p>
                      </w:txbxContent>
                    </v:textbox>
                  </v:shape>
                  <v:shape id="_x0000_s1055" type="#_x0000_t202" style="position:absolute;left:12363;top:11836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  <v:textbox inset="0,0,0,0">
                      <w:txbxContent>
                        <w:p w14:paraId="665A6CCC" w14:textId="460BB702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天宇龍</w:t>
                          </w:r>
                        </w:p>
                      </w:txbxContent>
                    </v:textbox>
                  </v:shape>
                  <v:shape id="_x0000_s1056" type="#_x0000_t202" style="position:absolute;left:12397;top:13650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  <v:textbox inset="0,0,0,0">
                      <w:txbxContent>
                        <w:p w14:paraId="21290935" w14:textId="4DEAAF49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三角龍</w:t>
                          </w:r>
                        </w:p>
                      </w:txbxContent>
                    </v:textbox>
                  </v:shape>
                  <v:shape id="_x0000_s1057" type="#_x0000_t202" style="position:absolute;left:12397;top:15417;width:4527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  <v:textbox inset="0,0,0,0">
                      <w:txbxContent>
                        <w:p w14:paraId="0F7B69FC" w14:textId="2D459960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proofErr w:type="gramStart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始盜龍</w:t>
                          </w:r>
                          <w:proofErr w:type="gramEnd"/>
                        </w:p>
                      </w:txbxContent>
                    </v:textbox>
                  </v:shape>
                  <v:shape id="_x0000_s1058" type="#_x0000_t202" style="position:absolute;left:6339;top:17399;width:1987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  <v:textbox inset="0,0,0,0">
                      <w:txbxContent>
                        <w:p w14:paraId="2E485DFA" w14:textId="7A922684" w:rsidR="00D06BAC" w:rsidRPr="00D06BAC" w:rsidRDefault="00D06BAC" w:rsidP="00D06BAC">
                          <w:pPr>
                            <w:spacing w:line="28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0"/>
                            </w:rPr>
                            <w:t>辛</w:t>
                          </w:r>
                        </w:p>
                      </w:txbxContent>
                    </v:textbox>
                  </v:shape>
                  <v:shape id="_x0000_s1059" type="#_x0000_t202" style="position:absolute;left:12397;top:17202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  <v:textbox inset="0,0,0,0">
                      <w:txbxContent>
                        <w:p w14:paraId="18740174" w14:textId="1CC010C7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暴龍</w:t>
                          </w:r>
                        </w:p>
                      </w:txbxContent>
                    </v:textbox>
                  </v:shape>
                  <v:shape id="_x0000_s1060" type="#_x0000_t202" style="position:absolute;left:12397;top:19016;width:4518;height:1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  <v:textbox inset="0,0,0,0">
                      <w:txbxContent>
                        <w:p w14:paraId="05634DA8" w14:textId="7CFA471F" w:rsidR="00D06BAC" w:rsidRPr="00F7385D" w:rsidRDefault="00F95EEF" w:rsidP="00D06BAC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麻雀</w: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6135;top:21124;width:4753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" filled="f" strokecolor="white [3212]">
                  <v:textbox inset="0,0,0,0">
                    <w:txbxContent>
                      <w:p w14:paraId="4464E8CB" w14:textId="67A68C2A" w:rsidR="00E63684" w:rsidRPr="000133D1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2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E947F5" w:rsidRPr="007D4C81">
        <w:rPr>
          <w:rFonts w:eastAsiaTheme="majorEastAsia"/>
          <w:spacing w:val="20"/>
          <w:sz w:val="22"/>
        </w:rPr>
        <w:t>2017</w:t>
      </w:r>
      <w:r w:rsidR="00E947F5" w:rsidRPr="007D4C81">
        <w:rPr>
          <w:rFonts w:eastAsiaTheme="majorEastAsia"/>
          <w:spacing w:val="20"/>
          <w:sz w:val="22"/>
        </w:rPr>
        <w:t>年古生物學家利用已有的恐龍化石，配合相關分類群的資料，重新建立恐龍分類</w:t>
      </w:r>
      <w:proofErr w:type="gramStart"/>
      <w:r w:rsidR="00E947F5" w:rsidRPr="007D4C81">
        <w:rPr>
          <w:rFonts w:eastAsiaTheme="majorEastAsia"/>
          <w:spacing w:val="20"/>
          <w:sz w:val="22"/>
        </w:rPr>
        <w:t>群間的演化</w:t>
      </w:r>
      <w:proofErr w:type="gramEnd"/>
      <w:r w:rsidR="00E947F5" w:rsidRPr="007D4C81">
        <w:rPr>
          <w:rFonts w:eastAsiaTheme="majorEastAsia"/>
          <w:spacing w:val="20"/>
          <w:sz w:val="22"/>
        </w:rPr>
        <w:t>關係如圖</w:t>
      </w:r>
      <w:r w:rsidR="00E947F5" w:rsidRPr="007D4C81">
        <w:rPr>
          <w:rFonts w:eastAsiaTheme="majorEastAsia"/>
          <w:spacing w:val="20"/>
          <w:sz w:val="22"/>
        </w:rPr>
        <w:t>2</w:t>
      </w:r>
      <w:r w:rsidR="00E947F5" w:rsidRPr="007D4C81">
        <w:rPr>
          <w:rFonts w:eastAsiaTheme="majorEastAsia"/>
          <w:spacing w:val="20"/>
          <w:sz w:val="22"/>
        </w:rPr>
        <w:t>，並建議以此重建圖決定恐龍的歸類範圍。</w:t>
      </w:r>
    </w:p>
    <w:p w14:paraId="2A1699CD" w14:textId="06D08F75" w:rsidR="001E26B8" w:rsidRPr="00C80D5B" w:rsidRDefault="001E26B8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7.</w:t>
      </w:r>
      <w:r w:rsidR="0044171F" w:rsidRPr="00C80D5B">
        <w:rPr>
          <w:rFonts w:eastAsia="新細明體"/>
          <w:spacing w:val="20"/>
          <w:sz w:val="22"/>
          <w:szCs w:val="22"/>
        </w:rPr>
        <w:tab/>
      </w:r>
      <w:r w:rsidR="00E947F5" w:rsidRPr="0049726D">
        <w:rPr>
          <w:rFonts w:eastAsia="新細明體"/>
          <w:spacing w:val="22"/>
          <w:sz w:val="22"/>
          <w:szCs w:val="22"/>
        </w:rPr>
        <w:t>早期學者認為：「現生的麻雀和已滅絕的</w:t>
      </w:r>
      <w:r w:rsidR="00E947F5" w:rsidRPr="0049726D">
        <w:rPr>
          <w:rFonts w:eastAsia="新細明體" w:hint="eastAsia"/>
          <w:spacing w:val="22"/>
          <w:sz w:val="22"/>
          <w:szCs w:val="22"/>
        </w:rPr>
        <w:t>三角</w:t>
      </w:r>
      <w:r w:rsidR="00E947F5" w:rsidRPr="0049726D">
        <w:rPr>
          <w:rFonts w:eastAsia="新細明體"/>
          <w:spacing w:val="22"/>
          <w:sz w:val="22"/>
          <w:szCs w:val="22"/>
        </w:rPr>
        <w:t>龍有</w:t>
      </w:r>
      <w:r w:rsidR="00E947F5" w:rsidRPr="00C80D5B">
        <w:rPr>
          <w:rFonts w:eastAsia="新細明體"/>
          <w:spacing w:val="20"/>
          <w:sz w:val="22"/>
          <w:szCs w:val="22"/>
        </w:rPr>
        <w:t>一</w:t>
      </w:r>
      <w:proofErr w:type="gramStart"/>
      <w:r w:rsidR="00E947F5" w:rsidRPr="00C80D5B">
        <w:rPr>
          <w:rFonts w:eastAsia="新細明體"/>
          <w:spacing w:val="20"/>
          <w:sz w:val="22"/>
          <w:szCs w:val="22"/>
        </w:rPr>
        <w:t>個</w:t>
      </w:r>
      <w:proofErr w:type="gramEnd"/>
      <w:r w:rsidR="00E947F5" w:rsidRPr="00C80D5B">
        <w:rPr>
          <w:rFonts w:eastAsia="新細明體"/>
          <w:spacing w:val="20"/>
          <w:sz w:val="22"/>
          <w:szCs w:val="22"/>
        </w:rPr>
        <w:t>最近的共同祖先；而此祖先所有的後代歸類為恐龍」。依圖</w:t>
      </w:r>
      <w:r w:rsidR="00E947F5" w:rsidRPr="00C80D5B">
        <w:rPr>
          <w:rFonts w:eastAsia="新細明體" w:hint="eastAsia"/>
          <w:spacing w:val="20"/>
          <w:sz w:val="22"/>
          <w:szCs w:val="22"/>
        </w:rPr>
        <w:t>2</w:t>
      </w:r>
      <w:r w:rsidR="00E947F5" w:rsidRPr="00C80D5B">
        <w:rPr>
          <w:rFonts w:eastAsia="新細明體"/>
          <w:spacing w:val="20"/>
          <w:sz w:val="22"/>
          <w:szCs w:val="22"/>
        </w:rPr>
        <w:t>，早期學者認為的恐龍應該從哪一個共同祖先開始算起？</w:t>
      </w:r>
    </w:p>
    <w:p w14:paraId="121B4D1F" w14:textId="40999957" w:rsidR="00F95EEF" w:rsidRDefault="00E947F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bookmarkStart w:id="2" w:name="_Hlk178246217"/>
      <w:r w:rsidRPr="000133D1">
        <w:rPr>
          <w:spacing w:val="20"/>
          <w:sz w:val="22"/>
        </w:rPr>
        <w:t>(A)</w:t>
      </w:r>
      <w:r w:rsidRPr="000133D1">
        <w:rPr>
          <w:spacing w:val="20"/>
          <w:sz w:val="22"/>
        </w:rPr>
        <w:t>丁</w:t>
      </w:r>
      <w:r w:rsidR="0044171F" w:rsidRPr="000133D1">
        <w:rPr>
          <w:spacing w:val="20"/>
          <w:sz w:val="22"/>
        </w:rPr>
        <w:tab/>
      </w:r>
    </w:p>
    <w:p w14:paraId="5735E12A" w14:textId="75F42A55" w:rsidR="00F95EEF" w:rsidRDefault="00E947F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(B)</w:t>
      </w:r>
      <w:r w:rsidRPr="000133D1">
        <w:rPr>
          <w:spacing w:val="20"/>
          <w:sz w:val="22"/>
        </w:rPr>
        <w:t>戊</w:t>
      </w:r>
      <w:r w:rsidR="0044171F" w:rsidRPr="000133D1">
        <w:rPr>
          <w:spacing w:val="20"/>
          <w:sz w:val="22"/>
        </w:rPr>
        <w:tab/>
      </w:r>
    </w:p>
    <w:p w14:paraId="203B9219" w14:textId="3366341F" w:rsidR="000133D1" w:rsidRDefault="00E947F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(C)</w:t>
      </w:r>
      <w:r w:rsidRPr="000133D1">
        <w:rPr>
          <w:spacing w:val="20"/>
          <w:sz w:val="22"/>
        </w:rPr>
        <w:t>己</w:t>
      </w:r>
    </w:p>
    <w:p w14:paraId="6B26A5A3" w14:textId="2FAA1E27" w:rsidR="00F95EEF" w:rsidRDefault="00E947F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(D)</w:t>
      </w:r>
      <w:r w:rsidRPr="000133D1">
        <w:rPr>
          <w:spacing w:val="20"/>
          <w:sz w:val="22"/>
        </w:rPr>
        <w:t>庚</w:t>
      </w:r>
      <w:r w:rsidR="0044171F" w:rsidRPr="000133D1">
        <w:rPr>
          <w:spacing w:val="20"/>
          <w:sz w:val="22"/>
        </w:rPr>
        <w:tab/>
      </w:r>
    </w:p>
    <w:p w14:paraId="40171B8C" w14:textId="63584012" w:rsidR="001E26B8" w:rsidRPr="000133D1" w:rsidRDefault="00E947F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rFonts w:asciiTheme="majorEastAsia" w:eastAsiaTheme="majorEastAsia" w:hAnsiTheme="majorEastAsia"/>
          <w:spacing w:val="20"/>
          <w:sz w:val="22"/>
          <w:szCs w:val="22"/>
        </w:rPr>
      </w:pPr>
      <w:r w:rsidRPr="000133D1">
        <w:rPr>
          <w:spacing w:val="20"/>
          <w:sz w:val="22"/>
        </w:rPr>
        <w:t>(E)</w:t>
      </w:r>
      <w:r w:rsidRPr="000133D1">
        <w:rPr>
          <w:spacing w:val="20"/>
          <w:sz w:val="22"/>
        </w:rPr>
        <w:t>辛</w:t>
      </w:r>
      <w:bookmarkEnd w:id="2"/>
    </w:p>
    <w:p w14:paraId="3AC8EAC7" w14:textId="77777777" w:rsidR="00EC03AE" w:rsidRDefault="00EC03AE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3AC9F7A9" w14:textId="60143425" w:rsidR="00512010" w:rsidRDefault="001E26B8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8.</w:t>
      </w:r>
      <w:r w:rsidR="0044171F" w:rsidRPr="00C80D5B">
        <w:rPr>
          <w:rFonts w:eastAsia="新細明體"/>
          <w:spacing w:val="20"/>
          <w:sz w:val="22"/>
          <w:szCs w:val="22"/>
        </w:rPr>
        <w:tab/>
      </w:r>
      <w:r w:rsidR="00E947F5" w:rsidRPr="00C80D5B">
        <w:rPr>
          <w:rFonts w:eastAsia="新細明體" w:hint="eastAsia"/>
          <w:spacing w:val="20"/>
          <w:sz w:val="22"/>
          <w:szCs w:val="22"/>
        </w:rPr>
        <w:t>若</w:t>
      </w:r>
      <w:r w:rsidR="00361B66">
        <w:rPr>
          <w:rFonts w:eastAsia="新細明體" w:hint="eastAsia"/>
          <w:spacing w:val="20"/>
          <w:sz w:val="22"/>
          <w:szCs w:val="22"/>
        </w:rPr>
        <w:t>依</w:t>
      </w:r>
      <w:r w:rsidR="00813D7D">
        <w:rPr>
          <w:rFonts w:eastAsia="新細明體" w:hint="eastAsia"/>
          <w:spacing w:val="20"/>
          <w:sz w:val="22"/>
          <w:szCs w:val="22"/>
        </w:rPr>
        <w:t>據</w:t>
      </w:r>
      <w:r w:rsidR="00E947F5" w:rsidRPr="00C80D5B">
        <w:rPr>
          <w:rFonts w:eastAsia="新細明體" w:hint="eastAsia"/>
          <w:spacing w:val="20"/>
          <w:sz w:val="22"/>
          <w:szCs w:val="22"/>
        </w:rPr>
        <w:t>圖</w:t>
      </w:r>
      <w:r w:rsidR="00E947F5" w:rsidRPr="00C80D5B">
        <w:rPr>
          <w:rFonts w:eastAsia="新細明體" w:hint="eastAsia"/>
          <w:spacing w:val="20"/>
          <w:sz w:val="22"/>
          <w:szCs w:val="22"/>
        </w:rPr>
        <w:t>2</w:t>
      </w:r>
      <w:r w:rsidR="00E947F5" w:rsidRPr="00C80D5B">
        <w:rPr>
          <w:rFonts w:eastAsia="新細明體" w:hint="eastAsia"/>
          <w:spacing w:val="20"/>
          <w:sz w:val="22"/>
          <w:szCs w:val="22"/>
        </w:rPr>
        <w:t>的演化關係，</w:t>
      </w:r>
      <w:proofErr w:type="gramStart"/>
      <w:r w:rsidR="00E947F5" w:rsidRPr="00C80D5B">
        <w:rPr>
          <w:rFonts w:eastAsia="新細明體"/>
          <w:spacing w:val="20"/>
          <w:sz w:val="22"/>
          <w:szCs w:val="22"/>
        </w:rPr>
        <w:t>艾雷拉龍</w:t>
      </w:r>
      <w:r w:rsidR="00E947F5" w:rsidRPr="00C80D5B">
        <w:rPr>
          <w:rFonts w:eastAsia="新細明體" w:hint="eastAsia"/>
          <w:spacing w:val="20"/>
          <w:sz w:val="22"/>
          <w:szCs w:val="22"/>
        </w:rPr>
        <w:t>、</w:t>
      </w:r>
      <w:r w:rsidR="00E947F5" w:rsidRPr="00C80D5B">
        <w:rPr>
          <w:rFonts w:eastAsia="新細明體"/>
          <w:spacing w:val="20"/>
          <w:sz w:val="22"/>
          <w:szCs w:val="22"/>
        </w:rPr>
        <w:t>祿豐龍</w:t>
      </w:r>
      <w:proofErr w:type="gramEnd"/>
      <w:r w:rsidR="00E947F5" w:rsidRPr="00C80D5B">
        <w:rPr>
          <w:rFonts w:eastAsia="新細明體" w:hint="eastAsia"/>
          <w:spacing w:val="20"/>
          <w:sz w:val="22"/>
          <w:szCs w:val="22"/>
        </w:rPr>
        <w:t>和</w:t>
      </w:r>
      <w:r w:rsidR="00E947F5" w:rsidRPr="00C80D5B">
        <w:rPr>
          <w:rFonts w:eastAsia="新細明體"/>
          <w:spacing w:val="20"/>
          <w:sz w:val="22"/>
          <w:szCs w:val="22"/>
        </w:rPr>
        <w:t>梁龍也屬於</w:t>
      </w:r>
      <w:proofErr w:type="gramStart"/>
      <w:r w:rsidR="00E947F5" w:rsidRPr="00C80D5B">
        <w:rPr>
          <w:rFonts w:eastAsia="新細明體"/>
          <w:spacing w:val="20"/>
          <w:sz w:val="22"/>
          <w:szCs w:val="22"/>
        </w:rPr>
        <w:t>恐龍類群</w:t>
      </w:r>
      <w:proofErr w:type="gramEnd"/>
      <w:r w:rsidR="00E947F5" w:rsidRPr="00C80D5B">
        <w:rPr>
          <w:rFonts w:eastAsia="新細明體"/>
          <w:spacing w:val="20"/>
          <w:sz w:val="22"/>
          <w:szCs w:val="22"/>
        </w:rPr>
        <w:t>，</w:t>
      </w:r>
      <w:r w:rsidR="00E947F5" w:rsidRPr="00C80D5B">
        <w:rPr>
          <w:rFonts w:eastAsia="新細明體" w:hint="eastAsia"/>
          <w:spacing w:val="20"/>
          <w:sz w:val="22"/>
          <w:szCs w:val="22"/>
        </w:rPr>
        <w:t>則下列演化</w:t>
      </w:r>
      <w:proofErr w:type="gramStart"/>
      <w:r w:rsidR="00E947F5" w:rsidRPr="00C80D5B">
        <w:rPr>
          <w:rFonts w:eastAsia="新細明體" w:hint="eastAsia"/>
          <w:spacing w:val="20"/>
          <w:sz w:val="22"/>
          <w:szCs w:val="22"/>
        </w:rPr>
        <w:t>分支圖哪些</w:t>
      </w:r>
      <w:proofErr w:type="gramEnd"/>
      <w:r w:rsidR="00E947F5" w:rsidRPr="00C80D5B">
        <w:rPr>
          <w:rFonts w:eastAsia="新細明體" w:hint="eastAsia"/>
          <w:spacing w:val="20"/>
          <w:sz w:val="22"/>
          <w:szCs w:val="22"/>
        </w:rPr>
        <w:t>正確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？（</w:t>
      </w:r>
      <w:r w:rsidR="00E947F5" w:rsidRPr="00C80D5B">
        <w:rPr>
          <w:rFonts w:eastAsia="新細明體"/>
          <w:spacing w:val="20"/>
          <w:sz w:val="22"/>
          <w:szCs w:val="22"/>
        </w:rPr>
        <w:t>應選</w:t>
      </w:r>
      <w:r w:rsidR="00E947F5" w:rsidRPr="00C80D5B">
        <w:rPr>
          <w:rFonts w:eastAsia="新細明體" w:hint="eastAsia"/>
          <w:spacing w:val="20"/>
          <w:sz w:val="22"/>
          <w:szCs w:val="22"/>
        </w:rPr>
        <w:t>3</w:t>
      </w:r>
      <w:r w:rsidR="00E947F5" w:rsidRPr="00C80D5B">
        <w:rPr>
          <w:rFonts w:eastAsia="新細明體"/>
          <w:spacing w:val="20"/>
          <w:sz w:val="22"/>
          <w:szCs w:val="22"/>
        </w:rPr>
        <w:t>項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54F4A122" w14:textId="24AA6502" w:rsidR="000133D1" w:rsidRPr="000133D1" w:rsidRDefault="00F7385D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99360" behindDoc="1" locked="0" layoutInCell="1" allowOverlap="1" wp14:anchorId="40FFC45E" wp14:editId="743C65B5">
                <wp:simplePos x="0" y="0"/>
                <wp:positionH relativeFrom="column">
                  <wp:posOffset>377095</wp:posOffset>
                </wp:positionH>
                <wp:positionV relativeFrom="paragraph">
                  <wp:posOffset>193656</wp:posOffset>
                </wp:positionV>
                <wp:extent cx="1709420" cy="1191260"/>
                <wp:effectExtent l="0" t="0" r="5080" b="8890"/>
                <wp:wrapNone/>
                <wp:docPr id="155" name="群組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09420" cy="1191260"/>
                          <a:chOff x="123922" y="-1"/>
                          <a:chExt cx="1634400" cy="1137454"/>
                        </a:xfrm>
                      </wpg:grpSpPr>
                      <pic:pic xmlns:pic="http://schemas.openxmlformats.org/drawingml/2006/picture">
                        <pic:nvPicPr>
                          <pic:cNvPr id="31" name="圖片 3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23922" y="-1"/>
                            <a:ext cx="1634400" cy="1137454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2" name="群組 112"/>
                        <wpg:cNvGrpSpPr/>
                        <wpg:grpSpPr>
                          <a:xfrm>
                            <a:off x="319759" y="5610"/>
                            <a:ext cx="1369471" cy="142875"/>
                            <a:chOff x="0" y="0"/>
                            <a:chExt cx="1369691" cy="143399"/>
                          </a:xfrm>
                        </wpg:grpSpPr>
                        <wps:wsp>
                          <wps:cNvPr id="9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79705" cy="1403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960321" w14:textId="77777777" w:rsidR="00F95EEF" w:rsidRPr="00F7385D" w:rsidRDefault="00F95EEF" w:rsidP="00F95EEF">
                                <w:pPr>
                                  <w:spacing w:line="180" w:lineRule="exact"/>
                                  <w:jc w:val="center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人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4959" y="0"/>
                              <a:ext cx="451485" cy="13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DAC56D" w14:textId="77777777" w:rsidR="00F95EEF" w:rsidRPr="00F7385D" w:rsidRDefault="00F95EEF" w:rsidP="00F7385D">
                                <w:pPr>
                                  <w:spacing w:line="180" w:lineRule="exact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波斯特</w:t>
                                </w:r>
                                <w:proofErr w:type="gramStart"/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鱷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5815" y="4334"/>
                              <a:ext cx="451485" cy="13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7DEFBB" w14:textId="77777777" w:rsidR="00F95EEF" w:rsidRPr="00F7385D" w:rsidRDefault="00F95EEF" w:rsidP="00612423">
                                <w:pPr>
                                  <w:spacing w:line="180" w:lineRule="exact"/>
                                  <w:jc w:val="center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西里龍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0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18231" y="4334"/>
                              <a:ext cx="251460" cy="1390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AAF283" w14:textId="42D7CF68" w:rsidR="00F95EEF" w:rsidRPr="00F7385D" w:rsidRDefault="00F95EEF" w:rsidP="00612423">
                                <w:pPr>
                                  <w:spacing w:line="180" w:lineRule="exact"/>
                                  <w:jc w:val="center"/>
                                  <w:rPr>
                                    <w:rFonts w:eastAsiaTheme="minorEastAsia"/>
                                    <w:sz w:val="18"/>
                                    <w:szCs w:val="18"/>
                                  </w:rPr>
                                </w:pPr>
                                <w:r w:rsidRPr="00F7385D">
                                  <w:rPr>
                                    <w:rFonts w:eastAsiaTheme="minorEastAsia" w:hint="eastAsia"/>
                                    <w:sz w:val="18"/>
                                    <w:szCs w:val="18"/>
                                  </w:rPr>
                                  <w:t>恐龍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FFC45E" id="群組 155" o:spid="_x0000_s1062" style="position:absolute;left:0;text-align:left;margin-left:29.7pt;margin-top:15.25pt;width:134.6pt;height:93.8pt;z-index:-251717120;mso-width-relative:margin;mso-height-relative:margin" coordorigin="1239" coordsize="16344,11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">
                <o:lock v:ext="edit" aspectratio="t"/>
                <v:shape id="圖片 31" o:spid="_x0000_s1063" type="#_x0000_t75" style="position:absolute;left:1239;width:16344;height:113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">
                  <v:imagedata r:id="rId25" o:title=""/>
                </v:shape>
                <v:group id="群組 112" o:spid="_x0000_s1064" style="position:absolute;left:3197;top:56;width:13695;height:1428" coordsize="13696,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shape id="_x0000_s1065" type="#_x0000_t202" style="position:absolute;width:1797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  <v:textbox inset="0,0,0,0">
                      <w:txbxContent>
                        <w:p w14:paraId="0B960321" w14:textId="77777777" w:rsidR="00F95EEF" w:rsidRPr="00F7385D" w:rsidRDefault="00F95EEF" w:rsidP="00F95EEF">
                          <w:pPr>
                            <w:spacing w:line="180" w:lineRule="exact"/>
                            <w:jc w:val="center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人</w:t>
                          </w:r>
                        </w:p>
                      </w:txbxContent>
                    </v:textbox>
                  </v:shape>
                  <v:shape id="_x0000_s1066" type="#_x0000_t202" style="position:absolute;left:1949;width:4515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  <v:textbox inset="0,0,0,0">
                      <w:txbxContent>
                        <w:p w14:paraId="22DAC56D" w14:textId="77777777" w:rsidR="00F95EEF" w:rsidRPr="00F7385D" w:rsidRDefault="00F95EEF" w:rsidP="00F7385D">
                          <w:pPr>
                            <w:spacing w:line="180" w:lineRule="exact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波斯特</w:t>
                          </w:r>
                          <w:proofErr w:type="gramStart"/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鱷</w:t>
                          </w:r>
                          <w:proofErr w:type="gramEnd"/>
                        </w:p>
                      </w:txbxContent>
                    </v:textbox>
                  </v:shape>
                  <v:shape id="_x0000_s1067" type="#_x0000_t202" style="position:absolute;left:6458;top:43;width:4515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  <v:textbox inset="0,0,0,0">
                      <w:txbxContent>
                        <w:p w14:paraId="487DEFBB" w14:textId="77777777" w:rsidR="00F95EEF" w:rsidRPr="00F7385D" w:rsidRDefault="00F95EEF" w:rsidP="00612423">
                          <w:pPr>
                            <w:spacing w:line="180" w:lineRule="exact"/>
                            <w:jc w:val="center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西里龍</w:t>
                          </w:r>
                        </w:p>
                      </w:txbxContent>
                    </v:textbox>
                  </v:shape>
                  <v:shape id="_x0000_s1068" type="#_x0000_t202" style="position:absolute;left:11182;top:43;width:2514;height:1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  <v:textbox inset="0,0,0,0">
                      <w:txbxContent>
                        <w:p w14:paraId="11AAF283" w14:textId="42D7CF68" w:rsidR="00F95EEF" w:rsidRPr="00F7385D" w:rsidRDefault="00F95EEF" w:rsidP="00612423">
                          <w:pPr>
                            <w:spacing w:line="180" w:lineRule="exact"/>
                            <w:jc w:val="center"/>
                            <w:rPr>
                              <w:rFonts w:eastAsiaTheme="minorEastAsia"/>
                              <w:sz w:val="18"/>
                              <w:szCs w:val="18"/>
                            </w:rPr>
                          </w:pPr>
                          <w:r w:rsidRPr="00F7385D">
                            <w:rPr>
                              <w:rFonts w:eastAsiaTheme="minorEastAsia" w:hint="eastAsia"/>
                              <w:sz w:val="18"/>
                              <w:szCs w:val="18"/>
                            </w:rPr>
                            <w:t>恐龍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01408" behindDoc="1" locked="0" layoutInCell="1" allowOverlap="1" wp14:anchorId="3A3B8B58" wp14:editId="4C16B7DB">
                <wp:simplePos x="0" y="0"/>
                <wp:positionH relativeFrom="column">
                  <wp:posOffset>4234815</wp:posOffset>
                </wp:positionH>
                <wp:positionV relativeFrom="paragraph">
                  <wp:posOffset>190500</wp:posOffset>
                </wp:positionV>
                <wp:extent cx="1709420" cy="1195070"/>
                <wp:effectExtent l="0" t="0" r="5080" b="5080"/>
                <wp:wrapNone/>
                <wp:docPr id="175" name="群組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09420" cy="1195070"/>
                          <a:chOff x="117383" y="0"/>
                          <a:chExt cx="1633400" cy="1142895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17383" y="5610"/>
                            <a:ext cx="1633400" cy="1137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9759" y="0"/>
                            <a:ext cx="17907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8CEB03" w14:textId="77777777" w:rsidR="00612423" w:rsidRPr="00F7385D" w:rsidRDefault="00612423" w:rsidP="00F95EEF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00250" y="0"/>
                            <a:ext cx="351026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5817A" w14:textId="08585586" w:rsidR="00612423" w:rsidRPr="00F7385D" w:rsidRDefault="00612423" w:rsidP="00612423">
                              <w:pPr>
                                <w:spacing w:line="180" w:lineRule="exact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祿豐龍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70498" y="5610"/>
                            <a:ext cx="372694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965AB" w14:textId="5BBF4158" w:rsidR="00612423" w:rsidRPr="00F7385D" w:rsidRDefault="00612423" w:rsidP="00612423">
                              <w:pPr>
                                <w:spacing w:line="180" w:lineRule="exact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三角龍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96844" y="5610"/>
                            <a:ext cx="250825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54A21" w14:textId="754837C7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暴龍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3B8B58" id="群組 175" o:spid="_x0000_s1069" style="position:absolute;left:0;text-align:left;margin-left:333.45pt;margin-top:15pt;width:134.6pt;height:94.1pt;z-index:-251715072;mso-width-relative:margin;mso-height-relative:margin" coordorigin="1173" coordsize="16334,1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">
                <o:lock v:ext="edit" aspectratio="t"/>
                <v:shape id="圖片 41" o:spid="_x0000_s1070" type="#_x0000_t75" style="position:absolute;left:1173;top:56;width:16334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">
                  <v:imagedata r:id="rId25" o:title=""/>
                </v:shape>
                <v:shape id="_x0000_s1071" type="#_x0000_t202" style="position:absolute;left:3197;width:1791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6E8CEB03" w14:textId="77777777" w:rsidR="00612423" w:rsidRPr="00F7385D" w:rsidRDefault="00612423" w:rsidP="00F95EEF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人</w:t>
                        </w:r>
                      </w:p>
                    </w:txbxContent>
                  </v:textbox>
                </v:shape>
                <v:shape id="_x0000_s1072" type="#_x0000_t202" style="position:absolute;left:6002;width:3510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1875817A" w14:textId="08585586" w:rsidR="00612423" w:rsidRPr="00F7385D" w:rsidRDefault="00612423" w:rsidP="00612423">
                        <w:pPr>
                          <w:spacing w:line="180" w:lineRule="exact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proofErr w:type="gramStart"/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祿豐龍</w:t>
                        </w:r>
                        <w:proofErr w:type="gramEnd"/>
                      </w:p>
                    </w:txbxContent>
                  </v:textbox>
                </v:shape>
                <v:shape id="_x0000_s1073" type="#_x0000_t202" style="position:absolute;left:9704;top:56;width:3727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441965AB" w14:textId="5BBF4158" w:rsidR="00612423" w:rsidRPr="00F7385D" w:rsidRDefault="00612423" w:rsidP="00612423">
                        <w:pPr>
                          <w:spacing w:line="180" w:lineRule="exact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三角龍</w:t>
                        </w:r>
                      </w:p>
                    </w:txbxContent>
                  </v:textbox>
                </v:shape>
                <v:shape id="_x0000_s1074" type="#_x0000_t202" style="position:absolute;left:13968;top:56;width:250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3E754A21" w14:textId="754837C7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暴龍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00384" behindDoc="1" locked="0" layoutInCell="1" allowOverlap="1" wp14:anchorId="7CC4DFE5" wp14:editId="1E982401">
                <wp:simplePos x="0" y="0"/>
                <wp:positionH relativeFrom="column">
                  <wp:posOffset>2289175</wp:posOffset>
                </wp:positionH>
                <wp:positionV relativeFrom="paragraph">
                  <wp:posOffset>183515</wp:posOffset>
                </wp:positionV>
                <wp:extent cx="1709420" cy="1191260"/>
                <wp:effectExtent l="0" t="0" r="5080" b="8890"/>
                <wp:wrapNone/>
                <wp:docPr id="156" name="群組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09420" cy="1191260"/>
                          <a:chOff x="0" y="0"/>
                          <a:chExt cx="1633855" cy="1137285"/>
                        </a:xfrm>
                      </wpg:grpSpPr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137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9514" y="11219"/>
                            <a:ext cx="239395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AFFB4" w14:textId="3CF843B0" w:rsidR="00612423" w:rsidRPr="00F7385D" w:rsidRDefault="00612423" w:rsidP="00612423">
                              <w:pPr>
                                <w:spacing w:line="180" w:lineRule="exact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梁龍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16103" y="11219"/>
                            <a:ext cx="329357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6CFA4" w14:textId="1C33898C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恐龍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24643" y="16829"/>
                            <a:ext cx="450850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C1F55E" w14:textId="4258E199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天宇龍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67818" y="16829"/>
                            <a:ext cx="337820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97DE0" w14:textId="06E4658C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始盜龍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C4DFE5" id="群組 156" o:spid="_x0000_s1075" style="position:absolute;left:0;text-align:left;margin-left:180.25pt;margin-top:14.45pt;width:134.6pt;height:93.8pt;z-index:-251716096;mso-width-relative:margin;mso-height-relative:margin" coordsize="16338,11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">
                <o:lock v:ext="edit" aspectratio="t"/>
                <v:shape id="圖片 42" o:spid="_x0000_s1076" type="#_x0000_t75" style="position:absolute;width:16338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">
                  <v:imagedata r:id="rId25" o:title=""/>
                </v:shape>
                <v:shape id="_x0000_s1077" type="#_x0000_t202" style="position:absolute;left:1795;top:112;width:2394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464AFFB4" w14:textId="3CF843B0" w:rsidR="00612423" w:rsidRPr="00F7385D" w:rsidRDefault="00612423" w:rsidP="00612423">
                        <w:pPr>
                          <w:spacing w:line="180" w:lineRule="exact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梁龍</w:t>
                        </w:r>
                      </w:p>
                    </w:txbxContent>
                  </v:textbox>
                </v:shape>
                <v:shape id="_x0000_s1078" type="#_x0000_t202" style="position:absolute;left:5161;top:112;width:329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3146CFA4" w14:textId="1C33898C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恐龍</w:t>
                        </w:r>
                      </w:p>
                    </w:txbxContent>
                  </v:textbox>
                </v:shape>
                <v:shape id="_x0000_s1079" type="#_x0000_t202" style="position:absolute;left:8246;top:168;width:450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6EC1F55E" w14:textId="4258E199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天宇龍</w:t>
                        </w:r>
                      </w:p>
                    </w:txbxContent>
                  </v:textbox>
                </v:shape>
                <v:shape id="_x0000_s1080" type="#_x0000_t202" style="position:absolute;left:12678;top:168;width:337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6A997DE0" w14:textId="06E4658C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proofErr w:type="gramStart"/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始盜龍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 w:rsidR="000133D1" w:rsidRPr="000133D1">
        <w:rPr>
          <w:spacing w:val="20"/>
          <w:sz w:val="22"/>
        </w:rPr>
        <w:t>(A)</w:t>
      </w:r>
      <w:r w:rsidR="000133D1" w:rsidRPr="000133D1">
        <w:rPr>
          <w:spacing w:val="20"/>
          <w:sz w:val="22"/>
        </w:rPr>
        <w:tab/>
        <w:t>(B)</w:t>
      </w:r>
      <w:r w:rsidR="000133D1" w:rsidRPr="000133D1">
        <w:rPr>
          <w:spacing w:val="20"/>
          <w:sz w:val="22"/>
        </w:rPr>
        <w:tab/>
        <w:t>(C)</w:t>
      </w:r>
    </w:p>
    <w:p w14:paraId="50DCF9C5" w14:textId="6F756C25" w:rsidR="00DB4310" w:rsidRDefault="00DB4310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2D95F872" w14:textId="31D2E557" w:rsidR="00DB4310" w:rsidRDefault="00DB4310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6CAAAF70" w14:textId="0AB9799C" w:rsidR="00DB4310" w:rsidRDefault="00DB4310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41F6447A" w14:textId="6CCE0DCC" w:rsidR="00DB4310" w:rsidRDefault="00DB4310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6D819798" w14:textId="780B4AF2" w:rsidR="00DB4310" w:rsidRDefault="00DB4310" w:rsidP="000133D1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2CE9965B" w14:textId="77777777" w:rsidR="00F7385D" w:rsidRDefault="00F7385D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22044F42" w14:textId="7E6AAD24" w:rsidR="00DB4310" w:rsidRDefault="000133D1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spacing w:val="20"/>
          <w:sz w:val="22"/>
        </w:rPr>
        <w:t>(</w:t>
      </w:r>
      <w:r>
        <w:rPr>
          <w:spacing w:val="20"/>
          <w:sz w:val="22"/>
        </w:rPr>
        <w:t>D</w:t>
      </w:r>
      <w:r w:rsidRPr="000133D1">
        <w:rPr>
          <w:spacing w:val="20"/>
          <w:sz w:val="22"/>
        </w:rPr>
        <w:t>)</w:t>
      </w:r>
      <w:r w:rsidRPr="000133D1">
        <w:rPr>
          <w:spacing w:val="20"/>
          <w:sz w:val="22"/>
        </w:rPr>
        <w:tab/>
        <w:t>(</w:t>
      </w:r>
      <w:r>
        <w:rPr>
          <w:spacing w:val="20"/>
          <w:sz w:val="22"/>
        </w:rPr>
        <w:t>E</w:t>
      </w:r>
      <w:r w:rsidRPr="000133D1">
        <w:rPr>
          <w:spacing w:val="20"/>
          <w:sz w:val="22"/>
        </w:rPr>
        <w:t>)</w:t>
      </w:r>
      <w:r w:rsidRPr="000133D1">
        <w:rPr>
          <w:spacing w:val="20"/>
          <w:sz w:val="22"/>
        </w:rPr>
        <w:tab/>
      </w:r>
    </w:p>
    <w:p w14:paraId="21DF50E6" w14:textId="5D814ACB" w:rsidR="00DB4310" w:rsidRDefault="0043751E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03456" behindDoc="1" locked="0" layoutInCell="1" allowOverlap="1" wp14:anchorId="5291662C" wp14:editId="4DA9ECDD">
                <wp:simplePos x="0" y="0"/>
                <wp:positionH relativeFrom="column">
                  <wp:posOffset>2282190</wp:posOffset>
                </wp:positionH>
                <wp:positionV relativeFrom="paragraph">
                  <wp:posOffset>122572</wp:posOffset>
                </wp:positionV>
                <wp:extent cx="1709420" cy="1191260"/>
                <wp:effectExtent l="0" t="0" r="5080" b="8890"/>
                <wp:wrapNone/>
                <wp:docPr id="177" name="群組 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09420" cy="1191260"/>
                          <a:chOff x="0" y="0"/>
                          <a:chExt cx="1633855" cy="1137285"/>
                        </a:xfrm>
                      </wpg:grpSpPr>
                      <pic:pic xmlns:pic="http://schemas.openxmlformats.org/drawingml/2006/picture">
                        <pic:nvPicPr>
                          <pic:cNvPr id="43" name="圖片 4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137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075" y="16829"/>
                            <a:ext cx="274320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A5D7DB" w14:textId="77777777" w:rsidR="00612423" w:rsidRPr="00F7385D" w:rsidRDefault="00612423" w:rsidP="000A67D6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麻雀</w:t>
                              </w:r>
                            </w:p>
                            <w:p w14:paraId="321381BD" w14:textId="7A0FC92E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5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38542" y="16829"/>
                            <a:ext cx="264353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38A487" w14:textId="33A65F29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暴龍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80741" y="22439"/>
                            <a:ext cx="338024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8FFC1E" w14:textId="4A7B0235" w:rsidR="00612423" w:rsidRPr="00F7385D" w:rsidRDefault="00612423" w:rsidP="00612423">
                              <w:pPr>
                                <w:spacing w:line="180" w:lineRule="exact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三角龍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62208" y="22439"/>
                            <a:ext cx="354965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E1EEE9" w14:textId="35AB59CF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始盜龍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91662C" id="群組 177" o:spid="_x0000_s1081" style="position:absolute;left:0;text-align:left;margin-left:179.7pt;margin-top:9.65pt;width:134.6pt;height:93.8pt;z-index:-251713024;mso-width-relative:margin;mso-height-relative:margin" coordsize="16338,11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">
                <o:lock v:ext="edit" aspectratio="t"/>
                <v:shape id="圖片 43" o:spid="_x0000_s1082" type="#_x0000_t75" style="position:absolute;width:16338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">
                  <v:imagedata r:id="rId25" o:title=""/>
                </v:shape>
                <v:shape id="_x0000_s1083" type="#_x0000_t202" style="position:absolute;left:1570;top:168;width:2743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4AA5D7DB" w14:textId="77777777" w:rsidR="00612423" w:rsidRPr="00F7385D" w:rsidRDefault="00612423" w:rsidP="000A67D6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麻雀</w:t>
                        </w:r>
                      </w:p>
                      <w:p w14:paraId="321381BD" w14:textId="7A0FC92E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_x0000_s1084" type="#_x0000_t202" style="position:absolute;left:5385;top:168;width:264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0C38A487" w14:textId="33A65F29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暴龍</w:t>
                        </w:r>
                      </w:p>
                    </w:txbxContent>
                  </v:textbox>
                </v:shape>
                <v:shape id="_x0000_s1085" type="#_x0000_t202" style="position:absolute;left:8807;top:224;width:3380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218FFC1E" w14:textId="4A7B0235" w:rsidR="00612423" w:rsidRPr="00F7385D" w:rsidRDefault="00612423" w:rsidP="00612423">
                        <w:pPr>
                          <w:spacing w:line="180" w:lineRule="exact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三角龍</w:t>
                        </w:r>
                      </w:p>
                    </w:txbxContent>
                  </v:textbox>
                </v:shape>
                <v:shape id="_x0000_s1086" type="#_x0000_t202" style="position:absolute;left:12622;top:224;width:3549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29E1EEE9" w14:textId="35AB59CF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proofErr w:type="gramStart"/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始盜龍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 w:rsidR="00B4429D"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02432" behindDoc="1" locked="0" layoutInCell="1" allowOverlap="1" wp14:anchorId="79C98FCF" wp14:editId="0AF0C476">
                <wp:simplePos x="0" y="0"/>
                <wp:positionH relativeFrom="column">
                  <wp:posOffset>390652</wp:posOffset>
                </wp:positionH>
                <wp:positionV relativeFrom="paragraph">
                  <wp:posOffset>111633</wp:posOffset>
                </wp:positionV>
                <wp:extent cx="1710000" cy="1191600"/>
                <wp:effectExtent l="0" t="0" r="5080" b="8890"/>
                <wp:wrapNone/>
                <wp:docPr id="176" name="群組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10000" cy="1191600"/>
                          <a:chOff x="106544" y="0"/>
                          <a:chExt cx="1634406" cy="1137285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06544" y="0"/>
                            <a:ext cx="1634406" cy="1137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544" y="5608"/>
                            <a:ext cx="500365" cy="13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F579CF" w14:textId="77777777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波斯特</w:t>
                              </w:r>
                              <w:proofErr w:type="gramStart"/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鱷</w:t>
                              </w:r>
                              <w:proofErr w:type="gramEnd"/>
                            </w:p>
                            <w:p w14:paraId="5F56EDCD" w14:textId="6992207E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89031" y="5610"/>
                            <a:ext cx="385595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3072F7" w14:textId="77777777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西里龍</w:t>
                              </w:r>
                            </w:p>
                            <w:p w14:paraId="4D2549FC" w14:textId="2158A14B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81421" y="11217"/>
                            <a:ext cx="358907" cy="134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30D669" w14:textId="77777777" w:rsidR="00612423" w:rsidRPr="00F7385D" w:rsidRDefault="00612423" w:rsidP="00612423">
                              <w:pPr>
                                <w:spacing w:line="180" w:lineRule="exact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三角龍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4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0746" y="11220"/>
                            <a:ext cx="372110" cy="138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8E8D33" w14:textId="77777777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 w:rsidRPr="00F7385D">
                                <w:rPr>
                                  <w:rFonts w:eastAsiaTheme="minorEastAsia" w:hint="eastAsia"/>
                                  <w:sz w:val="18"/>
                                  <w:szCs w:val="18"/>
                                </w:rPr>
                                <w:t>始盜龍</w:t>
                              </w:r>
                              <w:proofErr w:type="gramEnd"/>
                            </w:p>
                            <w:p w14:paraId="0B27E25C" w14:textId="7E7D9A1F" w:rsidR="00612423" w:rsidRPr="00F7385D" w:rsidRDefault="00612423" w:rsidP="00612423">
                              <w:pPr>
                                <w:spacing w:line="180" w:lineRule="exact"/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98FCF" id="群組 176" o:spid="_x0000_s1087" style="position:absolute;left:0;text-align:left;margin-left:30.75pt;margin-top:8.8pt;width:134.65pt;height:93.85pt;z-index:-251714048;mso-width-relative:margin;mso-height-relative:margin" coordorigin="1065" coordsize="16344,11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">
                <o:lock v:ext="edit" aspectratio="t"/>
                <v:shape id="圖片 32" o:spid="_x0000_s1088" type="#_x0000_t75" style="position:absolute;left:1065;width:16344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">
                  <v:imagedata r:id="rId25" o:title=""/>
                </v:shape>
                <v:shape id="_x0000_s1089" type="#_x0000_t202" style="position:absolute;left:1065;top:56;width:5004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14:paraId="25F579CF" w14:textId="77777777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波斯特</w:t>
                        </w:r>
                        <w:proofErr w:type="gramStart"/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鱷</w:t>
                        </w:r>
                        <w:proofErr w:type="gramEnd"/>
                      </w:p>
                      <w:p w14:paraId="5F56EDCD" w14:textId="6992207E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_x0000_s1090" type="#_x0000_t202" style="position:absolute;left:5890;top:56;width:385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603072F7" w14:textId="77777777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西里龍</w:t>
                        </w:r>
                      </w:p>
                      <w:p w14:paraId="4D2549FC" w14:textId="2158A14B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_x0000_s1091" type="#_x0000_t202" style="position:absolute;left:9814;top:112;width:3589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0F30D669" w14:textId="77777777" w:rsidR="00612423" w:rsidRPr="00F7385D" w:rsidRDefault="00612423" w:rsidP="00612423">
                        <w:pPr>
                          <w:spacing w:line="180" w:lineRule="exact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三角龍</w:t>
                        </w:r>
                      </w:p>
                    </w:txbxContent>
                  </v:textbox>
                </v:shape>
                <v:shape id="_x0000_s1092" type="#_x0000_t202" style="position:absolute;left:13407;top:112;width:372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338E8D33" w14:textId="77777777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proofErr w:type="gramStart"/>
                        <w:r w:rsidRPr="00F7385D">
                          <w:rPr>
                            <w:rFonts w:eastAsiaTheme="minorEastAsia" w:hint="eastAsia"/>
                            <w:sz w:val="18"/>
                            <w:szCs w:val="18"/>
                          </w:rPr>
                          <w:t>始盜龍</w:t>
                        </w:r>
                        <w:proofErr w:type="gramEnd"/>
                      </w:p>
                      <w:p w14:paraId="0B27E25C" w14:textId="7E7D9A1F" w:rsidR="00612423" w:rsidRPr="00F7385D" w:rsidRDefault="00612423" w:rsidP="00612423">
                        <w:pPr>
                          <w:spacing w:line="180" w:lineRule="exact"/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72E3793" w14:textId="4AF06F66" w:rsidR="00DB4310" w:rsidRDefault="00DB4310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0A2100D8" w14:textId="151C0407" w:rsidR="00DB4310" w:rsidRDefault="00DB4310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53997D46" w14:textId="179F6B6E" w:rsidR="00C559EA" w:rsidRPr="00AF1BB4" w:rsidRDefault="00C559EA" w:rsidP="00DB4310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zCs w:val="22"/>
        </w:rPr>
      </w:pPr>
    </w:p>
    <w:p w14:paraId="0FB9FC96" w14:textId="22A23304" w:rsidR="00DB4310" w:rsidRDefault="00DB4310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AB8F5F7" w14:textId="77777777" w:rsidR="0001084A" w:rsidRDefault="0001084A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064A7B2F" w14:textId="105B5B52" w:rsidR="001B07BA" w:rsidRPr="00C80D5B" w:rsidRDefault="00383870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lastRenderedPageBreak/>
        <w:t>9.</w:t>
      </w:r>
      <w:r w:rsidRPr="00C80D5B">
        <w:rPr>
          <w:rFonts w:eastAsia="新細明體"/>
          <w:spacing w:val="20"/>
          <w:sz w:val="22"/>
          <w:szCs w:val="22"/>
        </w:rPr>
        <w:tab/>
      </w:r>
      <w:proofErr w:type="gramStart"/>
      <w:r w:rsidR="00E947F5" w:rsidRPr="00C80D5B">
        <w:rPr>
          <w:rFonts w:eastAsia="新細明體" w:hint="eastAsia"/>
          <w:spacing w:val="20"/>
          <w:sz w:val="22"/>
          <w:szCs w:val="22"/>
        </w:rPr>
        <w:t>卡里科女</w:t>
      </w:r>
      <w:proofErr w:type="gramEnd"/>
      <w:r w:rsidR="00813D7D">
        <w:rPr>
          <w:rFonts w:eastAsia="新細明體" w:hint="eastAsia"/>
          <w:spacing w:val="20"/>
          <w:sz w:val="22"/>
          <w:szCs w:val="22"/>
        </w:rPr>
        <w:t>科學家、</w:t>
      </w:r>
      <w:r w:rsidR="008E275F" w:rsidRPr="00C80D5B">
        <w:rPr>
          <w:rFonts w:eastAsia="新細明體" w:hint="eastAsia"/>
          <w:spacing w:val="20"/>
          <w:sz w:val="22"/>
          <w:szCs w:val="22"/>
        </w:rPr>
        <w:t>安布羅斯及魯夫昆</w:t>
      </w:r>
      <w:r w:rsidR="008E275F">
        <w:rPr>
          <w:rFonts w:eastAsia="新細明體" w:hint="eastAsia"/>
          <w:spacing w:val="20"/>
          <w:sz w:val="22"/>
          <w:szCs w:val="22"/>
        </w:rPr>
        <w:t>三位學者，</w:t>
      </w:r>
      <w:proofErr w:type="gramStart"/>
      <w:r w:rsidR="008E275F">
        <w:rPr>
          <w:rFonts w:eastAsia="新細明體" w:hint="eastAsia"/>
          <w:spacing w:val="20"/>
          <w:sz w:val="22"/>
          <w:szCs w:val="22"/>
        </w:rPr>
        <w:t>均因</w:t>
      </w:r>
      <w:r w:rsidR="00E947F5" w:rsidRPr="00C80D5B">
        <w:rPr>
          <w:rFonts w:eastAsia="新細明體" w:hint="eastAsia"/>
          <w:spacing w:val="20"/>
          <w:sz w:val="22"/>
          <w:szCs w:val="22"/>
        </w:rPr>
        <w:t>以</w:t>
      </w:r>
      <w:proofErr w:type="gramEnd"/>
      <w:r w:rsidR="00E947F5" w:rsidRPr="00C80D5B">
        <w:rPr>
          <w:rFonts w:eastAsia="新細明體" w:hint="eastAsia"/>
          <w:spacing w:val="20"/>
          <w:sz w:val="22"/>
          <w:szCs w:val="22"/>
        </w:rPr>
        <w:t>研究</w:t>
      </w:r>
      <w:r w:rsidR="00E947F5" w:rsidRPr="00C80D5B">
        <w:rPr>
          <w:rFonts w:eastAsia="新細明體"/>
          <w:spacing w:val="20"/>
          <w:sz w:val="22"/>
          <w:szCs w:val="22"/>
        </w:rPr>
        <w:t>RNA</w:t>
      </w:r>
      <w:r w:rsidR="008E275F">
        <w:rPr>
          <w:rFonts w:eastAsia="新細明體" w:hint="eastAsia"/>
          <w:spacing w:val="20"/>
          <w:sz w:val="22"/>
          <w:szCs w:val="22"/>
        </w:rPr>
        <w:t>而獲頒</w:t>
      </w:r>
      <w:r w:rsidR="00E947F5" w:rsidRPr="00C80D5B">
        <w:rPr>
          <w:rFonts w:eastAsia="新細明體" w:hint="eastAsia"/>
          <w:spacing w:val="20"/>
          <w:sz w:val="22"/>
          <w:szCs w:val="22"/>
        </w:rPr>
        <w:t>諾貝爾</w:t>
      </w:r>
      <w:r w:rsidR="008E275F" w:rsidRPr="00B56A5E">
        <w:rPr>
          <w:rFonts w:eastAsia="新細明體" w:hint="eastAsia"/>
          <w:spacing w:val="18"/>
          <w:sz w:val="22"/>
          <w:szCs w:val="22"/>
        </w:rPr>
        <w:t>醫學</w:t>
      </w:r>
      <w:r w:rsidR="00E947F5" w:rsidRPr="00B56A5E">
        <w:rPr>
          <w:rFonts w:eastAsia="新細明體" w:hint="eastAsia"/>
          <w:spacing w:val="18"/>
          <w:sz w:val="22"/>
          <w:szCs w:val="22"/>
        </w:rPr>
        <w:t>獎</w:t>
      </w:r>
      <w:r w:rsidR="008E275F" w:rsidRPr="00B56A5E">
        <w:rPr>
          <w:rFonts w:eastAsia="新細明體" w:hint="eastAsia"/>
          <w:spacing w:val="18"/>
          <w:sz w:val="22"/>
          <w:szCs w:val="22"/>
        </w:rPr>
        <w:t>，</w:t>
      </w:r>
      <w:r w:rsidR="00E947F5" w:rsidRPr="00B56A5E">
        <w:rPr>
          <w:rFonts w:eastAsia="新細明體" w:hint="eastAsia"/>
          <w:spacing w:val="18"/>
          <w:sz w:val="22"/>
          <w:szCs w:val="22"/>
        </w:rPr>
        <w:t>後二者發現某特定</w:t>
      </w:r>
      <w:r w:rsidR="00E947F5" w:rsidRPr="00B56A5E">
        <w:rPr>
          <w:rFonts w:eastAsia="新細明體" w:hint="eastAsia"/>
          <w:spacing w:val="18"/>
          <w:sz w:val="22"/>
          <w:szCs w:val="22"/>
        </w:rPr>
        <w:t>21~23</w:t>
      </w:r>
      <w:r w:rsidR="00E947F5" w:rsidRPr="00B56A5E">
        <w:rPr>
          <w:rFonts w:eastAsia="新細明體" w:hint="eastAsia"/>
          <w:spacing w:val="18"/>
          <w:sz w:val="22"/>
          <w:szCs w:val="22"/>
        </w:rPr>
        <w:t>個</w:t>
      </w:r>
      <w:r w:rsidR="008E275F" w:rsidRPr="00B56A5E">
        <w:rPr>
          <w:rFonts w:eastAsia="新細明體" w:hint="eastAsia"/>
          <w:spacing w:val="18"/>
          <w:sz w:val="22"/>
          <w:szCs w:val="22"/>
        </w:rPr>
        <w:t>核苷酸長</w:t>
      </w:r>
      <w:r w:rsidR="00E947F5" w:rsidRPr="00B56A5E">
        <w:rPr>
          <w:rFonts w:eastAsia="新細明體" w:hint="eastAsia"/>
          <w:spacing w:val="18"/>
          <w:sz w:val="22"/>
          <w:szCs w:val="22"/>
        </w:rPr>
        <w:t>的</w:t>
      </w:r>
      <w:r w:rsidR="00E947F5" w:rsidRPr="00B56A5E">
        <w:rPr>
          <w:rFonts w:eastAsia="新細明體" w:hint="eastAsia"/>
          <w:spacing w:val="18"/>
          <w:sz w:val="22"/>
          <w:szCs w:val="22"/>
        </w:rPr>
        <w:t>microRNA</w:t>
      </w:r>
      <w:r w:rsidR="00B56A5E" w:rsidRPr="00B56A5E">
        <w:rPr>
          <w:rFonts w:eastAsia="新細明體" w:hint="eastAsia"/>
          <w:spacing w:val="18"/>
          <w:sz w:val="22"/>
          <w:szCs w:val="22"/>
        </w:rPr>
        <w:t>，</w:t>
      </w:r>
      <w:r w:rsidR="00E947F5" w:rsidRPr="00B56A5E">
        <w:rPr>
          <w:rFonts w:eastAsia="新細明體" w:hint="eastAsia"/>
          <w:spacing w:val="18"/>
          <w:sz w:val="22"/>
          <w:szCs w:val="22"/>
        </w:rPr>
        <w:t>會與某些</w:t>
      </w:r>
      <w:r w:rsidR="00E947F5" w:rsidRPr="00B56A5E">
        <w:rPr>
          <w:rFonts w:eastAsia="新細明體" w:hint="eastAsia"/>
          <w:spacing w:val="18"/>
          <w:sz w:val="22"/>
          <w:szCs w:val="22"/>
        </w:rPr>
        <w:t>RNA</w:t>
      </w:r>
      <w:r w:rsidR="00E947F5" w:rsidRPr="00B56A5E">
        <w:rPr>
          <w:rFonts w:eastAsia="新細明體" w:hint="eastAsia"/>
          <w:spacing w:val="18"/>
          <w:sz w:val="22"/>
          <w:szCs w:val="22"/>
        </w:rPr>
        <w:t>配對</w:t>
      </w:r>
      <w:r w:rsidR="00E947F5" w:rsidRPr="00C80D5B">
        <w:rPr>
          <w:rFonts w:eastAsia="新細明體" w:hint="eastAsia"/>
          <w:spacing w:val="20"/>
          <w:sz w:val="22"/>
          <w:szCs w:val="22"/>
        </w:rPr>
        <w:t>結合，促其被</w:t>
      </w:r>
      <w:r w:rsidR="008E275F">
        <w:rPr>
          <w:rFonts w:eastAsia="新細明體" w:hint="eastAsia"/>
          <w:spacing w:val="20"/>
          <w:sz w:val="22"/>
          <w:szCs w:val="22"/>
        </w:rPr>
        <w:t>降解而不</w:t>
      </w:r>
      <w:r w:rsidR="00E947F5" w:rsidRPr="00C80D5B">
        <w:rPr>
          <w:rFonts w:eastAsia="新細明體" w:hint="eastAsia"/>
          <w:spacing w:val="20"/>
          <w:sz w:val="22"/>
          <w:szCs w:val="22"/>
        </w:rPr>
        <w:t>表現。此舉得以正確地控制基因的功能，達成細胞的正常分化，並發育成個別的組織及器官。另</w:t>
      </w:r>
      <w:r w:rsidR="008E275F">
        <w:rPr>
          <w:rFonts w:eastAsia="新細明體" w:hint="eastAsia"/>
          <w:spacing w:val="20"/>
          <w:sz w:val="22"/>
          <w:szCs w:val="22"/>
        </w:rPr>
        <w:t>外研究</w:t>
      </w:r>
      <w:r w:rsidR="00E947F5" w:rsidRPr="00C80D5B">
        <w:rPr>
          <w:rFonts w:eastAsia="新細明體" w:hint="eastAsia"/>
          <w:spacing w:val="20"/>
          <w:sz w:val="22"/>
          <w:szCs w:val="22"/>
        </w:rPr>
        <w:t>發現：有一個名為</w:t>
      </w:r>
      <w:r w:rsidR="00B4429D" w:rsidRPr="00B4429D">
        <w:rPr>
          <w:position w:val="-6"/>
        </w:rPr>
        <w:object w:dxaOrig="600" w:dyaOrig="260" w14:anchorId="72119740">
          <v:shape id="_x0000_i1031" type="#_x0000_t75" style="width:30.1pt;height:12.9pt" o:ole="">
            <v:imagedata r:id="rId26" o:title=""/>
          </v:shape>
          <o:OLEObject Type="Embed" ProgID="Equation.DSMT4" ShapeID="_x0000_i1031" DrawAspect="Content" ObjectID="_1804068096" r:id="rId27"/>
        </w:object>
      </w:r>
      <w:r w:rsidR="00E947F5" w:rsidRPr="00C80D5B">
        <w:rPr>
          <w:rFonts w:eastAsia="新細明體" w:hint="eastAsia"/>
          <w:spacing w:val="20"/>
          <w:sz w:val="22"/>
          <w:szCs w:val="22"/>
        </w:rPr>
        <w:t>的</w:t>
      </w:r>
      <w:r w:rsidR="00E947F5" w:rsidRPr="00C80D5B">
        <w:rPr>
          <w:rFonts w:eastAsia="新細明體" w:hint="eastAsia"/>
          <w:spacing w:val="20"/>
          <w:sz w:val="22"/>
          <w:szCs w:val="22"/>
        </w:rPr>
        <w:t>m</w:t>
      </w:r>
      <w:r w:rsidR="00E947F5" w:rsidRPr="00C80D5B">
        <w:rPr>
          <w:rFonts w:eastAsia="新細明體"/>
          <w:spacing w:val="20"/>
          <w:sz w:val="22"/>
          <w:szCs w:val="22"/>
        </w:rPr>
        <w:t>icroRNA</w:t>
      </w:r>
      <w:r w:rsidR="00E947F5" w:rsidRPr="00C80D5B">
        <w:rPr>
          <w:rFonts w:eastAsia="新細明體" w:hint="eastAsia"/>
          <w:spacing w:val="20"/>
          <w:sz w:val="22"/>
          <w:szCs w:val="22"/>
        </w:rPr>
        <w:t>基因在動物界中相當保守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（</w:t>
      </w:r>
      <w:r w:rsidR="00E947F5" w:rsidRPr="00C80D5B">
        <w:rPr>
          <w:rFonts w:eastAsia="新細明體" w:hint="eastAsia"/>
          <w:spacing w:val="20"/>
          <w:sz w:val="22"/>
          <w:szCs w:val="22"/>
        </w:rPr>
        <w:t>變化相對少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  <w:r w:rsidR="00E947F5" w:rsidRPr="00C80D5B">
        <w:rPr>
          <w:rFonts w:eastAsia="新細明體" w:hint="eastAsia"/>
          <w:spacing w:val="20"/>
          <w:sz w:val="22"/>
          <w:szCs w:val="22"/>
        </w:rPr>
        <w:t>，顯示此類</w:t>
      </w:r>
      <w:r w:rsidR="00E947F5" w:rsidRPr="00C80D5B">
        <w:rPr>
          <w:rFonts w:eastAsia="新細明體" w:hint="eastAsia"/>
          <w:spacing w:val="20"/>
          <w:sz w:val="22"/>
          <w:szCs w:val="22"/>
        </w:rPr>
        <w:t>RNA</w:t>
      </w:r>
      <w:r w:rsidR="00E947F5" w:rsidRPr="00C80D5B">
        <w:rPr>
          <w:rFonts w:eastAsia="新細明體" w:hint="eastAsia"/>
          <w:spacing w:val="20"/>
          <w:sz w:val="22"/>
          <w:szCs w:val="22"/>
        </w:rPr>
        <w:t>在動物體中的基本性及重要性。依此短文，下列敘述哪些正確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？（</w:t>
      </w:r>
      <w:r w:rsidR="00E947F5" w:rsidRPr="00C80D5B">
        <w:rPr>
          <w:rFonts w:eastAsia="新細明體" w:hint="eastAsia"/>
          <w:spacing w:val="20"/>
          <w:sz w:val="22"/>
          <w:szCs w:val="22"/>
        </w:rPr>
        <w:t>應選</w:t>
      </w:r>
      <w:r w:rsidR="00E947F5" w:rsidRPr="00C80D5B">
        <w:rPr>
          <w:rFonts w:eastAsia="新細明體" w:hint="eastAsia"/>
          <w:spacing w:val="20"/>
          <w:sz w:val="22"/>
          <w:szCs w:val="22"/>
        </w:rPr>
        <w:t>3</w:t>
      </w:r>
      <w:r w:rsidR="00E947F5" w:rsidRPr="00C80D5B">
        <w:rPr>
          <w:rFonts w:eastAsia="新細明體" w:hint="eastAsia"/>
          <w:spacing w:val="20"/>
          <w:sz w:val="22"/>
          <w:szCs w:val="22"/>
        </w:rPr>
        <w:t>項</w:t>
      </w:r>
      <w:r w:rsidR="0044171F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255F5D39" w14:textId="23D054C8" w:rsidR="00E947F5" w:rsidRPr="00783237" w:rsidRDefault="00E947F5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(A)RNA</w:t>
      </w:r>
      <w:r w:rsidRPr="00783237">
        <w:rPr>
          <w:rFonts w:eastAsiaTheme="minorEastAsia" w:hint="eastAsia"/>
          <w:spacing w:val="20"/>
        </w:rPr>
        <w:t>是基因表現過程</w:t>
      </w:r>
      <w:proofErr w:type="gramStart"/>
      <w:r w:rsidRPr="00783237">
        <w:rPr>
          <w:rFonts w:eastAsiaTheme="minorEastAsia" w:hint="eastAsia"/>
          <w:spacing w:val="20"/>
        </w:rPr>
        <w:t>中轉載</w:t>
      </w:r>
      <w:proofErr w:type="gramEnd"/>
      <w:r w:rsidRPr="00783237">
        <w:rPr>
          <w:rFonts w:eastAsiaTheme="minorEastAsia" w:hint="eastAsia"/>
          <w:spacing w:val="20"/>
        </w:rPr>
        <w:t>遺傳訊息的物質</w:t>
      </w:r>
    </w:p>
    <w:p w14:paraId="5688260D" w14:textId="00BC9DAB" w:rsidR="00E947F5" w:rsidRPr="00783237" w:rsidRDefault="00E947F5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頭腦細胞的</w:t>
      </w:r>
      <w:r w:rsidRPr="00783237">
        <w:rPr>
          <w:rFonts w:eastAsiaTheme="minorEastAsia" w:hint="eastAsia"/>
          <w:spacing w:val="20"/>
        </w:rPr>
        <w:t>DNA</w:t>
      </w:r>
      <w:r w:rsidRPr="00783237">
        <w:rPr>
          <w:rFonts w:eastAsiaTheme="minorEastAsia" w:hint="eastAsia"/>
          <w:spacing w:val="20"/>
        </w:rPr>
        <w:t>所含訊息比四肢細胞的</w:t>
      </w:r>
      <w:r w:rsidR="008E275F" w:rsidRPr="00783237">
        <w:rPr>
          <w:rFonts w:eastAsiaTheme="minorEastAsia" w:hint="eastAsia"/>
          <w:spacing w:val="20"/>
        </w:rPr>
        <w:t>DNA</w:t>
      </w:r>
      <w:r w:rsidRPr="00783237">
        <w:rPr>
          <w:rFonts w:eastAsiaTheme="minorEastAsia" w:hint="eastAsia"/>
          <w:spacing w:val="20"/>
        </w:rPr>
        <w:t>多</w:t>
      </w:r>
    </w:p>
    <w:p w14:paraId="4028B277" w14:textId="50167549" w:rsidR="00E947F5" w:rsidRPr="00783237" w:rsidRDefault="00E947F5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Pr="00783237">
        <w:rPr>
          <w:rFonts w:eastAsiaTheme="minorEastAsia" w:hint="eastAsia"/>
          <w:spacing w:val="20"/>
        </w:rPr>
        <w:t>動物的性狀表現一定</w:t>
      </w:r>
      <w:r w:rsidR="008E275F">
        <w:rPr>
          <w:rFonts w:eastAsiaTheme="minorEastAsia" w:hint="eastAsia"/>
          <w:spacing w:val="20"/>
        </w:rPr>
        <w:t>會</w:t>
      </w:r>
      <w:r w:rsidRPr="00783237">
        <w:rPr>
          <w:rFonts w:eastAsiaTheme="minorEastAsia" w:hint="eastAsia"/>
          <w:spacing w:val="20"/>
        </w:rPr>
        <w:t>經過轉錄的過程</w:t>
      </w:r>
    </w:p>
    <w:p w14:paraId="74534EBA" w14:textId="6CBF1E1C" w:rsidR="00E947F5" w:rsidRPr="00783237" w:rsidRDefault="00E947F5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B4429D" w:rsidRPr="00B4429D">
        <w:rPr>
          <w:position w:val="-6"/>
        </w:rPr>
        <w:object w:dxaOrig="600" w:dyaOrig="260" w14:anchorId="4A31537E">
          <v:shape id="_x0000_i1032" type="#_x0000_t75" style="width:30.1pt;height:12.9pt" o:ole="">
            <v:imagedata r:id="rId28" o:title=""/>
          </v:shape>
          <o:OLEObject Type="Embed" ProgID="Equation.DSMT4" ShapeID="_x0000_i1032" DrawAspect="Content" ObjectID="_1804068097" r:id="rId29"/>
        </w:object>
      </w:r>
      <w:r w:rsidRPr="00783237">
        <w:rPr>
          <w:rFonts w:eastAsiaTheme="minorEastAsia" w:hint="eastAsia"/>
          <w:spacing w:val="20"/>
        </w:rPr>
        <w:t>基因對應的</w:t>
      </w:r>
      <w:r w:rsidRPr="00783237">
        <w:rPr>
          <w:rFonts w:eastAsiaTheme="minorEastAsia" w:hint="eastAsia"/>
          <w:spacing w:val="20"/>
        </w:rPr>
        <w:t>RNA</w:t>
      </w:r>
      <w:r w:rsidRPr="00783237">
        <w:rPr>
          <w:rFonts w:eastAsiaTheme="minorEastAsia" w:hint="eastAsia"/>
          <w:spacing w:val="20"/>
        </w:rPr>
        <w:t>可以和某</w:t>
      </w:r>
      <w:r w:rsidRPr="00783237">
        <w:rPr>
          <w:rFonts w:eastAsiaTheme="minorEastAsia" w:hint="eastAsia"/>
          <w:spacing w:val="20"/>
        </w:rPr>
        <w:t>RNA</w:t>
      </w:r>
      <w:r w:rsidRPr="00783237">
        <w:rPr>
          <w:rFonts w:eastAsiaTheme="minorEastAsia" w:hint="eastAsia"/>
          <w:spacing w:val="20"/>
        </w:rPr>
        <w:t>配</w:t>
      </w:r>
      <w:r w:rsidR="008E275F">
        <w:rPr>
          <w:rFonts w:eastAsiaTheme="minorEastAsia" w:hint="eastAsia"/>
          <w:spacing w:val="20"/>
        </w:rPr>
        <w:t>對</w:t>
      </w:r>
      <w:r w:rsidRPr="00783237">
        <w:rPr>
          <w:rFonts w:eastAsiaTheme="minorEastAsia" w:hint="eastAsia"/>
          <w:spacing w:val="20"/>
        </w:rPr>
        <w:t>成雙股</w:t>
      </w:r>
    </w:p>
    <w:p w14:paraId="6040B0EC" w14:textId="6F29F23A" w:rsidR="00383870" w:rsidRPr="00783237" w:rsidRDefault="00E947F5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proofErr w:type="gramStart"/>
      <w:r w:rsidRPr="00783237">
        <w:rPr>
          <w:rFonts w:eastAsiaTheme="minorEastAsia" w:hint="eastAsia"/>
          <w:spacing w:val="20"/>
        </w:rPr>
        <w:t>天擇對</w:t>
      </w:r>
      <w:proofErr w:type="gramEnd"/>
      <w:r w:rsidR="00B4429D" w:rsidRPr="00B4429D">
        <w:rPr>
          <w:position w:val="-6"/>
        </w:rPr>
        <w:object w:dxaOrig="600" w:dyaOrig="260" w14:anchorId="1EDB4E84">
          <v:shape id="_x0000_i1033" type="#_x0000_t75" style="width:30.1pt;height:12.9pt" o:ole="">
            <v:imagedata r:id="rId30" o:title=""/>
          </v:shape>
          <o:OLEObject Type="Embed" ProgID="Equation.DSMT4" ShapeID="_x0000_i1033" DrawAspect="Content" ObjectID="_1804068098" r:id="rId31"/>
        </w:object>
      </w:r>
      <w:r w:rsidRPr="00783237">
        <w:rPr>
          <w:rFonts w:eastAsiaTheme="minorEastAsia" w:hint="eastAsia"/>
          <w:spacing w:val="20"/>
        </w:rPr>
        <w:t>基因保留了相對多的突變型</w:t>
      </w:r>
    </w:p>
    <w:p w14:paraId="337C915C" w14:textId="0E08F723" w:rsidR="005C3294" w:rsidRPr="00C80D5B" w:rsidRDefault="001B07BA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 w:hint="eastAsia"/>
          <w:spacing w:val="20"/>
          <w:sz w:val="22"/>
          <w:szCs w:val="22"/>
        </w:rPr>
        <w:t>1</w:t>
      </w:r>
      <w:r w:rsidRPr="00C80D5B">
        <w:rPr>
          <w:rFonts w:eastAsia="新細明體"/>
          <w:spacing w:val="20"/>
          <w:sz w:val="22"/>
          <w:szCs w:val="22"/>
        </w:rPr>
        <w:t>0.</w:t>
      </w:r>
      <w:r w:rsidR="000527E7" w:rsidRPr="00C80D5B">
        <w:rPr>
          <w:rFonts w:eastAsia="新細明體"/>
          <w:spacing w:val="20"/>
          <w:sz w:val="22"/>
          <w:szCs w:val="22"/>
        </w:rPr>
        <w:tab/>
      </w:r>
      <w:r w:rsidR="003443C5" w:rsidRPr="00C80D5B">
        <w:rPr>
          <w:rFonts w:eastAsia="新細明體" w:hint="eastAsia"/>
          <w:spacing w:val="20"/>
          <w:sz w:val="22"/>
          <w:szCs w:val="22"/>
        </w:rPr>
        <w:t>國際天文聯合會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（</w:t>
      </w:r>
      <w:r w:rsidR="003443C5" w:rsidRPr="00C80D5B">
        <w:rPr>
          <w:rFonts w:eastAsia="新細明體" w:hint="eastAsia"/>
          <w:spacing w:val="20"/>
          <w:sz w:val="22"/>
          <w:szCs w:val="22"/>
        </w:rPr>
        <w:t>IAU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）</w:t>
      </w:r>
      <w:r w:rsidR="003443C5" w:rsidRPr="00C80D5B">
        <w:rPr>
          <w:rFonts w:eastAsia="新細明體" w:hint="eastAsia"/>
          <w:spacing w:val="20"/>
          <w:sz w:val="22"/>
          <w:szCs w:val="22"/>
        </w:rPr>
        <w:t>於西元</w:t>
      </w:r>
      <w:r w:rsidR="003443C5" w:rsidRPr="00C80D5B">
        <w:rPr>
          <w:rFonts w:eastAsia="新細明體" w:hint="eastAsia"/>
          <w:spacing w:val="20"/>
          <w:sz w:val="22"/>
          <w:szCs w:val="22"/>
        </w:rPr>
        <w:t>2006</w:t>
      </w:r>
      <w:r w:rsidR="003443C5" w:rsidRPr="00C80D5B">
        <w:rPr>
          <w:rFonts w:eastAsia="新細明體" w:hint="eastAsia"/>
          <w:spacing w:val="20"/>
          <w:sz w:val="22"/>
          <w:szCs w:val="22"/>
        </w:rPr>
        <w:t>年討論行星的定義，最後決定太陽系內的天體，除了太陽</w:t>
      </w:r>
      <w:proofErr w:type="gramStart"/>
      <w:r w:rsidR="003443C5" w:rsidRPr="00C80D5B">
        <w:rPr>
          <w:rFonts w:eastAsia="新細明體" w:hint="eastAsia"/>
          <w:spacing w:val="20"/>
          <w:sz w:val="22"/>
          <w:szCs w:val="22"/>
        </w:rPr>
        <w:t>以外，</w:t>
      </w:r>
      <w:proofErr w:type="gramEnd"/>
      <w:r w:rsidR="003443C5" w:rsidRPr="00C80D5B">
        <w:rPr>
          <w:rFonts w:eastAsia="新細明體" w:hint="eastAsia"/>
          <w:spacing w:val="20"/>
          <w:sz w:val="22"/>
          <w:szCs w:val="22"/>
        </w:rPr>
        <w:t>另外區分為行星、矮行星及小天體等。下列哪些天體屬於矮行星？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（</w:t>
      </w:r>
      <w:r w:rsidR="003443C5" w:rsidRPr="00C80D5B">
        <w:rPr>
          <w:rFonts w:eastAsia="新細明體" w:hint="eastAsia"/>
          <w:spacing w:val="20"/>
          <w:sz w:val="22"/>
          <w:szCs w:val="22"/>
        </w:rPr>
        <w:t>應選</w:t>
      </w:r>
      <w:r w:rsidR="003443C5" w:rsidRPr="00C80D5B">
        <w:rPr>
          <w:rFonts w:eastAsia="新細明體" w:hint="eastAsia"/>
          <w:spacing w:val="20"/>
          <w:sz w:val="22"/>
          <w:szCs w:val="22"/>
        </w:rPr>
        <w:t>3</w:t>
      </w:r>
      <w:r w:rsidR="003443C5" w:rsidRPr="00C80D5B">
        <w:rPr>
          <w:rFonts w:eastAsia="新細明體" w:hint="eastAsia"/>
          <w:spacing w:val="20"/>
          <w:sz w:val="22"/>
          <w:szCs w:val="22"/>
        </w:rPr>
        <w:t>項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46EFC4EF" w14:textId="73A5DB8E" w:rsidR="005C3294" w:rsidRPr="00E7083F" w:rsidRDefault="005C3294" w:rsidP="00E7083F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E7083F">
        <w:rPr>
          <w:spacing w:val="20"/>
          <w:sz w:val="22"/>
        </w:rPr>
        <w:t>(A)</w:t>
      </w:r>
      <w:r w:rsidRPr="00E7083F">
        <w:rPr>
          <w:rFonts w:hint="eastAsia"/>
          <w:spacing w:val="20"/>
          <w:sz w:val="22"/>
        </w:rPr>
        <w:t>水星</w:t>
      </w:r>
      <w:r w:rsidR="000527E7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(B)</w:t>
      </w:r>
      <w:proofErr w:type="gramStart"/>
      <w:r w:rsidRPr="00E7083F">
        <w:rPr>
          <w:rFonts w:hint="eastAsia"/>
          <w:spacing w:val="20"/>
          <w:sz w:val="22"/>
        </w:rPr>
        <w:t>穀神星</w:t>
      </w:r>
      <w:proofErr w:type="gramEnd"/>
      <w:r w:rsidR="000527E7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(C)</w:t>
      </w:r>
      <w:proofErr w:type="gramStart"/>
      <w:r w:rsidRPr="00E7083F">
        <w:rPr>
          <w:rFonts w:hint="eastAsia"/>
          <w:spacing w:val="20"/>
          <w:sz w:val="22"/>
        </w:rPr>
        <w:t>鬩神星</w:t>
      </w:r>
      <w:proofErr w:type="gramEnd"/>
      <w:r w:rsidR="000527E7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(D)</w:t>
      </w:r>
      <w:r w:rsidRPr="00E7083F">
        <w:rPr>
          <w:rFonts w:hint="eastAsia"/>
          <w:spacing w:val="20"/>
          <w:sz w:val="22"/>
        </w:rPr>
        <w:t>天狼星</w:t>
      </w:r>
      <w:r w:rsidR="000527E7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(E)</w:t>
      </w:r>
      <w:r w:rsidRPr="00E7083F">
        <w:rPr>
          <w:rFonts w:hint="eastAsia"/>
          <w:spacing w:val="20"/>
          <w:sz w:val="22"/>
        </w:rPr>
        <w:t>冥王星</w:t>
      </w:r>
    </w:p>
    <w:p w14:paraId="1B94A51E" w14:textId="10A6B4BE" w:rsidR="005C3294" w:rsidRPr="00C80D5B" w:rsidRDefault="005C3294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11.</w:t>
      </w:r>
      <w:r w:rsidRPr="00C80D5B">
        <w:rPr>
          <w:rFonts w:eastAsia="新細明體"/>
          <w:spacing w:val="20"/>
          <w:sz w:val="22"/>
          <w:szCs w:val="22"/>
        </w:rPr>
        <w:tab/>
      </w:r>
      <w:r w:rsidR="003443C5" w:rsidRPr="00C80D5B">
        <w:rPr>
          <w:rFonts w:eastAsia="新細明體" w:hint="eastAsia"/>
          <w:spacing w:val="20"/>
          <w:sz w:val="22"/>
          <w:szCs w:val="22"/>
        </w:rPr>
        <w:t>宇宙天體發出各式訊號。下</w:t>
      </w:r>
      <w:r w:rsidR="00E7516F">
        <w:rPr>
          <w:rFonts w:eastAsia="新細明體" w:hint="eastAsia"/>
          <w:spacing w:val="20"/>
          <w:sz w:val="22"/>
          <w:szCs w:val="22"/>
        </w:rPr>
        <w:t>列</w:t>
      </w:r>
      <w:r w:rsidR="003443C5" w:rsidRPr="00C80D5B">
        <w:rPr>
          <w:rFonts w:eastAsia="新細明體" w:hint="eastAsia"/>
          <w:spacing w:val="20"/>
          <w:sz w:val="22"/>
          <w:szCs w:val="22"/>
        </w:rPr>
        <w:t>哪</w:t>
      </w:r>
      <w:r w:rsidR="00E7516F">
        <w:rPr>
          <w:rFonts w:eastAsia="新細明體" w:hint="eastAsia"/>
          <w:spacing w:val="20"/>
          <w:sz w:val="22"/>
          <w:szCs w:val="22"/>
        </w:rPr>
        <w:t>些</w:t>
      </w:r>
      <w:r w:rsidR="003443C5" w:rsidRPr="00C80D5B">
        <w:rPr>
          <w:rFonts w:eastAsia="新細明體" w:hint="eastAsia"/>
          <w:spacing w:val="20"/>
          <w:sz w:val="22"/>
          <w:szCs w:val="22"/>
        </w:rPr>
        <w:t>訊號屬於電磁波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？（</w:t>
      </w:r>
      <w:r w:rsidR="003443C5" w:rsidRPr="00C80D5B">
        <w:rPr>
          <w:rFonts w:eastAsia="新細明體" w:hint="eastAsia"/>
          <w:spacing w:val="20"/>
          <w:sz w:val="22"/>
          <w:szCs w:val="22"/>
        </w:rPr>
        <w:t>應選</w:t>
      </w:r>
      <w:r w:rsidR="003443C5" w:rsidRPr="00C80D5B">
        <w:rPr>
          <w:rFonts w:eastAsia="新細明體" w:hint="eastAsia"/>
          <w:spacing w:val="20"/>
          <w:sz w:val="22"/>
          <w:szCs w:val="22"/>
        </w:rPr>
        <w:t>3</w:t>
      </w:r>
      <w:r w:rsidR="003443C5" w:rsidRPr="00C80D5B">
        <w:rPr>
          <w:rFonts w:eastAsia="新細明體" w:hint="eastAsia"/>
          <w:spacing w:val="20"/>
          <w:sz w:val="22"/>
          <w:szCs w:val="22"/>
        </w:rPr>
        <w:t>項</w:t>
      </w:r>
      <w:r w:rsidR="000527E7" w:rsidRPr="00C80D5B">
        <w:rPr>
          <w:rFonts w:eastAsia="新細明體" w:hint="eastAsia"/>
          <w:spacing w:val="20"/>
          <w:sz w:val="22"/>
          <w:szCs w:val="22"/>
        </w:rPr>
        <w:t>）</w:t>
      </w:r>
    </w:p>
    <w:p w14:paraId="629A02C9" w14:textId="39C48AD1" w:rsidR="005C3294" w:rsidRPr="00E7083F" w:rsidRDefault="005C3294" w:rsidP="00E7083F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E7083F">
        <w:rPr>
          <w:rFonts w:hint="eastAsia"/>
          <w:spacing w:val="20"/>
          <w:sz w:val="22"/>
        </w:rPr>
        <w:t>(A)</w:t>
      </w:r>
      <w:r w:rsidRPr="00E7083F">
        <w:rPr>
          <w:rFonts w:hint="eastAsia"/>
          <w:spacing w:val="20"/>
          <w:sz w:val="22"/>
        </w:rPr>
        <w:t>微中子</w:t>
      </w:r>
      <w:r w:rsidR="000527E7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(B)</w:t>
      </w:r>
      <w:r w:rsidRPr="00E7083F">
        <w:rPr>
          <w:rFonts w:hint="eastAsia"/>
          <w:spacing w:val="20"/>
          <w:sz w:val="22"/>
        </w:rPr>
        <w:t>無線電波</w:t>
      </w:r>
      <w:r w:rsidR="000527E7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(C)</w:t>
      </w:r>
      <w:r w:rsidRPr="00E7083F">
        <w:rPr>
          <w:rFonts w:hint="eastAsia"/>
          <w:spacing w:val="20"/>
          <w:sz w:val="22"/>
        </w:rPr>
        <w:t>紅外線</w:t>
      </w:r>
      <w:r w:rsidR="000527E7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(D) X</w:t>
      </w:r>
      <w:r w:rsidRPr="00E7083F">
        <w:rPr>
          <w:rFonts w:hint="eastAsia"/>
          <w:spacing w:val="20"/>
          <w:sz w:val="22"/>
        </w:rPr>
        <w:t>射線</w:t>
      </w:r>
      <w:r w:rsidR="000527E7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(E)</w:t>
      </w:r>
      <w:r w:rsidR="007627AE" w:rsidRPr="00E7083F">
        <w:rPr>
          <w:rFonts w:hint="eastAsia"/>
          <w:spacing w:val="20"/>
          <w:sz w:val="22"/>
        </w:rPr>
        <w:t>重力波</w:t>
      </w:r>
    </w:p>
    <w:p w14:paraId="0501AE9E" w14:textId="33DD631C" w:rsidR="005C3294" w:rsidRPr="00C80D5B" w:rsidRDefault="005C3294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12.</w:t>
      </w:r>
      <w:r w:rsidRPr="00C80D5B">
        <w:rPr>
          <w:rFonts w:eastAsia="新細明體"/>
          <w:spacing w:val="20"/>
          <w:sz w:val="22"/>
          <w:szCs w:val="22"/>
        </w:rPr>
        <w:tab/>
      </w:r>
      <w:r w:rsidR="00FE0FED" w:rsidRPr="00504F99">
        <w:rPr>
          <w:rFonts w:eastAsia="新細明體"/>
          <w:spacing w:val="22"/>
          <w:sz w:val="22"/>
          <w:szCs w:val="22"/>
        </w:rPr>
        <w:t>當月球運行到地球與太陽之間且恰好排列成一直線，才會發生日食現象</w:t>
      </w:r>
      <w:r w:rsidR="007627AE" w:rsidRPr="00504F99">
        <w:rPr>
          <w:rFonts w:eastAsia="新細明體"/>
          <w:spacing w:val="22"/>
          <w:sz w:val="22"/>
          <w:szCs w:val="22"/>
        </w:rPr>
        <w:t>。有關日食，</w:t>
      </w:r>
      <w:r w:rsidR="007627AE" w:rsidRPr="00C80D5B">
        <w:rPr>
          <w:rFonts w:eastAsia="新細明體"/>
          <w:spacing w:val="20"/>
          <w:sz w:val="22"/>
          <w:szCs w:val="22"/>
        </w:rPr>
        <w:t>下列敘述何者正確</w:t>
      </w:r>
      <w:r w:rsidRPr="00C80D5B">
        <w:rPr>
          <w:rFonts w:eastAsia="新細明體"/>
          <w:spacing w:val="20"/>
          <w:sz w:val="22"/>
          <w:szCs w:val="22"/>
        </w:rPr>
        <w:t>？</w:t>
      </w:r>
    </w:p>
    <w:p w14:paraId="3697653D" w14:textId="160CE8E2" w:rsidR="005C3294" w:rsidRPr="00783237" w:rsidRDefault="005C329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A)</w:t>
      </w:r>
      <w:r w:rsidR="00FE0FED" w:rsidRPr="00783237">
        <w:rPr>
          <w:rFonts w:eastAsiaTheme="minorEastAsia"/>
          <w:spacing w:val="20"/>
        </w:rPr>
        <w:t>每</w:t>
      </w:r>
      <w:proofErr w:type="gramStart"/>
      <w:r w:rsidR="00FE0FED" w:rsidRPr="00783237">
        <w:rPr>
          <w:rFonts w:eastAsiaTheme="minorEastAsia"/>
          <w:spacing w:val="20"/>
        </w:rPr>
        <w:t>個</w:t>
      </w:r>
      <w:proofErr w:type="gramEnd"/>
      <w:r w:rsidR="00FE0FED" w:rsidRPr="00783237">
        <w:rPr>
          <w:rFonts w:eastAsiaTheme="minorEastAsia"/>
          <w:spacing w:val="20"/>
        </w:rPr>
        <w:t>月會發生一次日食</w:t>
      </w:r>
    </w:p>
    <w:p w14:paraId="6913A914" w14:textId="74EF5CAE" w:rsidR="005C3294" w:rsidRPr="00783237" w:rsidRDefault="005C329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(B)</w:t>
      </w:r>
      <w:r w:rsidR="00FE0FED" w:rsidRPr="00783237">
        <w:rPr>
          <w:rFonts w:eastAsiaTheme="minorEastAsia"/>
          <w:spacing w:val="20"/>
        </w:rPr>
        <w:t>發生日食當天，月相</w:t>
      </w:r>
      <w:r w:rsidR="00FE0FED" w:rsidRPr="00783237">
        <w:rPr>
          <w:rFonts w:eastAsiaTheme="minorEastAsia" w:hint="eastAsia"/>
          <w:spacing w:val="20"/>
        </w:rPr>
        <w:t>為</w:t>
      </w:r>
      <w:r w:rsidR="00FE0FED" w:rsidRPr="00783237">
        <w:rPr>
          <w:rFonts w:eastAsiaTheme="minorEastAsia"/>
          <w:spacing w:val="20"/>
        </w:rPr>
        <w:t>滿月</w:t>
      </w:r>
    </w:p>
    <w:p w14:paraId="324A4EE4" w14:textId="1DC3809D" w:rsidR="005C3294" w:rsidRPr="00783237" w:rsidRDefault="005C329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="00FE0FED" w:rsidRPr="00783237">
        <w:rPr>
          <w:rFonts w:eastAsiaTheme="minorEastAsia"/>
          <w:spacing w:val="20"/>
        </w:rPr>
        <w:t>地表任</w:t>
      </w:r>
      <w:proofErr w:type="gramStart"/>
      <w:r w:rsidR="00FE0FED" w:rsidRPr="00783237">
        <w:rPr>
          <w:rFonts w:eastAsiaTheme="minorEastAsia"/>
          <w:spacing w:val="20"/>
        </w:rPr>
        <w:t>一</w:t>
      </w:r>
      <w:proofErr w:type="gramEnd"/>
      <w:r w:rsidR="00FE0FED" w:rsidRPr="00783237">
        <w:rPr>
          <w:rFonts w:eastAsiaTheme="minorEastAsia"/>
          <w:spacing w:val="20"/>
        </w:rPr>
        <w:t>處在</w:t>
      </w:r>
      <w:r w:rsidR="00FE0FED" w:rsidRPr="00783237">
        <w:rPr>
          <w:rFonts w:eastAsiaTheme="minorEastAsia" w:hint="eastAsia"/>
          <w:spacing w:val="20"/>
        </w:rPr>
        <w:t>12</w:t>
      </w:r>
      <w:r w:rsidR="00FE0FED" w:rsidRPr="00783237">
        <w:rPr>
          <w:rFonts w:eastAsiaTheme="minorEastAsia"/>
          <w:spacing w:val="20"/>
        </w:rPr>
        <w:t>年當中至少發生一次日全食</w:t>
      </w:r>
    </w:p>
    <w:p w14:paraId="67C14682" w14:textId="08F4950E" w:rsidR="005C3294" w:rsidRPr="00783237" w:rsidRDefault="005C329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="00FE0FED" w:rsidRPr="00783237">
        <w:rPr>
          <w:rFonts w:eastAsiaTheme="minorEastAsia"/>
          <w:spacing w:val="20"/>
        </w:rPr>
        <w:t>地表</w:t>
      </w:r>
      <w:r w:rsidR="00FE0FED" w:rsidRPr="00783237">
        <w:rPr>
          <w:rFonts w:eastAsiaTheme="minorEastAsia" w:hint="eastAsia"/>
          <w:spacing w:val="20"/>
        </w:rPr>
        <w:t>任一處發生</w:t>
      </w:r>
      <w:r w:rsidR="00FE0FED" w:rsidRPr="00783237">
        <w:rPr>
          <w:rFonts w:eastAsiaTheme="minorEastAsia"/>
          <w:spacing w:val="20"/>
        </w:rPr>
        <w:t>日偏食的機會，大於發生日全食</w:t>
      </w:r>
    </w:p>
    <w:p w14:paraId="6F2DDEE8" w14:textId="0FE4573A" w:rsidR="005C3294" w:rsidRPr="00783237" w:rsidRDefault="005C329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r w:rsidR="00FE0FED" w:rsidRPr="00783237">
        <w:rPr>
          <w:rFonts w:eastAsiaTheme="minorEastAsia"/>
          <w:spacing w:val="20"/>
        </w:rPr>
        <w:t>發生日全食的時候，月面會呈現暗紅色</w:t>
      </w:r>
    </w:p>
    <w:p w14:paraId="169384DA" w14:textId="6551C7D6" w:rsidR="000527E7" w:rsidRDefault="005C3294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13.</w:t>
      </w:r>
      <w:r w:rsidR="000527E7" w:rsidRPr="00C80D5B">
        <w:rPr>
          <w:rFonts w:eastAsia="新細明體"/>
          <w:spacing w:val="20"/>
          <w:sz w:val="22"/>
          <w:szCs w:val="22"/>
        </w:rPr>
        <w:tab/>
      </w:r>
      <w:r w:rsidR="007C1991" w:rsidRPr="00C80D5B">
        <w:rPr>
          <w:rFonts w:eastAsia="新細明體" w:hint="eastAsia"/>
          <w:spacing w:val="20"/>
          <w:sz w:val="22"/>
          <w:szCs w:val="22"/>
        </w:rPr>
        <w:t>冬、夏溫差會影響冰原的面積，進而影響地球平均反照率，造成氣候改變。陸地</w:t>
      </w:r>
      <w:r w:rsidR="007C1991" w:rsidRPr="00504F99">
        <w:rPr>
          <w:rFonts w:eastAsia="新細明體" w:hint="eastAsia"/>
          <w:spacing w:val="22"/>
          <w:sz w:val="22"/>
          <w:szCs w:val="22"/>
        </w:rPr>
        <w:t>面積、與太陽的距離、以及黃</w:t>
      </w:r>
      <w:proofErr w:type="gramStart"/>
      <w:r w:rsidR="007C1991" w:rsidRPr="00504F99">
        <w:rPr>
          <w:rFonts w:eastAsia="新細明體" w:hint="eastAsia"/>
          <w:spacing w:val="22"/>
          <w:sz w:val="22"/>
          <w:szCs w:val="22"/>
        </w:rPr>
        <w:t>赤</w:t>
      </w:r>
      <w:proofErr w:type="gramEnd"/>
      <w:r w:rsidR="007C1991" w:rsidRPr="00504F99">
        <w:rPr>
          <w:rFonts w:eastAsia="新細明體" w:hint="eastAsia"/>
          <w:spacing w:val="22"/>
          <w:sz w:val="22"/>
          <w:szCs w:val="22"/>
        </w:rPr>
        <w:t>交角的大小都可能影響冬、夏溫差。如果地表</w:t>
      </w:r>
      <w:r w:rsidR="007C1991" w:rsidRPr="00C80D5B">
        <w:rPr>
          <w:rFonts w:eastAsia="新細明體" w:hint="eastAsia"/>
          <w:spacing w:val="20"/>
          <w:sz w:val="22"/>
          <w:szCs w:val="22"/>
        </w:rPr>
        <w:t>海陸分布的情況</w:t>
      </w:r>
      <w:r w:rsidR="00FD2CB4">
        <w:rPr>
          <w:rFonts w:eastAsia="新細明體" w:hint="eastAsia"/>
          <w:spacing w:val="20"/>
          <w:sz w:val="22"/>
          <w:szCs w:val="22"/>
        </w:rPr>
        <w:t>與現今相同</w:t>
      </w:r>
      <w:r w:rsidR="007C1991" w:rsidRPr="00C80D5B">
        <w:rPr>
          <w:rFonts w:eastAsia="新細明體" w:hint="eastAsia"/>
          <w:spacing w:val="20"/>
          <w:sz w:val="22"/>
          <w:szCs w:val="22"/>
        </w:rPr>
        <w:t>，地球自轉及公轉在下列何種情形下，</w:t>
      </w:r>
      <w:bookmarkStart w:id="3" w:name="_Hlk184072491"/>
      <w:r w:rsidR="007C1991" w:rsidRPr="00C80D5B">
        <w:rPr>
          <w:rFonts w:eastAsia="新細明體" w:hint="eastAsia"/>
          <w:spacing w:val="20"/>
          <w:sz w:val="22"/>
          <w:szCs w:val="22"/>
        </w:rPr>
        <w:t>會在南半球或北半球出現</w:t>
      </w:r>
      <w:bookmarkEnd w:id="3"/>
      <w:r w:rsidR="007C1991" w:rsidRPr="00C80D5B">
        <w:rPr>
          <w:rFonts w:eastAsia="新細明體" w:hint="eastAsia"/>
          <w:spacing w:val="20"/>
          <w:sz w:val="22"/>
          <w:szCs w:val="22"/>
        </w:rPr>
        <w:t>最大的冬、夏溫差</w:t>
      </w:r>
      <w:r w:rsidR="00B97BDA" w:rsidRPr="00C80D5B">
        <w:rPr>
          <w:rFonts w:eastAsia="新細明體" w:hint="eastAsia"/>
          <w:spacing w:val="20"/>
          <w:sz w:val="22"/>
          <w:szCs w:val="22"/>
        </w:rPr>
        <w:t>？</w:t>
      </w:r>
    </w:p>
    <w:p w14:paraId="376E7F9C" w14:textId="1FCB86AB" w:rsidR="0001084A" w:rsidRPr="000133D1" w:rsidRDefault="0001084A" w:rsidP="0001084A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Pr="000133D1">
        <w:rPr>
          <w:spacing w:val="20"/>
          <w:sz w:val="22"/>
        </w:rPr>
        <w:tab/>
        <w:t>(B)</w:t>
      </w:r>
      <w:r w:rsidRPr="000133D1">
        <w:rPr>
          <w:spacing w:val="20"/>
          <w:sz w:val="22"/>
        </w:rPr>
        <w:tab/>
        <w:t>(C)</w:t>
      </w:r>
      <w:r w:rsidR="001C112B" w:rsidRPr="001C112B">
        <w:rPr>
          <w:noProof/>
          <w:spacing w:val="20"/>
          <w:sz w:val="22"/>
        </w:rPr>
        <w:t xml:space="preserve"> </w:t>
      </w:r>
    </w:p>
    <w:p w14:paraId="4003C3BD" w14:textId="4D665B25" w:rsidR="0001084A" w:rsidRDefault="008B44AB" w:rsidP="00C80D5B">
      <w:pPr>
        <w:spacing w:beforeLines="25" w:before="60"/>
        <w:ind w:left="360" w:hangingChars="150" w:hanging="360"/>
        <w:jc w:val="both"/>
        <w:rPr>
          <w:rFonts w:eastAsia="新細明體"/>
          <w:spacing w:val="20"/>
          <w:sz w:val="22"/>
          <w:szCs w:val="22"/>
        </w:rPr>
      </w:pPr>
      <w:r>
        <w:rPr>
          <w:noProof/>
          <w:spacing w:val="20"/>
          <w:szCs w:val="22"/>
        </w:rPr>
        <mc:AlternateContent>
          <mc:Choice Requires="wpg">
            <w:drawing>
              <wp:anchor distT="0" distB="0" distL="114300" distR="114300" simplePos="0" relativeHeight="251821568" behindDoc="0" locked="0" layoutInCell="1" allowOverlap="1" wp14:anchorId="374D3500" wp14:editId="51ADA51A">
                <wp:simplePos x="0" y="0"/>
                <wp:positionH relativeFrom="column">
                  <wp:posOffset>4091940</wp:posOffset>
                </wp:positionH>
                <wp:positionV relativeFrom="paragraph">
                  <wp:posOffset>2540</wp:posOffset>
                </wp:positionV>
                <wp:extent cx="1836420" cy="735965"/>
                <wp:effectExtent l="0" t="0" r="11430" b="6985"/>
                <wp:wrapNone/>
                <wp:docPr id="267" name="群組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6420" cy="735965"/>
                          <a:chOff x="-6350" y="-3175"/>
                          <a:chExt cx="1836420" cy="736163"/>
                        </a:xfrm>
                      </wpg:grpSpPr>
                      <wpg:grpSp>
                        <wpg:cNvPr id="204" name="群組 204"/>
                        <wpg:cNvGrpSpPr/>
                        <wpg:grpSpPr>
                          <a:xfrm>
                            <a:off x="-6350" y="-3175"/>
                            <a:ext cx="1836420" cy="736163"/>
                            <a:chOff x="-41022" y="-24858"/>
                            <a:chExt cx="1837347" cy="737103"/>
                          </a:xfrm>
                        </wpg:grpSpPr>
                        <pic:pic xmlns:pic="http://schemas.openxmlformats.org/drawingml/2006/picture">
                          <pic:nvPicPr>
                            <pic:cNvPr id="111" name="圖片 1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723" y="31262"/>
                              <a:ext cx="1778000" cy="6394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49046" y="0"/>
                              <a:ext cx="147279" cy="1612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60D2DF" w14:textId="77777777" w:rsidR="001C112B" w:rsidRPr="00DD55E1" w:rsidRDefault="001C112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2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3200" y="7816"/>
                              <a:ext cx="163784" cy="1612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459151" w14:textId="77777777" w:rsidR="001C112B" w:rsidRPr="00DD55E1" w:rsidRDefault="001C112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41022" y="-24858"/>
                              <a:ext cx="276364" cy="1694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CD6FB4" w14:textId="5ACB6A38" w:rsidR="001C112B" w:rsidRPr="002C62A4" w:rsidRDefault="0047393C" w:rsidP="00DD55E1">
                                <w:pPr>
                                  <w:snapToGrid w:val="0"/>
                                  <w:spacing w:line="180" w:lineRule="exact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2C62A4">
                                  <w:rPr>
                                    <w:sz w:val="14"/>
                                    <w:szCs w:val="14"/>
                                  </w:rPr>
                                  <w:t>23.5</w:t>
                                </w:r>
                                <w:r w:rsidR="001C112B" w:rsidRPr="002C62A4">
                                  <w:rPr>
                                    <w:rFonts w:ascii="細明體" w:hAnsi="細明體" w:hint="eastAsia"/>
                                    <w:sz w:val="14"/>
                                    <w:szCs w:val="14"/>
                                  </w:rPr>
                                  <w:t>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1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8546" y="300915"/>
                              <a:ext cx="398669" cy="1612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E456BC" w14:textId="77777777" w:rsidR="001C112B" w:rsidRPr="008F2B04" w:rsidRDefault="001C112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20"/>
                                    <w:szCs w:val="14"/>
                                  </w:rPr>
                                </w:pPr>
                                <w:r w:rsidRPr="008F2B04">
                                  <w:rPr>
                                    <w:rFonts w:hint="eastAsia"/>
                                    <w:sz w:val="20"/>
                                    <w:szCs w:val="14"/>
                                  </w:rPr>
                                  <w:t>太陽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2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723" y="550985"/>
                              <a:ext cx="165054" cy="1612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AA184B" w14:textId="77777777" w:rsidR="001C112B" w:rsidRPr="00DD55E1" w:rsidRDefault="001C112B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5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39631" y="550985"/>
                              <a:ext cx="164420" cy="1612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CB465E" w14:textId="77777777" w:rsidR="001C112B" w:rsidRPr="00DD55E1" w:rsidRDefault="001C112B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grpSp>
                      <wps:wsp>
                        <wps:cNvPr id="265" name="弧形 265"/>
                        <wps:cNvSpPr/>
                        <wps:spPr>
                          <a:xfrm>
                            <a:off x="44450" y="92075"/>
                            <a:ext cx="155575" cy="165735"/>
                          </a:xfrm>
                          <a:prstGeom prst="arc">
                            <a:avLst>
                              <a:gd name="adj1" fmla="val 17300819"/>
                              <a:gd name="adj2" fmla="val 1275560"/>
                            </a:avLst>
                          </a:prstGeom>
                          <a:ln w="6350">
                            <a:solidFill>
                              <a:schemeClr val="tx1"/>
                            </a:solidFill>
                            <a:headEnd type="none" w="sm" len="sm"/>
                            <a:tailEnd type="stealth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D3500" id="群組 267" o:spid="_x0000_s1093" style="position:absolute;left:0;text-align:left;margin-left:322.2pt;margin-top:.2pt;width:144.6pt;height:57.95pt;z-index:251821568" coordorigin="-63,-31" coordsize="18364,7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">
                <v:group id="群組 204" o:spid="_x0000_s1094" style="position:absolute;left:-63;top:-31;width:18363;height:7360" coordorigin="-410,-248" coordsize="18373,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<v:shape id="圖片 111" o:spid="_x0000_s1095" type="#_x0000_t75" style="position:absolute;left:117;top:312;width:17780;height:6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">
                    <v:imagedata r:id="rId33" o:title=""/>
                  </v:shape>
                  <v:shape id="_x0000_s1096" type="#_x0000_t202" style="position:absolute;left:16490;width:1473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6560D2DF" w14:textId="77777777" w:rsidR="001C112B" w:rsidRPr="00DD55E1" w:rsidRDefault="001C112B" w:rsidP="00DD55E1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097" type="#_x0000_t202" style="position:absolute;left:2032;top:78;width:1637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  <v:textbox style="mso-fit-shape-to-text:t" inset="0,0,0,0">
                      <w:txbxContent>
                        <w:p w14:paraId="1B459151" w14:textId="77777777" w:rsidR="001C112B" w:rsidRPr="00DD55E1" w:rsidRDefault="001C112B" w:rsidP="00DD55E1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098" type="#_x0000_t202" style="position:absolute;left:-410;top:-248;width:2763;height:1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  <v:textbox inset="0,0,0,0">
                      <w:txbxContent>
                        <w:p w14:paraId="37CD6FB4" w14:textId="5ACB6A38" w:rsidR="001C112B" w:rsidRPr="002C62A4" w:rsidRDefault="0047393C" w:rsidP="00DD55E1">
                          <w:pPr>
                            <w:snapToGrid w:val="0"/>
                            <w:spacing w:line="180" w:lineRule="exact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2C62A4">
                            <w:rPr>
                              <w:sz w:val="14"/>
                              <w:szCs w:val="14"/>
                            </w:rPr>
                            <w:t>23.5</w:t>
                          </w:r>
                          <w:r w:rsidR="001C112B" w:rsidRPr="002C62A4">
                            <w:rPr>
                              <w:rFonts w:ascii="細明體" w:hAnsi="細明體" w:hint="eastAsia"/>
                              <w:sz w:val="14"/>
                              <w:szCs w:val="14"/>
                            </w:rPr>
                            <w:t>∘</w:t>
                          </w:r>
                        </w:p>
                      </w:txbxContent>
                    </v:textbox>
                  </v:shape>
                  <v:shape id="_x0000_s1099" type="#_x0000_t202" style="position:absolute;left:7385;top:3009;width:3987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" filled="f" stroked="f">
                    <v:textbox style="mso-fit-shape-to-text:t" inset="0,0,0,0">
                      <w:txbxContent>
                        <w:p w14:paraId="36E456BC" w14:textId="77777777" w:rsidR="001C112B" w:rsidRPr="008F2B04" w:rsidRDefault="001C112B" w:rsidP="00DD55E1">
                          <w:pPr>
                            <w:snapToGrid w:val="0"/>
                            <w:spacing w:line="240" w:lineRule="exact"/>
                            <w:rPr>
                              <w:sz w:val="20"/>
                              <w:szCs w:val="14"/>
                            </w:rPr>
                          </w:pPr>
                          <w:r w:rsidRPr="008F2B04">
                            <w:rPr>
                              <w:rFonts w:hint="eastAsia"/>
                              <w:sz w:val="20"/>
                              <w:szCs w:val="14"/>
                            </w:rPr>
                            <w:t>太陽</w:t>
                          </w:r>
                        </w:p>
                      </w:txbxContent>
                    </v:textbox>
                  </v:shape>
                  <v:shape id="_x0000_s1100" type="#_x0000_t202" style="position:absolute;left:117;top:5509;width:1650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v2IwgAAANwAAAAPAAAAZHJzL2Rvd25yZXYueG1sRE89a8Mw&#10;EN0L/Q/iCl1KLdsU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AVlv2IwgAAANwAAAAPAAAA&#10;AAAAAAAAAAAAAAcCAABkcnMvZG93bnJldi54bWxQSwUGAAAAAAMAAwC3AAAA9gIAAAAA&#10;" filled="f" stroked="f">
                    <v:textbox style="mso-fit-shape-to-text:t" inset="0,0,0,0">
                      <w:txbxContent>
                        <w:p w14:paraId="1BAA184B" w14:textId="77777777" w:rsidR="001C112B" w:rsidRPr="00DD55E1" w:rsidRDefault="001C112B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  <v:shape id="_x0000_s1101" type="#_x0000_t202" style="position:absolute;left:15396;top:5509;width:1644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" filled="f" stroked="f">
                    <v:textbox style="mso-fit-shape-to-text:t" inset="0,0,0,0">
                      <w:txbxContent>
                        <w:p w14:paraId="2CCB465E" w14:textId="77777777" w:rsidR="001C112B" w:rsidRPr="00DD55E1" w:rsidRDefault="001C112B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</v:group>
                <v:shape id="弧形 265" o:spid="_x0000_s1102" style="position:absolute;left:444;top:920;width:1556;height:1658;visibility:visible;mso-wrap-style:square;v-text-anchor:middle" coordsize="155575,16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" path="m103699,4733nsc123913,12341,140283,28498,148944,49389v8124,19597,8809,41784,1910,61907l77788,82868,103699,4733xem103699,4733nfc123913,12341,140283,28498,148944,49389v8124,19597,8809,41784,1910,61907e" filled="f" strokecolor="black [3213]" strokeweight=".5pt">
                  <v:stroke startarrowwidth="narrow" startarrowlength="short" endarrow="classic" endarrowwidth="narrow" endarrowlength="short" joinstyle="miter"/>
                  <v:path arrowok="t" o:connecttype="custom" o:connectlocs="103699,4733;148944,49389;150854,111296" o:connectangles="0,0,0"/>
                </v:shape>
              </v:group>
            </w:pict>
          </mc:Fallback>
        </mc:AlternateContent>
      </w:r>
      <w:r>
        <w:rPr>
          <w:noProof/>
          <w:spacing w:val="20"/>
          <w:szCs w:val="22"/>
        </w:rPr>
        <mc:AlternateContent>
          <mc:Choice Requires="wpg">
            <w:drawing>
              <wp:anchor distT="0" distB="0" distL="114300" distR="114300" simplePos="0" relativeHeight="251818496" behindDoc="0" locked="0" layoutInCell="1" allowOverlap="1" wp14:anchorId="29D2FF19" wp14:editId="0DA3C62B">
                <wp:simplePos x="0" y="0"/>
                <wp:positionH relativeFrom="column">
                  <wp:posOffset>310515</wp:posOffset>
                </wp:positionH>
                <wp:positionV relativeFrom="paragraph">
                  <wp:posOffset>53340</wp:posOffset>
                </wp:positionV>
                <wp:extent cx="1799590" cy="666964"/>
                <wp:effectExtent l="0" t="0" r="10160" b="0"/>
                <wp:wrapNone/>
                <wp:docPr id="338" name="群組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9590" cy="666964"/>
                          <a:chOff x="0" y="0"/>
                          <a:chExt cx="1799590" cy="666964"/>
                        </a:xfrm>
                      </wpg:grpSpPr>
                      <wpg:grpSp>
                        <wpg:cNvPr id="109" name="群組 109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1799590" cy="666964"/>
                            <a:chOff x="1" y="12804"/>
                            <a:chExt cx="1371788" cy="506234"/>
                          </a:xfrm>
                        </wpg:grpSpPr>
                        <pic:pic xmlns:pic="http://schemas.openxmlformats.org/drawingml/2006/picture">
                          <pic:nvPicPr>
                            <pic:cNvPr id="38" name="圖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319" y="58366"/>
                              <a:ext cx="1347470" cy="431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8792" y="226097"/>
                              <a:ext cx="301976" cy="1230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72F75D" w14:textId="6F2932C2" w:rsidR="008F2B04" w:rsidRPr="008F2B04" w:rsidRDefault="008F2B04" w:rsidP="008F2B04">
                                <w:pPr>
                                  <w:snapToGrid w:val="0"/>
                                  <w:spacing w:line="240" w:lineRule="exact"/>
                                  <w:rPr>
                                    <w:sz w:val="20"/>
                                    <w:szCs w:val="14"/>
                                  </w:rPr>
                                </w:pPr>
                                <w:r w:rsidRPr="008F2B04">
                                  <w:rPr>
                                    <w:rFonts w:hint="eastAsia"/>
                                    <w:sz w:val="20"/>
                                    <w:szCs w:val="14"/>
                                  </w:rPr>
                                  <w:t>太陽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1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60968" y="28007"/>
                              <a:ext cx="110821" cy="1230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9C13E4" w14:textId="72F2022C" w:rsidR="008F2B04" w:rsidRPr="00DD55E1" w:rsidRDefault="00DD55E1" w:rsidP="008F2B04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3340" y="395985"/>
                              <a:ext cx="124855" cy="1230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AF387A" w14:textId="3154B0CA" w:rsidR="00DD55E1" w:rsidRPr="00DD55E1" w:rsidRDefault="00DD55E1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3628" y="19292"/>
                              <a:ext cx="124371" cy="1230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D6FE70" w14:textId="77777777" w:rsidR="00DD55E1" w:rsidRPr="00DD55E1" w:rsidRDefault="00DD55E1" w:rsidP="008F2B04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5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" y="393426"/>
                              <a:ext cx="124855" cy="12305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F6B835" w14:textId="77777777" w:rsidR="00DD55E1" w:rsidRPr="00DD55E1" w:rsidRDefault="00DD55E1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590" y="12804"/>
                              <a:ext cx="166370" cy="129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C5A815" w14:textId="715DFF33" w:rsidR="00DD55E1" w:rsidRPr="008B44AB" w:rsidRDefault="00DD55E1" w:rsidP="00DD55E1">
                                <w:pPr>
                                  <w:snapToGrid w:val="0"/>
                                  <w:spacing w:line="180" w:lineRule="exact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8B44AB">
                                  <w:rPr>
                                    <w:sz w:val="14"/>
                                    <w:szCs w:val="14"/>
                                  </w:rPr>
                                  <w:t>40</w:t>
                                </w:r>
                                <w:r w:rsidRPr="008B44AB">
                                  <w:rPr>
                                    <w:rFonts w:ascii="細明體" w:hAnsi="細明體" w:hint="eastAsia"/>
                                    <w:sz w:val="14"/>
                                    <w:szCs w:val="14"/>
                                  </w:rPr>
                                  <w:t>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264" name="弧形 264"/>
                        <wps:cNvSpPr/>
                        <wps:spPr>
                          <a:xfrm>
                            <a:off x="82550" y="66675"/>
                            <a:ext cx="155575" cy="165735"/>
                          </a:xfrm>
                          <a:prstGeom prst="arc">
                            <a:avLst>
                              <a:gd name="adj1" fmla="val 17300819"/>
                              <a:gd name="adj2" fmla="val 127556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sm" len="sm"/>
                            <a:tailEnd type="stealth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2FF19" id="群組 338" o:spid="_x0000_s1103" style="position:absolute;left:0;text-align:left;margin-left:24.45pt;margin-top:4.2pt;width:141.7pt;height:52.5pt;z-index:251818496" coordsize="17995,6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">
                <v:group id="群組 109" o:spid="_x0000_s1104" style="position:absolute;width:17995;height:6669" coordorigin=",128" coordsize="13717,5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o:lock v:ext="edit" aspectratio="t"/>
                  <v:shape id="圖片 1" o:spid="_x0000_s1105" type="#_x0000_t75" style="position:absolute;left:243;top:583;width:13474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">
                    <v:imagedata r:id="rId35" o:title=""/>
                  </v:shape>
                  <v:shape id="_x0000_s1106" type="#_x0000_t202" style="position:absolute;left:5687;top:2260;width:3020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" filled="f" stroked="f">
                    <v:textbox style="mso-fit-shape-to-text:t" inset="0,0,0,0">
                      <w:txbxContent>
                        <w:p w14:paraId="2572F75D" w14:textId="6F2932C2" w:rsidR="008F2B04" w:rsidRPr="008F2B04" w:rsidRDefault="008F2B04" w:rsidP="008F2B04">
                          <w:pPr>
                            <w:snapToGrid w:val="0"/>
                            <w:spacing w:line="240" w:lineRule="exact"/>
                            <w:rPr>
                              <w:sz w:val="20"/>
                              <w:szCs w:val="14"/>
                            </w:rPr>
                          </w:pPr>
                          <w:r w:rsidRPr="008F2B04">
                            <w:rPr>
                              <w:rFonts w:hint="eastAsia"/>
                              <w:sz w:val="20"/>
                              <w:szCs w:val="14"/>
                            </w:rPr>
                            <w:t>太陽</w:t>
                          </w:r>
                        </w:p>
                      </w:txbxContent>
                    </v:textbox>
                  </v:shape>
                  <v:shape id="_x0000_s1107" type="#_x0000_t202" style="position:absolute;left:12609;top:280;width:1108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729C13E4" w14:textId="72F2022C" w:rsidR="008F2B04" w:rsidRPr="00DD55E1" w:rsidRDefault="00DD55E1" w:rsidP="008F2B04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108" type="#_x0000_t202" style="position:absolute;left:10933;top:3959;width:1248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" filled="f" stroked="f">
                    <v:textbox style="mso-fit-shape-to-text:t" inset="0,0,0,0">
                      <w:txbxContent>
                        <w:p w14:paraId="59AF387A" w14:textId="3154B0CA" w:rsidR="00DD55E1" w:rsidRPr="00DD55E1" w:rsidRDefault="00DD55E1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  <v:shape id="_x0000_s1109" type="#_x0000_t202" style="position:absolute;left:2236;top:192;width:1243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" filled="f" stroked="f">
                    <v:textbox style="mso-fit-shape-to-text:t" inset="0,0,0,0">
                      <w:txbxContent>
                        <w:p w14:paraId="38D6FE70" w14:textId="77777777" w:rsidR="00DD55E1" w:rsidRPr="00DD55E1" w:rsidRDefault="00DD55E1" w:rsidP="008F2B04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110" type="#_x0000_t202" style="position:absolute;top:3934;width:1248;height:1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" filled="f" stroked="f">
                    <v:textbox style="mso-fit-shape-to-text:t" inset="0,0,0,0">
                      <w:txbxContent>
                        <w:p w14:paraId="36F6B835" w14:textId="77777777" w:rsidR="00DD55E1" w:rsidRPr="00DD55E1" w:rsidRDefault="00DD55E1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  <v:shape id="_x0000_s1111" type="#_x0000_t202" style="position:absolute;left:535;top:128;width:1664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  <v:textbox inset="0,0,0,0">
                      <w:txbxContent>
                        <w:p w14:paraId="47C5A815" w14:textId="715DFF33" w:rsidR="00DD55E1" w:rsidRPr="008B44AB" w:rsidRDefault="00DD55E1" w:rsidP="00DD55E1">
                          <w:pPr>
                            <w:snapToGrid w:val="0"/>
                            <w:spacing w:line="180" w:lineRule="exact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8B44AB">
                            <w:rPr>
                              <w:sz w:val="14"/>
                              <w:szCs w:val="14"/>
                            </w:rPr>
                            <w:t>40</w:t>
                          </w:r>
                          <w:r w:rsidRPr="008B44AB">
                            <w:rPr>
                              <w:rFonts w:ascii="細明體" w:hAnsi="細明體" w:hint="eastAsia"/>
                              <w:sz w:val="14"/>
                              <w:szCs w:val="14"/>
                            </w:rPr>
                            <w:t>∘</w:t>
                          </w:r>
                        </w:p>
                      </w:txbxContent>
                    </v:textbox>
                  </v:shape>
                </v:group>
                <v:shape id="弧形 264" o:spid="_x0000_s1112" style="position:absolute;left:825;top:666;width:1556;height:1658;visibility:visible;mso-wrap-style:square;v-text-anchor:middle" coordsize="155575,16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" path="m103699,4733nsc123913,12341,140283,28498,148944,49389v8124,19597,8809,41784,1910,61907l77788,82868,103699,4733xem103699,4733nfc123913,12341,140283,28498,148944,49389v8124,19597,8809,41784,1910,61907e" filled="f" strokecolor="black [3213]" strokeweight=".5pt">
                  <v:stroke startarrowwidth="narrow" startarrowlength="short" endarrow="classic" endarrowwidth="narrow" endarrowlength="short" joinstyle="miter"/>
                  <v:path arrowok="t" o:connecttype="custom" o:connectlocs="103699,4733;148944,49389;150854,111296" o:connectangles="0,0,0"/>
                </v:shape>
              </v:group>
            </w:pict>
          </mc:Fallback>
        </mc:AlternateContent>
      </w:r>
      <w:r w:rsidR="00997DA4">
        <w:rPr>
          <w:noProof/>
          <w:spacing w:val="20"/>
          <w:szCs w:val="22"/>
        </w:rPr>
        <mc:AlternateContent>
          <mc:Choice Requires="wpg">
            <w:drawing>
              <wp:anchor distT="0" distB="0" distL="114300" distR="114300" simplePos="0" relativeHeight="251605504" behindDoc="1" locked="0" layoutInCell="1" allowOverlap="1" wp14:anchorId="595A42AF" wp14:editId="5EF60C6D">
                <wp:simplePos x="0" y="0"/>
                <wp:positionH relativeFrom="column">
                  <wp:posOffset>2221865</wp:posOffset>
                </wp:positionH>
                <wp:positionV relativeFrom="paragraph">
                  <wp:posOffset>78105</wp:posOffset>
                </wp:positionV>
                <wp:extent cx="1799590" cy="636905"/>
                <wp:effectExtent l="0" t="0" r="10160" b="10795"/>
                <wp:wrapNone/>
                <wp:docPr id="181" name="群組 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799590" cy="636905"/>
                          <a:chOff x="17319" y="19511"/>
                          <a:chExt cx="1409751" cy="501028"/>
                        </a:xfrm>
                      </wpg:grpSpPr>
                      <pic:pic xmlns:pic="http://schemas.openxmlformats.org/drawingml/2006/picture">
                        <pic:nvPicPr>
                          <pic:cNvPr id="44" name="圖片 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50" y="66502"/>
                            <a:ext cx="1381556" cy="435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03765" y="220828"/>
                            <a:ext cx="302109" cy="12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694BA7" w14:textId="77777777" w:rsidR="00DD55E1" w:rsidRPr="008F2B04" w:rsidRDefault="00DD55E1" w:rsidP="00DD55E1">
                              <w:pPr>
                                <w:snapToGrid w:val="0"/>
                                <w:spacing w:line="240" w:lineRule="exact"/>
                                <w:rPr>
                                  <w:sz w:val="20"/>
                                  <w:szCs w:val="14"/>
                                </w:rPr>
                              </w:pPr>
                              <w:r w:rsidRPr="008F2B04">
                                <w:rPr>
                                  <w:rFonts w:hint="eastAsia"/>
                                  <w:sz w:val="20"/>
                                  <w:szCs w:val="14"/>
                                </w:rPr>
                                <w:t>太陽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8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6649" y="19511"/>
                            <a:ext cx="111276" cy="12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5A5D69" w14:textId="77777777" w:rsidR="00DD55E1" w:rsidRPr="00DD55E1" w:rsidRDefault="00DD55E1" w:rsidP="00DD55E1">
                              <w:pPr>
                                <w:snapToGrid w:val="0"/>
                                <w:spacing w:line="240" w:lineRule="exact"/>
                                <w:rPr>
                                  <w:sz w:val="18"/>
                                  <w:szCs w:val="12"/>
                                </w:rPr>
                              </w:pPr>
                              <w:r w:rsidRPr="00DD55E1">
                                <w:rPr>
                                  <w:rFonts w:hint="eastAsia"/>
                                  <w:sz w:val="18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19" y="31283"/>
                            <a:ext cx="125375" cy="12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634850" w14:textId="77777777" w:rsidR="00DD55E1" w:rsidRPr="00DD55E1" w:rsidRDefault="00DD55E1" w:rsidP="00DD55E1">
                              <w:pPr>
                                <w:snapToGrid w:val="0"/>
                                <w:spacing w:line="240" w:lineRule="exact"/>
                                <w:rPr>
                                  <w:sz w:val="18"/>
                                  <w:szCs w:val="12"/>
                                </w:rPr>
                              </w:pPr>
                              <w:r w:rsidRPr="00DD55E1">
                                <w:rPr>
                                  <w:rFonts w:hint="eastAsia"/>
                                  <w:sz w:val="18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6437" y="51148"/>
                            <a:ext cx="166370" cy="129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BE1689" w14:textId="77777777" w:rsidR="00DD55E1" w:rsidRPr="008B44AB" w:rsidRDefault="00DD55E1" w:rsidP="00DD55E1">
                              <w:pPr>
                                <w:snapToGrid w:val="0"/>
                                <w:spacing w:line="180" w:lineRule="exact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8B44AB">
                                <w:rPr>
                                  <w:sz w:val="14"/>
                                  <w:szCs w:val="14"/>
                                </w:rPr>
                                <w:t>40</w:t>
                              </w:r>
                              <w:r w:rsidRPr="008B44AB">
                                <w:rPr>
                                  <w:rFonts w:ascii="細明體" w:hAnsi="細明體" w:hint="eastAsia"/>
                                  <w:sz w:val="14"/>
                                  <w:szCs w:val="14"/>
                                </w:rPr>
                                <w:t>∘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9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1695" y="392064"/>
                            <a:ext cx="125375" cy="12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A26E7E" w14:textId="77777777" w:rsidR="00DD55E1" w:rsidRPr="00DD55E1" w:rsidRDefault="00DD55E1" w:rsidP="00DD55E1">
                              <w:pPr>
                                <w:snapToGrid w:val="0"/>
                                <w:spacing w:line="240" w:lineRule="exact"/>
                                <w:jc w:val="center"/>
                                <w:rPr>
                                  <w:sz w:val="18"/>
                                  <w:szCs w:val="12"/>
                                </w:rPr>
                              </w:pPr>
                              <w:r>
                                <w:rPr>
                                  <w:sz w:val="18"/>
                                  <w:szCs w:val="1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369" y="389406"/>
                            <a:ext cx="124368" cy="12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1E033D" w14:textId="77777777" w:rsidR="00DD55E1" w:rsidRPr="00DD55E1" w:rsidRDefault="00DD55E1" w:rsidP="00DD55E1">
                              <w:pPr>
                                <w:snapToGrid w:val="0"/>
                                <w:spacing w:line="240" w:lineRule="exact"/>
                                <w:jc w:val="center"/>
                                <w:rPr>
                                  <w:sz w:val="18"/>
                                  <w:szCs w:val="12"/>
                                </w:rPr>
                              </w:pPr>
                              <w:r>
                                <w:rPr>
                                  <w:sz w:val="18"/>
                                  <w:szCs w:val="1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5A42AF" id="群組 181" o:spid="_x0000_s1113" style="position:absolute;left:0;text-align:left;margin-left:174.95pt;margin-top:6.15pt;width:141.7pt;height:50.15pt;z-index:-251710976;mso-width-relative:margin;mso-height-relative:margin" coordorigin="173,195" coordsize="14097,5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">
                <o:lock v:ext="edit" aspectratio="t"/>
                <v:shape id="圖片 2" o:spid="_x0000_s1114" type="#_x0000_t75" style="position:absolute;left:332;top:665;width:13816;height:435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">
                  <v:imagedata r:id="rId37" o:title=""/>
                </v:shape>
                <v:shape id="_x0000_s1115" type="#_x0000_t202" style="position:absolute;left:6037;top:2208;width:3021;height:1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" filled="f" stroked="f">
                  <v:textbox style="mso-fit-shape-to-text:t" inset="0,0,0,0">
                    <w:txbxContent>
                      <w:p w14:paraId="79694BA7" w14:textId="77777777" w:rsidR="00DD55E1" w:rsidRPr="008F2B04" w:rsidRDefault="00DD55E1" w:rsidP="00DD55E1">
                        <w:pPr>
                          <w:snapToGrid w:val="0"/>
                          <w:spacing w:line="240" w:lineRule="exact"/>
                          <w:rPr>
                            <w:sz w:val="20"/>
                            <w:szCs w:val="14"/>
                          </w:rPr>
                        </w:pPr>
                        <w:r w:rsidRPr="008F2B04">
                          <w:rPr>
                            <w:rFonts w:hint="eastAsia"/>
                            <w:sz w:val="20"/>
                            <w:szCs w:val="14"/>
                          </w:rPr>
                          <w:t>太陽</w:t>
                        </w:r>
                      </w:p>
                    </w:txbxContent>
                  </v:textbox>
                </v:shape>
                <v:shape id="_x0000_s1116" type="#_x0000_t202" style="position:absolute;left:11266;top:195;width:1113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" filled="f" stroked="f">
                  <v:textbox style="mso-fit-shape-to-text:t" inset="0,0,0,0">
                    <w:txbxContent>
                      <w:p w14:paraId="235A5D69" w14:textId="77777777" w:rsidR="00DD55E1" w:rsidRPr="00DD55E1" w:rsidRDefault="00DD55E1" w:rsidP="00DD55E1">
                        <w:pPr>
                          <w:snapToGrid w:val="0"/>
                          <w:spacing w:line="240" w:lineRule="exact"/>
                          <w:rPr>
                            <w:sz w:val="18"/>
                            <w:szCs w:val="12"/>
                          </w:rPr>
                        </w:pPr>
                        <w:r w:rsidRPr="00DD55E1">
                          <w:rPr>
                            <w:rFonts w:hint="eastAsia"/>
                            <w:sz w:val="18"/>
                            <w:szCs w:val="12"/>
                          </w:rPr>
                          <w:t>N</w:t>
                        </w:r>
                      </w:p>
                    </w:txbxContent>
                  </v:textbox>
                </v:shape>
                <v:shape id="_x0000_s1117" type="#_x0000_t202" style="position:absolute;left:173;top:312;width:1253;height:1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" filled="f" stroked="f">
                  <v:textbox style="mso-fit-shape-to-text:t" inset="0,0,0,0">
                    <w:txbxContent>
                      <w:p w14:paraId="0E634850" w14:textId="77777777" w:rsidR="00DD55E1" w:rsidRPr="00DD55E1" w:rsidRDefault="00DD55E1" w:rsidP="00DD55E1">
                        <w:pPr>
                          <w:snapToGrid w:val="0"/>
                          <w:spacing w:line="240" w:lineRule="exact"/>
                          <w:rPr>
                            <w:sz w:val="18"/>
                            <w:szCs w:val="12"/>
                          </w:rPr>
                        </w:pPr>
                        <w:r w:rsidRPr="00DD55E1">
                          <w:rPr>
                            <w:rFonts w:hint="eastAsia"/>
                            <w:sz w:val="18"/>
                            <w:szCs w:val="12"/>
                          </w:rPr>
                          <w:t>N</w:t>
                        </w:r>
                      </w:p>
                    </w:txbxContent>
                  </v:textbox>
                </v:shape>
                <v:shape id="_x0000_s1118" type="#_x0000_t202" style="position:absolute;left:864;top:511;width:1664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5EBE1689" w14:textId="77777777" w:rsidR="00DD55E1" w:rsidRPr="008B44AB" w:rsidRDefault="00DD55E1" w:rsidP="00DD55E1">
                        <w:pPr>
                          <w:snapToGrid w:val="0"/>
                          <w:spacing w:line="180" w:lineRule="exact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8B44AB">
                          <w:rPr>
                            <w:sz w:val="14"/>
                            <w:szCs w:val="14"/>
                          </w:rPr>
                          <w:t>40</w:t>
                        </w:r>
                        <w:r w:rsidRPr="008B44AB">
                          <w:rPr>
                            <w:rFonts w:ascii="細明體" w:hAnsi="細明體" w:hint="eastAsia"/>
                            <w:sz w:val="14"/>
                            <w:szCs w:val="14"/>
                          </w:rPr>
                          <w:t>∘</w:t>
                        </w:r>
                      </w:p>
                    </w:txbxContent>
                  </v:textbox>
                </v:shape>
                <v:shape id="_x0000_s1119" type="#_x0000_t202" style="position:absolute;left:13016;top:3920;width:1254;height:1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" filled="f" stroked="f">
                  <v:textbox style="mso-fit-shape-to-text:t" inset="0,0,0,0">
                    <w:txbxContent>
                      <w:p w14:paraId="0CA26E7E" w14:textId="77777777" w:rsidR="00DD55E1" w:rsidRPr="00DD55E1" w:rsidRDefault="00DD55E1" w:rsidP="00DD55E1">
                        <w:pPr>
                          <w:snapToGrid w:val="0"/>
                          <w:spacing w:line="240" w:lineRule="exact"/>
                          <w:jc w:val="center"/>
                          <w:rPr>
                            <w:sz w:val="18"/>
                            <w:szCs w:val="12"/>
                          </w:rPr>
                        </w:pPr>
                        <w:r>
                          <w:rPr>
                            <w:sz w:val="18"/>
                            <w:szCs w:val="12"/>
                          </w:rPr>
                          <w:t>S</w:t>
                        </w:r>
                      </w:p>
                    </w:txbxContent>
                  </v:textbox>
                </v:shape>
                <v:shape id="_x0000_s1120" type="#_x0000_t202" style="position:absolute;left:1993;top:3894;width:1244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" filled="f" stroked="f">
                  <v:textbox style="mso-fit-shape-to-text:t" inset="0,0,0,0">
                    <w:txbxContent>
                      <w:p w14:paraId="6F1E033D" w14:textId="77777777" w:rsidR="00DD55E1" w:rsidRPr="00DD55E1" w:rsidRDefault="00DD55E1" w:rsidP="00DD55E1">
                        <w:pPr>
                          <w:snapToGrid w:val="0"/>
                          <w:spacing w:line="240" w:lineRule="exact"/>
                          <w:jc w:val="center"/>
                          <w:rPr>
                            <w:sz w:val="18"/>
                            <w:szCs w:val="12"/>
                          </w:rPr>
                        </w:pPr>
                        <w:r>
                          <w:rPr>
                            <w:sz w:val="18"/>
                            <w:szCs w:val="12"/>
                          </w:rPr>
                          <w:t>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9373D5" w14:textId="16B8A21D" w:rsidR="001C112B" w:rsidRDefault="001C112B" w:rsidP="00097BAE">
      <w:pPr>
        <w:pStyle w:val="TIT1"/>
        <w:tabs>
          <w:tab w:val="clear" w:pos="2160"/>
          <w:tab w:val="clear" w:pos="3960"/>
          <w:tab w:val="left" w:pos="4878"/>
        </w:tabs>
        <w:spacing w:beforeLines="0" w:before="0"/>
        <w:ind w:leftChars="165" w:left="396" w:firstLine="0"/>
        <w:rPr>
          <w:spacing w:val="20"/>
          <w:szCs w:val="22"/>
        </w:rPr>
      </w:pPr>
    </w:p>
    <w:p w14:paraId="22C4C338" w14:textId="699BC09B" w:rsidR="001C112B" w:rsidRDefault="001C112B" w:rsidP="00097BAE">
      <w:pPr>
        <w:pStyle w:val="TIT1"/>
        <w:tabs>
          <w:tab w:val="clear" w:pos="2160"/>
          <w:tab w:val="clear" w:pos="3960"/>
          <w:tab w:val="left" w:pos="4878"/>
        </w:tabs>
        <w:spacing w:beforeLines="0" w:before="0"/>
        <w:ind w:leftChars="165" w:left="396" w:firstLine="0"/>
        <w:rPr>
          <w:spacing w:val="20"/>
          <w:szCs w:val="22"/>
        </w:rPr>
      </w:pPr>
    </w:p>
    <w:p w14:paraId="30709222" w14:textId="20604DE6" w:rsidR="000527E7" w:rsidRDefault="000527E7" w:rsidP="00B97BDA">
      <w:pPr>
        <w:pStyle w:val="TIT1"/>
        <w:tabs>
          <w:tab w:val="clear" w:pos="2160"/>
          <w:tab w:val="clear" w:pos="3960"/>
        </w:tabs>
        <w:spacing w:before="60"/>
        <w:ind w:firstLine="0"/>
        <w:rPr>
          <w:szCs w:val="22"/>
        </w:rPr>
      </w:pPr>
    </w:p>
    <w:p w14:paraId="7F45E4E8" w14:textId="10DB69F5" w:rsidR="001B07BA" w:rsidRPr="00AA0B5B" w:rsidRDefault="00AA0B5B" w:rsidP="00AA0B5B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>
        <w:rPr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08576" behindDoc="1" locked="0" layoutInCell="1" allowOverlap="1" wp14:anchorId="1A0E928D" wp14:editId="2047A344">
                <wp:simplePos x="0" y="0"/>
                <wp:positionH relativeFrom="column">
                  <wp:posOffset>2276475</wp:posOffset>
                </wp:positionH>
                <wp:positionV relativeFrom="paragraph">
                  <wp:posOffset>146139</wp:posOffset>
                </wp:positionV>
                <wp:extent cx="1763395" cy="935990"/>
                <wp:effectExtent l="0" t="0" r="8255" b="0"/>
                <wp:wrapNone/>
                <wp:docPr id="203" name="群組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3395" cy="935990"/>
                          <a:chOff x="0" y="0"/>
                          <a:chExt cx="1763395" cy="935990"/>
                        </a:xfrm>
                      </wpg:grpSpPr>
                      <pic:pic xmlns:pic="http://schemas.openxmlformats.org/drawingml/2006/picture">
                        <pic:nvPicPr>
                          <pic:cNvPr id="183" name="圖片 183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395" cy="935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6185" y="156308"/>
                            <a:ext cx="146685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02FFF" w14:textId="77777777" w:rsidR="00AA0B5B" w:rsidRPr="00DD55E1" w:rsidRDefault="00AA0B5B" w:rsidP="00AA0B5B">
                              <w:pPr>
                                <w:snapToGrid w:val="0"/>
                                <w:spacing w:line="240" w:lineRule="exact"/>
                                <w:jc w:val="center"/>
                                <w:rPr>
                                  <w:sz w:val="18"/>
                                  <w:szCs w:val="12"/>
                                </w:rPr>
                              </w:pPr>
                              <w:r w:rsidRPr="00DD55E1">
                                <w:rPr>
                                  <w:rFonts w:hint="eastAsia"/>
                                  <w:sz w:val="18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508" y="171939"/>
                            <a:ext cx="163195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AB4FF" w14:textId="77777777" w:rsidR="00AA0B5B" w:rsidRPr="00DD55E1" w:rsidRDefault="00AA0B5B" w:rsidP="00DD55E1">
                              <w:pPr>
                                <w:snapToGrid w:val="0"/>
                                <w:spacing w:line="240" w:lineRule="exact"/>
                                <w:rPr>
                                  <w:sz w:val="18"/>
                                  <w:szCs w:val="12"/>
                                </w:rPr>
                              </w:pPr>
                              <w:r w:rsidRPr="00DD55E1">
                                <w:rPr>
                                  <w:rFonts w:hint="eastAsia"/>
                                  <w:sz w:val="18"/>
                                  <w:szCs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9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1600" y="3908"/>
                            <a:ext cx="190549" cy="168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B86DA" w14:textId="120CABDA" w:rsidR="00AA0B5B" w:rsidRPr="002C62A4" w:rsidRDefault="00AA0B5B" w:rsidP="00AA0B5B">
                              <w:pPr>
                                <w:snapToGrid w:val="0"/>
                                <w:spacing w:line="180" w:lineRule="exact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2C62A4">
                                <w:rPr>
                                  <w:sz w:val="14"/>
                                  <w:szCs w:val="14"/>
                                </w:rPr>
                                <w:t>0</w:t>
                              </w:r>
                              <w:r w:rsidRPr="002C62A4">
                                <w:rPr>
                                  <w:rFonts w:ascii="細明體" w:hAnsi="細明體" w:hint="eastAsia"/>
                                  <w:sz w:val="14"/>
                                  <w:szCs w:val="14"/>
                                </w:rPr>
                                <w:t>∘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9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339" y="679939"/>
                            <a:ext cx="164465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371EA3" w14:textId="77777777" w:rsidR="00AA0B5B" w:rsidRPr="00DD55E1" w:rsidRDefault="00AA0B5B" w:rsidP="00DD55E1">
                              <w:pPr>
                                <w:snapToGrid w:val="0"/>
                                <w:spacing w:line="240" w:lineRule="exact"/>
                                <w:jc w:val="center"/>
                                <w:rPr>
                                  <w:sz w:val="18"/>
                                  <w:szCs w:val="12"/>
                                </w:rPr>
                              </w:pPr>
                              <w:r>
                                <w:rPr>
                                  <w:sz w:val="18"/>
                                  <w:szCs w:val="1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679939"/>
                            <a:ext cx="163830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077A89" w14:textId="77777777" w:rsidR="00AA0B5B" w:rsidRPr="00DD55E1" w:rsidRDefault="00AA0B5B" w:rsidP="00DD55E1">
                              <w:pPr>
                                <w:snapToGrid w:val="0"/>
                                <w:spacing w:line="240" w:lineRule="exact"/>
                                <w:jc w:val="center"/>
                                <w:rPr>
                                  <w:sz w:val="18"/>
                                  <w:szCs w:val="12"/>
                                </w:rPr>
                              </w:pPr>
                              <w:r>
                                <w:rPr>
                                  <w:sz w:val="18"/>
                                  <w:szCs w:val="1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2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19016" y="422031"/>
                            <a:ext cx="398145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FFD4D1" w14:textId="77777777" w:rsidR="00AA0B5B" w:rsidRPr="008F2B04" w:rsidRDefault="00AA0B5B" w:rsidP="00DD55E1">
                              <w:pPr>
                                <w:snapToGrid w:val="0"/>
                                <w:spacing w:line="240" w:lineRule="exact"/>
                                <w:rPr>
                                  <w:sz w:val="20"/>
                                  <w:szCs w:val="14"/>
                                </w:rPr>
                              </w:pPr>
                              <w:r w:rsidRPr="008F2B04">
                                <w:rPr>
                                  <w:rFonts w:hint="eastAsia"/>
                                  <w:sz w:val="20"/>
                                  <w:szCs w:val="14"/>
                                </w:rPr>
                                <w:t>太陽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E928D" id="群組 203" o:spid="_x0000_s1121" style="position:absolute;left:0;text-align:left;margin-left:179.25pt;margin-top:11.5pt;width:138.85pt;height:73.7pt;z-index:-251707904" coordsize="17633,9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AXyaVRYdFhNTDpjb20uYWRvYmUueG1w&#10;AAAAAAA8P3hwYWNrZXQgYmVnaW49Iu+7vyIgaWQ9Ilc1TTBNcENlaGlIenJlU3pOVGN6a2M5ZCI/&#10;PiA8eDp4bXBtZXRhIHhtbG5zOng9ImFkb2JlOm5zOm1ldGEvIiB4OnhtcHRrPSJBZG9iZSBYTVAg&#10;Q29yZSA3LjAtYzAwMCA3OS4xMzU3YzllLCAyMDIxLzA3LzE0LTAwOjM5OjU2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">
                <v:shape id="圖片 183" o:spid="_x0000_s1122" type="#_x0000_t75" style="position:absolute;width:17633;height:9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">
                  <v:imagedata r:id="rId39" o:title=""/>
                </v:shape>
                <v:shape id="_x0000_s1123" type="#_x0000_t202" style="position:absolute;left:15161;top:1563;width:1467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" filled="f" stroked="f">
                  <v:textbox style="mso-fit-shape-to-text:t" inset="0,0,0,0">
                    <w:txbxContent>
                      <w:p w14:paraId="39B02FFF" w14:textId="77777777" w:rsidR="00AA0B5B" w:rsidRPr="00DD55E1" w:rsidRDefault="00AA0B5B" w:rsidP="00AA0B5B">
                        <w:pPr>
                          <w:snapToGrid w:val="0"/>
                          <w:spacing w:line="240" w:lineRule="exact"/>
                          <w:jc w:val="center"/>
                          <w:rPr>
                            <w:sz w:val="18"/>
                            <w:szCs w:val="12"/>
                          </w:rPr>
                        </w:pPr>
                        <w:r w:rsidRPr="00DD55E1">
                          <w:rPr>
                            <w:rFonts w:hint="eastAsia"/>
                            <w:sz w:val="18"/>
                            <w:szCs w:val="12"/>
                          </w:rPr>
                          <w:t>N</w:t>
                        </w:r>
                      </w:p>
                    </w:txbxContent>
                  </v:textbox>
                </v:shape>
                <v:shape id="_x0000_s1124" type="#_x0000_t202" style="position:absolute;left:1055;top:1719;width:1632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" filled="f" stroked="f">
                  <v:textbox style="mso-fit-shape-to-text:t" inset="0,0,0,0">
                    <w:txbxContent>
                      <w:p w14:paraId="7FBAB4FF" w14:textId="77777777" w:rsidR="00AA0B5B" w:rsidRPr="00DD55E1" w:rsidRDefault="00AA0B5B" w:rsidP="00DD55E1">
                        <w:pPr>
                          <w:snapToGrid w:val="0"/>
                          <w:spacing w:line="240" w:lineRule="exact"/>
                          <w:rPr>
                            <w:sz w:val="18"/>
                            <w:szCs w:val="12"/>
                          </w:rPr>
                        </w:pPr>
                        <w:r w:rsidRPr="00DD55E1">
                          <w:rPr>
                            <w:rFonts w:hint="eastAsia"/>
                            <w:sz w:val="18"/>
                            <w:szCs w:val="12"/>
                          </w:rPr>
                          <w:t>N</w:t>
                        </w:r>
                      </w:p>
                    </w:txbxContent>
                  </v:textbox>
                </v:shape>
                <v:shape id="_x0000_s1125" type="#_x0000_t202" style="position:absolute;left:1016;top:39;width:1905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051B86DA" w14:textId="120CABDA" w:rsidR="00AA0B5B" w:rsidRPr="002C62A4" w:rsidRDefault="00AA0B5B" w:rsidP="00AA0B5B">
                        <w:pPr>
                          <w:snapToGrid w:val="0"/>
                          <w:spacing w:line="180" w:lineRule="exact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2C62A4">
                          <w:rPr>
                            <w:sz w:val="14"/>
                            <w:szCs w:val="14"/>
                          </w:rPr>
                          <w:t>0</w:t>
                        </w:r>
                        <w:r w:rsidRPr="002C62A4">
                          <w:rPr>
                            <w:rFonts w:ascii="細明體" w:hAnsi="細明體" w:hint="eastAsia"/>
                            <w:sz w:val="14"/>
                            <w:szCs w:val="14"/>
                          </w:rPr>
                          <w:t>∘</w:t>
                        </w:r>
                      </w:p>
                    </w:txbxContent>
                  </v:textbox>
                </v:shape>
                <v:shape id="_x0000_s1126" type="#_x0000_t202" style="position:absolute;left:703;top:6799;width:1645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" filled="f" stroked="f">
                  <v:textbox style="mso-fit-shape-to-text:t" inset="0,0,0,0">
                    <w:txbxContent>
                      <w:p w14:paraId="04371EA3" w14:textId="77777777" w:rsidR="00AA0B5B" w:rsidRPr="00DD55E1" w:rsidRDefault="00AA0B5B" w:rsidP="00DD55E1">
                        <w:pPr>
                          <w:snapToGrid w:val="0"/>
                          <w:spacing w:line="240" w:lineRule="exact"/>
                          <w:jc w:val="center"/>
                          <w:rPr>
                            <w:sz w:val="18"/>
                            <w:szCs w:val="12"/>
                          </w:rPr>
                        </w:pPr>
                        <w:r>
                          <w:rPr>
                            <w:sz w:val="18"/>
                            <w:szCs w:val="12"/>
                          </w:rPr>
                          <w:t>S</w:t>
                        </w:r>
                      </w:p>
                    </w:txbxContent>
                  </v:textbox>
                </v:shape>
                <v:shape id="_x0000_s1127" type="#_x0000_t202" style="position:absolute;left:15122;top:6799;width:1639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" filled="f" stroked="f">
                  <v:textbox style="mso-fit-shape-to-text:t" inset="0,0,0,0">
                    <w:txbxContent>
                      <w:p w14:paraId="5B077A89" w14:textId="77777777" w:rsidR="00AA0B5B" w:rsidRPr="00DD55E1" w:rsidRDefault="00AA0B5B" w:rsidP="00DD55E1">
                        <w:pPr>
                          <w:snapToGrid w:val="0"/>
                          <w:spacing w:line="240" w:lineRule="exact"/>
                          <w:jc w:val="center"/>
                          <w:rPr>
                            <w:sz w:val="18"/>
                            <w:szCs w:val="12"/>
                          </w:rPr>
                        </w:pPr>
                        <w:r>
                          <w:rPr>
                            <w:sz w:val="18"/>
                            <w:szCs w:val="12"/>
                          </w:rPr>
                          <w:t>S</w:t>
                        </w:r>
                      </w:p>
                    </w:txbxContent>
                  </v:textbox>
                </v:shape>
                <v:shape id="_x0000_s1128" type="#_x0000_t202" style="position:absolute;left:7190;top:4220;width:3981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" filled="f" stroked="f">
                  <v:textbox style="mso-fit-shape-to-text:t" inset="0,0,0,0">
                    <w:txbxContent>
                      <w:p w14:paraId="6EFFD4D1" w14:textId="77777777" w:rsidR="00AA0B5B" w:rsidRPr="008F2B04" w:rsidRDefault="00AA0B5B" w:rsidP="00DD55E1">
                        <w:pPr>
                          <w:snapToGrid w:val="0"/>
                          <w:spacing w:line="240" w:lineRule="exact"/>
                          <w:rPr>
                            <w:sz w:val="20"/>
                            <w:szCs w:val="14"/>
                          </w:rPr>
                        </w:pPr>
                        <w:r w:rsidRPr="008F2B04">
                          <w:rPr>
                            <w:rFonts w:hint="eastAsia"/>
                            <w:sz w:val="20"/>
                            <w:szCs w:val="14"/>
                          </w:rPr>
                          <w:t>太陽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97BDA" w:rsidRPr="00AA0B5B">
        <w:rPr>
          <w:spacing w:val="20"/>
          <w:sz w:val="22"/>
        </w:rPr>
        <w:t>(D)</w:t>
      </w:r>
      <w:r w:rsidRPr="00AA0B5B">
        <w:rPr>
          <w:spacing w:val="20"/>
          <w:sz w:val="22"/>
        </w:rPr>
        <w:tab/>
      </w:r>
      <w:r w:rsidRPr="00AA0B5B">
        <w:rPr>
          <w:rFonts w:hint="eastAsia"/>
          <w:spacing w:val="20"/>
          <w:sz w:val="22"/>
        </w:rPr>
        <w:t>(E)</w:t>
      </w:r>
    </w:p>
    <w:p w14:paraId="522EA688" w14:textId="6189A9E8" w:rsidR="000527E7" w:rsidRDefault="008B44AB" w:rsidP="00B97BDA">
      <w:pPr>
        <w:pStyle w:val="TIT1"/>
        <w:tabs>
          <w:tab w:val="clear" w:pos="2160"/>
          <w:tab w:val="clear" w:pos="3960"/>
        </w:tabs>
        <w:spacing w:before="60"/>
        <w:ind w:firstLine="0"/>
        <w:rPr>
          <w:szCs w:val="22"/>
        </w:rPr>
      </w:pPr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824640" behindDoc="0" locked="0" layoutInCell="1" allowOverlap="1" wp14:anchorId="79480BE2" wp14:editId="774F303B">
                <wp:simplePos x="0" y="0"/>
                <wp:positionH relativeFrom="column">
                  <wp:posOffset>335915</wp:posOffset>
                </wp:positionH>
                <wp:positionV relativeFrom="paragraph">
                  <wp:posOffset>37465</wp:posOffset>
                </wp:positionV>
                <wp:extent cx="1789430" cy="736600"/>
                <wp:effectExtent l="0" t="0" r="1270" b="6350"/>
                <wp:wrapNone/>
                <wp:docPr id="364" name="群組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9430" cy="736600"/>
                          <a:chOff x="0" y="0"/>
                          <a:chExt cx="1789430" cy="736600"/>
                        </a:xfrm>
                      </wpg:grpSpPr>
                      <wpg:grpSp>
                        <wpg:cNvPr id="202" name="群組 202"/>
                        <wpg:cNvGrpSpPr/>
                        <wpg:grpSpPr>
                          <a:xfrm>
                            <a:off x="0" y="0"/>
                            <a:ext cx="1789430" cy="736600"/>
                            <a:chOff x="0" y="-1974"/>
                            <a:chExt cx="1789430" cy="737060"/>
                          </a:xfrm>
                        </wpg:grpSpPr>
                        <pic:pic xmlns:pic="http://schemas.openxmlformats.org/drawingml/2006/picture">
                          <pic:nvPicPr>
                            <pic:cNvPr id="182" name="圖片 1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31" y="74247"/>
                              <a:ext cx="1763395" cy="6261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24000" y="35170"/>
                              <a:ext cx="146685" cy="160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CD969A" w14:textId="77777777" w:rsidR="00AA0B5B" w:rsidRPr="00DD55E1" w:rsidRDefault="00AA0B5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46893"/>
                              <a:ext cx="163195" cy="160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D36111" w14:textId="77777777" w:rsidR="00AA0B5B" w:rsidRPr="00DD55E1" w:rsidRDefault="00AA0B5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18"/>
                                    <w:szCs w:val="12"/>
                                  </w:rPr>
                                </w:pPr>
                                <w:r w:rsidRPr="00DD55E1">
                                  <w:rPr>
                                    <w:rFonts w:hint="eastAsia"/>
                                    <w:sz w:val="18"/>
                                    <w:szCs w:val="12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3194" y="-1974"/>
                              <a:ext cx="267929" cy="1689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B285F8" w14:textId="77777777" w:rsidR="00AA0B5B" w:rsidRPr="0047393C" w:rsidRDefault="00AA0B5B" w:rsidP="002C62A4">
                                <w:pPr>
                                  <w:snapToGrid w:val="0"/>
                                  <w:spacing w:line="180" w:lineRule="exact"/>
                                  <w:rPr>
                                    <w:sz w:val="11"/>
                                    <w:szCs w:val="11"/>
                                  </w:rPr>
                                </w:pPr>
                                <w:r w:rsidRPr="008B44AB">
                                  <w:rPr>
                                    <w:sz w:val="14"/>
                                    <w:szCs w:val="14"/>
                                  </w:rPr>
                                  <w:t>23.5</w:t>
                                </w:r>
                                <w:r w:rsidRPr="002C62A4">
                                  <w:rPr>
                                    <w:rFonts w:ascii="細明體" w:hAnsi="細明體" w:hint="eastAsia"/>
                                    <w:sz w:val="14"/>
                                    <w:szCs w:val="14"/>
                                  </w:rPr>
                                  <w:t>∘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18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508" y="574431"/>
                              <a:ext cx="164465" cy="160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F0AE26" w14:textId="77777777" w:rsidR="00AA0B5B" w:rsidRPr="00DD55E1" w:rsidRDefault="00AA0B5B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25600" y="574431"/>
                              <a:ext cx="163830" cy="160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530BF0" w14:textId="77777777" w:rsidR="00AA0B5B" w:rsidRPr="00DD55E1" w:rsidRDefault="00AA0B5B" w:rsidP="00DD55E1">
                                <w:pPr>
                                  <w:snapToGrid w:val="0"/>
                                  <w:spacing w:line="240" w:lineRule="exact"/>
                                  <w:jc w:val="center"/>
                                  <w:rPr>
                                    <w:sz w:val="18"/>
                                    <w:szCs w:val="12"/>
                                  </w:rPr>
                                </w:pPr>
                                <w:r>
                                  <w:rPr>
                                    <w:sz w:val="18"/>
                                    <w:szCs w:val="12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8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2923" y="336062"/>
                              <a:ext cx="398145" cy="160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31501A" w14:textId="77777777" w:rsidR="00AA0B5B" w:rsidRPr="008F2B04" w:rsidRDefault="00AA0B5B" w:rsidP="00DD55E1">
                                <w:pPr>
                                  <w:snapToGrid w:val="0"/>
                                  <w:spacing w:line="240" w:lineRule="exact"/>
                                  <w:rPr>
                                    <w:sz w:val="20"/>
                                    <w:szCs w:val="14"/>
                                  </w:rPr>
                                </w:pPr>
                                <w:r w:rsidRPr="008F2B04">
                                  <w:rPr>
                                    <w:rFonts w:hint="eastAsia"/>
                                    <w:sz w:val="20"/>
                                    <w:szCs w:val="14"/>
                                  </w:rPr>
                                  <w:t>太陽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</wpg:grpSp>
                      <wps:wsp>
                        <wps:cNvPr id="266" name="弧形 266"/>
                        <wps:cNvSpPr/>
                        <wps:spPr>
                          <a:xfrm flipH="1">
                            <a:off x="107950" y="88900"/>
                            <a:ext cx="155575" cy="165735"/>
                          </a:xfrm>
                          <a:prstGeom prst="arc">
                            <a:avLst>
                              <a:gd name="adj1" fmla="val 17300819"/>
                              <a:gd name="adj2" fmla="val 127556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none" w="sm" len="sm"/>
                            <a:tailEnd type="stealth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80BE2" id="群組 364" o:spid="_x0000_s1129" style="position:absolute;left:0;text-align:left;margin-left:26.45pt;margin-top:2.95pt;width:140.9pt;height:58pt;z-index:251824640" coordsize="17894,7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">
                <v:group id="群組 202" o:spid="_x0000_s1130" style="position:absolute;width:17894;height:7366" coordorigin=",-19" coordsize="17894,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圖片 182" o:spid="_x0000_s1131" type="#_x0000_t75" style="position:absolute;left:156;top:742;width:17634;height: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">
                    <v:imagedata r:id="rId41" o:title=""/>
                  </v:shape>
                  <v:shape id="_x0000_s1132" type="#_x0000_t202" style="position:absolute;left:15240;top:351;width:1466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" filled="f" stroked="f">
                    <v:textbox style="mso-fit-shape-to-text:t" inset="0,0,0,0">
                      <w:txbxContent>
                        <w:p w14:paraId="59CD969A" w14:textId="77777777" w:rsidR="00AA0B5B" w:rsidRPr="00DD55E1" w:rsidRDefault="00AA0B5B" w:rsidP="00DD55E1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133" type="#_x0000_t202" style="position:absolute;top:468;width:1631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" filled="f" stroked="f">
                    <v:textbox style="mso-fit-shape-to-text:t" inset="0,0,0,0">
                      <w:txbxContent>
                        <w:p w14:paraId="03D36111" w14:textId="77777777" w:rsidR="00AA0B5B" w:rsidRPr="00DD55E1" w:rsidRDefault="00AA0B5B" w:rsidP="00DD55E1">
                          <w:pPr>
                            <w:snapToGrid w:val="0"/>
                            <w:spacing w:line="240" w:lineRule="exact"/>
                            <w:rPr>
                              <w:sz w:val="18"/>
                              <w:szCs w:val="12"/>
                            </w:rPr>
                          </w:pPr>
                          <w:r w:rsidRPr="00DD55E1">
                            <w:rPr>
                              <w:rFonts w:hint="eastAsia"/>
                              <w:sz w:val="18"/>
                              <w:szCs w:val="12"/>
                            </w:rPr>
                            <w:t>N</w:t>
                          </w:r>
                        </w:p>
                      </w:txbxContent>
                    </v:textbox>
                  </v:shape>
                  <v:shape id="_x0000_s1134" type="#_x0000_t202" style="position:absolute;left:1631;top:-19;width:2680;height:1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  <v:textbox inset="0,0,0,0">
                      <w:txbxContent>
                        <w:p w14:paraId="1EB285F8" w14:textId="77777777" w:rsidR="00AA0B5B" w:rsidRPr="0047393C" w:rsidRDefault="00AA0B5B" w:rsidP="002C62A4">
                          <w:pPr>
                            <w:snapToGrid w:val="0"/>
                            <w:spacing w:line="180" w:lineRule="exact"/>
                            <w:rPr>
                              <w:sz w:val="11"/>
                              <w:szCs w:val="11"/>
                            </w:rPr>
                          </w:pPr>
                          <w:r w:rsidRPr="008B44AB">
                            <w:rPr>
                              <w:sz w:val="14"/>
                              <w:szCs w:val="14"/>
                            </w:rPr>
                            <w:t>23.5</w:t>
                          </w:r>
                          <w:r w:rsidRPr="002C62A4">
                            <w:rPr>
                              <w:rFonts w:ascii="細明體" w:hAnsi="細明體" w:hint="eastAsia"/>
                              <w:sz w:val="14"/>
                              <w:szCs w:val="14"/>
                            </w:rPr>
                            <w:t>∘</w:t>
                          </w:r>
                        </w:p>
                      </w:txbxContent>
                    </v:textbox>
                  </v:shape>
                  <v:shape id="_x0000_s1135" type="#_x0000_t202" style="position:absolute;left:1055;top:5744;width:1644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" filled="f" stroked="f">
                    <v:textbox style="mso-fit-shape-to-text:t" inset="0,0,0,0">
                      <w:txbxContent>
                        <w:p w14:paraId="03F0AE26" w14:textId="77777777" w:rsidR="00AA0B5B" w:rsidRPr="00DD55E1" w:rsidRDefault="00AA0B5B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  <v:shape id="_x0000_s1136" type="#_x0000_t202" style="position:absolute;left:16256;top:5744;width:1638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43530BF0" w14:textId="77777777" w:rsidR="00AA0B5B" w:rsidRPr="00DD55E1" w:rsidRDefault="00AA0B5B" w:rsidP="00DD55E1">
                          <w:pPr>
                            <w:snapToGrid w:val="0"/>
                            <w:spacing w:line="240" w:lineRule="exact"/>
                            <w:jc w:val="center"/>
                            <w:rPr>
                              <w:sz w:val="18"/>
                              <w:szCs w:val="12"/>
                            </w:rPr>
                          </w:pPr>
                          <w:r>
                            <w:rPr>
                              <w:sz w:val="18"/>
                              <w:szCs w:val="12"/>
                            </w:rPr>
                            <w:t>S</w:t>
                          </w:r>
                        </w:p>
                      </w:txbxContent>
                    </v:textbox>
                  </v:shape>
                  <v:shape id="_x0000_s1137" type="#_x0000_t202" style="position:absolute;left:7229;top:3360;width:3981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" filled="f" stroked="f">
                    <v:textbox style="mso-fit-shape-to-text:t" inset="0,0,0,0">
                      <w:txbxContent>
                        <w:p w14:paraId="1831501A" w14:textId="77777777" w:rsidR="00AA0B5B" w:rsidRPr="008F2B04" w:rsidRDefault="00AA0B5B" w:rsidP="00DD55E1">
                          <w:pPr>
                            <w:snapToGrid w:val="0"/>
                            <w:spacing w:line="240" w:lineRule="exact"/>
                            <w:rPr>
                              <w:sz w:val="20"/>
                              <w:szCs w:val="14"/>
                            </w:rPr>
                          </w:pPr>
                          <w:r w:rsidRPr="008F2B04">
                            <w:rPr>
                              <w:rFonts w:hint="eastAsia"/>
                              <w:sz w:val="20"/>
                              <w:szCs w:val="14"/>
                            </w:rPr>
                            <w:t>太陽</w:t>
                          </w:r>
                        </w:p>
                      </w:txbxContent>
                    </v:textbox>
                  </v:shape>
                </v:group>
                <v:shape id="弧形 266" o:spid="_x0000_s1138" style="position:absolute;left:1079;top:889;width:1556;height:1657;flip:x;visibility:visible;mso-wrap-style:square;v-text-anchor:middle" coordsize="155575,16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" path="m103699,4733nsc123913,12341,140283,28498,148944,49389v8124,19597,8809,41784,1910,61907l77788,82868,103699,4733xem103699,4733nfc123913,12341,140283,28498,148944,49389v8124,19597,8809,41784,1910,61907e" filled="f" strokecolor="black [3213]" strokeweight=".5pt">
                  <v:stroke startarrowwidth="narrow" startarrowlength="short" endarrow="classic" endarrowwidth="narrow" endarrowlength="short" joinstyle="miter"/>
                  <v:path arrowok="t" o:connecttype="custom" o:connectlocs="103699,4733;148944,49389;150854,111296" o:connectangles="0,0,0"/>
                </v:shape>
              </v:group>
            </w:pict>
          </mc:Fallback>
        </mc:AlternateContent>
      </w:r>
    </w:p>
    <w:p w14:paraId="36D0FF48" w14:textId="3025DFC0" w:rsidR="000527E7" w:rsidRDefault="000527E7" w:rsidP="00B97BDA">
      <w:pPr>
        <w:pStyle w:val="TIT1"/>
        <w:tabs>
          <w:tab w:val="clear" w:pos="2160"/>
          <w:tab w:val="clear" w:pos="3960"/>
        </w:tabs>
        <w:spacing w:before="60"/>
        <w:ind w:firstLine="0"/>
        <w:rPr>
          <w:szCs w:val="22"/>
        </w:rPr>
      </w:pPr>
    </w:p>
    <w:p w14:paraId="0A756B07" w14:textId="4BE230AF" w:rsidR="00B97BDA" w:rsidRPr="00097BAE" w:rsidRDefault="00B97BDA" w:rsidP="00097BAE">
      <w:pPr>
        <w:pStyle w:val="TIT1"/>
        <w:tabs>
          <w:tab w:val="clear" w:pos="2160"/>
          <w:tab w:val="clear" w:pos="3960"/>
          <w:tab w:val="left" w:pos="4878"/>
        </w:tabs>
        <w:spacing w:beforeLines="0" w:before="0"/>
        <w:ind w:leftChars="165" w:left="396" w:firstLine="0"/>
        <w:rPr>
          <w:spacing w:val="20"/>
          <w:szCs w:val="22"/>
        </w:rPr>
      </w:pPr>
    </w:p>
    <w:p w14:paraId="376B9244" w14:textId="316A61F3" w:rsidR="001B07BA" w:rsidRPr="00C80D5B" w:rsidRDefault="00FF625C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lastRenderedPageBreak/>
        <w:t>1</w:t>
      </w:r>
      <w:r w:rsidR="00B97BDA" w:rsidRPr="00C80D5B">
        <w:rPr>
          <w:rFonts w:eastAsia="新細明體"/>
          <w:spacing w:val="20"/>
          <w:sz w:val="22"/>
          <w:szCs w:val="22"/>
        </w:rPr>
        <w:t>4</w:t>
      </w:r>
      <w:r w:rsidRPr="00C80D5B">
        <w:rPr>
          <w:rFonts w:eastAsia="新細明體"/>
          <w:spacing w:val="20"/>
          <w:sz w:val="22"/>
          <w:szCs w:val="22"/>
        </w:rPr>
        <w:t>.</w:t>
      </w:r>
      <w:r w:rsidR="000527E7" w:rsidRPr="00C80D5B">
        <w:rPr>
          <w:rFonts w:eastAsia="新細明體"/>
          <w:spacing w:val="20"/>
          <w:sz w:val="22"/>
          <w:szCs w:val="22"/>
        </w:rPr>
        <w:tab/>
      </w:r>
      <w:r w:rsidR="008C11E7" w:rsidRPr="00504F99">
        <w:rPr>
          <w:rFonts w:eastAsia="新細明體" w:hint="eastAsia"/>
          <w:spacing w:val="24"/>
          <w:sz w:val="22"/>
          <w:szCs w:val="22"/>
        </w:rPr>
        <w:t>某學校附近有斷層通過（圖</w:t>
      </w:r>
      <w:r w:rsidR="008C11E7" w:rsidRPr="00504F99">
        <w:rPr>
          <w:rFonts w:eastAsia="新細明體" w:hint="eastAsia"/>
          <w:spacing w:val="24"/>
          <w:sz w:val="22"/>
          <w:szCs w:val="22"/>
        </w:rPr>
        <w:t>3</w:t>
      </w:r>
      <w:r w:rsidR="008C11E7" w:rsidRPr="00504F99">
        <w:rPr>
          <w:rFonts w:eastAsia="新細明體" w:hint="eastAsia"/>
          <w:spacing w:val="24"/>
          <w:sz w:val="22"/>
          <w:szCs w:val="22"/>
        </w:rPr>
        <w:t>中，黑粗線所示），且</w:t>
      </w:r>
      <w:r w:rsidR="008C11E7" w:rsidRPr="00504F99">
        <w:rPr>
          <w:rFonts w:eastAsia="新細明體" w:hint="eastAsia"/>
          <w:spacing w:val="24"/>
          <w:sz w:val="22"/>
          <w:szCs w:val="22"/>
        </w:rPr>
        <w:t>10</w:t>
      </w:r>
      <w:r w:rsidR="008C11E7" w:rsidRPr="00504F99">
        <w:rPr>
          <w:rFonts w:eastAsia="新細明體" w:hint="eastAsia"/>
          <w:spacing w:val="24"/>
          <w:sz w:val="22"/>
          <w:szCs w:val="22"/>
        </w:rPr>
        <w:t>年前學校附近曾發生大地震，</w:t>
      </w:r>
      <w:r w:rsidR="008C11E7" w:rsidRPr="00504F99">
        <w:rPr>
          <w:rFonts w:eastAsia="新細明體" w:hint="eastAsia"/>
          <w:spacing w:val="16"/>
          <w:sz w:val="22"/>
          <w:szCs w:val="22"/>
        </w:rPr>
        <w:t>根據當時報導，此地震的震央位置如圖中星號所示。放置於學校地科教室</w:t>
      </w:r>
      <w:r w:rsidR="008C11E7" w:rsidRPr="00504F99">
        <w:rPr>
          <w:rFonts w:eastAsia="新細明體" w:hint="eastAsia"/>
          <w:spacing w:val="22"/>
          <w:sz w:val="22"/>
          <w:szCs w:val="22"/>
        </w:rPr>
        <w:t>的地震儀</w:t>
      </w:r>
      <w:r w:rsidR="00FD2CB4" w:rsidRPr="00504F99">
        <w:rPr>
          <w:rFonts w:eastAsia="新細明體" w:hint="eastAsia"/>
          <w:spacing w:val="22"/>
          <w:sz w:val="22"/>
          <w:szCs w:val="22"/>
        </w:rPr>
        <w:t>的波形</w:t>
      </w:r>
      <w:r w:rsidR="008C11E7" w:rsidRPr="00504F99">
        <w:rPr>
          <w:rFonts w:eastAsia="新細明體" w:hint="eastAsia"/>
          <w:spacing w:val="22"/>
          <w:sz w:val="22"/>
          <w:szCs w:val="22"/>
        </w:rPr>
        <w:t>顯示所在的區域向遠離斷層的方向運動。根據以上資料，下列</w:t>
      </w:r>
      <w:r w:rsidR="008C11E7" w:rsidRPr="00C80D5B">
        <w:rPr>
          <w:rFonts w:eastAsia="新細明體" w:hint="eastAsia"/>
          <w:spacing w:val="20"/>
          <w:sz w:val="22"/>
          <w:szCs w:val="22"/>
        </w:rPr>
        <w:t>敘述哪些正確？（應選</w:t>
      </w:r>
      <w:r w:rsidR="008C11E7" w:rsidRPr="00C80D5B">
        <w:rPr>
          <w:rFonts w:eastAsia="新細明體" w:hint="eastAsia"/>
          <w:spacing w:val="20"/>
          <w:sz w:val="22"/>
          <w:szCs w:val="22"/>
        </w:rPr>
        <w:t>2</w:t>
      </w:r>
      <w:r w:rsidR="008C11E7" w:rsidRPr="00C80D5B">
        <w:rPr>
          <w:rFonts w:eastAsia="新細明體" w:hint="eastAsia"/>
          <w:spacing w:val="20"/>
          <w:sz w:val="22"/>
          <w:szCs w:val="22"/>
        </w:rPr>
        <w:t>項）</w:t>
      </w:r>
    </w:p>
    <w:p w14:paraId="59A02F1D" w14:textId="0FD957AA" w:rsidR="008C11E7" w:rsidRPr="006C51B8" w:rsidRDefault="00097BAE" w:rsidP="008C11E7">
      <w:pPr>
        <w:ind w:left="360"/>
        <w:rPr>
          <w:rFonts w:ascii="新細明體" w:hAnsi="新細明體"/>
        </w:rPr>
      </w:pPr>
      <w:bookmarkStart w:id="4" w:name="_Hlk179285152"/>
      <w:r>
        <w:rPr>
          <w:rFonts w:ascii="新細明體" w:hAnsi="新細明體"/>
          <w:noProof/>
        </w:rPr>
        <mc:AlternateContent>
          <mc:Choice Requires="wpg">
            <w:drawing>
              <wp:anchor distT="0" distB="0" distL="114300" distR="114300" simplePos="0" relativeHeight="251578880" behindDoc="0" locked="0" layoutInCell="1" allowOverlap="1" wp14:anchorId="2004C217" wp14:editId="33FA410B">
                <wp:simplePos x="0" y="0"/>
                <wp:positionH relativeFrom="column">
                  <wp:posOffset>1823085</wp:posOffset>
                </wp:positionH>
                <wp:positionV relativeFrom="paragraph">
                  <wp:posOffset>97993</wp:posOffset>
                </wp:positionV>
                <wp:extent cx="2055600" cy="1440000"/>
                <wp:effectExtent l="0" t="0" r="20955" b="8255"/>
                <wp:wrapNone/>
                <wp:docPr id="65" name="群組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055600" cy="1440000"/>
                          <a:chOff x="34925" y="0"/>
                          <a:chExt cx="2303780" cy="1615110"/>
                        </a:xfrm>
                      </wpg:grpSpPr>
                      <wps:wsp>
                        <wps:cNvPr id="194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34925" y="0"/>
                            <a:ext cx="2303780" cy="13677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F7BA36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1882775" y="323850"/>
                            <a:ext cx="171450" cy="190500"/>
                          </a:xfrm>
                          <a:prstGeom prst="star5">
                            <a:avLst/>
                          </a:prstGeom>
                          <a:solidFill>
                            <a:sysClr val="windowText" lastClr="000000">
                              <a:lumMod val="100000"/>
                              <a:lumOff val="0"/>
                            </a:sys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504B1A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967806" y="80676"/>
                            <a:ext cx="323042" cy="257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B9057" w14:textId="77777777" w:rsidR="00E63684" w:rsidRPr="00097BAE" w:rsidRDefault="00E63684" w:rsidP="008C11E7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sz w:val="22"/>
                                  <w:szCs w:val="22"/>
                                </w:rPr>
                                <w:t>震央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1863725" y="1028700"/>
                            <a:ext cx="219075" cy="209550"/>
                          </a:xfrm>
                          <a:prstGeom prst="cube">
                            <a:avLst>
                              <a:gd name="adj" fmla="val 25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07F3F1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844334" y="763172"/>
                            <a:ext cx="374916" cy="239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729DCF" w14:textId="77777777" w:rsidR="00E63684" w:rsidRPr="00097BAE" w:rsidRDefault="00E63684" w:rsidP="00097BA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sz w:val="22"/>
                                  <w:szCs w:val="22"/>
                                </w:rPr>
                                <w:t>學校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248909" y="380458"/>
                            <a:ext cx="260845" cy="53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D1660" w14:textId="77777777" w:rsidR="00E63684" w:rsidRPr="00097BAE" w:rsidRDefault="00E63684" w:rsidP="008C11E7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sz w:val="22"/>
                                  <w:szCs w:val="22"/>
                                </w:rPr>
                                <w:t>斷</w:t>
                              </w:r>
                            </w:p>
                            <w:p w14:paraId="59D02043" w14:textId="77777777" w:rsidR="00E63684" w:rsidRPr="00097BAE" w:rsidRDefault="00E63684" w:rsidP="008C11E7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sz w:val="22"/>
                                  <w:szCs w:val="22"/>
                                </w:rPr>
                                <w:t>層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AutoShape 9"/>
                        <wps:cNvCnPr>
                          <a:cxnSpLocks noChangeShapeType="1"/>
                        </wps:cNvCnPr>
                        <wps:spPr bwMode="auto">
                          <a:xfrm flipV="1">
                            <a:off x="263525" y="276225"/>
                            <a:ext cx="0" cy="360045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57180" y="18730"/>
                            <a:ext cx="217079" cy="257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B940E" w14:textId="77777777" w:rsidR="00E63684" w:rsidRPr="00097BAE" w:rsidRDefault="00E63684" w:rsidP="00097BAE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rFonts w:hint="eastAsia"/>
                                  <w:sz w:val="22"/>
                                  <w:szCs w:val="22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21" name="Group 11"/>
                        <wpg:cNvGrpSpPr>
                          <a:grpSpLocks/>
                        </wpg:cNvGrpSpPr>
                        <wpg:grpSpPr bwMode="auto">
                          <a:xfrm>
                            <a:off x="120650" y="1179195"/>
                            <a:ext cx="647700" cy="72390"/>
                            <a:chOff x="7568" y="3967"/>
                            <a:chExt cx="1020" cy="114"/>
                          </a:xfrm>
                        </wpg:grpSpPr>
                        <wps:wsp>
                          <wps:cNvPr id="222" name="AutoShape 1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568" y="4081"/>
                              <a:ext cx="102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3" name="AutoShape 13"/>
                          <wps:cNvCnPr>
                            <a:cxnSpLocks noChangeShapeType="1"/>
                          </wps:cNvCnPr>
                          <wps:spPr bwMode="auto">
                            <a:xfrm rot="16200000" flipV="1">
                              <a:off x="7511" y="4025"/>
                              <a:ext cx="11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4" name="AutoShape 14"/>
                          <wps:cNvCnPr>
                            <a:cxnSpLocks noChangeShapeType="1"/>
                          </wps:cNvCnPr>
                          <wps:spPr bwMode="auto">
                            <a:xfrm rot="16200000" flipV="1">
                              <a:off x="8017" y="4025"/>
                              <a:ext cx="11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5" name="AutoShape 15"/>
                          <wps:cNvCnPr>
                            <a:cxnSpLocks noChangeShapeType="1"/>
                          </wps:cNvCnPr>
                          <wps:spPr bwMode="auto">
                            <a:xfrm rot="16200000" flipV="1">
                              <a:off x="8523" y="4024"/>
                              <a:ext cx="11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19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96485" y="997724"/>
                            <a:ext cx="824375" cy="19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6F8DD0" w14:textId="0A7C09B3" w:rsidR="00E63684" w:rsidRPr="00997DA4" w:rsidRDefault="00E63684" w:rsidP="00997DA4">
                              <w:pPr>
                                <w:spacing w:line="240" w:lineRule="atLeast"/>
                                <w:rPr>
                                  <w:sz w:val="20"/>
                                </w:rPr>
                              </w:pPr>
                              <w:r w:rsidRPr="00997DA4">
                                <w:rPr>
                                  <w:sz w:val="20"/>
                                </w:rPr>
                                <w:t>0        5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91747" y="1062291"/>
                            <a:ext cx="419523" cy="3050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CC99E" w14:textId="77777777" w:rsidR="00E63684" w:rsidRPr="00997DA4" w:rsidRDefault="00E63684" w:rsidP="008C11E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997DA4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公里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30273" y="1413574"/>
                            <a:ext cx="508344" cy="2015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A306D" w14:textId="3ECD73CE" w:rsidR="00E63684" w:rsidRPr="00097BAE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  <w:szCs w:val="22"/>
                                </w:rPr>
                              </w:pPr>
                              <w:r w:rsidRPr="00097BA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097BA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93" name="AutoShape 3"/>
                        <wps:cNvCnPr>
                          <a:cxnSpLocks noChangeShapeType="1"/>
                        </wps:cNvCnPr>
                        <wps:spPr bwMode="auto">
                          <a:xfrm>
                            <a:off x="1168400" y="0"/>
                            <a:ext cx="0" cy="136779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04C217" id="群組 65" o:spid="_x0000_s1139" style="position:absolute;left:0;text-align:left;margin-left:143.55pt;margin-top:7.7pt;width:161.85pt;height:113.4pt;z-index:251578880;mso-width-relative:margin;mso-height-relative:margin" coordorigin="349" coordsize="23037,16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">
                <o:lock v:ext="edit" aspectratio="t"/>
                <v:rect id="Rectangle 2" o:spid="_x0000_s1140" style="position:absolute;left:349;width:23038;height:1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" strokeweight="1pt">
                  <v:textbox>
                    <w:txbxContent>
                      <w:p w14:paraId="5FF7BA36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rect>
                <v:shape id="AutoShape 4" o:spid="_x0000_s1141" style="position:absolute;left:18827;top:3238;width:1715;height:1905;visibility:visible;mso-wrap-style:square;v-text-anchor:top" coordsize="171450,1905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" adj="-11796480,,5400" path="m,72764r65488,1l85725,r20237,72765l171450,72764r-52982,44971l138706,190500,85725,145528,32744,190500,52982,117735,,72764xe" fillcolor="black">
                  <v:stroke joinstyle="miter"/>
                  <v:formulas/>
                  <v:path o:connecttype="custom" o:connectlocs="0,72764;65488,72765;85725,0;105962,72765;171450,72764;118468,117735;138706,190500;85725,145528;32744,190500;52982,117735;0,72764" o:connectangles="0,0,0,0,0,0,0,0,0,0,0" textboxrect="0,0,171450,190500"/>
                  <v:textbox>
                    <w:txbxContent>
                      <w:p w14:paraId="4F504B1A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shape id="Text Box 5" o:spid="_x0000_s1142" type="#_x0000_t202" style="position:absolute;left:19678;top:806;width:3230;height:2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141B9057" w14:textId="77777777" w:rsidR="00E63684" w:rsidRPr="00097BAE" w:rsidRDefault="00E63684" w:rsidP="008C11E7">
                        <w:pPr>
                          <w:rPr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sz w:val="22"/>
                            <w:szCs w:val="22"/>
                          </w:rPr>
                          <w:t>震央</w:t>
                        </w:r>
                      </w:p>
                    </w:txbxContent>
                  </v:textbox>
                </v:shape>
                <v:shapetype id="_x0000_t16" coordsize="21600,21600" o:spt="16" adj="5400" path="m@0,l0@0,,21600@1,21600,21600@2,21600,xem0@0nfl@1@0,21600,em@1@0nfl@1,21600e">
                  <v:stroke joinstyle="miter"/>
                  <v:formulas>
                    <v:f eqn="val #0"/>
                    <v:f eqn="sum width 0 #0"/>
                    <v:f eqn="sum height 0 #0"/>
                    <v:f eqn="mid height #0"/>
                    <v:f eqn="prod @1 1 2"/>
                    <v:f eqn="prod @2 1 2"/>
                    <v:f eqn="mid width #0"/>
                  </v:formulas>
                  <v:path o:extrusionok="f" gradientshapeok="t" limo="10800,10800" o:connecttype="custom" o:connectlocs="@6,0;@4,@0;0,@3;@4,21600;@1,@3;21600,@5" o:connectangles="270,270,180,90,0,0" textboxrect="0,@0,@1,21600"/>
                  <v:handles>
                    <v:h position="topLeft,#0" switch="" yrange="0,21600"/>
                  </v:handles>
                  <o:complex v:ext="view"/>
                </v:shapetype>
                <v:shape id="AutoShape 6" o:spid="_x0000_s1143" type="#_x0000_t16" style="position:absolute;left:18637;top:10287;width:2191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">
                  <v:textbox>
                    <w:txbxContent>
                      <w:p w14:paraId="5D07F3F1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shape id="Text Box 7" o:spid="_x0000_s1144" type="#_x0000_t202" style="position:absolute;left:18443;top:7631;width:3749;height:2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20729DCF" w14:textId="77777777" w:rsidR="00E63684" w:rsidRPr="00097BAE" w:rsidRDefault="00E63684" w:rsidP="00097BA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sz w:val="22"/>
                            <w:szCs w:val="22"/>
                          </w:rPr>
                          <w:t>學校</w:t>
                        </w:r>
                      </w:p>
                    </w:txbxContent>
                  </v:textbox>
                </v:shape>
                <v:shape id="Text Box 8" o:spid="_x0000_s1145" type="#_x0000_t202" style="position:absolute;left:12489;top:3804;width:2608;height: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007D1660" w14:textId="77777777" w:rsidR="00E63684" w:rsidRPr="00097BAE" w:rsidRDefault="00E63684" w:rsidP="008C11E7">
                        <w:pPr>
                          <w:rPr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sz w:val="22"/>
                            <w:szCs w:val="22"/>
                          </w:rPr>
                          <w:t>斷</w:t>
                        </w:r>
                      </w:p>
                      <w:p w14:paraId="59D02043" w14:textId="77777777" w:rsidR="00E63684" w:rsidRPr="00097BAE" w:rsidRDefault="00E63684" w:rsidP="008C11E7">
                        <w:pPr>
                          <w:rPr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sz w:val="22"/>
                            <w:szCs w:val="22"/>
                          </w:rPr>
                          <w:t>層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146" type="#_x0000_t32" style="position:absolute;left:2635;top:2762;width:0;height:36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" strokeweight="1.5pt">
                  <v:stroke endarrow="open"/>
                </v:shape>
                <v:shape id="Text Box 10" o:spid="_x0000_s1147" type="#_x0000_t202" style="position:absolute;left:1571;top:187;width:2171;height:2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226B940E" w14:textId="77777777" w:rsidR="00E63684" w:rsidRPr="00097BAE" w:rsidRDefault="00E63684" w:rsidP="00097BAE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rFonts w:hint="eastAsia"/>
                            <w:sz w:val="22"/>
                            <w:szCs w:val="22"/>
                          </w:rPr>
                          <w:t>N</w:t>
                        </w:r>
                      </w:p>
                    </w:txbxContent>
                  </v:textbox>
                </v:shape>
                <v:group id="Group 11" o:spid="_x0000_s1148" style="position:absolute;left:1206;top:11791;width:6477;height:724" coordorigin="7568,3967" coordsize="1020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AutoShape 12" o:spid="_x0000_s1149" type="#_x0000_t32" style="position:absolute;left:7568;top:4081;width:102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"/>
                  <v:shape id="AutoShape 13" o:spid="_x0000_s1150" type="#_x0000_t32" style="position:absolute;left:7511;top:4025;width:113;height:0;rotation: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"/>
                  <v:shape id="AutoShape 14" o:spid="_x0000_s1151" type="#_x0000_t32" style="position:absolute;left:8017;top:4025;width:113;height:0;rotation: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"/>
                  <v:shape id="AutoShape 15" o:spid="_x0000_s1152" type="#_x0000_t32" style="position:absolute;left:8523;top:4024;width:113;height:0;rotation: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"/>
                </v:group>
                <v:shape id="Text Box 16" o:spid="_x0000_s1153" type="#_x0000_t202" style="position:absolute;left:964;top:9977;width:8244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    <v:textbox inset="0,0,0,0">
                    <w:txbxContent>
                      <w:p w14:paraId="336F8DD0" w14:textId="0A7C09B3" w:rsidR="00E63684" w:rsidRPr="00997DA4" w:rsidRDefault="00E63684" w:rsidP="00997DA4">
                        <w:pPr>
                          <w:spacing w:line="240" w:lineRule="atLeast"/>
                          <w:rPr>
                            <w:sz w:val="20"/>
                          </w:rPr>
                        </w:pPr>
                        <w:r w:rsidRPr="00997DA4">
                          <w:rPr>
                            <w:sz w:val="20"/>
                          </w:rPr>
                          <w:t>0        5</w:t>
                        </w:r>
                      </w:p>
                    </w:txbxContent>
                  </v:textbox>
                </v:shape>
                <v:shape id="_x0000_s1154" type="#_x0000_t202" style="position:absolute;left:7917;top:10622;width:4195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681CC99E" w14:textId="77777777" w:rsidR="00E63684" w:rsidRPr="00997DA4" w:rsidRDefault="00E63684" w:rsidP="008C11E7">
                        <w:pPr>
                          <w:rPr>
                            <w:sz w:val="18"/>
                            <w:szCs w:val="18"/>
                          </w:rPr>
                        </w:pPr>
                        <w:r w:rsidRPr="00997DA4">
                          <w:rPr>
                            <w:rFonts w:hint="eastAsia"/>
                            <w:sz w:val="18"/>
                            <w:szCs w:val="18"/>
                          </w:rPr>
                          <w:t>公里</w:t>
                        </w:r>
                      </w:p>
                    </w:txbxContent>
                  </v:textbox>
                </v:shape>
                <v:shape id="_x0000_s1155" type="#_x0000_t202" style="position:absolute;left:9302;top:14135;width:5084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rb4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P4PROPgFy8AQAA//8DAFBLAQItABQABgAIAAAAIQDb4fbL7gAAAIUBAAATAAAAAAAAAAAA&#10;AAAAAAAAAABbQ29udGVudF9UeXBlc10ueG1sUEsBAi0AFAAGAAgAAAAhAFr0LFu/AAAAFQEAAAsA&#10;AAAAAAAAAAAAAAAAHwEAAF9yZWxzLy5yZWxzUEsBAi0AFAAGAAgAAAAhAAFStvjEAAAA3AAAAA8A&#10;AAAAAAAAAAAAAAAABwIAAGRycy9kb3ducmV2LnhtbFBLBQYAAAAAAwADALcAAAD4AgAAAAA=&#10;" stroked="f">
                  <v:textbox inset="0,0,0,0">
                    <w:txbxContent>
                      <w:p w14:paraId="76FA306D" w14:textId="3ECD73CE" w:rsidR="00E63684" w:rsidRPr="00097BAE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  <w:szCs w:val="22"/>
                          </w:rPr>
                        </w:pPr>
                        <w:r w:rsidRPr="00097BA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圖</w:t>
                        </w:r>
                        <w:r w:rsidRPr="00097BA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AutoShape 3" o:spid="_x0000_s1156" type="#_x0000_t32" style="position:absolute;left:11684;width:0;height:13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" strokeweight="3pt"/>
              </v:group>
            </w:pict>
          </mc:Fallback>
        </mc:AlternateContent>
      </w:r>
    </w:p>
    <w:p w14:paraId="713C6178" w14:textId="78E4D43C" w:rsidR="008C11E7" w:rsidRPr="006C51B8" w:rsidRDefault="008C11E7" w:rsidP="008C11E7">
      <w:pPr>
        <w:ind w:left="360"/>
        <w:rPr>
          <w:rFonts w:ascii="新細明體" w:hAnsi="新細明體"/>
        </w:rPr>
      </w:pPr>
    </w:p>
    <w:p w14:paraId="3474350D" w14:textId="77777777" w:rsidR="008C11E7" w:rsidRPr="006C51B8" w:rsidRDefault="008C11E7" w:rsidP="008C11E7">
      <w:pPr>
        <w:ind w:left="360"/>
        <w:rPr>
          <w:rFonts w:ascii="新細明體" w:hAnsi="新細明體"/>
        </w:rPr>
      </w:pPr>
    </w:p>
    <w:p w14:paraId="69240252" w14:textId="08D74AA1" w:rsidR="008C11E7" w:rsidRPr="006C51B8" w:rsidRDefault="008C11E7" w:rsidP="008C11E7">
      <w:pPr>
        <w:ind w:left="360"/>
        <w:rPr>
          <w:rFonts w:ascii="新細明體" w:hAnsi="新細明體"/>
        </w:rPr>
      </w:pPr>
    </w:p>
    <w:p w14:paraId="2579F263" w14:textId="1AC65301" w:rsidR="008C11E7" w:rsidRPr="006C51B8" w:rsidRDefault="008C11E7" w:rsidP="008C11E7">
      <w:pPr>
        <w:ind w:left="360"/>
        <w:rPr>
          <w:rFonts w:ascii="新細明體" w:hAnsi="新細明體"/>
        </w:rPr>
      </w:pPr>
    </w:p>
    <w:p w14:paraId="52547756" w14:textId="0330E92A" w:rsidR="008C11E7" w:rsidRPr="006C51B8" w:rsidRDefault="008C11E7" w:rsidP="008C11E7">
      <w:pPr>
        <w:ind w:left="360"/>
        <w:rPr>
          <w:rFonts w:ascii="新細明體" w:hAnsi="新細明體"/>
          <w:noProof/>
        </w:rPr>
      </w:pPr>
    </w:p>
    <w:p w14:paraId="74AD7A1F" w14:textId="68096BC9" w:rsidR="000527E7" w:rsidRDefault="000527E7" w:rsidP="0007049B">
      <w:pPr>
        <w:ind w:left="360"/>
        <w:rPr>
          <w:rFonts w:ascii="新細明體" w:hAnsi="新細明體"/>
          <w:sz w:val="22"/>
          <w:szCs w:val="22"/>
        </w:rPr>
      </w:pPr>
    </w:p>
    <w:p w14:paraId="1110E474" w14:textId="77777777" w:rsidR="00097BAE" w:rsidRPr="00097BAE" w:rsidRDefault="008C11E7" w:rsidP="00097BAE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097BAE">
        <w:rPr>
          <w:rFonts w:eastAsiaTheme="minorEastAsia" w:hint="eastAsia"/>
          <w:spacing w:val="20"/>
        </w:rPr>
        <w:t>(</w:t>
      </w:r>
      <w:r w:rsidRPr="00097BAE">
        <w:rPr>
          <w:rFonts w:eastAsiaTheme="minorEastAsia"/>
          <w:spacing w:val="20"/>
        </w:rPr>
        <w:t>A)</w:t>
      </w:r>
      <w:bookmarkEnd w:id="4"/>
      <w:r w:rsidR="00DA7F19" w:rsidRPr="00097BAE">
        <w:rPr>
          <w:rFonts w:eastAsiaTheme="minorEastAsia" w:hint="eastAsia"/>
          <w:spacing w:val="20"/>
        </w:rPr>
        <w:t>此</w:t>
      </w:r>
      <w:proofErr w:type="gramStart"/>
      <w:r w:rsidR="00DA7F19" w:rsidRPr="00097BAE">
        <w:rPr>
          <w:rFonts w:eastAsiaTheme="minorEastAsia" w:hint="eastAsia"/>
          <w:spacing w:val="20"/>
        </w:rPr>
        <w:t>斷層面往地下</w:t>
      </w:r>
      <w:proofErr w:type="gramEnd"/>
      <w:r w:rsidR="00DA7F19" w:rsidRPr="00097BAE">
        <w:rPr>
          <w:rFonts w:eastAsiaTheme="minorEastAsia" w:hint="eastAsia"/>
          <w:spacing w:val="20"/>
        </w:rPr>
        <w:t>延伸方向為向東傾斜</w:t>
      </w:r>
    </w:p>
    <w:p w14:paraId="5FE50A2C" w14:textId="5D188771" w:rsidR="008C11E7" w:rsidRPr="00097BAE" w:rsidRDefault="00B97BDA" w:rsidP="00097BAE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097BAE">
        <w:rPr>
          <w:rFonts w:eastAsiaTheme="minorEastAsia"/>
          <w:spacing w:val="20"/>
        </w:rPr>
        <w:t>(B)</w:t>
      </w:r>
      <w:r w:rsidR="00DA7F19" w:rsidRPr="00097BAE">
        <w:rPr>
          <w:rFonts w:eastAsiaTheme="minorEastAsia" w:hint="eastAsia"/>
          <w:spacing w:val="20"/>
        </w:rPr>
        <w:t>此</w:t>
      </w:r>
      <w:proofErr w:type="gramStart"/>
      <w:r w:rsidR="00DA7F19" w:rsidRPr="00097BAE">
        <w:rPr>
          <w:rFonts w:eastAsiaTheme="minorEastAsia" w:hint="eastAsia"/>
          <w:spacing w:val="20"/>
        </w:rPr>
        <w:t>斷層面往地下</w:t>
      </w:r>
      <w:proofErr w:type="gramEnd"/>
      <w:r w:rsidR="00DA7F19" w:rsidRPr="00097BAE">
        <w:rPr>
          <w:rFonts w:eastAsiaTheme="minorEastAsia" w:hint="eastAsia"/>
          <w:spacing w:val="20"/>
        </w:rPr>
        <w:t>延伸方向為向西傾斜</w:t>
      </w:r>
    </w:p>
    <w:p w14:paraId="7ED8BBDC" w14:textId="77777777" w:rsidR="00097BAE" w:rsidRPr="00097BAE" w:rsidRDefault="00B97BDA" w:rsidP="00097BAE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097BAE">
        <w:rPr>
          <w:rFonts w:eastAsiaTheme="minorEastAsia"/>
          <w:spacing w:val="20"/>
        </w:rPr>
        <w:t>(C)</w:t>
      </w:r>
      <w:r w:rsidR="00DA7F19" w:rsidRPr="00097BAE">
        <w:rPr>
          <w:rFonts w:eastAsiaTheme="minorEastAsia" w:hint="eastAsia"/>
          <w:spacing w:val="20"/>
        </w:rPr>
        <w:t>此斷層為平移斷層</w:t>
      </w:r>
    </w:p>
    <w:p w14:paraId="2F5DE2AA" w14:textId="665FA8B9" w:rsidR="009C391E" w:rsidRPr="00097BAE" w:rsidRDefault="00B97BDA" w:rsidP="00097BAE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097BAE">
        <w:rPr>
          <w:rFonts w:eastAsiaTheme="minorEastAsia" w:hint="eastAsia"/>
          <w:spacing w:val="20"/>
        </w:rPr>
        <w:t>(</w:t>
      </w:r>
      <w:r w:rsidRPr="00097BAE">
        <w:rPr>
          <w:rFonts w:eastAsiaTheme="minorEastAsia"/>
          <w:spacing w:val="20"/>
        </w:rPr>
        <w:t>D)</w:t>
      </w:r>
      <w:r w:rsidR="00DA7F19" w:rsidRPr="00097BAE">
        <w:rPr>
          <w:rFonts w:eastAsiaTheme="minorEastAsia" w:hint="eastAsia"/>
          <w:spacing w:val="20"/>
        </w:rPr>
        <w:t>此斷層為逆斷層</w:t>
      </w:r>
    </w:p>
    <w:p w14:paraId="63A44098" w14:textId="4D181156" w:rsidR="00B97BDA" w:rsidRPr="00097BAE" w:rsidRDefault="00B97BDA" w:rsidP="00097BAE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097BAE">
        <w:rPr>
          <w:rFonts w:eastAsiaTheme="minorEastAsia"/>
          <w:spacing w:val="20"/>
        </w:rPr>
        <w:t>(E)</w:t>
      </w:r>
      <w:r w:rsidR="00DA7F19" w:rsidRPr="00097BAE">
        <w:rPr>
          <w:rFonts w:eastAsiaTheme="minorEastAsia" w:hint="eastAsia"/>
          <w:spacing w:val="20"/>
        </w:rPr>
        <w:t>此斷層為正斷層</w:t>
      </w:r>
    </w:p>
    <w:p w14:paraId="2E4A7F09" w14:textId="31215799" w:rsidR="00B97BDA" w:rsidRPr="00C80D5B" w:rsidRDefault="00B97BDA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15.</w:t>
      </w:r>
      <w:r w:rsidR="009C391E" w:rsidRPr="00C80D5B">
        <w:rPr>
          <w:rFonts w:eastAsia="新細明體"/>
          <w:spacing w:val="20"/>
          <w:sz w:val="22"/>
          <w:szCs w:val="22"/>
        </w:rPr>
        <w:tab/>
      </w:r>
      <w:r w:rsidR="0007049B" w:rsidRPr="00C80D5B">
        <w:rPr>
          <w:rFonts w:eastAsia="新細明體" w:hint="eastAsia"/>
          <w:spacing w:val="20"/>
          <w:sz w:val="22"/>
          <w:szCs w:val="22"/>
        </w:rPr>
        <w:t>下圖</w:t>
      </w:r>
      <w:r w:rsidR="0007049B" w:rsidRPr="00C80D5B">
        <w:rPr>
          <w:rFonts w:eastAsia="新細明體" w:hint="eastAsia"/>
          <w:spacing w:val="20"/>
          <w:sz w:val="22"/>
          <w:szCs w:val="22"/>
        </w:rPr>
        <w:t>4</w:t>
      </w:r>
      <w:r w:rsidR="00DA7F19" w:rsidRPr="00C80D5B">
        <w:rPr>
          <w:rFonts w:eastAsia="新細明體" w:hint="eastAsia"/>
          <w:spacing w:val="20"/>
          <w:sz w:val="22"/>
          <w:szCs w:val="22"/>
        </w:rPr>
        <w:t>為</w:t>
      </w:r>
      <w:proofErr w:type="gramStart"/>
      <w:r w:rsidR="00DA7F19" w:rsidRPr="00C80D5B">
        <w:rPr>
          <w:rFonts w:eastAsia="新細明體" w:hint="eastAsia"/>
          <w:spacing w:val="20"/>
          <w:sz w:val="22"/>
          <w:szCs w:val="22"/>
        </w:rPr>
        <w:t>近百年來全球</w:t>
      </w:r>
      <w:proofErr w:type="gramEnd"/>
      <w:r w:rsidR="00DA7F19" w:rsidRPr="00C80D5B">
        <w:rPr>
          <w:rFonts w:eastAsia="新細明體" w:hint="eastAsia"/>
          <w:spacing w:val="20"/>
          <w:sz w:val="22"/>
          <w:szCs w:val="22"/>
        </w:rPr>
        <w:t>前五大</w:t>
      </w:r>
      <w:r w:rsidR="00FD2CB4">
        <w:rPr>
          <w:rFonts w:eastAsia="新細明體" w:hint="eastAsia"/>
          <w:spacing w:val="20"/>
          <w:sz w:val="22"/>
          <w:szCs w:val="22"/>
        </w:rPr>
        <w:t>規模</w:t>
      </w:r>
      <w:r w:rsidR="00DA7F19" w:rsidRPr="00C80D5B">
        <w:rPr>
          <w:rFonts w:eastAsia="新細明體" w:hint="eastAsia"/>
          <w:spacing w:val="20"/>
          <w:sz w:val="22"/>
          <w:szCs w:val="22"/>
        </w:rPr>
        <w:t>的</w:t>
      </w:r>
      <w:r w:rsidR="00FD2CB4">
        <w:rPr>
          <w:rFonts w:eastAsia="新細明體" w:hint="eastAsia"/>
          <w:spacing w:val="20"/>
          <w:sz w:val="22"/>
          <w:szCs w:val="22"/>
        </w:rPr>
        <w:t>地震</w:t>
      </w:r>
      <w:r w:rsidR="00DA7F19" w:rsidRPr="00C80D5B">
        <w:rPr>
          <w:rFonts w:eastAsia="新細明體" w:hint="eastAsia"/>
          <w:spacing w:val="20"/>
          <w:sz w:val="22"/>
          <w:szCs w:val="22"/>
        </w:rPr>
        <w:t>分布圖，皆屬於同一類型的板塊邊界。圖中白色線段標示板塊邊界，白色箭頭為指示板塊運動方向和大小的向量，箭頭</w:t>
      </w:r>
      <w:r w:rsidR="00DA7F19" w:rsidRPr="00504F99">
        <w:rPr>
          <w:rFonts w:eastAsia="新細明體" w:hint="eastAsia"/>
          <w:spacing w:val="24"/>
          <w:sz w:val="22"/>
          <w:szCs w:val="22"/>
        </w:rPr>
        <w:t>線段越長代表運動速率越大。</w:t>
      </w:r>
      <w:proofErr w:type="gramStart"/>
      <w:r w:rsidR="00DA7F19" w:rsidRPr="00504F99">
        <w:rPr>
          <w:rFonts w:eastAsia="新細明體" w:hint="eastAsia"/>
          <w:spacing w:val="24"/>
          <w:sz w:val="22"/>
          <w:szCs w:val="22"/>
        </w:rPr>
        <w:t>從震央</w:t>
      </w:r>
      <w:proofErr w:type="gramEnd"/>
      <w:r w:rsidR="00DA7F19" w:rsidRPr="00504F99">
        <w:rPr>
          <w:rFonts w:eastAsia="新細明體" w:hint="eastAsia"/>
          <w:spacing w:val="24"/>
          <w:sz w:val="22"/>
          <w:szCs w:val="22"/>
        </w:rPr>
        <w:t>分布和其相鄰近兩</w:t>
      </w:r>
      <w:proofErr w:type="gramStart"/>
      <w:r w:rsidR="00DA7F19" w:rsidRPr="00504F99">
        <w:rPr>
          <w:rFonts w:eastAsia="新細明體" w:hint="eastAsia"/>
          <w:spacing w:val="24"/>
          <w:sz w:val="22"/>
          <w:szCs w:val="22"/>
        </w:rPr>
        <w:t>個</w:t>
      </w:r>
      <w:proofErr w:type="gramEnd"/>
      <w:r w:rsidR="00DA7F19" w:rsidRPr="00504F99">
        <w:rPr>
          <w:rFonts w:eastAsia="新細明體" w:hint="eastAsia"/>
          <w:spacing w:val="24"/>
          <w:sz w:val="22"/>
          <w:szCs w:val="22"/>
        </w:rPr>
        <w:t>板塊間互相作用的</w:t>
      </w:r>
      <w:r w:rsidR="00DA7F19" w:rsidRPr="00C80D5B">
        <w:rPr>
          <w:rFonts w:eastAsia="新細明體" w:hint="eastAsia"/>
          <w:spacing w:val="20"/>
          <w:sz w:val="22"/>
          <w:szCs w:val="22"/>
        </w:rPr>
        <w:t>運動方向判斷，這五</w:t>
      </w:r>
      <w:proofErr w:type="gramStart"/>
      <w:r w:rsidR="00DA7F19" w:rsidRPr="00C80D5B">
        <w:rPr>
          <w:rFonts w:eastAsia="新細明體" w:hint="eastAsia"/>
          <w:spacing w:val="20"/>
          <w:sz w:val="22"/>
          <w:szCs w:val="22"/>
        </w:rPr>
        <w:t>個</w:t>
      </w:r>
      <w:proofErr w:type="gramEnd"/>
      <w:r w:rsidR="00DA7F19" w:rsidRPr="00C80D5B">
        <w:rPr>
          <w:rFonts w:eastAsia="新細明體" w:hint="eastAsia"/>
          <w:spacing w:val="20"/>
          <w:sz w:val="22"/>
          <w:szCs w:val="22"/>
        </w:rPr>
        <w:t>地震同屬於下列哪種類型的板塊邊界</w:t>
      </w:r>
      <w:r w:rsidR="00DA7F19" w:rsidRPr="00C80D5B">
        <w:rPr>
          <w:rFonts w:eastAsia="新細明體" w:hint="eastAsia"/>
          <w:spacing w:val="20"/>
          <w:sz w:val="22"/>
          <w:szCs w:val="22"/>
        </w:rPr>
        <w:t>/</w:t>
      </w:r>
      <w:r w:rsidR="00DA7F19" w:rsidRPr="00C80D5B">
        <w:rPr>
          <w:rFonts w:eastAsia="新細明體" w:hint="eastAsia"/>
          <w:spacing w:val="20"/>
          <w:sz w:val="22"/>
          <w:szCs w:val="22"/>
        </w:rPr>
        <w:t>構造區域？</w:t>
      </w:r>
    </w:p>
    <w:p w14:paraId="303F8630" w14:textId="694FAC1E" w:rsidR="00DA7F19" w:rsidRPr="00AF1BB4" w:rsidRDefault="00281ED3" w:rsidP="00B97BDA">
      <w:pPr>
        <w:pStyle w:val="TIT1"/>
        <w:spacing w:before="60"/>
        <w:ind w:left="389" w:hangingChars="177" w:hanging="389"/>
        <w:rPr>
          <w:rFonts w:ascii="新細明體" w:hAnsi="新細明體" w:cs="新細明體"/>
          <w:szCs w:val="22"/>
        </w:rPr>
      </w:pPr>
      <w:r>
        <w:rPr>
          <w:rFonts w:ascii="新細明體" w:hAnsi="新細明體" w:cs="新細明體"/>
          <w:noProof/>
          <w:szCs w:val="22"/>
        </w:rPr>
        <mc:AlternateContent>
          <mc:Choice Requires="wpg">
            <w:drawing>
              <wp:anchor distT="0" distB="0" distL="114300" distR="114300" simplePos="0" relativeHeight="251609600" behindDoc="1" locked="0" layoutInCell="1" allowOverlap="1" wp14:anchorId="308AED17" wp14:editId="229E1558">
                <wp:simplePos x="0" y="0"/>
                <wp:positionH relativeFrom="column">
                  <wp:posOffset>269079</wp:posOffset>
                </wp:positionH>
                <wp:positionV relativeFrom="paragraph">
                  <wp:posOffset>34925</wp:posOffset>
                </wp:positionV>
                <wp:extent cx="5580000" cy="3844800"/>
                <wp:effectExtent l="0" t="0" r="1905" b="3810"/>
                <wp:wrapNone/>
                <wp:docPr id="215" name="群組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0000" cy="3844800"/>
                          <a:chOff x="0" y="0"/>
                          <a:chExt cx="5580850" cy="3843977"/>
                        </a:xfrm>
                      </wpg:grpSpPr>
                      <pic:pic xmlns:pic="http://schemas.openxmlformats.org/drawingml/2006/picture">
                        <pic:nvPicPr>
                          <pic:cNvPr id="227" name="圖片 227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3599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31659" y="3643952"/>
                            <a:ext cx="528955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B994EC" w14:textId="4A075EB5" w:rsidR="009C391E" w:rsidRPr="000133D1" w:rsidRDefault="009C391E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0722" y="2470245"/>
                            <a:ext cx="961970" cy="375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8A86B" w14:textId="4EABFDC3" w:rsidR="00281ED3" w:rsidRPr="00997DA4" w:rsidRDefault="00281ED3" w:rsidP="00281ED3">
                              <w:pPr>
                                <w:snapToGrid w:val="0"/>
                                <w:spacing w:line="190" w:lineRule="atLeas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規模</w:t>
                              </w: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9.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5</w:t>
                              </w:r>
                            </w:p>
                            <w:p w14:paraId="1141BA29" w14:textId="1E9E6B7B" w:rsidR="00281ED3" w:rsidRPr="00997DA4" w:rsidRDefault="00281ED3" w:rsidP="00281ED3">
                              <w:pPr>
                                <w:snapToGrid w:val="0"/>
                                <w:spacing w:line="190" w:lineRule="atLeas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96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0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5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/2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2</w:t>
                              </w:r>
                            </w:p>
                            <w:p w14:paraId="304FFB87" w14:textId="4BC86B90" w:rsidR="00997DA4" w:rsidRPr="00281ED3" w:rsidRDefault="00281ED3" w:rsidP="00281ED3">
                              <w:pPr>
                                <w:snapToGrid w:val="0"/>
                                <w:spacing w:line="19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智利中南部瓦爾迪維亞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7230" y="525439"/>
                            <a:ext cx="862884" cy="40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5C8D0" w14:textId="45178567" w:rsidR="00997DA4" w:rsidRPr="00997DA4" w:rsidRDefault="00997DA4" w:rsidP="00997DA4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規模</w:t>
                              </w: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9.2</w:t>
                              </w:r>
                            </w:p>
                            <w:p w14:paraId="699DFDA1" w14:textId="583F76E9" w:rsidR="00997DA4" w:rsidRPr="00997DA4" w:rsidRDefault="00997DA4" w:rsidP="00997DA4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964/3/28</w:t>
                              </w:r>
                            </w:p>
                            <w:p w14:paraId="15C19E24" w14:textId="06BA87E4" w:rsidR="00997DA4" w:rsidRPr="00997DA4" w:rsidRDefault="00997DA4" w:rsidP="00997DA4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阿拉斯加威廉王子灣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862316" y="498143"/>
                            <a:ext cx="676550" cy="401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5A617" w14:textId="06180233" w:rsidR="00281ED3" w:rsidRPr="00997DA4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規模</w:t>
                              </w:r>
                              <w:r w:rsidR="00950509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9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.</w:t>
                              </w:r>
                              <w:r w:rsidR="00950509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0</w:t>
                              </w:r>
                            </w:p>
                            <w:p w14:paraId="3141AA01" w14:textId="41C530B4" w:rsidR="00281ED3" w:rsidRPr="00997DA4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201</w:t>
                              </w:r>
                              <w:r w:rsidR="00942589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3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11</w:t>
                              </w:r>
                            </w:p>
                            <w:p w14:paraId="3F23C68C" w14:textId="3A80245C" w:rsidR="00281ED3" w:rsidRPr="00281ED3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日本宮城縣外海</w:t>
                              </w:r>
                            </w:p>
                            <w:p w14:paraId="5F3637D6" w14:textId="349BE3F9" w:rsidR="00997DA4" w:rsidRPr="000133D1" w:rsidRDefault="00997DA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022376" y="54591"/>
                            <a:ext cx="558474" cy="401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8F68E" w14:textId="2DE5101C" w:rsidR="00281ED3" w:rsidRPr="00281ED3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281ED3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規模</w:t>
                              </w:r>
                              <w:r w:rsidRPr="00281ED3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9.0</w:t>
                              </w:r>
                            </w:p>
                            <w:p w14:paraId="37B7845F" w14:textId="1491064B" w:rsidR="00281ED3" w:rsidRPr="00281ED3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281ED3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1952/11/4</w:t>
                              </w:r>
                            </w:p>
                            <w:p w14:paraId="3B05D5DB" w14:textId="34AF3FC4" w:rsidR="00997DA4" w:rsidRPr="00281ED3" w:rsidRDefault="00281ED3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proofErr w:type="gramStart"/>
                              <w:r w:rsidRPr="00281ED3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堪察</w:t>
                              </w:r>
                              <w:proofErr w:type="gramEnd"/>
                              <w:r w:rsidRPr="00281ED3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加半島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1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811438" y="1398895"/>
                            <a:ext cx="780378" cy="398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F909F" w14:textId="20E4BE87" w:rsidR="00281ED3" w:rsidRPr="00997DA4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規模</w:t>
                              </w:r>
                              <w:r w:rsidRPr="00997DA4"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9.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1</w:t>
                              </w:r>
                            </w:p>
                            <w:p w14:paraId="789C08FD" w14:textId="2581C9DB" w:rsidR="00281ED3" w:rsidRPr="00997DA4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2004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12</w:t>
                              </w:r>
                              <w:r w:rsidRPr="00997DA4"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/2</w:t>
                              </w:r>
                              <w:r>
                                <w:rPr>
                                  <w:rFonts w:eastAsiaTheme="minorEastAsia"/>
                                  <w:sz w:val="14"/>
                                  <w:szCs w:val="14"/>
                                </w:rPr>
                                <w:t>6</w:t>
                              </w:r>
                            </w:p>
                            <w:p w14:paraId="382F3491" w14:textId="1C6417CA" w:rsidR="00997DA4" w:rsidRPr="00281ED3" w:rsidRDefault="00281ED3" w:rsidP="00281ED3">
                              <w:pPr>
                                <w:snapToGrid w:val="0"/>
                                <w:spacing w:line="190" w:lineRule="exac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4"/>
                                  <w:szCs w:val="14"/>
                                </w:rPr>
                                <w:t>印尼蘇門答臘外海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AED17" id="群組 215" o:spid="_x0000_s1157" style="position:absolute;left:0;text-align:left;margin-left:21.2pt;margin-top:2.75pt;width:439.35pt;height:302.75pt;z-index:-251706880;mso-width-relative:margin;mso-height-relative:margin" coordsize="55808,38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">
                <v:shape id="圖片 227" o:spid="_x0000_s1158" type="#_x0000_t75" style="position:absolute;width:5579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">
                  <v:imagedata r:id="rId44" o:title=""/>
                </v:shape>
                <v:shape id="_x0000_s1159" type="#_x0000_t202" style="position:absolute;left:25316;top:36439;width:5290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28B994EC" w14:textId="4A075EB5" w:rsidR="009C391E" w:rsidRPr="000133D1" w:rsidRDefault="009C391E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4</w:t>
                        </w:r>
                      </w:p>
                    </w:txbxContent>
                  </v:textbox>
                </v:shape>
                <v:shape id="_x0000_s1160" type="#_x0000_t202" style="position:absolute;left:3207;top:24702;width:9619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1158A86B" w14:textId="4EABFDC3" w:rsidR="00281ED3" w:rsidRPr="00997DA4" w:rsidRDefault="00281ED3" w:rsidP="00281ED3">
                        <w:pPr>
                          <w:snapToGrid w:val="0"/>
                          <w:spacing w:line="190" w:lineRule="atLeas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規模</w:t>
                        </w: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9.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5</w:t>
                        </w:r>
                      </w:p>
                      <w:p w14:paraId="1141BA29" w14:textId="1E9E6B7B" w:rsidR="00281ED3" w:rsidRPr="00997DA4" w:rsidRDefault="00281ED3" w:rsidP="00281ED3">
                        <w:pPr>
                          <w:snapToGrid w:val="0"/>
                          <w:spacing w:line="190" w:lineRule="atLeas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1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96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0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5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/2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2</w:t>
                        </w:r>
                      </w:p>
                      <w:p w14:paraId="304FFB87" w14:textId="4BC86B90" w:rsidR="00997DA4" w:rsidRPr="00281ED3" w:rsidRDefault="00281ED3" w:rsidP="00281ED3">
                        <w:pPr>
                          <w:snapToGrid w:val="0"/>
                          <w:spacing w:line="19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智利中南部瓦爾迪維亞</w:t>
                        </w:r>
                      </w:p>
                    </w:txbxContent>
                  </v:textbox>
                </v:shape>
                <v:shape id="_x0000_s1161" type="#_x0000_t202" style="position:absolute;left:10372;top:5254;width:8629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6E65C8D0" w14:textId="45178567" w:rsidR="00997DA4" w:rsidRPr="00997DA4" w:rsidRDefault="00997DA4" w:rsidP="00997DA4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規模</w:t>
                        </w: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9.2</w:t>
                        </w:r>
                      </w:p>
                      <w:p w14:paraId="699DFDA1" w14:textId="583F76E9" w:rsidR="00997DA4" w:rsidRPr="00997DA4" w:rsidRDefault="00997DA4" w:rsidP="00997DA4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1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964/3/28</w:t>
                        </w:r>
                      </w:p>
                      <w:p w14:paraId="15C19E24" w14:textId="06BA87E4" w:rsidR="00997DA4" w:rsidRPr="00997DA4" w:rsidRDefault="00997DA4" w:rsidP="00997DA4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阿拉斯加威廉王子灣</w:t>
                        </w:r>
                      </w:p>
                    </w:txbxContent>
                  </v:textbox>
                </v:shape>
                <v:shape id="_x0000_s1162" type="#_x0000_t202" style="position:absolute;left:38623;top:4981;width:6765;height:4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5B85A617" w14:textId="06180233" w:rsidR="00281ED3" w:rsidRPr="00997DA4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規模</w:t>
                        </w:r>
                        <w:r w:rsidR="00950509">
                          <w:rPr>
                            <w:rFonts w:eastAsiaTheme="minorEastAsia"/>
                            <w:sz w:val="14"/>
                            <w:szCs w:val="14"/>
                          </w:rPr>
                          <w:t>9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.</w:t>
                        </w:r>
                        <w:r w:rsidR="00950509">
                          <w:rPr>
                            <w:rFonts w:eastAsiaTheme="minorEastAsia"/>
                            <w:sz w:val="14"/>
                            <w:szCs w:val="14"/>
                          </w:rPr>
                          <w:t>0</w:t>
                        </w:r>
                      </w:p>
                      <w:p w14:paraId="3141AA01" w14:textId="41C530B4" w:rsidR="00281ED3" w:rsidRPr="00997DA4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201</w:t>
                        </w:r>
                        <w:r w:rsidR="00942589">
                          <w:rPr>
                            <w:rFonts w:eastAsiaTheme="minorEastAsia"/>
                            <w:sz w:val="14"/>
                            <w:szCs w:val="14"/>
                          </w:rPr>
                          <w:t>1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3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11</w:t>
                        </w:r>
                      </w:p>
                      <w:p w14:paraId="3F23C68C" w14:textId="3A80245C" w:rsidR="00281ED3" w:rsidRPr="00281ED3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日本宮城縣外海</w:t>
                        </w:r>
                      </w:p>
                      <w:p w14:paraId="5F3637D6" w14:textId="349BE3F9" w:rsidR="00997DA4" w:rsidRPr="000133D1" w:rsidRDefault="00997DA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</w:p>
                    </w:txbxContent>
                  </v:textbox>
                </v:shape>
                <v:shape id="_x0000_s1163" type="#_x0000_t202" style="position:absolute;left:50223;top:545;width:5585;height:4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6B18F68E" w14:textId="2DE5101C" w:rsidR="00281ED3" w:rsidRPr="00281ED3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281ED3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規模</w:t>
                        </w:r>
                        <w:r w:rsidRPr="00281ED3">
                          <w:rPr>
                            <w:rFonts w:eastAsiaTheme="minorEastAsia"/>
                            <w:sz w:val="14"/>
                            <w:szCs w:val="14"/>
                          </w:rPr>
                          <w:t>9.0</w:t>
                        </w:r>
                      </w:p>
                      <w:p w14:paraId="37B7845F" w14:textId="1491064B" w:rsidR="00281ED3" w:rsidRPr="00281ED3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281ED3">
                          <w:rPr>
                            <w:rFonts w:eastAsiaTheme="minorEastAsia"/>
                            <w:sz w:val="14"/>
                            <w:szCs w:val="14"/>
                          </w:rPr>
                          <w:t>1952/11/4</w:t>
                        </w:r>
                      </w:p>
                      <w:p w14:paraId="3B05D5DB" w14:textId="34AF3FC4" w:rsidR="00997DA4" w:rsidRPr="00281ED3" w:rsidRDefault="00281ED3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proofErr w:type="gramStart"/>
                        <w:r w:rsidRPr="00281ED3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堪察</w:t>
                        </w:r>
                        <w:proofErr w:type="gramEnd"/>
                        <w:r w:rsidRPr="00281ED3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加半島</w:t>
                        </w:r>
                      </w:p>
                    </w:txbxContent>
                  </v:textbox>
                </v:shape>
                <v:shape id="_x0000_s1164" type="#_x0000_t202" style="position:absolute;left:28114;top:13988;width:7804;height:3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14:paraId="433F909F" w14:textId="20E4BE87" w:rsidR="00281ED3" w:rsidRPr="00997DA4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規模</w:t>
                        </w:r>
                        <w:r w:rsidRPr="00997DA4"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9.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1</w:t>
                        </w:r>
                      </w:p>
                      <w:p w14:paraId="789C08FD" w14:textId="2581C9DB" w:rsidR="00281ED3" w:rsidRPr="00997DA4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14"/>
                            <w:szCs w:val="14"/>
                          </w:rPr>
                        </w:pP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2004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12</w:t>
                        </w:r>
                        <w:r w:rsidRPr="00997DA4">
                          <w:rPr>
                            <w:rFonts w:eastAsiaTheme="minorEastAsia"/>
                            <w:sz w:val="14"/>
                            <w:szCs w:val="14"/>
                          </w:rPr>
                          <w:t>/2</w:t>
                        </w:r>
                        <w:r>
                          <w:rPr>
                            <w:rFonts w:eastAsiaTheme="minorEastAsia"/>
                            <w:sz w:val="14"/>
                            <w:szCs w:val="14"/>
                          </w:rPr>
                          <w:t>6</w:t>
                        </w:r>
                      </w:p>
                      <w:p w14:paraId="382F3491" w14:textId="1C6417CA" w:rsidR="00997DA4" w:rsidRPr="00281ED3" w:rsidRDefault="00281ED3" w:rsidP="00281ED3">
                        <w:pPr>
                          <w:snapToGrid w:val="0"/>
                          <w:spacing w:line="190" w:lineRule="exac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>
                          <w:rPr>
                            <w:rFonts w:eastAsiaTheme="minorEastAsia" w:hint="eastAsia"/>
                            <w:sz w:val="14"/>
                            <w:szCs w:val="14"/>
                          </w:rPr>
                          <w:t>印尼蘇門答臘外海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A7F19">
        <w:rPr>
          <w:rFonts w:ascii="新細明體" w:hAnsi="新細明體" w:cs="新細明體"/>
          <w:szCs w:val="22"/>
        </w:rPr>
        <w:tab/>
      </w:r>
    </w:p>
    <w:p w14:paraId="6B671EEC" w14:textId="54815B1C" w:rsidR="009C391E" w:rsidRDefault="009C391E" w:rsidP="009C391E">
      <w:pPr>
        <w:pStyle w:val="TIT1"/>
        <w:spacing w:before="60"/>
        <w:ind w:left="425" w:hangingChars="177" w:hanging="425"/>
        <w:rPr>
          <w:szCs w:val="22"/>
        </w:rPr>
      </w:pPr>
    </w:p>
    <w:p w14:paraId="59F38D94" w14:textId="75653AF4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4C70E986" w14:textId="5204CE94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10CC6A5B" w14:textId="31949493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0BF5DFEE" w14:textId="5AEFCFAC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745C6790" w14:textId="14F687B8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05C1C265" w14:textId="6702DC06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64B6FA25" w14:textId="7304F261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5FEEA990" w14:textId="442E3856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314F36FA" w14:textId="62720BAC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6D827BEA" w14:textId="3BBD45CE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2F255979" w14:textId="18995C79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0D770B1F" w14:textId="4A594ABA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2CE92D2C" w14:textId="715CD0DD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4D561498" w14:textId="61EA1B52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3BA7E71A" w14:textId="77777777" w:rsidR="00997DA4" w:rsidRDefault="00997DA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7CBF1408" w14:textId="472398C0" w:rsidR="007F3158" w:rsidRPr="000133D1" w:rsidRDefault="007F3158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proofErr w:type="gramStart"/>
      <w:r w:rsidRPr="000133D1">
        <w:rPr>
          <w:rFonts w:hint="eastAsia"/>
          <w:spacing w:val="20"/>
          <w:sz w:val="22"/>
        </w:rPr>
        <w:t>張裂型</w:t>
      </w:r>
      <w:proofErr w:type="gramEnd"/>
      <w:r w:rsidR="009C391E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(B)</w:t>
      </w:r>
      <w:r w:rsidRPr="000133D1">
        <w:rPr>
          <w:rFonts w:hint="eastAsia"/>
          <w:spacing w:val="20"/>
          <w:sz w:val="22"/>
        </w:rPr>
        <w:t>聚合型</w:t>
      </w:r>
      <w:r w:rsidR="009C391E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(C)</w:t>
      </w:r>
      <w:proofErr w:type="gramStart"/>
      <w:r w:rsidRPr="000133D1">
        <w:rPr>
          <w:rFonts w:hint="eastAsia"/>
          <w:spacing w:val="20"/>
          <w:sz w:val="22"/>
        </w:rPr>
        <w:t>錯動型</w:t>
      </w:r>
      <w:proofErr w:type="gramEnd"/>
      <w:r w:rsidR="009C391E" w:rsidRPr="000133D1">
        <w:rPr>
          <w:spacing w:val="20"/>
          <w:sz w:val="22"/>
        </w:rPr>
        <w:tab/>
      </w:r>
      <w:r w:rsidR="00E4607F" w:rsidRPr="000133D1">
        <w:rPr>
          <w:rFonts w:hint="eastAsia"/>
          <w:spacing w:val="20"/>
          <w:sz w:val="22"/>
        </w:rPr>
        <w:t>(D)</w:t>
      </w:r>
      <w:r w:rsidRPr="000133D1">
        <w:rPr>
          <w:rFonts w:hint="eastAsia"/>
          <w:spacing w:val="20"/>
          <w:sz w:val="22"/>
        </w:rPr>
        <w:t>熱點</w:t>
      </w:r>
      <w:r w:rsidR="009C391E" w:rsidRPr="000133D1">
        <w:rPr>
          <w:spacing w:val="20"/>
          <w:sz w:val="22"/>
        </w:rPr>
        <w:tab/>
      </w:r>
      <w:r w:rsidR="007623EE" w:rsidRPr="000133D1">
        <w:rPr>
          <w:rFonts w:hint="eastAsia"/>
          <w:spacing w:val="20"/>
          <w:sz w:val="22"/>
        </w:rPr>
        <w:t>(E)</w:t>
      </w:r>
      <w:r w:rsidRPr="000133D1">
        <w:rPr>
          <w:rFonts w:hint="eastAsia"/>
          <w:spacing w:val="20"/>
          <w:sz w:val="22"/>
        </w:rPr>
        <w:t>平移斷層型</w:t>
      </w:r>
    </w:p>
    <w:p w14:paraId="3A95E849" w14:textId="1CC1E9A9" w:rsidR="007F3158" w:rsidRPr="00C80D5B" w:rsidRDefault="007623EE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 w:hint="eastAsia"/>
          <w:spacing w:val="20"/>
          <w:sz w:val="22"/>
          <w:szCs w:val="22"/>
        </w:rPr>
        <w:lastRenderedPageBreak/>
        <w:t>16.</w:t>
      </w:r>
      <w:r w:rsidR="009C391E" w:rsidRPr="00C80D5B">
        <w:rPr>
          <w:rFonts w:eastAsia="新細明體"/>
          <w:spacing w:val="20"/>
          <w:sz w:val="22"/>
          <w:szCs w:val="22"/>
        </w:rPr>
        <w:tab/>
      </w:r>
      <w:r w:rsidR="00DA7F19" w:rsidRPr="00504F99">
        <w:rPr>
          <w:rFonts w:eastAsia="新細明體" w:hint="eastAsia"/>
          <w:spacing w:val="22"/>
          <w:sz w:val="22"/>
          <w:szCs w:val="22"/>
        </w:rPr>
        <w:t>岩石有不同的成因與特徵，有關</w:t>
      </w:r>
      <w:proofErr w:type="gramStart"/>
      <w:r w:rsidR="00DA7F19" w:rsidRPr="00504F99">
        <w:rPr>
          <w:rFonts w:eastAsia="新細明體" w:hint="eastAsia"/>
          <w:spacing w:val="22"/>
          <w:sz w:val="22"/>
          <w:szCs w:val="22"/>
        </w:rPr>
        <w:t>三大岩類</w:t>
      </w:r>
      <w:proofErr w:type="gramEnd"/>
      <w:r w:rsidR="00DA7F19" w:rsidRPr="00504F99">
        <w:rPr>
          <w:rFonts w:eastAsia="新細明體" w:hint="eastAsia"/>
          <w:spacing w:val="22"/>
          <w:sz w:val="22"/>
          <w:szCs w:val="22"/>
        </w:rPr>
        <w:t>，以及與板塊邊界關係的敘述，</w:t>
      </w:r>
      <w:r w:rsidR="00E7516F" w:rsidRPr="00504F99">
        <w:rPr>
          <w:rFonts w:eastAsia="新細明體" w:hint="eastAsia"/>
          <w:spacing w:val="22"/>
          <w:sz w:val="22"/>
          <w:szCs w:val="22"/>
        </w:rPr>
        <w:t>下列</w:t>
      </w:r>
      <w:r w:rsidR="00DA7F19" w:rsidRPr="00C80D5B">
        <w:rPr>
          <w:rFonts w:eastAsia="新細明體" w:hint="eastAsia"/>
          <w:spacing w:val="20"/>
          <w:sz w:val="22"/>
          <w:szCs w:val="22"/>
        </w:rPr>
        <w:t>哪些正確？（應選</w:t>
      </w:r>
      <w:r w:rsidR="00DA7F19" w:rsidRPr="00C80D5B">
        <w:rPr>
          <w:rFonts w:eastAsia="新細明體" w:hint="eastAsia"/>
          <w:spacing w:val="20"/>
          <w:sz w:val="22"/>
          <w:szCs w:val="22"/>
        </w:rPr>
        <w:t>2</w:t>
      </w:r>
      <w:r w:rsidR="00DA7F19" w:rsidRPr="00C80D5B">
        <w:rPr>
          <w:rFonts w:eastAsia="新細明體" w:hint="eastAsia"/>
          <w:spacing w:val="20"/>
          <w:sz w:val="22"/>
          <w:szCs w:val="22"/>
        </w:rPr>
        <w:t>項）</w:t>
      </w:r>
    </w:p>
    <w:p w14:paraId="3F48C798" w14:textId="1D9D1978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DA7F19" w:rsidRPr="00783237">
        <w:rPr>
          <w:rFonts w:eastAsiaTheme="minorEastAsia" w:hint="eastAsia"/>
          <w:spacing w:val="20"/>
        </w:rPr>
        <w:t>臺灣</w:t>
      </w:r>
      <w:proofErr w:type="gramStart"/>
      <w:r w:rsidR="00DA7F19" w:rsidRPr="00783237">
        <w:rPr>
          <w:rFonts w:eastAsiaTheme="minorEastAsia" w:hint="eastAsia"/>
          <w:spacing w:val="20"/>
        </w:rPr>
        <w:t>位處造山</w:t>
      </w:r>
      <w:proofErr w:type="gramEnd"/>
      <w:r w:rsidR="00DA7F19" w:rsidRPr="00783237">
        <w:rPr>
          <w:rFonts w:eastAsiaTheme="minorEastAsia" w:hint="eastAsia"/>
          <w:spacing w:val="20"/>
        </w:rPr>
        <w:t>帶，故地表上分布面積最廣的是火成岩</w:t>
      </w:r>
    </w:p>
    <w:p w14:paraId="661DDC65" w14:textId="2EE6CFD6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proofErr w:type="gramStart"/>
      <w:r w:rsidR="00DA7F19" w:rsidRPr="00783237">
        <w:rPr>
          <w:rFonts w:eastAsiaTheme="minorEastAsia" w:hint="eastAsia"/>
          <w:spacing w:val="20"/>
        </w:rPr>
        <w:t>沉積岩</w:t>
      </w:r>
      <w:proofErr w:type="gramEnd"/>
      <w:r w:rsidR="00DA7F19" w:rsidRPr="00783237">
        <w:rPr>
          <w:rFonts w:eastAsiaTheme="minorEastAsia" w:hint="eastAsia"/>
          <w:spacing w:val="20"/>
        </w:rPr>
        <w:t>形成時的溫度低，以後受到高溫作用也不會熔融成岩漿</w:t>
      </w:r>
    </w:p>
    <w:p w14:paraId="229D0827" w14:textId="67C003E8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="00DA7F19" w:rsidRPr="00783237">
        <w:rPr>
          <w:rFonts w:eastAsiaTheme="minorEastAsia" w:hint="eastAsia"/>
          <w:spacing w:val="20"/>
        </w:rPr>
        <w:t>變質岩經風化、侵蝕、搬運和</w:t>
      </w:r>
      <w:proofErr w:type="gramStart"/>
      <w:r w:rsidR="00DA7F19" w:rsidRPr="00783237">
        <w:rPr>
          <w:rFonts w:eastAsiaTheme="minorEastAsia" w:hint="eastAsia"/>
          <w:spacing w:val="20"/>
        </w:rPr>
        <w:t>沉積等</w:t>
      </w:r>
      <w:proofErr w:type="gramEnd"/>
      <w:r w:rsidR="00DA7F19" w:rsidRPr="00783237">
        <w:rPr>
          <w:rFonts w:eastAsiaTheme="minorEastAsia" w:hint="eastAsia"/>
          <w:spacing w:val="20"/>
        </w:rPr>
        <w:t>作用，可形成</w:t>
      </w:r>
      <w:proofErr w:type="gramStart"/>
      <w:r w:rsidR="00DA7F19" w:rsidRPr="00783237">
        <w:rPr>
          <w:rFonts w:eastAsiaTheme="minorEastAsia" w:hint="eastAsia"/>
          <w:spacing w:val="20"/>
        </w:rPr>
        <w:t>沉</w:t>
      </w:r>
      <w:proofErr w:type="gramEnd"/>
      <w:r w:rsidR="00DA7F19" w:rsidRPr="00783237">
        <w:rPr>
          <w:rFonts w:eastAsiaTheme="minorEastAsia" w:hint="eastAsia"/>
          <w:spacing w:val="20"/>
        </w:rPr>
        <w:t>積岩</w:t>
      </w:r>
    </w:p>
    <w:p w14:paraId="7D4E8480" w14:textId="4C62B9D7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DA7F19" w:rsidRPr="00783237">
        <w:rPr>
          <w:rFonts w:eastAsiaTheme="minorEastAsia" w:hint="eastAsia"/>
          <w:spacing w:val="20"/>
        </w:rPr>
        <w:t>火成岩形成溫度比變質岩高，未來不會變質成變質岩</w:t>
      </w:r>
    </w:p>
    <w:p w14:paraId="019AE962" w14:textId="02804FCA" w:rsidR="000A537F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proofErr w:type="gramStart"/>
      <w:r w:rsidR="00DA7F19" w:rsidRPr="00783237">
        <w:rPr>
          <w:rFonts w:eastAsiaTheme="minorEastAsia" w:hint="eastAsia"/>
          <w:spacing w:val="20"/>
        </w:rPr>
        <w:t>張裂型</w:t>
      </w:r>
      <w:proofErr w:type="gramEnd"/>
      <w:r w:rsidR="00DA7F19" w:rsidRPr="00783237">
        <w:rPr>
          <w:rFonts w:eastAsiaTheme="minorEastAsia" w:hint="eastAsia"/>
          <w:spacing w:val="20"/>
        </w:rPr>
        <w:t>板塊邊界附近常見火成岩</w:t>
      </w:r>
    </w:p>
    <w:p w14:paraId="57B1FCD1" w14:textId="7DEFB9FB" w:rsidR="000A537F" w:rsidRPr="00C80D5B" w:rsidRDefault="000A537F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 w:hint="eastAsia"/>
          <w:spacing w:val="20"/>
          <w:sz w:val="22"/>
          <w:szCs w:val="22"/>
        </w:rPr>
        <w:t>17.</w:t>
      </w:r>
      <w:r w:rsidR="009C391E" w:rsidRPr="00C80D5B">
        <w:rPr>
          <w:rFonts w:eastAsia="新細明體"/>
          <w:spacing w:val="20"/>
          <w:sz w:val="22"/>
          <w:szCs w:val="22"/>
        </w:rPr>
        <w:tab/>
      </w:r>
      <w:r w:rsidR="00DA7F19" w:rsidRPr="00C80D5B">
        <w:rPr>
          <w:rFonts w:eastAsia="新細明體" w:hint="eastAsia"/>
          <w:spacing w:val="20"/>
          <w:sz w:val="22"/>
          <w:szCs w:val="22"/>
        </w:rPr>
        <w:t>對於海水鹽度的描述，以下的敘述何者</w:t>
      </w:r>
      <w:r w:rsidR="00DA7F19" w:rsidRPr="00F7385D">
        <w:rPr>
          <w:rFonts w:eastAsia="新細明體" w:hint="eastAsia"/>
          <w:b/>
          <w:bCs/>
          <w:spacing w:val="20"/>
          <w:sz w:val="22"/>
          <w:szCs w:val="22"/>
          <w:u w:val="single"/>
        </w:rPr>
        <w:t>不正確</w:t>
      </w:r>
      <w:r w:rsidR="00DA7F19" w:rsidRPr="00C80D5B">
        <w:rPr>
          <w:rFonts w:eastAsia="新細明體" w:hint="eastAsia"/>
          <w:spacing w:val="20"/>
          <w:sz w:val="22"/>
          <w:szCs w:val="22"/>
        </w:rPr>
        <w:t>？</w:t>
      </w:r>
    </w:p>
    <w:p w14:paraId="09C1EBD7" w14:textId="70BEBD41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DA7F19" w:rsidRPr="00783237">
        <w:rPr>
          <w:rFonts w:eastAsiaTheme="minorEastAsia" w:hint="eastAsia"/>
          <w:spacing w:val="20"/>
        </w:rPr>
        <w:t>赤道附近由於</w:t>
      </w:r>
      <w:proofErr w:type="gramStart"/>
      <w:r w:rsidR="00DA7F19" w:rsidRPr="00783237">
        <w:rPr>
          <w:rFonts w:eastAsiaTheme="minorEastAsia" w:hint="eastAsia"/>
          <w:spacing w:val="20"/>
        </w:rPr>
        <w:t>雨量少且蒸發</w:t>
      </w:r>
      <w:proofErr w:type="gramEnd"/>
      <w:r w:rsidR="00DA7F19" w:rsidRPr="00783237">
        <w:rPr>
          <w:rFonts w:eastAsiaTheme="minorEastAsia" w:hint="eastAsia"/>
          <w:spacing w:val="20"/>
        </w:rPr>
        <w:t>旺盛，海水鹽度因而增高</w:t>
      </w:r>
    </w:p>
    <w:p w14:paraId="6F814808" w14:textId="25035281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DA7F19" w:rsidRPr="00783237">
        <w:rPr>
          <w:rFonts w:eastAsiaTheme="minorEastAsia" w:hint="eastAsia"/>
          <w:spacing w:val="20"/>
        </w:rPr>
        <w:t>開放大洋的海水，每公斤含鹽量大約</w:t>
      </w:r>
      <w:r w:rsidR="00DA7F19" w:rsidRPr="00783237">
        <w:rPr>
          <w:rFonts w:eastAsiaTheme="minorEastAsia" w:hint="eastAsia"/>
          <w:spacing w:val="20"/>
        </w:rPr>
        <w:t>35</w:t>
      </w:r>
      <w:r w:rsidR="00DA7F19" w:rsidRPr="00783237">
        <w:rPr>
          <w:rFonts w:eastAsiaTheme="minorEastAsia" w:hint="eastAsia"/>
          <w:spacing w:val="20"/>
        </w:rPr>
        <w:t>公克</w:t>
      </w:r>
    </w:p>
    <w:p w14:paraId="4DB54C33" w14:textId="6C1736FA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="00DA7F19" w:rsidRPr="00783237">
        <w:rPr>
          <w:rFonts w:eastAsiaTheme="minorEastAsia" w:hint="eastAsia"/>
          <w:spacing w:val="20"/>
        </w:rPr>
        <w:t>因為淡水匯入稀釋的原因，河口處的海水鹽度較低</w:t>
      </w:r>
    </w:p>
    <w:p w14:paraId="3F390C94" w14:textId="7616A01D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DA7F19" w:rsidRPr="00783237">
        <w:rPr>
          <w:rFonts w:eastAsiaTheme="minorEastAsia" w:hint="eastAsia"/>
          <w:spacing w:val="20"/>
        </w:rPr>
        <w:t>黑潮表層水的鹽度較周邊的海水為高</w:t>
      </w:r>
    </w:p>
    <w:p w14:paraId="0AA4719F" w14:textId="0C445C4F" w:rsidR="0007049B" w:rsidRPr="00783237" w:rsidRDefault="0007049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="00DA7F19" w:rsidRPr="00783237">
        <w:rPr>
          <w:rFonts w:eastAsiaTheme="minorEastAsia" w:hint="eastAsia"/>
          <w:spacing w:val="20"/>
        </w:rPr>
        <w:t>北極海</w:t>
      </w:r>
      <w:r w:rsidR="009C391E" w:rsidRPr="00783237">
        <w:rPr>
          <w:rFonts w:eastAsiaTheme="minorEastAsia" w:hint="eastAsia"/>
          <w:spacing w:val="20"/>
        </w:rPr>
        <w:t>（</w:t>
      </w:r>
      <w:r w:rsidR="00DA7F19" w:rsidRPr="00783237">
        <w:rPr>
          <w:rFonts w:eastAsiaTheme="minorEastAsia" w:hint="eastAsia"/>
          <w:spacing w:val="20"/>
        </w:rPr>
        <w:t>北冰洋</w:t>
      </w:r>
      <w:r w:rsidR="009C391E" w:rsidRPr="00783237">
        <w:rPr>
          <w:rFonts w:eastAsiaTheme="minorEastAsia" w:hint="eastAsia"/>
          <w:spacing w:val="20"/>
        </w:rPr>
        <w:t>）</w:t>
      </w:r>
      <w:r w:rsidR="00DA7F19" w:rsidRPr="00783237">
        <w:rPr>
          <w:rFonts w:eastAsiaTheme="minorEastAsia" w:hint="eastAsia"/>
          <w:spacing w:val="20"/>
        </w:rPr>
        <w:t>上層海水的鹽度比印度洋上層海水鹽度較低</w:t>
      </w:r>
    </w:p>
    <w:p w14:paraId="4A5A162D" w14:textId="201284D4" w:rsidR="004C0EEB" w:rsidRPr="00C80D5B" w:rsidRDefault="004C0EEB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C80D5B">
        <w:rPr>
          <w:rFonts w:eastAsia="新細明體"/>
          <w:spacing w:val="20"/>
          <w:sz w:val="22"/>
          <w:szCs w:val="22"/>
        </w:rPr>
        <w:t>18.</w:t>
      </w:r>
      <w:r w:rsidR="009C391E" w:rsidRPr="00C80D5B">
        <w:rPr>
          <w:rFonts w:eastAsia="新細明體"/>
          <w:spacing w:val="20"/>
          <w:sz w:val="22"/>
          <w:szCs w:val="22"/>
        </w:rPr>
        <w:tab/>
      </w:r>
      <w:r w:rsidR="00DA7F19" w:rsidRPr="00C80D5B">
        <w:rPr>
          <w:rFonts w:eastAsia="新細明體" w:hint="eastAsia"/>
          <w:spacing w:val="20"/>
          <w:sz w:val="22"/>
          <w:szCs w:val="22"/>
        </w:rPr>
        <w:t>一般以等級描述星球亮度，</w:t>
      </w:r>
      <w:r w:rsidR="00502039">
        <w:rPr>
          <w:rFonts w:eastAsia="新細明體" w:hint="eastAsia"/>
          <w:spacing w:val="20"/>
          <w:sz w:val="22"/>
          <w:szCs w:val="22"/>
        </w:rPr>
        <w:t>視</w:t>
      </w:r>
      <w:r w:rsidR="00DA7F19" w:rsidRPr="00C80D5B">
        <w:rPr>
          <w:rFonts w:eastAsia="新細明體" w:hint="eastAsia"/>
          <w:spacing w:val="20"/>
          <w:sz w:val="22"/>
          <w:szCs w:val="22"/>
        </w:rPr>
        <w:t>星等數字小代表亮度強。根據長期記錄，發現木星的亮度在</w:t>
      </w:r>
      <w:r w:rsidR="00FD2CB4" w:rsidRPr="00B4429D">
        <w:rPr>
          <w:position w:val="-6"/>
        </w:rPr>
        <w:object w:dxaOrig="300" w:dyaOrig="260" w14:anchorId="397B414A">
          <v:shape id="_x0000_i1034" type="#_x0000_t75" style="width:15.05pt;height:12.9pt" o:ole="">
            <v:imagedata r:id="rId45" o:title=""/>
          </v:shape>
          <o:OLEObject Type="Embed" ProgID="Equation.DSMT4" ShapeID="_x0000_i1034" DrawAspect="Content" ObjectID="_1804068099" r:id="rId46"/>
        </w:object>
      </w:r>
      <w:r w:rsidR="00DA7F19" w:rsidRPr="00C80D5B">
        <w:rPr>
          <w:rFonts w:eastAsia="新細明體" w:hint="eastAsia"/>
          <w:spacing w:val="20"/>
          <w:sz w:val="22"/>
          <w:szCs w:val="22"/>
        </w:rPr>
        <w:t>（</w:t>
      </w:r>
      <w:r w:rsidR="00FD2CB4" w:rsidRPr="00C80D5B">
        <w:rPr>
          <w:rFonts w:eastAsia="新細明體" w:hint="eastAsia"/>
          <w:spacing w:val="20"/>
          <w:sz w:val="22"/>
          <w:szCs w:val="22"/>
        </w:rPr>
        <w:t>負</w:t>
      </w:r>
      <w:r w:rsidR="00FD2CB4" w:rsidRPr="00C80D5B">
        <w:rPr>
          <w:rFonts w:eastAsia="新細明體" w:hint="eastAsia"/>
          <w:spacing w:val="20"/>
          <w:sz w:val="22"/>
          <w:szCs w:val="22"/>
        </w:rPr>
        <w:t>3</w:t>
      </w:r>
      <w:r w:rsidR="00DA7F19" w:rsidRPr="00C80D5B">
        <w:rPr>
          <w:rFonts w:eastAsia="新細明體" w:hint="eastAsia"/>
          <w:spacing w:val="20"/>
          <w:sz w:val="22"/>
          <w:szCs w:val="22"/>
        </w:rPr>
        <w:t>）星等及</w:t>
      </w:r>
      <w:r w:rsidR="00FD2CB4" w:rsidRPr="00025957">
        <w:rPr>
          <w:position w:val="-4"/>
        </w:rPr>
        <w:object w:dxaOrig="300" w:dyaOrig="240" w14:anchorId="34B0F550">
          <v:shape id="_x0000_i1035" type="#_x0000_t75" style="width:15.05pt;height:12.35pt" o:ole="">
            <v:imagedata r:id="rId47" o:title=""/>
          </v:shape>
          <o:OLEObject Type="Embed" ProgID="Equation.DSMT4" ShapeID="_x0000_i1035" DrawAspect="Content" ObjectID="_1804068100" r:id="rId48"/>
        </w:object>
      </w:r>
      <w:r w:rsidR="00DA7F19" w:rsidRPr="00C80D5B">
        <w:rPr>
          <w:rFonts w:eastAsia="新細明體" w:hint="eastAsia"/>
          <w:spacing w:val="20"/>
          <w:sz w:val="22"/>
          <w:szCs w:val="22"/>
        </w:rPr>
        <w:t>（</w:t>
      </w:r>
      <w:r w:rsidR="00FD2CB4" w:rsidRPr="00C80D5B">
        <w:rPr>
          <w:rFonts w:eastAsia="新細明體" w:hint="eastAsia"/>
          <w:spacing w:val="20"/>
          <w:sz w:val="22"/>
          <w:szCs w:val="22"/>
        </w:rPr>
        <w:t>負</w:t>
      </w:r>
      <w:r w:rsidR="00FD2CB4" w:rsidRPr="00C80D5B">
        <w:rPr>
          <w:rFonts w:eastAsia="新細明體" w:hint="eastAsia"/>
          <w:spacing w:val="20"/>
          <w:sz w:val="22"/>
          <w:szCs w:val="22"/>
        </w:rPr>
        <w:t>2</w:t>
      </w:r>
      <w:r w:rsidR="00DA7F19" w:rsidRPr="00C80D5B">
        <w:rPr>
          <w:rFonts w:eastAsia="新細明體" w:hint="eastAsia"/>
          <w:spacing w:val="20"/>
          <w:sz w:val="22"/>
          <w:szCs w:val="22"/>
        </w:rPr>
        <w:t>）星等之間變化。已知木星半徑約是地球</w:t>
      </w:r>
      <w:r w:rsidR="00DA7F19" w:rsidRPr="00C80D5B">
        <w:rPr>
          <w:rFonts w:eastAsia="新細明體"/>
          <w:spacing w:val="20"/>
          <w:sz w:val="22"/>
          <w:szCs w:val="22"/>
        </w:rPr>
        <w:t>11</w:t>
      </w:r>
      <w:r w:rsidR="00DA7F19" w:rsidRPr="00C80D5B">
        <w:rPr>
          <w:rFonts w:eastAsia="新細明體" w:hint="eastAsia"/>
          <w:spacing w:val="20"/>
          <w:sz w:val="22"/>
          <w:szCs w:val="22"/>
        </w:rPr>
        <w:t>倍，</w:t>
      </w:r>
      <w:r w:rsidR="00DA7F19" w:rsidRPr="00504F99">
        <w:rPr>
          <w:rFonts w:eastAsia="新細明體" w:hint="eastAsia"/>
          <w:spacing w:val="22"/>
          <w:sz w:val="22"/>
          <w:szCs w:val="22"/>
        </w:rPr>
        <w:t>距離太陽約</w:t>
      </w:r>
      <w:proofErr w:type="gramStart"/>
      <w:r w:rsidR="00DA7F19" w:rsidRPr="00504F99">
        <w:rPr>
          <w:rFonts w:eastAsia="新細明體" w:hint="eastAsia"/>
          <w:spacing w:val="22"/>
          <w:sz w:val="22"/>
          <w:szCs w:val="22"/>
        </w:rPr>
        <w:t>為日地距離</w:t>
      </w:r>
      <w:proofErr w:type="gramEnd"/>
      <w:r w:rsidR="00DA7F19" w:rsidRPr="00504F99">
        <w:rPr>
          <w:rFonts w:eastAsia="新細明體" w:hint="eastAsia"/>
          <w:spacing w:val="22"/>
          <w:sz w:val="22"/>
          <w:szCs w:val="22"/>
        </w:rPr>
        <w:t>的</w:t>
      </w:r>
      <w:r w:rsidR="00DA7F19" w:rsidRPr="00504F99">
        <w:rPr>
          <w:rFonts w:eastAsia="新細明體" w:hint="eastAsia"/>
          <w:spacing w:val="22"/>
          <w:sz w:val="22"/>
          <w:szCs w:val="22"/>
        </w:rPr>
        <w:t>5</w:t>
      </w:r>
      <w:r w:rsidR="00DA7F19" w:rsidRPr="00504F99">
        <w:rPr>
          <w:rFonts w:eastAsia="新細明體" w:hint="eastAsia"/>
          <w:spacing w:val="22"/>
          <w:sz w:val="22"/>
          <w:szCs w:val="22"/>
        </w:rPr>
        <w:t>倍，而土星半徑約為地球</w:t>
      </w:r>
      <w:r w:rsidR="00DA7F19" w:rsidRPr="00504F99">
        <w:rPr>
          <w:rFonts w:eastAsia="新細明體"/>
          <w:spacing w:val="22"/>
          <w:sz w:val="22"/>
          <w:szCs w:val="22"/>
        </w:rPr>
        <w:t>9</w:t>
      </w:r>
      <w:r w:rsidR="00DA7F19" w:rsidRPr="00504F99">
        <w:rPr>
          <w:rFonts w:eastAsia="新細明體" w:hint="eastAsia"/>
          <w:spacing w:val="22"/>
          <w:sz w:val="22"/>
          <w:szCs w:val="22"/>
        </w:rPr>
        <w:t>倍，距離太陽約</w:t>
      </w:r>
      <w:proofErr w:type="gramStart"/>
      <w:r w:rsidR="00DA7F19" w:rsidRPr="00504F99">
        <w:rPr>
          <w:rFonts w:eastAsia="新細明體" w:hint="eastAsia"/>
          <w:spacing w:val="22"/>
          <w:sz w:val="22"/>
          <w:szCs w:val="22"/>
        </w:rPr>
        <w:t>為</w:t>
      </w:r>
      <w:r w:rsidR="00DA7F19" w:rsidRPr="00504F99">
        <w:rPr>
          <w:rFonts w:eastAsia="新細明體" w:hint="eastAsia"/>
          <w:spacing w:val="24"/>
          <w:sz w:val="22"/>
          <w:szCs w:val="22"/>
        </w:rPr>
        <w:t>日地距離</w:t>
      </w:r>
      <w:proofErr w:type="gramEnd"/>
      <w:r w:rsidR="00DA7F19" w:rsidRPr="00504F99">
        <w:rPr>
          <w:rFonts w:eastAsia="新細明體" w:hint="eastAsia"/>
          <w:spacing w:val="24"/>
          <w:sz w:val="22"/>
          <w:szCs w:val="22"/>
        </w:rPr>
        <w:t>的</w:t>
      </w:r>
      <w:r w:rsidR="00DA7F19" w:rsidRPr="00504F99">
        <w:rPr>
          <w:rFonts w:eastAsia="新細明體"/>
          <w:spacing w:val="24"/>
          <w:sz w:val="22"/>
          <w:szCs w:val="22"/>
        </w:rPr>
        <w:t>10</w:t>
      </w:r>
      <w:r w:rsidR="00DA7F19" w:rsidRPr="00504F99">
        <w:rPr>
          <w:rFonts w:eastAsia="新細明體" w:hint="eastAsia"/>
          <w:spacing w:val="24"/>
          <w:sz w:val="22"/>
          <w:szCs w:val="22"/>
        </w:rPr>
        <w:t>倍，反照率則與木星類似。在地面觀測土星</w:t>
      </w:r>
      <w:r w:rsidR="00FD2CB4" w:rsidRPr="00504F99">
        <w:rPr>
          <w:rFonts w:eastAsia="新細明體" w:hint="eastAsia"/>
          <w:spacing w:val="24"/>
          <w:sz w:val="22"/>
          <w:szCs w:val="22"/>
        </w:rPr>
        <w:t>時</w:t>
      </w:r>
      <w:r w:rsidR="00DA7F19" w:rsidRPr="00504F99">
        <w:rPr>
          <w:rFonts w:eastAsia="新細明體" w:hint="eastAsia"/>
          <w:spacing w:val="24"/>
          <w:sz w:val="22"/>
          <w:szCs w:val="22"/>
        </w:rPr>
        <w:t>，其最大亮度之</w:t>
      </w:r>
      <w:r w:rsidR="00DA7F19" w:rsidRPr="00C80D5B">
        <w:rPr>
          <w:rFonts w:eastAsia="新細明體" w:hint="eastAsia"/>
          <w:spacing w:val="20"/>
          <w:sz w:val="22"/>
          <w:szCs w:val="22"/>
        </w:rPr>
        <w:t>星等</w:t>
      </w:r>
      <w:r w:rsidR="00FD2CB4">
        <w:rPr>
          <w:rFonts w:eastAsia="新細明體"/>
          <w:spacing w:val="20"/>
          <w:sz w:val="22"/>
          <w:szCs w:val="22"/>
        </w:rPr>
        <w:t>X</w:t>
      </w:r>
      <w:r w:rsidR="00DA7F19" w:rsidRPr="00C80D5B">
        <w:rPr>
          <w:rFonts w:eastAsia="新細明體" w:hint="eastAsia"/>
          <w:spacing w:val="20"/>
          <w:sz w:val="22"/>
          <w:szCs w:val="22"/>
        </w:rPr>
        <w:t>，下列何者正確？</w:t>
      </w:r>
    </w:p>
    <w:p w14:paraId="63C3788D" w14:textId="018F6C3E" w:rsidR="0007049B" w:rsidRPr="00783237" w:rsidRDefault="009C391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="0007049B" w:rsidRPr="00783237">
        <w:rPr>
          <w:rFonts w:eastAsiaTheme="minorEastAsia"/>
          <w:spacing w:val="20"/>
        </w:rPr>
        <w:t>A</w:t>
      </w:r>
      <w:r w:rsidRPr="00783237">
        <w:rPr>
          <w:rFonts w:eastAsiaTheme="minorEastAsia"/>
          <w:spacing w:val="20"/>
        </w:rPr>
        <w:t>)</w:t>
      </w:r>
      <w:r w:rsidR="00FD2CB4" w:rsidRPr="00B4429D">
        <w:rPr>
          <w:position w:val="-6"/>
        </w:rPr>
        <w:object w:dxaOrig="720" w:dyaOrig="260" w14:anchorId="2E1D2D65">
          <v:shape id="_x0000_i1036" type="#_x0000_t75" style="width:36.55pt;height:12.9pt" o:ole="">
            <v:imagedata r:id="rId49" o:title=""/>
          </v:shape>
          <o:OLEObject Type="Embed" ProgID="Equation.DSMT4" ShapeID="_x0000_i1036" DrawAspect="Content" ObjectID="_1804068101" r:id="rId50"/>
        </w:object>
      </w:r>
    </w:p>
    <w:p w14:paraId="5CF49A67" w14:textId="60A71F3C" w:rsidR="0007049B" w:rsidRPr="00783237" w:rsidRDefault="009C391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FD2CB4" w:rsidRPr="00B4429D">
        <w:rPr>
          <w:position w:val="-6"/>
        </w:rPr>
        <w:object w:dxaOrig="1200" w:dyaOrig="260" w14:anchorId="4479BECC">
          <v:shape id="_x0000_i1037" type="#_x0000_t75" style="width:59.65pt;height:12.9pt" o:ole="">
            <v:imagedata r:id="rId51" o:title=""/>
          </v:shape>
          <o:OLEObject Type="Embed" ProgID="Equation.DSMT4" ShapeID="_x0000_i1037" DrawAspect="Content" ObjectID="_1804068102" r:id="rId52"/>
        </w:object>
      </w:r>
    </w:p>
    <w:p w14:paraId="2ED451D0" w14:textId="0D74E77E" w:rsidR="0007049B" w:rsidRPr="00783237" w:rsidRDefault="009C391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="00FD2CB4" w:rsidRPr="00FD2CB4">
        <w:rPr>
          <w:position w:val="-4"/>
        </w:rPr>
        <w:object w:dxaOrig="740" w:dyaOrig="240" w14:anchorId="33905497">
          <v:shape id="_x0000_i1038" type="#_x0000_t75" style="width:37.6pt;height:12.35pt" o:ole="">
            <v:imagedata r:id="rId53" o:title=""/>
          </v:shape>
          <o:OLEObject Type="Embed" ProgID="Equation.DSMT4" ShapeID="_x0000_i1038" DrawAspect="Content" ObjectID="_1804068103" r:id="rId54"/>
        </w:object>
      </w:r>
    </w:p>
    <w:p w14:paraId="22535DB9" w14:textId="3E7C0BBD" w:rsidR="0007049B" w:rsidRPr="00783237" w:rsidRDefault="009C391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FD2CB4" w:rsidRPr="00B4429D">
        <w:rPr>
          <w:position w:val="-6"/>
        </w:rPr>
        <w:object w:dxaOrig="580" w:dyaOrig="260" w14:anchorId="4A2E0E13">
          <v:shape id="_x0000_i1039" type="#_x0000_t75" style="width:29pt;height:12.9pt" o:ole="">
            <v:imagedata r:id="rId55" o:title=""/>
          </v:shape>
          <o:OLEObject Type="Embed" ProgID="Equation.DSMT4" ShapeID="_x0000_i1039" DrawAspect="Content" ObjectID="_1804068104" r:id="rId56"/>
        </w:object>
      </w:r>
    </w:p>
    <w:p w14:paraId="519A704D" w14:textId="4FDFD0E1" w:rsidR="00560DFC" w:rsidRPr="00783237" w:rsidRDefault="009C391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="00FD2CB4" w:rsidRPr="00FD2CB4">
        <w:rPr>
          <w:rFonts w:eastAsia="新細明體"/>
          <w:spacing w:val="20"/>
          <w:szCs w:val="22"/>
        </w:rPr>
        <w:t xml:space="preserve"> </w:t>
      </w:r>
      <w:r w:rsidR="00FD2CB4">
        <w:rPr>
          <w:rFonts w:eastAsia="新細明體"/>
          <w:spacing w:val="20"/>
          <w:szCs w:val="22"/>
        </w:rPr>
        <w:t>X</w:t>
      </w:r>
      <w:r w:rsidR="00DA7F19" w:rsidRPr="00783237">
        <w:rPr>
          <w:rFonts w:eastAsiaTheme="minorEastAsia" w:hint="eastAsia"/>
          <w:spacing w:val="20"/>
        </w:rPr>
        <w:t>依照地球與太陽的距離而不一定</w:t>
      </w:r>
    </w:p>
    <w:p w14:paraId="027F0F5D" w14:textId="4E253BED" w:rsidR="00A00A44" w:rsidRPr="00884B69" w:rsidRDefault="001856B2" w:rsidP="00C80D5B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1</w:t>
      </w:r>
      <w:r w:rsidR="00344132" w:rsidRPr="00884B69">
        <w:rPr>
          <w:rFonts w:eastAsia="新細明體"/>
          <w:spacing w:val="20"/>
          <w:sz w:val="22"/>
          <w:szCs w:val="22"/>
        </w:rPr>
        <w:t>9</w:t>
      </w:r>
      <w:r w:rsidRPr="00884B69">
        <w:rPr>
          <w:rFonts w:eastAsia="新細明體" w:hint="eastAsia"/>
          <w:spacing w:val="20"/>
          <w:sz w:val="22"/>
          <w:szCs w:val="22"/>
        </w:rPr>
        <w:t>.</w:t>
      </w:r>
      <w:r w:rsidR="00D36D03" w:rsidRPr="00884B69">
        <w:rPr>
          <w:rFonts w:eastAsia="新細明體"/>
          <w:spacing w:val="20"/>
          <w:sz w:val="22"/>
          <w:szCs w:val="22"/>
        </w:rPr>
        <w:tab/>
      </w:r>
      <w:r w:rsidR="005D0E41" w:rsidRPr="00884B69">
        <w:rPr>
          <w:rFonts w:eastAsia="新細明體" w:hint="eastAsia"/>
          <w:spacing w:val="20"/>
          <w:sz w:val="22"/>
          <w:szCs w:val="22"/>
        </w:rPr>
        <w:t>國際太空站</w:t>
      </w:r>
      <w:r w:rsidR="009C391E" w:rsidRPr="00884B69">
        <w:rPr>
          <w:rFonts w:eastAsia="新細明體" w:hint="eastAsia"/>
          <w:spacing w:val="20"/>
          <w:sz w:val="22"/>
          <w:szCs w:val="22"/>
        </w:rPr>
        <w:t>（</w:t>
      </w:r>
      <w:r w:rsidR="005D0E41" w:rsidRPr="00884B69">
        <w:rPr>
          <w:rFonts w:eastAsia="新細明體" w:hint="eastAsia"/>
          <w:spacing w:val="20"/>
          <w:sz w:val="22"/>
          <w:szCs w:val="22"/>
        </w:rPr>
        <w:t>簡稱</w:t>
      </w:r>
      <w:r w:rsidR="005D0E41" w:rsidRPr="00884B69">
        <w:rPr>
          <w:rFonts w:eastAsia="新細明體" w:hint="eastAsia"/>
          <w:spacing w:val="20"/>
          <w:sz w:val="22"/>
          <w:szCs w:val="22"/>
        </w:rPr>
        <w:t>ISS</w:t>
      </w:r>
      <w:r w:rsidR="009C391E" w:rsidRPr="00884B69">
        <w:rPr>
          <w:rFonts w:eastAsia="新細明體" w:hint="eastAsia"/>
          <w:spacing w:val="20"/>
          <w:sz w:val="22"/>
          <w:szCs w:val="22"/>
        </w:rPr>
        <w:t>）</w:t>
      </w:r>
      <w:r w:rsidR="005D0E41" w:rsidRPr="00884B69">
        <w:rPr>
          <w:rFonts w:eastAsia="新細明體" w:hint="eastAsia"/>
          <w:spacing w:val="20"/>
          <w:sz w:val="22"/>
          <w:szCs w:val="22"/>
        </w:rPr>
        <w:t>主要用於進行微重力環境下的各種實驗，</w:t>
      </w:r>
      <w:proofErr w:type="gramStart"/>
      <w:r w:rsidR="005D0E41" w:rsidRPr="00884B69">
        <w:rPr>
          <w:rFonts w:eastAsia="新細明體" w:hint="eastAsia"/>
          <w:spacing w:val="20"/>
          <w:sz w:val="22"/>
          <w:szCs w:val="22"/>
        </w:rPr>
        <w:t>其繞行</w:t>
      </w:r>
      <w:proofErr w:type="gramEnd"/>
      <w:r w:rsidR="005D0E41" w:rsidRPr="00884B69">
        <w:rPr>
          <w:rFonts w:eastAsia="新細明體" w:hint="eastAsia"/>
          <w:spacing w:val="20"/>
          <w:sz w:val="22"/>
          <w:szCs w:val="22"/>
        </w:rPr>
        <w:t>地球的週期為</w:t>
      </w:r>
      <w:r w:rsidR="005D0E41" w:rsidRPr="00884B69">
        <w:rPr>
          <w:rFonts w:eastAsia="新細明體" w:hint="eastAsia"/>
          <w:spacing w:val="20"/>
          <w:sz w:val="22"/>
          <w:szCs w:val="22"/>
        </w:rPr>
        <w:t>90</w:t>
      </w:r>
      <w:r w:rsidR="005D0E41" w:rsidRPr="00884B69">
        <w:rPr>
          <w:rFonts w:eastAsia="新細明體" w:hint="eastAsia"/>
          <w:spacing w:val="20"/>
          <w:sz w:val="22"/>
          <w:szCs w:val="22"/>
        </w:rPr>
        <w:t>分鐘，而任何質量的同步衛星，</w:t>
      </w:r>
      <w:proofErr w:type="gramStart"/>
      <w:r w:rsidR="005D0E41" w:rsidRPr="00884B69">
        <w:rPr>
          <w:rFonts w:eastAsia="新細明體" w:hint="eastAsia"/>
          <w:spacing w:val="20"/>
          <w:sz w:val="22"/>
          <w:szCs w:val="22"/>
        </w:rPr>
        <w:t>其繞行</w:t>
      </w:r>
      <w:proofErr w:type="gramEnd"/>
      <w:r w:rsidR="005D0E41" w:rsidRPr="00884B69">
        <w:rPr>
          <w:rFonts w:eastAsia="新細明體" w:hint="eastAsia"/>
          <w:spacing w:val="20"/>
          <w:sz w:val="22"/>
          <w:szCs w:val="22"/>
        </w:rPr>
        <w:t>地球的週期和地球自轉的週期相同。</w:t>
      </w:r>
      <w:proofErr w:type="gramStart"/>
      <w:r w:rsidR="005D0E41" w:rsidRPr="00884B69">
        <w:rPr>
          <w:rFonts w:eastAsia="新細明體" w:hint="eastAsia"/>
          <w:spacing w:val="20"/>
          <w:sz w:val="22"/>
          <w:szCs w:val="22"/>
        </w:rPr>
        <w:t>已知沿圓形</w:t>
      </w:r>
      <w:proofErr w:type="gramEnd"/>
      <w:r w:rsidR="005D0E41" w:rsidRPr="00884B69">
        <w:rPr>
          <w:rFonts w:eastAsia="新細明體" w:hint="eastAsia"/>
          <w:spacing w:val="20"/>
          <w:sz w:val="22"/>
          <w:szCs w:val="22"/>
        </w:rPr>
        <w:t>軌道繞行地球的物體，其動能</w:t>
      </w:r>
      <w:r w:rsidR="00025196" w:rsidRPr="00025196">
        <w:rPr>
          <w:rFonts w:eastAsia="新細明體"/>
          <w:spacing w:val="20"/>
          <w:position w:val="-4"/>
          <w:sz w:val="22"/>
          <w:szCs w:val="22"/>
        </w:rPr>
        <w:object w:dxaOrig="220" w:dyaOrig="240" w14:anchorId="0D6B77E1">
          <v:shape id="_x0000_i1040" type="#_x0000_t75" style="width:11.3pt;height:12.35pt" o:ole="">
            <v:imagedata r:id="rId57" o:title=""/>
          </v:shape>
          <o:OLEObject Type="Embed" ProgID="Equation.DSMT4" ShapeID="_x0000_i1040" DrawAspect="Content" ObjectID="_1804068105" r:id="rId58"/>
        </w:object>
      </w:r>
      <w:r w:rsidR="005D0E41" w:rsidRPr="00884B69">
        <w:rPr>
          <w:rFonts w:eastAsia="新細明體" w:hint="eastAsia"/>
          <w:spacing w:val="20"/>
          <w:sz w:val="22"/>
          <w:szCs w:val="22"/>
        </w:rPr>
        <w:t>與重力位能</w:t>
      </w:r>
      <w:r w:rsidR="00025196" w:rsidRPr="00025196">
        <w:rPr>
          <w:rFonts w:eastAsia="新細明體"/>
          <w:spacing w:val="20"/>
          <w:position w:val="-6"/>
          <w:sz w:val="22"/>
          <w:szCs w:val="22"/>
        </w:rPr>
        <w:object w:dxaOrig="240" w:dyaOrig="260" w14:anchorId="261A02B1">
          <v:shape id="_x0000_i1041" type="#_x0000_t75" style="width:12.35pt;height:12.9pt" o:ole="">
            <v:imagedata r:id="rId59" o:title=""/>
          </v:shape>
          <o:OLEObject Type="Embed" ProgID="Equation.DSMT4" ShapeID="_x0000_i1041" DrawAspect="Content" ObjectID="_1804068106" r:id="rId60"/>
        </w:object>
      </w:r>
      <w:r w:rsidR="005D0E41" w:rsidRPr="00884B69">
        <w:rPr>
          <w:rFonts w:eastAsia="新細明體" w:hint="eastAsia"/>
          <w:spacing w:val="20"/>
          <w:sz w:val="22"/>
          <w:szCs w:val="22"/>
        </w:rPr>
        <w:t>的關係為</w:t>
      </w:r>
      <w:r w:rsidR="00504F99" w:rsidRPr="00504F99">
        <w:rPr>
          <w:position w:val="-10"/>
        </w:rPr>
        <w:object w:dxaOrig="859" w:dyaOrig="300" w14:anchorId="3A62787D">
          <v:shape id="_x0000_i1042" type="#_x0000_t75" style="width:43pt;height:15.05pt" o:ole="">
            <v:imagedata r:id="rId61" o:title=""/>
          </v:shape>
          <o:OLEObject Type="Embed" ProgID="Equation.DSMT4" ShapeID="_x0000_i1042" DrawAspect="Content" ObjectID="_1804068107" r:id="rId62"/>
        </w:object>
      </w:r>
      <w:r w:rsidR="005D0E41" w:rsidRPr="00884B69">
        <w:rPr>
          <w:rFonts w:eastAsia="新細明體" w:hint="eastAsia"/>
          <w:spacing w:val="20"/>
          <w:sz w:val="22"/>
          <w:szCs w:val="22"/>
        </w:rPr>
        <w:t>。若</w:t>
      </w:r>
      <w:r w:rsidR="005D0E41" w:rsidRPr="00884B69">
        <w:rPr>
          <w:rFonts w:eastAsia="新細明體" w:hint="eastAsia"/>
          <w:spacing w:val="20"/>
          <w:sz w:val="22"/>
          <w:szCs w:val="22"/>
        </w:rPr>
        <w:t>ISS</w:t>
      </w:r>
      <w:r w:rsidR="005D0E41" w:rsidRPr="00884B69">
        <w:rPr>
          <w:rFonts w:eastAsia="新細明體" w:hint="eastAsia"/>
          <w:spacing w:val="20"/>
          <w:sz w:val="22"/>
          <w:szCs w:val="22"/>
        </w:rPr>
        <w:t>與某同步衛星的軌道皆近似圓形，則</w:t>
      </w:r>
      <w:r w:rsidR="005D0E41" w:rsidRPr="00884B69">
        <w:rPr>
          <w:rFonts w:eastAsia="新細明體" w:hint="eastAsia"/>
          <w:spacing w:val="20"/>
          <w:sz w:val="22"/>
          <w:szCs w:val="22"/>
        </w:rPr>
        <w:t>ISS</w:t>
      </w:r>
      <w:r w:rsidR="005D0E41" w:rsidRPr="00884B69">
        <w:rPr>
          <w:rFonts w:eastAsia="新細明體" w:hint="eastAsia"/>
          <w:spacing w:val="20"/>
          <w:sz w:val="22"/>
          <w:szCs w:val="22"/>
        </w:rPr>
        <w:t>與該同步衛星比較時，下列敘述哪些正確</w:t>
      </w:r>
      <w:r w:rsidR="003232D0">
        <w:rPr>
          <w:rFonts w:eastAsia="新細明體" w:hint="eastAsia"/>
          <w:spacing w:val="20"/>
          <w:sz w:val="22"/>
          <w:szCs w:val="22"/>
        </w:rPr>
        <w:t>？</w:t>
      </w:r>
      <w:r w:rsidR="005D0E41" w:rsidRPr="00884B69">
        <w:rPr>
          <w:rFonts w:eastAsia="新細明體" w:hint="eastAsia"/>
          <w:spacing w:val="20"/>
          <w:sz w:val="22"/>
          <w:szCs w:val="22"/>
        </w:rPr>
        <w:t>（應選</w:t>
      </w:r>
      <w:r w:rsidR="00BD578B">
        <w:rPr>
          <w:rFonts w:eastAsia="新細明體" w:hint="eastAsia"/>
          <w:spacing w:val="20"/>
          <w:sz w:val="22"/>
          <w:szCs w:val="22"/>
        </w:rPr>
        <w:t>2</w:t>
      </w:r>
      <w:r w:rsidR="005D0E41" w:rsidRPr="00884B69">
        <w:rPr>
          <w:rFonts w:eastAsia="新細明體" w:hint="eastAsia"/>
          <w:spacing w:val="20"/>
          <w:sz w:val="22"/>
          <w:szCs w:val="22"/>
        </w:rPr>
        <w:t>項）</w:t>
      </w:r>
    </w:p>
    <w:p w14:paraId="07FDF6D1" w14:textId="202D6D3B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 xml:space="preserve">(A) </w:t>
      </w:r>
      <w:r w:rsidR="005D0E41" w:rsidRPr="00783237">
        <w:rPr>
          <w:rFonts w:eastAsiaTheme="minorEastAsia" w:hint="eastAsia"/>
          <w:spacing w:val="20"/>
        </w:rPr>
        <w:t>ISS</w:t>
      </w:r>
      <w:r w:rsidR="005D0E41" w:rsidRPr="00783237">
        <w:rPr>
          <w:rFonts w:eastAsiaTheme="minorEastAsia" w:hint="eastAsia"/>
          <w:spacing w:val="20"/>
        </w:rPr>
        <w:t>的軌道</w:t>
      </w:r>
      <w:r w:rsidR="00025196">
        <w:rPr>
          <w:rFonts w:eastAsiaTheme="minorEastAsia" w:hint="eastAsia"/>
          <w:spacing w:val="20"/>
        </w:rPr>
        <w:t>半徑</w:t>
      </w:r>
      <w:r w:rsidR="005D0E41" w:rsidRPr="00783237">
        <w:rPr>
          <w:rFonts w:eastAsiaTheme="minorEastAsia" w:hint="eastAsia"/>
          <w:spacing w:val="20"/>
        </w:rPr>
        <w:t>一定比較</w:t>
      </w:r>
      <w:r w:rsidR="00025196">
        <w:rPr>
          <w:rFonts w:eastAsiaTheme="minorEastAsia" w:hint="eastAsia"/>
          <w:spacing w:val="20"/>
        </w:rPr>
        <w:t>大</w:t>
      </w:r>
    </w:p>
    <w:p w14:paraId="34F268B9" w14:textId="5BC39EDB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 xml:space="preserve">(B) </w:t>
      </w:r>
      <w:r w:rsidR="005D0E41" w:rsidRPr="00783237">
        <w:rPr>
          <w:rFonts w:eastAsiaTheme="minorEastAsia" w:hint="eastAsia"/>
          <w:spacing w:val="20"/>
        </w:rPr>
        <w:t>ISS</w:t>
      </w:r>
      <w:r w:rsidR="005D0E41" w:rsidRPr="00783237">
        <w:rPr>
          <w:rFonts w:eastAsiaTheme="minorEastAsia" w:hint="eastAsia"/>
          <w:spacing w:val="20"/>
        </w:rPr>
        <w:t>的總力學能一定比較大</w:t>
      </w:r>
    </w:p>
    <w:p w14:paraId="52A84EE8" w14:textId="4A9CBEDE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 xml:space="preserve">(C) </w:t>
      </w:r>
      <w:r w:rsidR="005D0E41" w:rsidRPr="00783237">
        <w:rPr>
          <w:rFonts w:eastAsiaTheme="minorEastAsia" w:hint="eastAsia"/>
          <w:spacing w:val="20"/>
        </w:rPr>
        <w:t>ISS</w:t>
      </w:r>
      <w:r w:rsidR="005D0E41" w:rsidRPr="00783237">
        <w:rPr>
          <w:rFonts w:eastAsiaTheme="minorEastAsia" w:hint="eastAsia"/>
          <w:spacing w:val="20"/>
        </w:rPr>
        <w:t>的重力位能一定比較大</w:t>
      </w:r>
    </w:p>
    <w:p w14:paraId="1DE801FC" w14:textId="65BF0594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 xml:space="preserve">(D) </w:t>
      </w:r>
      <w:r w:rsidR="005D0E41" w:rsidRPr="00783237">
        <w:rPr>
          <w:rFonts w:eastAsiaTheme="minorEastAsia" w:hint="eastAsia"/>
          <w:spacing w:val="20"/>
        </w:rPr>
        <w:t>ISS</w:t>
      </w:r>
      <w:r w:rsidR="005D0E41" w:rsidRPr="00783237">
        <w:rPr>
          <w:rFonts w:eastAsiaTheme="minorEastAsia" w:hint="eastAsia"/>
          <w:spacing w:val="20"/>
        </w:rPr>
        <w:t>的速率一定比較大</w:t>
      </w:r>
    </w:p>
    <w:p w14:paraId="5F7D13F0" w14:textId="3B298C03" w:rsidR="00A00A44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 xml:space="preserve">(E) </w:t>
      </w:r>
      <w:r w:rsidR="005D0E41" w:rsidRPr="00783237">
        <w:rPr>
          <w:rFonts w:eastAsiaTheme="minorEastAsia" w:hint="eastAsia"/>
          <w:spacing w:val="20"/>
        </w:rPr>
        <w:t>ISS</w:t>
      </w:r>
      <w:r w:rsidR="005D0E41" w:rsidRPr="00783237">
        <w:rPr>
          <w:rFonts w:eastAsiaTheme="minorEastAsia" w:hint="eastAsia"/>
          <w:spacing w:val="20"/>
        </w:rPr>
        <w:t>的加速度量值一定比較大</w:t>
      </w:r>
    </w:p>
    <w:p w14:paraId="14961DF9" w14:textId="77777777" w:rsidR="0096152E" w:rsidRPr="0096152E" w:rsidRDefault="0096152E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kern w:val="2"/>
          <w:sz w:val="22"/>
          <w:szCs w:val="22"/>
        </w:rPr>
      </w:pPr>
      <w:r w:rsidRPr="0096152E">
        <w:rPr>
          <w:rFonts w:eastAsiaTheme="majorEastAsia"/>
          <w:spacing w:val="20"/>
          <w:szCs w:val="22"/>
        </w:rPr>
        <w:br w:type="page"/>
      </w:r>
    </w:p>
    <w:p w14:paraId="2581B607" w14:textId="34008FB7" w:rsidR="00A00A44" w:rsidRPr="00783237" w:rsidRDefault="00A00A44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 w:hint="eastAsia"/>
          <w:spacing w:val="20"/>
          <w:szCs w:val="22"/>
          <w:u w:val="single"/>
        </w:rPr>
        <w:lastRenderedPageBreak/>
        <w:t>2</w:t>
      </w:r>
      <w:r w:rsidR="00344132" w:rsidRPr="00783237">
        <w:rPr>
          <w:rFonts w:eastAsiaTheme="majorEastAsia"/>
          <w:spacing w:val="20"/>
          <w:szCs w:val="22"/>
          <w:u w:val="single"/>
        </w:rPr>
        <w:t>0</w:t>
      </w:r>
      <w:r w:rsidRPr="00783237">
        <w:rPr>
          <w:rFonts w:eastAsiaTheme="majorEastAsia"/>
          <w:spacing w:val="20"/>
          <w:szCs w:val="22"/>
          <w:u w:val="single"/>
        </w:rPr>
        <w:t>-</w:t>
      </w:r>
      <w:r w:rsidR="00344132" w:rsidRPr="00783237">
        <w:rPr>
          <w:rFonts w:eastAsiaTheme="majorEastAsia"/>
          <w:spacing w:val="20"/>
          <w:szCs w:val="22"/>
          <w:u w:val="single"/>
        </w:rPr>
        <w:t>21</w:t>
      </w:r>
      <w:proofErr w:type="gramStart"/>
      <w:r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7C30F53E" w14:textId="4E007E73" w:rsidR="00A00A44" w:rsidRPr="007D4C81" w:rsidRDefault="005D0E41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 w:hint="eastAsia"/>
          <w:spacing w:val="20"/>
          <w:sz w:val="22"/>
        </w:rPr>
        <w:t>比</w:t>
      </w:r>
      <w:proofErr w:type="gramStart"/>
      <w:r w:rsidRPr="007D4C81">
        <w:rPr>
          <w:rFonts w:eastAsiaTheme="majorEastAsia" w:hint="eastAsia"/>
          <w:spacing w:val="20"/>
          <w:sz w:val="22"/>
        </w:rPr>
        <w:t>特</w:t>
      </w:r>
      <w:proofErr w:type="gramEnd"/>
      <w:r w:rsidRPr="007D4C81">
        <w:rPr>
          <w:rFonts w:eastAsiaTheme="majorEastAsia" w:hint="eastAsia"/>
          <w:spacing w:val="20"/>
          <w:sz w:val="22"/>
        </w:rPr>
        <w:t>幣是一種虛擬貨幣，</w:t>
      </w:r>
      <w:r w:rsidR="00025196">
        <w:rPr>
          <w:rFonts w:eastAsiaTheme="majorEastAsia" w:hint="eastAsia"/>
          <w:spacing w:val="20"/>
          <w:sz w:val="22"/>
        </w:rPr>
        <w:t>運作</w:t>
      </w:r>
      <w:r w:rsidRPr="007D4C81">
        <w:rPr>
          <w:rFonts w:eastAsiaTheme="majorEastAsia" w:hint="eastAsia"/>
          <w:spacing w:val="20"/>
          <w:sz w:val="22"/>
        </w:rPr>
        <w:t>時需消耗大量的電能。全球每年</w:t>
      </w:r>
      <w:r w:rsidR="00025196">
        <w:rPr>
          <w:rFonts w:eastAsiaTheme="majorEastAsia" w:hint="eastAsia"/>
          <w:spacing w:val="20"/>
          <w:sz w:val="22"/>
        </w:rPr>
        <w:t>因</w:t>
      </w:r>
      <w:r w:rsidRPr="007D4C81">
        <w:rPr>
          <w:rFonts w:eastAsiaTheme="majorEastAsia" w:hint="eastAsia"/>
          <w:spacing w:val="20"/>
          <w:sz w:val="22"/>
        </w:rPr>
        <w:t>比</w:t>
      </w:r>
      <w:proofErr w:type="gramStart"/>
      <w:r w:rsidRPr="007D4C81">
        <w:rPr>
          <w:rFonts w:eastAsiaTheme="majorEastAsia" w:hint="eastAsia"/>
          <w:spacing w:val="20"/>
          <w:sz w:val="22"/>
        </w:rPr>
        <w:t>特</w:t>
      </w:r>
      <w:proofErr w:type="gramEnd"/>
      <w:r w:rsidRPr="007D4C81">
        <w:rPr>
          <w:rFonts w:eastAsiaTheme="majorEastAsia" w:hint="eastAsia"/>
          <w:spacing w:val="20"/>
          <w:sz w:val="22"/>
        </w:rPr>
        <w:t>幣運作</w:t>
      </w:r>
      <w:r w:rsidRPr="00812A36">
        <w:rPr>
          <w:rFonts w:eastAsiaTheme="majorEastAsia" w:hint="eastAsia"/>
          <w:spacing w:val="26"/>
          <w:sz w:val="22"/>
        </w:rPr>
        <w:t>所</w:t>
      </w:r>
      <w:r w:rsidR="00025196" w:rsidRPr="00812A36">
        <w:rPr>
          <w:rFonts w:eastAsiaTheme="majorEastAsia" w:hint="eastAsia"/>
          <w:spacing w:val="26"/>
          <w:sz w:val="22"/>
        </w:rPr>
        <w:t>消</w:t>
      </w:r>
      <w:r w:rsidRPr="00812A36">
        <w:rPr>
          <w:rFonts w:eastAsiaTheme="majorEastAsia" w:hint="eastAsia"/>
          <w:spacing w:val="26"/>
          <w:sz w:val="22"/>
        </w:rPr>
        <w:t>耗的電能估計約達</w:t>
      </w:r>
      <w:r w:rsidR="00B4429D" w:rsidRPr="00812A36">
        <w:rPr>
          <w:spacing w:val="26"/>
          <w:position w:val="-10"/>
        </w:rPr>
        <w:object w:dxaOrig="840" w:dyaOrig="340" w14:anchorId="5B102C63">
          <v:shape id="_x0000_i1043" type="#_x0000_t75" style="width:41.9pt;height:16.65pt" o:ole="">
            <v:imagedata r:id="rId63" o:title=""/>
          </v:shape>
          <o:OLEObject Type="Embed" ProgID="Equation.DSMT4" ShapeID="_x0000_i1043" DrawAspect="Content" ObjectID="_1804068108" r:id="rId64"/>
        </w:object>
      </w:r>
      <w:r w:rsidRPr="00812A36">
        <w:rPr>
          <w:rFonts w:eastAsiaTheme="majorEastAsia" w:hint="eastAsia"/>
          <w:spacing w:val="26"/>
          <w:sz w:val="22"/>
        </w:rPr>
        <w:t>度</w:t>
      </w:r>
      <w:r w:rsidR="009C391E" w:rsidRPr="00812A36">
        <w:rPr>
          <w:rFonts w:eastAsiaTheme="majorEastAsia" w:hint="eastAsia"/>
          <w:spacing w:val="26"/>
          <w:sz w:val="22"/>
        </w:rPr>
        <w:t>（</w:t>
      </w:r>
      <w:r w:rsidRPr="00812A36">
        <w:rPr>
          <w:rFonts w:eastAsiaTheme="majorEastAsia" w:hint="eastAsia"/>
          <w:spacing w:val="26"/>
          <w:sz w:val="22"/>
        </w:rPr>
        <w:t>約</w:t>
      </w:r>
      <w:r w:rsidR="00B4429D" w:rsidRPr="00812A36">
        <w:rPr>
          <w:spacing w:val="26"/>
          <w:position w:val="-10"/>
        </w:rPr>
        <w:object w:dxaOrig="1040" w:dyaOrig="340" w14:anchorId="49095A72">
          <v:shape id="_x0000_i1044" type="#_x0000_t75" style="width:52.1pt;height:16.65pt" o:ole="">
            <v:imagedata r:id="rId65" o:title=""/>
          </v:shape>
          <o:OLEObject Type="Embed" ProgID="Equation.DSMT4" ShapeID="_x0000_i1044" DrawAspect="Content" ObjectID="_1804068109" r:id="rId66"/>
        </w:object>
      </w:r>
      <w:r w:rsidR="009C391E" w:rsidRPr="00812A36">
        <w:rPr>
          <w:rFonts w:eastAsiaTheme="majorEastAsia" w:hint="eastAsia"/>
          <w:spacing w:val="26"/>
          <w:sz w:val="22"/>
        </w:rPr>
        <w:t>）</w:t>
      </w:r>
      <w:r w:rsidRPr="00812A36">
        <w:rPr>
          <w:rFonts w:eastAsiaTheme="majorEastAsia" w:hint="eastAsia"/>
          <w:spacing w:val="26"/>
          <w:sz w:val="22"/>
        </w:rPr>
        <w:t>。依據以上資料，回答下列</w:t>
      </w:r>
      <w:r w:rsidRPr="007D4C81">
        <w:rPr>
          <w:rFonts w:eastAsiaTheme="majorEastAsia" w:hint="eastAsia"/>
          <w:spacing w:val="20"/>
          <w:sz w:val="22"/>
        </w:rPr>
        <w:t>問題</w:t>
      </w:r>
      <w:r w:rsidR="00A00A44" w:rsidRPr="007D4C81">
        <w:rPr>
          <w:rFonts w:eastAsiaTheme="majorEastAsia" w:hint="eastAsia"/>
          <w:spacing w:val="20"/>
          <w:sz w:val="22"/>
        </w:rPr>
        <w:t>。</w:t>
      </w:r>
    </w:p>
    <w:p w14:paraId="7D3D4F65" w14:textId="57BF61DD" w:rsidR="00A00A44" w:rsidRPr="00884B69" w:rsidRDefault="00A00A44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</w:t>
      </w:r>
      <w:r w:rsidR="00344132" w:rsidRPr="00884B69">
        <w:rPr>
          <w:rFonts w:eastAsia="新細明體"/>
          <w:spacing w:val="20"/>
          <w:sz w:val="22"/>
          <w:szCs w:val="22"/>
        </w:rPr>
        <w:t>0</w:t>
      </w:r>
      <w:r w:rsidRPr="00884B69">
        <w:rPr>
          <w:rFonts w:eastAsia="新細明體"/>
          <w:spacing w:val="20"/>
          <w:sz w:val="22"/>
          <w:szCs w:val="22"/>
        </w:rPr>
        <w:t>.</w:t>
      </w:r>
      <w:r w:rsidR="009C391E" w:rsidRPr="00884B69">
        <w:rPr>
          <w:rFonts w:eastAsia="新細明體"/>
          <w:spacing w:val="20"/>
          <w:sz w:val="22"/>
          <w:szCs w:val="22"/>
        </w:rPr>
        <w:tab/>
      </w:r>
      <w:proofErr w:type="gramStart"/>
      <w:r w:rsidR="005D0E41" w:rsidRPr="00884B69">
        <w:rPr>
          <w:rFonts w:eastAsia="新細明體" w:hint="eastAsia"/>
          <w:spacing w:val="20"/>
          <w:sz w:val="22"/>
          <w:szCs w:val="22"/>
        </w:rPr>
        <w:t>已知冰的融化熱為</w:t>
      </w:r>
      <w:proofErr w:type="gramEnd"/>
      <w:r w:rsidR="005D0E41" w:rsidRPr="00884B69">
        <w:rPr>
          <w:rFonts w:eastAsia="新細明體" w:hint="eastAsia"/>
          <w:spacing w:val="20"/>
          <w:sz w:val="22"/>
          <w:szCs w:val="22"/>
        </w:rPr>
        <w:t>80 kcal/kg</w:t>
      </w:r>
      <w:r w:rsidR="005D0E41" w:rsidRPr="00884B69">
        <w:rPr>
          <w:rFonts w:eastAsia="新細明體" w:hint="eastAsia"/>
          <w:spacing w:val="20"/>
          <w:sz w:val="22"/>
          <w:szCs w:val="22"/>
        </w:rPr>
        <w:t>且</w:t>
      </w:r>
      <w:r w:rsidR="005D0E41" w:rsidRPr="00884B69">
        <w:rPr>
          <w:rFonts w:eastAsia="新細明體" w:hint="eastAsia"/>
          <w:spacing w:val="20"/>
          <w:sz w:val="22"/>
          <w:szCs w:val="22"/>
        </w:rPr>
        <w:t xml:space="preserve">1 kcal </w:t>
      </w:r>
      <w:r w:rsidR="005D0E41" w:rsidRPr="00884B69">
        <w:rPr>
          <w:rFonts w:eastAsia="新細明體" w:hint="eastAsia"/>
          <w:spacing w:val="20"/>
          <w:sz w:val="22"/>
          <w:szCs w:val="22"/>
        </w:rPr>
        <w:t>約為</w:t>
      </w:r>
      <w:r w:rsidR="005D0E41" w:rsidRPr="00884B69">
        <w:rPr>
          <w:rFonts w:eastAsia="新細明體" w:hint="eastAsia"/>
          <w:spacing w:val="20"/>
          <w:sz w:val="22"/>
          <w:szCs w:val="22"/>
        </w:rPr>
        <w:t>4 kJ</w:t>
      </w:r>
      <w:r w:rsidR="005D0E41" w:rsidRPr="00884B69">
        <w:rPr>
          <w:rFonts w:eastAsia="新細明體" w:hint="eastAsia"/>
          <w:spacing w:val="20"/>
          <w:sz w:val="22"/>
          <w:szCs w:val="22"/>
        </w:rPr>
        <w:t>。全球比</w:t>
      </w:r>
      <w:proofErr w:type="gramStart"/>
      <w:r w:rsidR="005D0E41" w:rsidRPr="00884B69">
        <w:rPr>
          <w:rFonts w:eastAsia="新細明體" w:hint="eastAsia"/>
          <w:spacing w:val="20"/>
          <w:sz w:val="22"/>
          <w:szCs w:val="22"/>
        </w:rPr>
        <w:t>特</w:t>
      </w:r>
      <w:proofErr w:type="gramEnd"/>
      <w:r w:rsidR="005D0E41" w:rsidRPr="00884B69">
        <w:rPr>
          <w:rFonts w:eastAsia="新細明體" w:hint="eastAsia"/>
          <w:spacing w:val="20"/>
          <w:sz w:val="22"/>
          <w:szCs w:val="22"/>
        </w:rPr>
        <w:t>幣一年運作所消耗的電能若</w:t>
      </w:r>
      <w:r w:rsidR="00025196">
        <w:rPr>
          <w:rFonts w:eastAsia="新細明體" w:hint="eastAsia"/>
          <w:spacing w:val="20"/>
          <w:sz w:val="22"/>
          <w:szCs w:val="22"/>
        </w:rPr>
        <w:t>完全</w:t>
      </w:r>
      <w:r w:rsidR="005D0E41" w:rsidRPr="00884B69">
        <w:rPr>
          <w:rFonts w:eastAsia="新細明體" w:hint="eastAsia"/>
          <w:spacing w:val="20"/>
          <w:sz w:val="22"/>
          <w:szCs w:val="22"/>
        </w:rPr>
        <w:t>轉換為熱能，約可融化多少公斤</w:t>
      </w:r>
      <w:r w:rsidR="005D0E41" w:rsidRPr="00884B69">
        <w:rPr>
          <w:rFonts w:eastAsia="新細明體" w:hint="eastAsia"/>
          <w:spacing w:val="20"/>
          <w:sz w:val="22"/>
          <w:szCs w:val="22"/>
        </w:rPr>
        <w:t>0</w:t>
      </w:r>
      <w:r w:rsidR="009C391E" w:rsidRPr="00884B69">
        <w:rPr>
          <w:rFonts w:eastAsia="新細明體"/>
          <w:spacing w:val="20"/>
          <w:sz w:val="22"/>
          <w:szCs w:val="22"/>
        </w:rPr>
        <w:t>℃</w:t>
      </w:r>
      <w:r w:rsidR="005D0E41" w:rsidRPr="00884B69">
        <w:rPr>
          <w:rFonts w:eastAsia="新細明體" w:hint="eastAsia"/>
          <w:spacing w:val="20"/>
          <w:sz w:val="22"/>
          <w:szCs w:val="22"/>
        </w:rPr>
        <w:t>的冰山</w:t>
      </w:r>
      <w:r w:rsidR="009C391E" w:rsidRPr="00884B69">
        <w:rPr>
          <w:rFonts w:eastAsia="新細明體" w:hint="eastAsia"/>
          <w:spacing w:val="20"/>
          <w:sz w:val="22"/>
          <w:szCs w:val="22"/>
        </w:rPr>
        <w:t>？</w:t>
      </w:r>
    </w:p>
    <w:p w14:paraId="291D98A2" w14:textId="25AAA0BF" w:rsidR="00A00A44" w:rsidRPr="000133D1" w:rsidRDefault="00A00A4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="00B4429D" w:rsidRPr="00B4429D">
        <w:rPr>
          <w:position w:val="-6"/>
        </w:rPr>
        <w:object w:dxaOrig="400" w:dyaOrig="300" w14:anchorId="601E4AC8">
          <v:shape id="_x0000_i1045" type="#_x0000_t75" style="width:19.9pt;height:15.05pt" o:ole="">
            <v:imagedata r:id="rId67" o:title=""/>
          </v:shape>
          <o:OLEObject Type="Embed" ProgID="Equation.DSMT4" ShapeID="_x0000_i1045" DrawAspect="Content" ObjectID="_1804068110" r:id="rId68"/>
        </w:object>
      </w:r>
      <w:r w:rsidR="009C391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(B)</w:t>
      </w:r>
      <w:r w:rsidR="00B4429D" w:rsidRPr="00B4429D">
        <w:rPr>
          <w:position w:val="-6"/>
        </w:rPr>
        <w:object w:dxaOrig="400" w:dyaOrig="300" w14:anchorId="6B4B7196">
          <v:shape id="_x0000_i1046" type="#_x0000_t75" style="width:19.9pt;height:15.05pt" o:ole="">
            <v:imagedata r:id="rId69" o:title=""/>
          </v:shape>
          <o:OLEObject Type="Embed" ProgID="Equation.DSMT4" ShapeID="_x0000_i1046" DrawAspect="Content" ObjectID="_1804068111" r:id="rId70"/>
        </w:object>
      </w:r>
      <w:r w:rsidR="009C391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(C)</w:t>
      </w:r>
      <w:r w:rsidR="00B4429D" w:rsidRPr="00B4429D">
        <w:rPr>
          <w:position w:val="-6"/>
        </w:rPr>
        <w:object w:dxaOrig="400" w:dyaOrig="300" w14:anchorId="55A05AD3">
          <v:shape id="_x0000_i1047" type="#_x0000_t75" style="width:19.9pt;height:15.05pt" o:ole="">
            <v:imagedata r:id="rId71" o:title=""/>
          </v:shape>
          <o:OLEObject Type="Embed" ProgID="Equation.DSMT4" ShapeID="_x0000_i1047" DrawAspect="Content" ObjectID="_1804068112" r:id="rId72"/>
        </w:object>
      </w:r>
      <w:r w:rsidR="009C391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(D)</w:t>
      </w:r>
      <w:r w:rsidR="00B4429D" w:rsidRPr="00B4429D">
        <w:rPr>
          <w:position w:val="-6"/>
        </w:rPr>
        <w:object w:dxaOrig="400" w:dyaOrig="300" w14:anchorId="2F790CDD">
          <v:shape id="_x0000_i1048" type="#_x0000_t75" style="width:19.9pt;height:15.05pt" o:ole="">
            <v:imagedata r:id="rId73" o:title=""/>
          </v:shape>
          <o:OLEObject Type="Embed" ProgID="Equation.DSMT4" ShapeID="_x0000_i1048" DrawAspect="Content" ObjectID="_1804068113" r:id="rId74"/>
        </w:object>
      </w:r>
      <w:r w:rsidR="009C391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(E)</w:t>
      </w:r>
      <w:r w:rsidR="00B4429D" w:rsidRPr="00B4429D">
        <w:rPr>
          <w:position w:val="-6"/>
        </w:rPr>
        <w:object w:dxaOrig="400" w:dyaOrig="300" w14:anchorId="77087E75">
          <v:shape id="_x0000_i1049" type="#_x0000_t75" style="width:19.9pt;height:15.05pt" o:ole="">
            <v:imagedata r:id="rId75" o:title=""/>
          </v:shape>
          <o:OLEObject Type="Embed" ProgID="Equation.DSMT4" ShapeID="_x0000_i1049" DrawAspect="Content" ObjectID="_1804068114" r:id="rId76"/>
        </w:object>
      </w:r>
    </w:p>
    <w:p w14:paraId="6F754009" w14:textId="1968907A" w:rsidR="00A00A44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21</w:t>
      </w:r>
      <w:r w:rsidR="005D2EDF" w:rsidRPr="00884B69">
        <w:rPr>
          <w:rFonts w:eastAsia="新細明體" w:hint="eastAsia"/>
          <w:spacing w:val="20"/>
          <w:sz w:val="22"/>
          <w:szCs w:val="22"/>
        </w:rPr>
        <w:t>.</w:t>
      </w:r>
      <w:r w:rsidR="009C391E" w:rsidRPr="00884B69">
        <w:rPr>
          <w:rFonts w:eastAsia="新細明體"/>
          <w:spacing w:val="20"/>
          <w:sz w:val="22"/>
          <w:szCs w:val="22"/>
        </w:rPr>
        <w:tab/>
      </w:r>
      <w:r w:rsidR="005D0E41" w:rsidRPr="00812A36">
        <w:rPr>
          <w:rFonts w:eastAsia="新細明體" w:hint="eastAsia"/>
          <w:spacing w:val="22"/>
          <w:sz w:val="22"/>
          <w:szCs w:val="22"/>
        </w:rPr>
        <w:t>烏山頭水庫有效蓄水量約為</w:t>
      </w:r>
      <w:r w:rsidR="00B4429D" w:rsidRPr="00812A36">
        <w:rPr>
          <w:spacing w:val="22"/>
          <w:position w:val="-10"/>
        </w:rPr>
        <w:object w:dxaOrig="1140" w:dyaOrig="340" w14:anchorId="09B0FE2B">
          <v:shape id="_x0000_i1050" type="#_x0000_t75" style="width:56.95pt;height:16.65pt" o:ole="">
            <v:imagedata r:id="rId77" o:title=""/>
          </v:shape>
          <o:OLEObject Type="Embed" ProgID="Equation.DSMT4" ShapeID="_x0000_i1050" DrawAspect="Content" ObjectID="_1804068115" r:id="rId78"/>
        </w:object>
      </w:r>
      <w:r w:rsidR="005D0E41" w:rsidRPr="00812A36">
        <w:rPr>
          <w:rFonts w:eastAsia="新細明體" w:hint="eastAsia"/>
          <w:spacing w:val="22"/>
          <w:sz w:val="22"/>
          <w:szCs w:val="22"/>
        </w:rPr>
        <w:t>，玉山高度約</w:t>
      </w:r>
      <w:r w:rsidR="005D0E41" w:rsidRPr="00812A36">
        <w:rPr>
          <w:rFonts w:eastAsia="新細明體" w:hint="eastAsia"/>
          <w:spacing w:val="22"/>
          <w:sz w:val="22"/>
          <w:szCs w:val="22"/>
        </w:rPr>
        <w:t>4000 m</w:t>
      </w:r>
      <w:r w:rsidR="005D0E41" w:rsidRPr="00812A36">
        <w:rPr>
          <w:rFonts w:eastAsia="新細明體" w:hint="eastAsia"/>
          <w:spacing w:val="22"/>
          <w:sz w:val="22"/>
          <w:szCs w:val="22"/>
        </w:rPr>
        <w:t>。若將全球比</w:t>
      </w:r>
      <w:proofErr w:type="gramStart"/>
      <w:r w:rsidR="005D0E41" w:rsidRPr="00812A36">
        <w:rPr>
          <w:rFonts w:eastAsia="新細明體" w:hint="eastAsia"/>
          <w:spacing w:val="22"/>
          <w:sz w:val="22"/>
          <w:szCs w:val="22"/>
        </w:rPr>
        <w:t>特</w:t>
      </w:r>
      <w:proofErr w:type="gramEnd"/>
      <w:r w:rsidR="005D0E41" w:rsidRPr="00812A36">
        <w:rPr>
          <w:rFonts w:eastAsia="新細明體" w:hint="eastAsia"/>
          <w:spacing w:val="22"/>
          <w:sz w:val="22"/>
          <w:szCs w:val="22"/>
        </w:rPr>
        <w:t>幣</w:t>
      </w:r>
      <w:r w:rsidR="00025196" w:rsidRPr="00504F99">
        <w:rPr>
          <w:rFonts w:eastAsia="新細明體" w:hint="eastAsia"/>
          <w:spacing w:val="22"/>
          <w:sz w:val="22"/>
          <w:szCs w:val="22"/>
        </w:rPr>
        <w:t>運作</w:t>
      </w:r>
      <w:r w:rsidR="005D0E41" w:rsidRPr="00504F99">
        <w:rPr>
          <w:rFonts w:eastAsia="新細明體" w:hint="eastAsia"/>
          <w:spacing w:val="22"/>
          <w:sz w:val="22"/>
          <w:szCs w:val="22"/>
        </w:rPr>
        <w:t>一年所消耗的電能完全轉換為力學能，且忽略水庫深度的影響，</w:t>
      </w:r>
      <w:r w:rsidR="00025196" w:rsidRPr="00504F99">
        <w:rPr>
          <w:rFonts w:eastAsia="新細明體" w:hint="eastAsia"/>
          <w:spacing w:val="22"/>
          <w:sz w:val="22"/>
          <w:szCs w:val="22"/>
        </w:rPr>
        <w:t>則</w:t>
      </w:r>
      <w:r w:rsidR="005D0E41" w:rsidRPr="00504F99">
        <w:rPr>
          <w:rFonts w:eastAsia="新細明體" w:hint="eastAsia"/>
          <w:spacing w:val="22"/>
          <w:sz w:val="22"/>
          <w:szCs w:val="22"/>
        </w:rPr>
        <w:t>約可將多少座</w:t>
      </w:r>
      <w:r w:rsidR="005D0E41" w:rsidRPr="00BD4652">
        <w:rPr>
          <w:rFonts w:eastAsia="新細明體" w:hint="eastAsia"/>
          <w:spacing w:val="16"/>
          <w:sz w:val="22"/>
          <w:szCs w:val="22"/>
        </w:rPr>
        <w:t>烏山頭水庫的有效蓄水量從</w:t>
      </w:r>
      <w:proofErr w:type="gramStart"/>
      <w:r w:rsidR="005D0E41" w:rsidRPr="00BD4652">
        <w:rPr>
          <w:rFonts w:eastAsia="新細明體" w:hint="eastAsia"/>
          <w:spacing w:val="16"/>
          <w:sz w:val="22"/>
          <w:szCs w:val="22"/>
        </w:rPr>
        <w:t>海平面抬升至</w:t>
      </w:r>
      <w:proofErr w:type="gramEnd"/>
      <w:r w:rsidR="005D0E41" w:rsidRPr="00BD4652">
        <w:rPr>
          <w:rFonts w:eastAsia="新細明體" w:hint="eastAsia"/>
          <w:spacing w:val="16"/>
          <w:sz w:val="22"/>
          <w:szCs w:val="22"/>
        </w:rPr>
        <w:t>玉山</w:t>
      </w:r>
      <w:r w:rsidR="00025196" w:rsidRPr="00BD4652">
        <w:rPr>
          <w:rFonts w:eastAsia="新細明體" w:hint="eastAsia"/>
          <w:spacing w:val="16"/>
          <w:sz w:val="22"/>
          <w:szCs w:val="22"/>
        </w:rPr>
        <w:t>山頂</w:t>
      </w:r>
      <w:r w:rsidR="007836CE" w:rsidRPr="00BD4652">
        <w:rPr>
          <w:rFonts w:eastAsia="新細明體" w:hint="eastAsia"/>
          <w:spacing w:val="16"/>
          <w:sz w:val="22"/>
          <w:szCs w:val="22"/>
        </w:rPr>
        <w:t>？（</w:t>
      </w:r>
      <w:r w:rsidR="005D0E41" w:rsidRPr="00BD4652">
        <w:rPr>
          <w:rFonts w:eastAsia="新細明體" w:hint="eastAsia"/>
          <w:spacing w:val="16"/>
          <w:sz w:val="22"/>
          <w:szCs w:val="22"/>
        </w:rPr>
        <w:t>水的密度為</w:t>
      </w:r>
      <w:r w:rsidR="00B4429D" w:rsidRPr="00BD4652">
        <w:rPr>
          <w:spacing w:val="16"/>
          <w:position w:val="-10"/>
        </w:rPr>
        <w:object w:dxaOrig="1240" w:dyaOrig="340" w14:anchorId="058DE567">
          <v:shape id="_x0000_i1051" type="#_x0000_t75" style="width:61.8pt;height:16.65pt" o:ole="">
            <v:imagedata r:id="rId79" o:title=""/>
          </v:shape>
          <o:OLEObject Type="Embed" ProgID="Equation.DSMT4" ShapeID="_x0000_i1051" DrawAspect="Content" ObjectID="_1804068116" r:id="rId80"/>
        </w:object>
      </w:r>
      <w:r w:rsidR="00025196" w:rsidRPr="00BD4652">
        <w:rPr>
          <w:rFonts w:hint="eastAsia"/>
          <w:spacing w:val="16"/>
        </w:rPr>
        <w:t>、</w:t>
      </w:r>
      <w:r w:rsidR="00025196" w:rsidRPr="00025196">
        <w:rPr>
          <w:rFonts w:eastAsia="新細明體" w:hint="eastAsia"/>
          <w:spacing w:val="20"/>
          <w:sz w:val="22"/>
          <w:szCs w:val="22"/>
        </w:rPr>
        <w:t>重力加速度為</w:t>
      </w:r>
      <w:r w:rsidR="00025196" w:rsidRPr="00025196">
        <w:rPr>
          <w:position w:val="-6"/>
        </w:rPr>
        <w:object w:dxaOrig="820" w:dyaOrig="300" w14:anchorId="0C076FCA">
          <v:shape id="_x0000_i1052" type="#_x0000_t75" style="width:41.35pt;height:15.05pt" o:ole="">
            <v:imagedata r:id="rId81" o:title=""/>
          </v:shape>
          <o:OLEObject Type="Embed" ProgID="Equation.DSMT4" ShapeID="_x0000_i1052" DrawAspect="Content" ObjectID="_1804068117" r:id="rId82"/>
        </w:object>
      </w:r>
      <w:r w:rsidR="007836CE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6402C6E4" w14:textId="7AF428C3" w:rsidR="00A00A44" w:rsidRPr="000133D1" w:rsidRDefault="00D033DB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="00B4429D" w:rsidRPr="00B4429D">
        <w:rPr>
          <w:position w:val="-6"/>
        </w:rPr>
        <w:object w:dxaOrig="340" w:dyaOrig="300" w14:anchorId="7FDF2846">
          <v:shape id="_x0000_i1053" type="#_x0000_t75" style="width:16.65pt;height:15.05pt" o:ole="">
            <v:imagedata r:id="rId83" o:title=""/>
          </v:shape>
          <o:OLEObject Type="Embed" ProgID="Equation.DSMT4" ShapeID="_x0000_i1053" DrawAspect="Content" ObjectID="_1804068118" r:id="rId84"/>
        </w:object>
      </w:r>
      <w:r w:rsidR="007836C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(B)</w:t>
      </w:r>
      <w:r w:rsidR="00B4429D" w:rsidRPr="00B4429D">
        <w:rPr>
          <w:position w:val="-6"/>
        </w:rPr>
        <w:object w:dxaOrig="340" w:dyaOrig="300" w14:anchorId="23A84FF4">
          <v:shape id="_x0000_i1054" type="#_x0000_t75" style="width:16.65pt;height:15.05pt" o:ole="">
            <v:imagedata r:id="rId85" o:title=""/>
          </v:shape>
          <o:OLEObject Type="Embed" ProgID="Equation.DSMT4" ShapeID="_x0000_i1054" DrawAspect="Content" ObjectID="_1804068119" r:id="rId86"/>
        </w:object>
      </w:r>
      <w:r w:rsidR="007836C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(C)</w:t>
      </w:r>
      <w:r w:rsidR="00B4429D" w:rsidRPr="00B4429D">
        <w:rPr>
          <w:position w:val="-6"/>
        </w:rPr>
        <w:object w:dxaOrig="340" w:dyaOrig="300" w14:anchorId="0102BAD1">
          <v:shape id="_x0000_i1055" type="#_x0000_t75" style="width:16.65pt;height:15.05pt" o:ole="">
            <v:imagedata r:id="rId87" o:title=""/>
          </v:shape>
          <o:OLEObject Type="Embed" ProgID="Equation.DSMT4" ShapeID="_x0000_i1055" DrawAspect="Content" ObjectID="_1804068120" r:id="rId88"/>
        </w:object>
      </w:r>
      <w:r w:rsidR="007836C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(D)</w:t>
      </w:r>
      <w:r w:rsidR="00B4429D" w:rsidRPr="00B4429D">
        <w:rPr>
          <w:position w:val="-6"/>
        </w:rPr>
        <w:object w:dxaOrig="380" w:dyaOrig="300" w14:anchorId="5B1F219B">
          <v:shape id="_x0000_i1056" type="#_x0000_t75" style="width:18.8pt;height:15.05pt" o:ole="">
            <v:imagedata r:id="rId89" o:title=""/>
          </v:shape>
          <o:OLEObject Type="Embed" ProgID="Equation.DSMT4" ShapeID="_x0000_i1056" DrawAspect="Content" ObjectID="_1804068121" r:id="rId90"/>
        </w:object>
      </w:r>
      <w:r w:rsidR="007836C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(E)</w:t>
      </w:r>
      <w:r w:rsidR="00B4429D" w:rsidRPr="00B4429D">
        <w:rPr>
          <w:position w:val="-6"/>
        </w:rPr>
        <w:object w:dxaOrig="400" w:dyaOrig="300" w14:anchorId="436B013E">
          <v:shape id="_x0000_i1057" type="#_x0000_t75" style="width:19.9pt;height:15.05pt" o:ole="">
            <v:imagedata r:id="rId91" o:title=""/>
          </v:shape>
          <o:OLEObject Type="Embed" ProgID="Equation.DSMT4" ShapeID="_x0000_i1057" DrawAspect="Content" ObjectID="_1804068122" r:id="rId92"/>
        </w:object>
      </w:r>
    </w:p>
    <w:p w14:paraId="59950C38" w14:textId="28FFEB0C" w:rsidR="00A00A44" w:rsidRPr="00783237" w:rsidRDefault="00344132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t>22</w:t>
      </w:r>
      <w:r w:rsidRPr="00783237">
        <w:rPr>
          <w:rFonts w:eastAsiaTheme="majorEastAsia" w:hint="eastAsia"/>
          <w:spacing w:val="20"/>
          <w:szCs w:val="22"/>
          <w:u w:val="single"/>
        </w:rPr>
        <w:t>-</w:t>
      </w:r>
      <w:r w:rsidRPr="00783237">
        <w:rPr>
          <w:rFonts w:eastAsiaTheme="majorEastAsia"/>
          <w:spacing w:val="20"/>
          <w:szCs w:val="22"/>
          <w:u w:val="single"/>
        </w:rPr>
        <w:t>23</w:t>
      </w:r>
      <w:proofErr w:type="gramStart"/>
      <w:r w:rsidR="00A00A44"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="00A00A44" w:rsidRPr="00783237">
        <w:rPr>
          <w:rFonts w:eastAsiaTheme="majorEastAsia"/>
          <w:spacing w:val="20"/>
          <w:szCs w:val="22"/>
          <w:u w:val="single"/>
        </w:rPr>
        <w:t>組</w:t>
      </w:r>
    </w:p>
    <w:p w14:paraId="6D774805" w14:textId="54C28664" w:rsidR="00A00A44" w:rsidRPr="007D4C81" w:rsidRDefault="005D0E41" w:rsidP="007D4C81">
      <w:pPr>
        <w:ind w:leftChars="165" w:left="396" w:firstLineChars="200" w:firstLine="528"/>
        <w:jc w:val="both"/>
        <w:rPr>
          <w:rFonts w:eastAsiaTheme="majorEastAsia"/>
          <w:spacing w:val="20"/>
          <w:sz w:val="22"/>
        </w:rPr>
      </w:pPr>
      <w:r w:rsidRPr="00812A36">
        <w:rPr>
          <w:rFonts w:eastAsiaTheme="majorEastAsia" w:hint="eastAsia"/>
          <w:spacing w:val="22"/>
          <w:sz w:val="22"/>
        </w:rPr>
        <w:t>搭載火星探測器的太空船，加速脫離地球引力後，以等速飛行一段距離，</w:t>
      </w:r>
      <w:r w:rsidRPr="007D4C81">
        <w:rPr>
          <w:rFonts w:eastAsiaTheme="majorEastAsia" w:hint="eastAsia"/>
          <w:spacing w:val="20"/>
          <w:sz w:val="22"/>
        </w:rPr>
        <w:t>然後減速準備登陸火星，</w:t>
      </w:r>
      <w:r w:rsidR="00025196">
        <w:rPr>
          <w:rFonts w:eastAsiaTheme="majorEastAsia" w:hint="eastAsia"/>
          <w:spacing w:val="20"/>
          <w:sz w:val="22"/>
        </w:rPr>
        <w:t>過程中太空船持續遠離地球，</w:t>
      </w:r>
      <w:r w:rsidRPr="007D4C81">
        <w:rPr>
          <w:rFonts w:eastAsiaTheme="majorEastAsia" w:hint="eastAsia"/>
          <w:spacing w:val="20"/>
          <w:sz w:val="22"/>
        </w:rPr>
        <w:t>歷經約</w:t>
      </w:r>
      <w:r w:rsidRPr="007D4C81">
        <w:rPr>
          <w:rFonts w:eastAsiaTheme="majorEastAsia" w:hint="eastAsia"/>
          <w:spacing w:val="20"/>
          <w:sz w:val="22"/>
        </w:rPr>
        <w:t>200</w:t>
      </w:r>
      <w:r w:rsidRPr="007D4C81">
        <w:rPr>
          <w:rFonts w:eastAsiaTheme="majorEastAsia" w:hint="eastAsia"/>
          <w:spacing w:val="20"/>
          <w:sz w:val="22"/>
        </w:rPr>
        <w:t>天的飛行抵達火星。</w:t>
      </w:r>
      <w:r w:rsidRPr="00504F99">
        <w:rPr>
          <w:rFonts w:eastAsiaTheme="majorEastAsia" w:hint="eastAsia"/>
          <w:spacing w:val="18"/>
          <w:sz w:val="22"/>
        </w:rPr>
        <w:t>從火星以電磁波傳訊到地球，約</w:t>
      </w:r>
      <w:r w:rsidR="00025196" w:rsidRPr="00504F99">
        <w:rPr>
          <w:rFonts w:eastAsiaTheme="majorEastAsia" w:hint="eastAsia"/>
          <w:spacing w:val="18"/>
          <w:sz w:val="22"/>
        </w:rPr>
        <w:t>需</w:t>
      </w:r>
      <w:r w:rsidRPr="00504F99">
        <w:rPr>
          <w:rFonts w:eastAsiaTheme="majorEastAsia" w:hint="eastAsia"/>
          <w:spacing w:val="18"/>
          <w:sz w:val="22"/>
        </w:rPr>
        <w:t>10</w:t>
      </w:r>
      <w:r w:rsidRPr="00504F99">
        <w:rPr>
          <w:rFonts w:eastAsiaTheme="majorEastAsia" w:hint="eastAsia"/>
          <w:spacing w:val="18"/>
          <w:sz w:val="22"/>
        </w:rPr>
        <w:t>分鐘才能收到訊號。太空船飛行過程</w:t>
      </w:r>
      <w:r w:rsidR="00025196">
        <w:rPr>
          <w:rFonts w:eastAsiaTheme="majorEastAsia" w:hint="eastAsia"/>
          <w:spacing w:val="20"/>
          <w:sz w:val="22"/>
        </w:rPr>
        <w:t>持續</w:t>
      </w:r>
      <w:r w:rsidRPr="007D4C81">
        <w:rPr>
          <w:rFonts w:eastAsiaTheme="majorEastAsia" w:hint="eastAsia"/>
          <w:spacing w:val="20"/>
          <w:sz w:val="22"/>
        </w:rPr>
        <w:t>向地球傳送電磁波，用以監測飛行速度。依據以上資料，回答下列問題</w:t>
      </w:r>
      <w:r w:rsidR="00D033DB" w:rsidRPr="007D4C81">
        <w:rPr>
          <w:rFonts w:eastAsiaTheme="majorEastAsia" w:hint="eastAsia"/>
          <w:spacing w:val="20"/>
          <w:sz w:val="22"/>
        </w:rPr>
        <w:t>。</w:t>
      </w:r>
    </w:p>
    <w:p w14:paraId="1412D118" w14:textId="4B224771" w:rsidR="00A00A44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22</w:t>
      </w:r>
      <w:r w:rsidR="005C371A" w:rsidRPr="00884B69">
        <w:rPr>
          <w:rFonts w:eastAsia="新細明體"/>
          <w:spacing w:val="20"/>
          <w:sz w:val="22"/>
          <w:szCs w:val="22"/>
        </w:rPr>
        <w:t>.</w:t>
      </w:r>
      <w:r w:rsidR="007836CE" w:rsidRPr="00884B69">
        <w:rPr>
          <w:rFonts w:eastAsia="新細明體"/>
          <w:spacing w:val="20"/>
          <w:sz w:val="22"/>
          <w:szCs w:val="22"/>
        </w:rPr>
        <w:tab/>
      </w:r>
      <w:r w:rsidR="005D0E41" w:rsidRPr="00812A36">
        <w:rPr>
          <w:rFonts w:eastAsia="新細明體" w:hint="eastAsia"/>
          <w:spacing w:val="24"/>
          <w:sz w:val="22"/>
          <w:szCs w:val="22"/>
        </w:rPr>
        <w:t>假設太空船飛行的距離</w:t>
      </w:r>
      <w:r w:rsidR="00025196" w:rsidRPr="00812A36">
        <w:rPr>
          <w:rFonts w:eastAsia="新細明體" w:hint="eastAsia"/>
          <w:spacing w:val="24"/>
          <w:sz w:val="22"/>
          <w:szCs w:val="22"/>
        </w:rPr>
        <w:t>與</w:t>
      </w:r>
      <w:r w:rsidR="005D0E41" w:rsidRPr="00812A36">
        <w:rPr>
          <w:rFonts w:eastAsia="新細明體" w:hint="eastAsia"/>
          <w:spacing w:val="24"/>
          <w:sz w:val="22"/>
          <w:szCs w:val="22"/>
        </w:rPr>
        <w:t>從火星傳訊到地球的距離</w:t>
      </w:r>
      <w:r w:rsidR="00025196" w:rsidRPr="00812A36">
        <w:rPr>
          <w:rFonts w:eastAsia="新細明體" w:hint="eastAsia"/>
          <w:spacing w:val="24"/>
          <w:sz w:val="22"/>
          <w:szCs w:val="22"/>
        </w:rPr>
        <w:t>大致相同</w:t>
      </w:r>
      <w:r w:rsidR="005D0E41" w:rsidRPr="00812A36">
        <w:rPr>
          <w:rFonts w:eastAsia="新細明體" w:hint="eastAsia"/>
          <w:spacing w:val="24"/>
          <w:sz w:val="22"/>
          <w:szCs w:val="22"/>
        </w:rPr>
        <w:t>，則該太空船的</w:t>
      </w:r>
      <w:r w:rsidR="005D0E41" w:rsidRPr="00884B69">
        <w:rPr>
          <w:rFonts w:eastAsia="新細明體" w:hint="eastAsia"/>
          <w:spacing w:val="20"/>
          <w:sz w:val="22"/>
          <w:szCs w:val="22"/>
        </w:rPr>
        <w:t>平均飛行速率約為多少</w:t>
      </w:r>
      <w:r w:rsidR="007836CE" w:rsidRPr="00884B69">
        <w:rPr>
          <w:rFonts w:eastAsia="新細明體" w:hint="eastAsia"/>
          <w:spacing w:val="20"/>
          <w:sz w:val="22"/>
          <w:szCs w:val="22"/>
        </w:rPr>
        <w:t>？（</w:t>
      </w:r>
      <w:r w:rsidR="005D0E41" w:rsidRPr="00884B69">
        <w:rPr>
          <w:rFonts w:eastAsia="新細明體" w:hint="eastAsia"/>
          <w:spacing w:val="20"/>
          <w:sz w:val="22"/>
          <w:szCs w:val="22"/>
        </w:rPr>
        <w:t>真空中的光速約為</w:t>
      </w:r>
      <w:r w:rsidR="00B4429D" w:rsidRPr="00B4429D">
        <w:rPr>
          <w:position w:val="-10"/>
        </w:rPr>
        <w:object w:dxaOrig="1120" w:dyaOrig="340" w14:anchorId="512AE46B">
          <v:shape id="_x0000_i1058" type="#_x0000_t75" style="width:55.9pt;height:16.65pt" o:ole="">
            <v:imagedata r:id="rId93" o:title=""/>
          </v:shape>
          <o:OLEObject Type="Embed" ProgID="Equation.DSMT4" ShapeID="_x0000_i1058" DrawAspect="Content" ObjectID="_1804068123" r:id="rId94"/>
        </w:object>
      </w:r>
      <w:r w:rsidR="007836CE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728BB720" w14:textId="5A2248B9" w:rsidR="00A00A44" w:rsidRPr="000133D1" w:rsidRDefault="00A00A44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="00B4429D" w:rsidRPr="00B4429D">
        <w:rPr>
          <w:position w:val="-6"/>
        </w:rPr>
        <w:object w:dxaOrig="660" w:dyaOrig="260" w14:anchorId="53B8B1A7">
          <v:shape id="_x0000_i1059" type="#_x0000_t75" style="width:32.8pt;height:12.9pt" o:ole="">
            <v:imagedata r:id="rId95" o:title=""/>
          </v:shape>
          <o:OLEObject Type="Embed" ProgID="Equation.DSMT4" ShapeID="_x0000_i1059" DrawAspect="Content" ObjectID="_1804068124" r:id="rId96"/>
        </w:object>
      </w:r>
      <w:r w:rsidR="007836CE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(B)</w:t>
      </w:r>
      <w:r w:rsidR="00B4429D" w:rsidRPr="00B4429D">
        <w:rPr>
          <w:position w:val="-6"/>
        </w:rPr>
        <w:object w:dxaOrig="740" w:dyaOrig="300" w14:anchorId="35EE1188">
          <v:shape id="_x0000_i1060" type="#_x0000_t75" style="width:37.6pt;height:15.05pt" o:ole="">
            <v:imagedata r:id="rId97" o:title=""/>
          </v:shape>
          <o:OLEObject Type="Embed" ProgID="Equation.DSMT4" ShapeID="_x0000_i1060" DrawAspect="Content" ObjectID="_1804068125" r:id="rId98"/>
        </w:object>
      </w:r>
      <w:r w:rsidRPr="000133D1">
        <w:rPr>
          <w:spacing w:val="20"/>
          <w:sz w:val="22"/>
        </w:rPr>
        <w:tab/>
        <w:t>(C)</w:t>
      </w:r>
      <w:r w:rsidR="00B4429D" w:rsidRPr="00B4429D">
        <w:rPr>
          <w:position w:val="-6"/>
        </w:rPr>
        <w:object w:dxaOrig="740" w:dyaOrig="300" w14:anchorId="6BA343E4">
          <v:shape id="_x0000_i1061" type="#_x0000_t75" style="width:37.6pt;height:15.05pt" o:ole="">
            <v:imagedata r:id="rId99" o:title=""/>
          </v:shape>
          <o:OLEObject Type="Embed" ProgID="Equation.DSMT4" ShapeID="_x0000_i1061" DrawAspect="Content" ObjectID="_1804068126" r:id="rId100"/>
        </w:object>
      </w:r>
      <w:r w:rsidR="00322979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(D)</w:t>
      </w:r>
      <w:r w:rsidR="00B4429D" w:rsidRPr="00B4429D">
        <w:rPr>
          <w:position w:val="-6"/>
        </w:rPr>
        <w:object w:dxaOrig="740" w:dyaOrig="300" w14:anchorId="5E605F13">
          <v:shape id="_x0000_i1062" type="#_x0000_t75" style="width:37.6pt;height:15.05pt" o:ole="">
            <v:imagedata r:id="rId101" o:title=""/>
          </v:shape>
          <o:OLEObject Type="Embed" ProgID="Equation.DSMT4" ShapeID="_x0000_i1062" DrawAspect="Content" ObjectID="_1804068127" r:id="rId102"/>
        </w:object>
      </w:r>
      <w:r w:rsidRPr="000133D1">
        <w:rPr>
          <w:spacing w:val="20"/>
          <w:sz w:val="22"/>
        </w:rPr>
        <w:tab/>
        <w:t>(E)</w:t>
      </w:r>
      <w:r w:rsidR="00B4429D" w:rsidRPr="00B4429D">
        <w:rPr>
          <w:position w:val="-6"/>
        </w:rPr>
        <w:object w:dxaOrig="740" w:dyaOrig="300" w14:anchorId="709A5E77">
          <v:shape id="_x0000_i1063" type="#_x0000_t75" style="width:37.6pt;height:15.05pt" o:ole="">
            <v:imagedata r:id="rId103" o:title=""/>
          </v:shape>
          <o:OLEObject Type="Embed" ProgID="Equation.DSMT4" ShapeID="_x0000_i1063" DrawAspect="Content" ObjectID="_1804068128" r:id="rId104"/>
        </w:object>
      </w:r>
    </w:p>
    <w:p w14:paraId="74FD378A" w14:textId="785EF452" w:rsidR="00A00A44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23</w:t>
      </w:r>
      <w:r w:rsidR="00322979" w:rsidRPr="00884B69">
        <w:rPr>
          <w:rFonts w:eastAsia="新細明體" w:hint="eastAsia"/>
          <w:spacing w:val="20"/>
          <w:sz w:val="22"/>
          <w:szCs w:val="22"/>
        </w:rPr>
        <w:t>.</w:t>
      </w:r>
      <w:r w:rsidR="00322979" w:rsidRPr="00884B69">
        <w:rPr>
          <w:rFonts w:eastAsia="新細明體"/>
          <w:spacing w:val="20"/>
          <w:sz w:val="22"/>
          <w:szCs w:val="22"/>
        </w:rPr>
        <w:tab/>
      </w:r>
      <w:r w:rsidR="00025196" w:rsidRPr="00812A36">
        <w:rPr>
          <w:rFonts w:eastAsia="新細明體" w:hint="eastAsia"/>
          <w:spacing w:val="18"/>
          <w:sz w:val="22"/>
          <w:szCs w:val="22"/>
        </w:rPr>
        <w:t>太空船停在地球表面上所發出的電磁波</w:t>
      </w:r>
      <w:r w:rsidR="00EF2CCC" w:rsidRPr="00812A36">
        <w:rPr>
          <w:rFonts w:eastAsia="新細明體" w:hint="eastAsia"/>
          <w:spacing w:val="18"/>
          <w:sz w:val="22"/>
          <w:szCs w:val="22"/>
        </w:rPr>
        <w:t>由地球</w:t>
      </w:r>
      <w:proofErr w:type="gramStart"/>
      <w:r w:rsidR="00EF2CCC" w:rsidRPr="00812A36">
        <w:rPr>
          <w:rFonts w:eastAsia="新細明體" w:hint="eastAsia"/>
          <w:spacing w:val="18"/>
          <w:sz w:val="22"/>
          <w:szCs w:val="22"/>
        </w:rPr>
        <w:t>監控站測得</w:t>
      </w:r>
      <w:proofErr w:type="gramEnd"/>
      <w:r w:rsidR="00EF2CCC" w:rsidRPr="00812A36">
        <w:rPr>
          <w:rFonts w:eastAsia="新細明體" w:hint="eastAsia"/>
          <w:spacing w:val="18"/>
          <w:sz w:val="22"/>
          <w:szCs w:val="22"/>
        </w:rPr>
        <w:t>的頻率為</w:t>
      </w:r>
      <w:r w:rsidR="00B4429D" w:rsidRPr="00812A36">
        <w:rPr>
          <w:spacing w:val="18"/>
          <w:position w:val="-10"/>
        </w:rPr>
        <w:object w:dxaOrig="260" w:dyaOrig="320" w14:anchorId="1D9824DE">
          <v:shape id="_x0000_i1064" type="#_x0000_t75" style="width:12.8pt;height:15.9pt" o:ole="">
            <v:imagedata r:id="rId105" o:title=""/>
          </v:shape>
          <o:OLEObject Type="Embed" ProgID="Equation.DSMT4" ShapeID="_x0000_i1064" DrawAspect="Content" ObjectID="_1804068129" r:id="rId106"/>
        </w:object>
      </w:r>
      <w:r w:rsidR="00886F36" w:rsidRPr="00812A36">
        <w:rPr>
          <w:rFonts w:eastAsia="新細明體" w:hint="eastAsia"/>
          <w:spacing w:val="18"/>
          <w:sz w:val="22"/>
          <w:szCs w:val="22"/>
        </w:rPr>
        <w:t>。若太空船</w:t>
      </w:r>
      <w:r w:rsidR="00886F36" w:rsidRPr="00812A36">
        <w:rPr>
          <w:rFonts w:eastAsia="新細明體" w:hint="eastAsia"/>
          <w:spacing w:val="22"/>
          <w:sz w:val="22"/>
          <w:szCs w:val="22"/>
        </w:rPr>
        <w:t>飛行過程，從地球監控站所測得的</w:t>
      </w:r>
      <w:r w:rsidR="00EF2CCC" w:rsidRPr="00812A36">
        <w:rPr>
          <w:rFonts w:eastAsia="新細明體" w:hint="eastAsia"/>
          <w:spacing w:val="22"/>
          <w:sz w:val="22"/>
          <w:szCs w:val="22"/>
        </w:rPr>
        <w:t>電磁波</w:t>
      </w:r>
      <w:r w:rsidR="00886F36" w:rsidRPr="00812A36">
        <w:rPr>
          <w:rFonts w:eastAsia="新細明體" w:hint="eastAsia"/>
          <w:spacing w:val="22"/>
          <w:sz w:val="22"/>
          <w:szCs w:val="22"/>
        </w:rPr>
        <w:t>頻率為</w:t>
      </w:r>
      <w:r w:rsidR="00B4429D" w:rsidRPr="00812A36">
        <w:rPr>
          <w:spacing w:val="22"/>
          <w:position w:val="-10"/>
        </w:rPr>
        <w:object w:dxaOrig="240" w:dyaOrig="300" w14:anchorId="426C92AF">
          <v:shape id="_x0000_i1065" type="#_x0000_t75" style="width:12.35pt;height:15pt" o:ole="">
            <v:imagedata r:id="rId107" o:title=""/>
          </v:shape>
          <o:OLEObject Type="Embed" ProgID="Equation.DSMT4" ShapeID="_x0000_i1065" DrawAspect="Content" ObjectID="_1804068130" r:id="rId108"/>
        </w:object>
      </w:r>
      <w:r w:rsidR="00886F36" w:rsidRPr="00812A36">
        <w:rPr>
          <w:rFonts w:eastAsia="新細明體" w:hint="eastAsia"/>
          <w:spacing w:val="22"/>
          <w:sz w:val="22"/>
          <w:szCs w:val="22"/>
        </w:rPr>
        <w:t>，則下列過程的頻率關係，</w:t>
      </w:r>
      <w:r w:rsidR="00886F36" w:rsidRPr="00884B69">
        <w:rPr>
          <w:rFonts w:eastAsia="新細明體" w:hint="eastAsia"/>
          <w:spacing w:val="20"/>
          <w:sz w:val="22"/>
          <w:szCs w:val="22"/>
        </w:rPr>
        <w:t>哪些正確</w:t>
      </w:r>
      <w:r w:rsidR="00C13668" w:rsidRPr="00884B69">
        <w:rPr>
          <w:rFonts w:eastAsia="新細明體" w:hint="eastAsia"/>
          <w:spacing w:val="20"/>
          <w:sz w:val="22"/>
          <w:szCs w:val="22"/>
        </w:rPr>
        <w:t>？（</w:t>
      </w:r>
      <w:r w:rsidR="00886F36" w:rsidRPr="00884B69">
        <w:rPr>
          <w:rFonts w:eastAsia="新細明體" w:hint="eastAsia"/>
          <w:spacing w:val="20"/>
          <w:sz w:val="22"/>
          <w:szCs w:val="22"/>
        </w:rPr>
        <w:t>應選</w:t>
      </w:r>
      <w:r w:rsidR="00886F36" w:rsidRPr="00884B69">
        <w:rPr>
          <w:rFonts w:eastAsia="新細明體" w:hint="eastAsia"/>
          <w:spacing w:val="20"/>
          <w:sz w:val="22"/>
          <w:szCs w:val="22"/>
        </w:rPr>
        <w:t>2</w:t>
      </w:r>
      <w:r w:rsidR="00886F36" w:rsidRPr="00884B69">
        <w:rPr>
          <w:rFonts w:eastAsia="新細明體" w:hint="eastAsia"/>
          <w:spacing w:val="20"/>
          <w:sz w:val="22"/>
          <w:szCs w:val="22"/>
        </w:rPr>
        <w:t>項</w:t>
      </w:r>
      <w:r w:rsidR="00C13668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202F77E6" w14:textId="3CCD80CE" w:rsidR="00D033DB" w:rsidRPr="00E7083F" w:rsidRDefault="00D033DB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rFonts w:hint="eastAsia"/>
          <w:spacing w:val="20"/>
          <w:sz w:val="22"/>
        </w:rPr>
        <w:t>(A)</w:t>
      </w:r>
      <w:r w:rsidRPr="00E7083F">
        <w:rPr>
          <w:rFonts w:hint="eastAsia"/>
          <w:spacing w:val="20"/>
          <w:sz w:val="22"/>
        </w:rPr>
        <w:t>加速過程</w:t>
      </w:r>
      <w:r w:rsidR="00B4429D" w:rsidRPr="00B4429D">
        <w:rPr>
          <w:position w:val="-10"/>
        </w:rPr>
        <w:object w:dxaOrig="620" w:dyaOrig="320" w14:anchorId="4F70F171">
          <v:shape id="_x0000_i1066" type="#_x0000_t75" style="width:30.5pt;height:15.9pt" o:ole="">
            <v:imagedata r:id="rId109" o:title=""/>
          </v:shape>
          <o:OLEObject Type="Embed" ProgID="Equation.DSMT4" ShapeID="_x0000_i1066" DrawAspect="Content" ObjectID="_1804068131" r:id="rId110"/>
        </w:object>
      </w:r>
      <w:r w:rsidR="00C13668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(B)</w:t>
      </w:r>
      <w:r w:rsidRPr="00E7083F">
        <w:rPr>
          <w:rFonts w:hint="eastAsia"/>
          <w:spacing w:val="20"/>
          <w:sz w:val="22"/>
        </w:rPr>
        <w:t>加速過程</w:t>
      </w:r>
      <w:r w:rsidR="00B4429D" w:rsidRPr="00B4429D">
        <w:rPr>
          <w:position w:val="-10"/>
        </w:rPr>
        <w:object w:dxaOrig="620" w:dyaOrig="320" w14:anchorId="5DEA8BEE">
          <v:shape id="_x0000_i1067" type="#_x0000_t75" style="width:30.5pt;height:15.9pt" o:ole="">
            <v:imagedata r:id="rId111" o:title=""/>
          </v:shape>
          <o:OLEObject Type="Embed" ProgID="Equation.DSMT4" ShapeID="_x0000_i1067" DrawAspect="Content" ObjectID="_1804068132" r:id="rId112"/>
        </w:object>
      </w:r>
      <w:r w:rsidR="00C13668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(C)</w:t>
      </w:r>
      <w:r w:rsidRPr="00E7083F">
        <w:rPr>
          <w:rFonts w:hint="eastAsia"/>
          <w:spacing w:val="20"/>
          <w:sz w:val="22"/>
        </w:rPr>
        <w:t>等速過程</w:t>
      </w:r>
      <w:r w:rsidR="00B4429D" w:rsidRPr="00B4429D">
        <w:rPr>
          <w:position w:val="-10"/>
        </w:rPr>
        <w:object w:dxaOrig="620" w:dyaOrig="320" w14:anchorId="278D4DEC">
          <v:shape id="_x0000_i1068" type="#_x0000_t75" style="width:30.5pt;height:15.9pt" o:ole="">
            <v:imagedata r:id="rId113" o:title=""/>
          </v:shape>
          <o:OLEObject Type="Embed" ProgID="Equation.DSMT4" ShapeID="_x0000_i1068" DrawAspect="Content" ObjectID="_1804068133" r:id="rId114"/>
        </w:object>
      </w:r>
    </w:p>
    <w:p w14:paraId="58818898" w14:textId="77AE8B7F" w:rsidR="00A00A44" w:rsidRPr="00E7083F" w:rsidRDefault="00D033DB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rFonts w:hint="eastAsia"/>
          <w:spacing w:val="20"/>
          <w:sz w:val="22"/>
        </w:rPr>
        <w:t>(D)</w:t>
      </w:r>
      <w:r w:rsidRPr="00E7083F">
        <w:rPr>
          <w:rFonts w:hint="eastAsia"/>
          <w:spacing w:val="20"/>
          <w:sz w:val="22"/>
        </w:rPr>
        <w:t>等速過程</w:t>
      </w:r>
      <w:r w:rsidR="00B4429D" w:rsidRPr="00B4429D">
        <w:rPr>
          <w:position w:val="-10"/>
        </w:rPr>
        <w:object w:dxaOrig="620" w:dyaOrig="320" w14:anchorId="568FBCA2">
          <v:shape id="_x0000_i1069" type="#_x0000_t75" style="width:30.5pt;height:15.9pt" o:ole="">
            <v:imagedata r:id="rId115" o:title=""/>
          </v:shape>
          <o:OLEObject Type="Embed" ProgID="Equation.DSMT4" ShapeID="_x0000_i1069" DrawAspect="Content" ObjectID="_1804068134" r:id="rId116"/>
        </w:object>
      </w:r>
      <w:r w:rsidR="00C13668" w:rsidRP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</w:t>
      </w:r>
      <w:r w:rsidRPr="00E7083F">
        <w:rPr>
          <w:rFonts w:hint="eastAsia"/>
          <w:spacing w:val="20"/>
          <w:sz w:val="22"/>
        </w:rPr>
        <w:t>E</w:t>
      </w:r>
      <w:r w:rsidRPr="00E7083F">
        <w:rPr>
          <w:spacing w:val="20"/>
          <w:sz w:val="22"/>
        </w:rPr>
        <w:t>)</w:t>
      </w:r>
      <w:r w:rsidRPr="00E7083F">
        <w:rPr>
          <w:rFonts w:hint="eastAsia"/>
          <w:spacing w:val="20"/>
          <w:sz w:val="22"/>
        </w:rPr>
        <w:t>減速過程</w:t>
      </w:r>
      <w:r w:rsidR="00B4429D" w:rsidRPr="00B4429D">
        <w:rPr>
          <w:position w:val="-10"/>
        </w:rPr>
        <w:object w:dxaOrig="620" w:dyaOrig="320" w14:anchorId="6056FE3C">
          <v:shape id="_x0000_i1070" type="#_x0000_t75" style="width:30.5pt;height:15.9pt" o:ole="">
            <v:imagedata r:id="rId117" o:title=""/>
          </v:shape>
          <o:OLEObject Type="Embed" ProgID="Equation.DSMT4" ShapeID="_x0000_i1070" DrawAspect="Content" ObjectID="_1804068135" r:id="rId118"/>
        </w:object>
      </w:r>
    </w:p>
    <w:p w14:paraId="441D2784" w14:textId="1F948616" w:rsidR="00F609B2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24</w:t>
      </w:r>
      <w:r w:rsidR="00A00A44" w:rsidRPr="00884B69">
        <w:rPr>
          <w:rFonts w:eastAsia="新細明體"/>
          <w:spacing w:val="20"/>
          <w:sz w:val="22"/>
          <w:szCs w:val="22"/>
        </w:rPr>
        <w:t>.</w:t>
      </w:r>
      <w:r w:rsidR="005D6B08" w:rsidRPr="00884B69">
        <w:rPr>
          <w:rFonts w:eastAsia="新細明體"/>
          <w:spacing w:val="20"/>
          <w:sz w:val="22"/>
          <w:szCs w:val="22"/>
        </w:rPr>
        <w:tab/>
      </w:r>
      <w:r w:rsidR="00493F7E" w:rsidRPr="00884B69">
        <w:rPr>
          <w:rFonts w:eastAsia="新細明體" w:hint="eastAsia"/>
          <w:spacing w:val="20"/>
          <w:sz w:val="22"/>
          <w:szCs w:val="22"/>
        </w:rPr>
        <w:t>下列關於原子能階的敘述，何者</w:t>
      </w:r>
      <w:r w:rsidR="00493F7E" w:rsidRPr="00F7385D">
        <w:rPr>
          <w:rFonts w:eastAsia="新細明體" w:hint="eastAsia"/>
          <w:b/>
          <w:bCs/>
          <w:spacing w:val="20"/>
          <w:sz w:val="22"/>
          <w:szCs w:val="22"/>
          <w:u w:val="single"/>
        </w:rPr>
        <w:t>錯誤</w:t>
      </w:r>
      <w:r w:rsidR="00C13668" w:rsidRPr="00884B69">
        <w:rPr>
          <w:rFonts w:eastAsia="新細明體" w:hint="eastAsia"/>
          <w:spacing w:val="20"/>
          <w:sz w:val="22"/>
          <w:szCs w:val="22"/>
        </w:rPr>
        <w:t>？</w:t>
      </w:r>
    </w:p>
    <w:p w14:paraId="65EF7DF9" w14:textId="6DCFDF4E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493F7E" w:rsidRPr="00783237">
        <w:rPr>
          <w:rFonts w:eastAsiaTheme="minorEastAsia" w:hint="eastAsia"/>
          <w:spacing w:val="20"/>
        </w:rPr>
        <w:t>原子中的電子可能處在不同的能階</w:t>
      </w:r>
    </w:p>
    <w:p w14:paraId="2FC0A894" w14:textId="5C56D684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493F7E" w:rsidRPr="00783237">
        <w:rPr>
          <w:rFonts w:eastAsiaTheme="minorEastAsia" w:hint="eastAsia"/>
          <w:spacing w:val="20"/>
        </w:rPr>
        <w:t>一個氫原子雖然只有一個電子，但</w:t>
      </w:r>
      <w:proofErr w:type="gramStart"/>
      <w:r w:rsidR="00EF2CCC">
        <w:rPr>
          <w:rFonts w:eastAsiaTheme="minorEastAsia" w:hint="eastAsia"/>
          <w:spacing w:val="20"/>
        </w:rPr>
        <w:t>能階躍遷時</w:t>
      </w:r>
      <w:proofErr w:type="gramEnd"/>
      <w:r w:rsidR="00493F7E" w:rsidRPr="00783237">
        <w:rPr>
          <w:rFonts w:eastAsiaTheme="minorEastAsia" w:hint="eastAsia"/>
          <w:spacing w:val="20"/>
        </w:rPr>
        <w:t>可能發射不同波長的光子</w:t>
      </w:r>
    </w:p>
    <w:p w14:paraId="0D0FF78E" w14:textId="58A4719F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="00493F7E" w:rsidRPr="00783237">
        <w:rPr>
          <w:rFonts w:eastAsiaTheme="minorEastAsia" w:hint="eastAsia"/>
          <w:spacing w:val="20"/>
        </w:rPr>
        <w:t>原子中的電子吸收能量後，可能從較低的</w:t>
      </w:r>
      <w:proofErr w:type="gramStart"/>
      <w:r w:rsidR="00493F7E" w:rsidRPr="00783237">
        <w:rPr>
          <w:rFonts w:eastAsiaTheme="minorEastAsia" w:hint="eastAsia"/>
          <w:spacing w:val="20"/>
        </w:rPr>
        <w:t>能階躍遷</w:t>
      </w:r>
      <w:proofErr w:type="gramEnd"/>
      <w:r w:rsidR="00493F7E" w:rsidRPr="00783237">
        <w:rPr>
          <w:rFonts w:eastAsiaTheme="minorEastAsia" w:hint="eastAsia"/>
          <w:spacing w:val="20"/>
        </w:rPr>
        <w:t>到較高的能階</w:t>
      </w:r>
    </w:p>
    <w:p w14:paraId="3898C87F" w14:textId="37A7D0B5" w:rsidR="00D033DB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493F7E" w:rsidRPr="00783237">
        <w:rPr>
          <w:rFonts w:eastAsiaTheme="minorEastAsia" w:hint="eastAsia"/>
          <w:spacing w:val="20"/>
        </w:rPr>
        <w:t>為了使處於穩定狀態之原子的電子維持在特定</w:t>
      </w:r>
      <w:proofErr w:type="gramStart"/>
      <w:r w:rsidR="00493F7E" w:rsidRPr="00783237">
        <w:rPr>
          <w:rFonts w:eastAsiaTheme="minorEastAsia" w:hint="eastAsia"/>
          <w:spacing w:val="20"/>
        </w:rPr>
        <w:t>的能階上</w:t>
      </w:r>
      <w:proofErr w:type="gramEnd"/>
      <w:r w:rsidR="00493F7E" w:rsidRPr="00783237">
        <w:rPr>
          <w:rFonts w:eastAsiaTheme="minorEastAsia" w:hint="eastAsia"/>
          <w:spacing w:val="20"/>
        </w:rPr>
        <w:t>，外界必須持續提供特定能量的光子</w:t>
      </w:r>
    </w:p>
    <w:p w14:paraId="7C620DED" w14:textId="3BFE7177" w:rsidR="00F609B2" w:rsidRPr="00783237" w:rsidRDefault="00D033DB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="00493F7E" w:rsidRPr="00783237">
        <w:rPr>
          <w:rFonts w:eastAsiaTheme="minorEastAsia" w:hint="eastAsia"/>
          <w:spacing w:val="20"/>
        </w:rPr>
        <w:t>原子中的電子從一個</w:t>
      </w:r>
      <w:proofErr w:type="gramStart"/>
      <w:r w:rsidR="00493F7E" w:rsidRPr="00783237">
        <w:rPr>
          <w:rFonts w:eastAsiaTheme="minorEastAsia" w:hint="eastAsia"/>
          <w:spacing w:val="20"/>
        </w:rPr>
        <w:t>能階躍遷</w:t>
      </w:r>
      <w:proofErr w:type="gramEnd"/>
      <w:r w:rsidR="00493F7E" w:rsidRPr="00783237">
        <w:rPr>
          <w:rFonts w:eastAsiaTheme="minorEastAsia" w:hint="eastAsia"/>
          <w:spacing w:val="20"/>
        </w:rPr>
        <w:t>到另一個能量較低的</w:t>
      </w:r>
      <w:proofErr w:type="gramStart"/>
      <w:r w:rsidR="00493F7E" w:rsidRPr="00783237">
        <w:rPr>
          <w:rFonts w:eastAsiaTheme="minorEastAsia" w:hint="eastAsia"/>
          <w:spacing w:val="20"/>
        </w:rPr>
        <w:t>能階時</w:t>
      </w:r>
      <w:proofErr w:type="gramEnd"/>
      <w:r w:rsidR="00493F7E" w:rsidRPr="00783237">
        <w:rPr>
          <w:rFonts w:eastAsiaTheme="minorEastAsia" w:hint="eastAsia"/>
          <w:spacing w:val="20"/>
        </w:rPr>
        <w:t>，會放出光子</w:t>
      </w:r>
    </w:p>
    <w:p w14:paraId="141D45F1" w14:textId="77777777" w:rsidR="0096152E" w:rsidRDefault="0096152E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1B4057F4" w14:textId="1E545906" w:rsidR="00A00A44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25</w:t>
      </w:r>
      <w:r w:rsidR="00A00A44" w:rsidRPr="00884B69">
        <w:rPr>
          <w:rFonts w:eastAsia="新細明體"/>
          <w:spacing w:val="20"/>
          <w:sz w:val="22"/>
          <w:szCs w:val="22"/>
        </w:rPr>
        <w:t>.</w:t>
      </w:r>
      <w:r w:rsidR="00C13668" w:rsidRPr="00884B69">
        <w:rPr>
          <w:rFonts w:eastAsia="新細明體"/>
          <w:spacing w:val="20"/>
          <w:sz w:val="22"/>
          <w:szCs w:val="22"/>
        </w:rPr>
        <w:tab/>
      </w:r>
      <w:r w:rsidR="00493F7E" w:rsidRPr="00884B69">
        <w:rPr>
          <w:rFonts w:eastAsia="新細明體" w:hint="eastAsia"/>
          <w:spacing w:val="20"/>
          <w:sz w:val="22"/>
          <w:szCs w:val="22"/>
        </w:rPr>
        <w:t>科</w:t>
      </w:r>
      <w:r w:rsidR="00493F7E" w:rsidRPr="00812A36">
        <w:rPr>
          <w:rFonts w:eastAsia="新細明體" w:hint="eastAsia"/>
          <w:spacing w:val="22"/>
          <w:sz w:val="22"/>
          <w:szCs w:val="22"/>
        </w:rPr>
        <w:t>學家進行電子雙狹縫實驗，成功觀測到電子經過雙狹縫</w:t>
      </w:r>
      <w:r w:rsidR="00EF2CCC" w:rsidRPr="00812A36">
        <w:rPr>
          <w:rFonts w:eastAsia="新細明體" w:hint="eastAsia"/>
          <w:spacing w:val="22"/>
          <w:sz w:val="22"/>
          <w:szCs w:val="22"/>
        </w:rPr>
        <w:t>後產生</w:t>
      </w:r>
      <w:r w:rsidR="00493F7E" w:rsidRPr="00812A36">
        <w:rPr>
          <w:rFonts w:eastAsia="新細明體" w:hint="eastAsia"/>
          <w:spacing w:val="22"/>
          <w:sz w:val="22"/>
          <w:szCs w:val="22"/>
        </w:rPr>
        <w:t>干涉分布，其</w:t>
      </w:r>
      <w:r w:rsidR="00493F7E" w:rsidRPr="00504F99">
        <w:rPr>
          <w:rFonts w:eastAsia="新細明體" w:hint="eastAsia"/>
          <w:spacing w:val="22"/>
          <w:sz w:val="22"/>
          <w:szCs w:val="22"/>
        </w:rPr>
        <w:t>圖樣與光通過雙狹縫</w:t>
      </w:r>
      <w:r w:rsidR="00EF2CCC" w:rsidRPr="00504F99">
        <w:rPr>
          <w:rFonts w:eastAsia="新細明體" w:hint="eastAsia"/>
          <w:spacing w:val="22"/>
          <w:sz w:val="22"/>
          <w:szCs w:val="22"/>
        </w:rPr>
        <w:t>後的</w:t>
      </w:r>
      <w:r w:rsidR="00493F7E" w:rsidRPr="00504F99">
        <w:rPr>
          <w:rFonts w:eastAsia="新細明體" w:hint="eastAsia"/>
          <w:spacing w:val="22"/>
          <w:sz w:val="22"/>
          <w:szCs w:val="22"/>
        </w:rPr>
        <w:t>干涉圖樣類似，證明了粒子也具有波動性。下列何者</w:t>
      </w:r>
      <w:r w:rsidR="00493F7E" w:rsidRPr="00884B69">
        <w:rPr>
          <w:rFonts w:eastAsia="新細明體" w:hint="eastAsia"/>
          <w:spacing w:val="20"/>
          <w:sz w:val="22"/>
          <w:szCs w:val="22"/>
        </w:rPr>
        <w:t>最可能為科學家觀察到大量電子經過雙狹縫後的干涉分布</w:t>
      </w:r>
      <w:r w:rsidR="00D033DB" w:rsidRPr="00884B69">
        <w:rPr>
          <w:rFonts w:eastAsia="新細明體" w:hint="eastAsia"/>
          <w:spacing w:val="20"/>
          <w:sz w:val="22"/>
          <w:szCs w:val="22"/>
        </w:rPr>
        <w:t>？</w:t>
      </w:r>
    </w:p>
    <w:p w14:paraId="18E85C94" w14:textId="77777777" w:rsidR="0043751E" w:rsidRDefault="00C13668" w:rsidP="0043751E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rFonts w:hint="eastAsia"/>
          <w:spacing w:val="20"/>
          <w:sz w:val="22"/>
        </w:rPr>
        <w:t>(A)</w:t>
      </w:r>
      <w:r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(B)</w:t>
      </w:r>
      <w:r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(C)</w:t>
      </w:r>
      <w:r w:rsidRPr="000133D1">
        <w:rPr>
          <w:spacing w:val="20"/>
          <w:sz w:val="22"/>
        </w:rPr>
        <w:tab/>
      </w:r>
    </w:p>
    <w:p w14:paraId="63C8E694" w14:textId="02447A13" w:rsidR="0043751E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AF1BB4">
        <w:rPr>
          <w:noProof/>
          <w:color w:val="000000" w:themeColor="text1"/>
          <w:spacing w:val="20"/>
          <w:szCs w:val="22"/>
        </w:rPr>
        <w:drawing>
          <wp:anchor distT="0" distB="0" distL="114300" distR="114300" simplePos="0" relativeHeight="251581952" behindDoc="1" locked="0" layoutInCell="1" allowOverlap="1" wp14:anchorId="43147273" wp14:editId="25A59C59">
            <wp:simplePos x="0" y="0"/>
            <wp:positionH relativeFrom="column">
              <wp:posOffset>4461395</wp:posOffset>
            </wp:positionH>
            <wp:positionV relativeFrom="paragraph">
              <wp:posOffset>65174</wp:posOffset>
            </wp:positionV>
            <wp:extent cx="1134000" cy="1101600"/>
            <wp:effectExtent l="0" t="0" r="9525" b="3810"/>
            <wp:wrapNone/>
            <wp:docPr id="68" name="Picture 4" descr="我們怎樣知道晶體的結構- GetI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我們怎樣知道晶體的結構- GetIt0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50000"/>
                              </a14:imgEffect>
                              <a14:imgEffect>
                                <a14:brightnessContrast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5" t="-1" r="9808" b="5833"/>
                    <a:stretch/>
                  </pic:blipFill>
                  <pic:spPr bwMode="auto">
                    <a:xfrm>
                      <a:off x="0" y="0"/>
                      <a:ext cx="1134000" cy="1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B4">
        <w:rPr>
          <w:noProof/>
          <w:color w:val="000000" w:themeColor="text1"/>
          <w:spacing w:val="20"/>
          <w:szCs w:val="22"/>
        </w:rPr>
        <w:drawing>
          <wp:anchor distT="0" distB="0" distL="114300" distR="114300" simplePos="0" relativeHeight="251580928" behindDoc="1" locked="0" layoutInCell="1" allowOverlap="1" wp14:anchorId="22FB7513" wp14:editId="5D6BD1D4">
            <wp:simplePos x="0" y="0"/>
            <wp:positionH relativeFrom="column">
              <wp:posOffset>2582562</wp:posOffset>
            </wp:positionH>
            <wp:positionV relativeFrom="paragraph">
              <wp:posOffset>64135</wp:posOffset>
            </wp:positionV>
            <wp:extent cx="1211580" cy="1101090"/>
            <wp:effectExtent l="57150" t="57150" r="45720" b="41910"/>
            <wp:wrapNone/>
            <wp:docPr id="6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圖片 4"/>
                    <pic:cNvPicPr>
                      <a:picLocks noChangeAspect="1"/>
                    </pic:cNvPicPr>
                  </pic:nvPicPr>
                  <pic:blipFill rotWithShape="1">
                    <a:blip r:embed="rId121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  <a14:imgEffect>
                                <a14:brightnessContrast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2" t="14128" r="54089" b="42230"/>
                    <a:stretch/>
                  </pic:blipFill>
                  <pic:spPr bwMode="auto">
                    <a:xfrm>
                      <a:off x="0" y="0"/>
                      <a:ext cx="1211580" cy="11010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B4">
        <w:rPr>
          <w:noProof/>
          <w:color w:val="000000" w:themeColor="text1"/>
          <w:spacing w:val="20"/>
          <w:szCs w:val="22"/>
        </w:rPr>
        <w:drawing>
          <wp:anchor distT="0" distB="0" distL="114300" distR="114300" simplePos="0" relativeHeight="251582976" behindDoc="1" locked="0" layoutInCell="1" allowOverlap="1" wp14:anchorId="1E84A075" wp14:editId="0C5DA782">
            <wp:simplePos x="0" y="0"/>
            <wp:positionH relativeFrom="column">
              <wp:posOffset>622935</wp:posOffset>
            </wp:positionH>
            <wp:positionV relativeFrom="paragraph">
              <wp:posOffset>1555750</wp:posOffset>
            </wp:positionV>
            <wp:extent cx="1101090" cy="1101090"/>
            <wp:effectExtent l="0" t="0" r="3810" b="3810"/>
            <wp:wrapNone/>
            <wp:docPr id="71" name="Picture 1" descr="电子双缝干涉实验结果的真实物理意义|电子|双缝|实验结果_新浪新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电子双缝干涉实验结果的真实物理意义|电子|双缝|实验结果_新浪新闻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50000"/>
                              </a14:imgEffect>
                              <a14:imgEffect>
                                <a14:brightnessContrast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36" t="71755" r="7446" b="6083"/>
                    <a:stretch/>
                  </pic:blipFill>
                  <pic:spPr bwMode="auto">
                    <a:xfrm>
                      <a:off x="0" y="0"/>
                      <a:ext cx="110109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1BB4">
        <w:rPr>
          <w:noProof/>
          <w:color w:val="000000" w:themeColor="text1"/>
          <w:spacing w:val="20"/>
          <w:szCs w:val="22"/>
        </w:rPr>
        <w:drawing>
          <wp:anchor distT="0" distB="0" distL="114300" distR="114300" simplePos="0" relativeHeight="251579904" behindDoc="1" locked="0" layoutInCell="1" allowOverlap="1" wp14:anchorId="652898D8" wp14:editId="7FEFD281">
            <wp:simplePos x="0" y="0"/>
            <wp:positionH relativeFrom="column">
              <wp:posOffset>612792</wp:posOffset>
            </wp:positionH>
            <wp:positionV relativeFrom="paragraph">
              <wp:posOffset>64770</wp:posOffset>
            </wp:positionV>
            <wp:extent cx="1101090" cy="1101090"/>
            <wp:effectExtent l="0" t="0" r="3810" b="3810"/>
            <wp:wrapNone/>
            <wp:docPr id="66" name="Picture 3" descr="電子繞射- Wikiw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電子繞射- Wikiwand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50000"/>
                              </a14:imgEffect>
                              <a14:imgEffect>
                                <a14:brightnessContrast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494B9" w14:textId="1E262E3C" w:rsidR="0043751E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6AC887D4" w14:textId="6768D901" w:rsidR="0043751E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39FBF9F4" w14:textId="6E2CE6BC" w:rsidR="0043751E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2540F174" w14:textId="4A75B97F" w:rsidR="0043751E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6D2FE6F9" w14:textId="46A6B72F" w:rsidR="00C13668" w:rsidRDefault="00C13668" w:rsidP="0043751E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rFonts w:hint="eastAsia"/>
          <w:spacing w:val="20"/>
          <w:sz w:val="22"/>
        </w:rPr>
        <w:t>(D)</w:t>
      </w:r>
      <w:r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(E)</w:t>
      </w:r>
    </w:p>
    <w:p w14:paraId="5E44D51D" w14:textId="36A58080" w:rsidR="00F30305" w:rsidRDefault="0043751E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AF1BB4">
        <w:rPr>
          <w:noProof/>
          <w:color w:val="000000" w:themeColor="text1"/>
          <w:spacing w:val="20"/>
          <w:szCs w:val="22"/>
        </w:rPr>
        <mc:AlternateContent>
          <mc:Choice Requires="wpg">
            <w:drawing>
              <wp:anchor distT="0" distB="0" distL="114300" distR="114300" simplePos="0" relativeHeight="251584000" behindDoc="1" locked="0" layoutInCell="1" allowOverlap="1" wp14:anchorId="5006A5FA" wp14:editId="2E6BAC7B">
                <wp:simplePos x="0" y="0"/>
                <wp:positionH relativeFrom="column">
                  <wp:posOffset>2624472</wp:posOffset>
                </wp:positionH>
                <wp:positionV relativeFrom="paragraph">
                  <wp:posOffset>175895</wp:posOffset>
                </wp:positionV>
                <wp:extent cx="1101274" cy="1101600"/>
                <wp:effectExtent l="0" t="0" r="22860" b="22860"/>
                <wp:wrapNone/>
                <wp:docPr id="73" name="群組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101274" cy="1101600"/>
                          <a:chOff x="-19050" y="0"/>
                          <a:chExt cx="900000" cy="900000"/>
                        </a:xfrm>
                      </wpg:grpSpPr>
                      <wps:wsp>
                        <wps:cNvPr id="74" name="矩形 6"/>
                        <wps:cNvSpPr/>
                        <wps:spPr>
                          <a:xfrm>
                            <a:off x="-19050" y="0"/>
                            <a:ext cx="900000" cy="900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82F2E6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矩形 10"/>
                        <wps:cNvSpPr/>
                        <wps:spPr>
                          <a:xfrm>
                            <a:off x="419100" y="0"/>
                            <a:ext cx="45085" cy="8870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125DA8" w14:textId="77777777" w:rsidR="00F30305" w:rsidRPr="00235C7C" w:rsidRDefault="00F30305" w:rsidP="00F3030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6A5FA" id="群組 11" o:spid="_x0000_s1165" style="position:absolute;left:0;text-align:left;margin-left:206.65pt;margin-top:13.85pt;width:86.7pt;height:86.75pt;z-index:-251732480" coordorigin="-190" coordsize="9000,9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">
                <o:lock v:ext="edit" aspectratio="t"/>
                <v:rect id="矩形 6" o:spid="_x0000_s1166" style="position:absolute;left:-190;width:8999;height:9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" fillcolor="black [3213]" strokecolor="black [3213]" strokeweight="1pt">
                  <v:textbox>
                    <w:txbxContent>
                      <w:p w14:paraId="3A82F2E6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rect>
                <v:rect id="矩形 10" o:spid="_x0000_s1167" style="position:absolute;left:4191;width:450;height:8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" fillcolor="white [3212]" strokecolor="black [3213]" strokeweight="1pt">
                  <v:textbox>
                    <w:txbxContent>
                      <w:p w14:paraId="5C125DA8" w14:textId="77777777" w:rsidR="00F30305" w:rsidRPr="00235C7C" w:rsidRDefault="00F30305" w:rsidP="00F30305"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40AD7D8B" w14:textId="5F083D3F" w:rsidR="00F30305" w:rsidRDefault="00F3030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170BCB85" w14:textId="055BD3B7" w:rsidR="00F30305" w:rsidRPr="000133D1" w:rsidRDefault="00F30305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</w:p>
    <w:p w14:paraId="76309BA4" w14:textId="1F5094EC" w:rsidR="00F30305" w:rsidRDefault="00F30305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7D9D9442" w14:textId="77777777" w:rsidR="0043751E" w:rsidRDefault="0043751E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3D3C4762" w14:textId="77777777" w:rsidR="0043751E" w:rsidRDefault="0043751E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01B623FB" w14:textId="74410885" w:rsidR="002B6EEF" w:rsidRPr="00884B69" w:rsidRDefault="0034413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26.</w:t>
      </w:r>
      <w:r w:rsidR="00E33A03" w:rsidRPr="00884B69">
        <w:rPr>
          <w:rFonts w:eastAsia="新細明體"/>
          <w:spacing w:val="20"/>
          <w:sz w:val="22"/>
          <w:szCs w:val="22"/>
        </w:rPr>
        <w:tab/>
      </w:r>
      <w:r w:rsidR="00493F7E" w:rsidRPr="00884B69">
        <w:rPr>
          <w:rFonts w:eastAsia="新細明體" w:hint="eastAsia"/>
          <w:spacing w:val="20"/>
          <w:sz w:val="22"/>
          <w:szCs w:val="22"/>
        </w:rPr>
        <w:t>有關</w:t>
      </w:r>
      <w:proofErr w:type="gramStart"/>
      <w:r w:rsidR="00493F7E" w:rsidRPr="00884B69">
        <w:rPr>
          <w:rFonts w:eastAsia="新細明體" w:hint="eastAsia"/>
          <w:spacing w:val="20"/>
          <w:sz w:val="22"/>
          <w:szCs w:val="22"/>
        </w:rPr>
        <w:t>物質間的基本</w:t>
      </w:r>
      <w:proofErr w:type="gramEnd"/>
      <w:r w:rsidR="00493F7E" w:rsidRPr="00884B69">
        <w:rPr>
          <w:rFonts w:eastAsia="新細明體" w:hint="eastAsia"/>
          <w:spacing w:val="20"/>
          <w:sz w:val="22"/>
          <w:szCs w:val="22"/>
        </w:rPr>
        <w:t>交互作用的敘述，</w:t>
      </w:r>
      <w:r w:rsidR="00E7516F" w:rsidRPr="00884B69">
        <w:rPr>
          <w:rFonts w:eastAsia="新細明體" w:hint="eastAsia"/>
          <w:spacing w:val="20"/>
          <w:sz w:val="22"/>
          <w:szCs w:val="22"/>
        </w:rPr>
        <w:t>下列</w:t>
      </w:r>
      <w:r w:rsidR="00493F7E" w:rsidRPr="00884B69">
        <w:rPr>
          <w:rFonts w:eastAsia="新細明體" w:hint="eastAsia"/>
          <w:spacing w:val="20"/>
          <w:sz w:val="22"/>
          <w:szCs w:val="22"/>
        </w:rPr>
        <w:t>何者正確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？</w:t>
      </w:r>
    </w:p>
    <w:p w14:paraId="5F3B2AB3" w14:textId="5A0F7E67" w:rsidR="002B6EEF" w:rsidRPr="00783237" w:rsidRDefault="00DE29B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(A)</w:t>
      </w:r>
      <w:r w:rsidR="00493F7E" w:rsidRPr="00783237">
        <w:rPr>
          <w:rFonts w:eastAsiaTheme="minorEastAsia" w:hint="eastAsia"/>
          <w:spacing w:val="20"/>
        </w:rPr>
        <w:t>強力作用範圍</w:t>
      </w:r>
      <w:r w:rsidR="00EF2CCC">
        <w:rPr>
          <w:rFonts w:eastAsiaTheme="minorEastAsia" w:hint="eastAsia"/>
          <w:spacing w:val="20"/>
        </w:rPr>
        <w:t>涵蓋</w:t>
      </w:r>
      <w:r w:rsidR="00493F7E" w:rsidRPr="00783237">
        <w:rPr>
          <w:rFonts w:eastAsiaTheme="minorEastAsia" w:hint="eastAsia"/>
          <w:spacing w:val="20"/>
        </w:rPr>
        <w:t>於整個原子</w:t>
      </w:r>
    </w:p>
    <w:p w14:paraId="229E45D8" w14:textId="2A70DE92" w:rsidR="00DE29BE" w:rsidRPr="00783237" w:rsidRDefault="00DE29B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(B)</w:t>
      </w:r>
      <w:r w:rsidR="00493F7E" w:rsidRPr="00783237">
        <w:rPr>
          <w:rFonts w:eastAsiaTheme="minorEastAsia" w:hint="eastAsia"/>
          <w:spacing w:val="20"/>
        </w:rPr>
        <w:t>地板支撐體重的接觸力，其來源是電磁力的作用</w:t>
      </w:r>
    </w:p>
    <w:p w14:paraId="296CA018" w14:textId="1D424F95" w:rsidR="002B6EEF" w:rsidRPr="00783237" w:rsidRDefault="00DE29B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="00493F7E" w:rsidRPr="00783237">
        <w:rPr>
          <w:rFonts w:eastAsiaTheme="minorEastAsia" w:hint="eastAsia"/>
          <w:spacing w:val="20"/>
        </w:rPr>
        <w:t>兩物體接觸時極為靠近，故萬有引力為摩擦力的主要來源</w:t>
      </w:r>
    </w:p>
    <w:p w14:paraId="2CEA2B0A" w14:textId="13F3D475" w:rsidR="00DE29BE" w:rsidRPr="00783237" w:rsidRDefault="00DE29B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="00493F7E" w:rsidRPr="00783237">
        <w:rPr>
          <w:rFonts w:eastAsiaTheme="minorEastAsia" w:hint="eastAsia"/>
          <w:spacing w:val="20"/>
        </w:rPr>
        <w:t>原子中電子繞行原子核類似於行星繞行地球，是靠萬有引力的束縛</w:t>
      </w:r>
    </w:p>
    <w:p w14:paraId="033B29EC" w14:textId="0C2A515E" w:rsidR="00993FD0" w:rsidRPr="00783237" w:rsidRDefault="00DE29B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r w:rsidR="00493F7E" w:rsidRPr="003B10CE">
        <w:rPr>
          <w:rFonts w:eastAsiaTheme="minorEastAsia" w:hint="eastAsia"/>
          <w:spacing w:val="14"/>
        </w:rPr>
        <w:t>強力仍不足以克服</w:t>
      </w:r>
      <w:proofErr w:type="gramStart"/>
      <w:r w:rsidR="00493F7E" w:rsidRPr="003B10CE">
        <w:rPr>
          <w:rFonts w:eastAsiaTheme="minorEastAsia" w:hint="eastAsia"/>
          <w:spacing w:val="14"/>
        </w:rPr>
        <w:t>質子間的相</w:t>
      </w:r>
      <w:proofErr w:type="gramEnd"/>
      <w:r w:rsidR="00493F7E" w:rsidRPr="003B10CE">
        <w:rPr>
          <w:rFonts w:eastAsiaTheme="minorEastAsia" w:hint="eastAsia"/>
          <w:spacing w:val="14"/>
        </w:rPr>
        <w:t>斥靜電力，須</w:t>
      </w:r>
      <w:proofErr w:type="gramStart"/>
      <w:r w:rsidR="00493F7E" w:rsidRPr="003B10CE">
        <w:rPr>
          <w:rFonts w:eastAsiaTheme="minorEastAsia" w:hint="eastAsia"/>
          <w:spacing w:val="14"/>
        </w:rPr>
        <w:t>加上弱力才能</w:t>
      </w:r>
      <w:proofErr w:type="gramEnd"/>
      <w:r w:rsidR="00493F7E" w:rsidRPr="003B10CE">
        <w:rPr>
          <w:rFonts w:eastAsiaTheme="minorEastAsia" w:hint="eastAsia"/>
          <w:spacing w:val="14"/>
        </w:rPr>
        <w:t>使質子束縛於原子核中</w:t>
      </w:r>
    </w:p>
    <w:p w14:paraId="5DD88956" w14:textId="7283C981" w:rsidR="00993FD0" w:rsidRPr="00884B69" w:rsidRDefault="000B2051" w:rsidP="00F30305">
      <w:pPr>
        <w:spacing w:beforeLines="25" w:before="60"/>
        <w:ind w:left="341" w:hangingChars="155" w:hanging="341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noProof/>
          <w:spacing w:val="2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522560" behindDoc="0" locked="0" layoutInCell="1" allowOverlap="1" wp14:anchorId="195BC23C" wp14:editId="73C4A9D8">
                <wp:simplePos x="0" y="0"/>
                <wp:positionH relativeFrom="column">
                  <wp:align>right</wp:align>
                </wp:positionH>
                <wp:positionV relativeFrom="paragraph">
                  <wp:posOffset>307749</wp:posOffset>
                </wp:positionV>
                <wp:extent cx="1245600" cy="1159200"/>
                <wp:effectExtent l="0" t="0" r="0" b="3175"/>
                <wp:wrapSquare wrapText="bothSides"/>
                <wp:docPr id="5" name="群組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1245600" cy="1159200"/>
                          <a:chOff x="0" y="127103"/>
                          <a:chExt cx="1327150" cy="1236799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77" b="12781"/>
                          <a:stretch/>
                        </pic:blipFill>
                        <pic:spPr bwMode="auto">
                          <a:xfrm>
                            <a:off x="0" y="127103"/>
                            <a:ext cx="1327150" cy="1030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82270" y="1157528"/>
                            <a:ext cx="558799" cy="206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D3AA03" w14:textId="0CF81489" w:rsidR="00E63684" w:rsidRPr="000133D1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5BC23C" id="群組 5" o:spid="_x0000_s1168" style="position:absolute;left:0;text-align:left;margin-left:46.9pt;margin-top:24.25pt;width:98.1pt;height:91.3pt;z-index:251522560;mso-position-horizontal:right;mso-width-relative:margin;mso-height-relative:margin" coordorigin=",1271" coordsize="13271,12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">
                <o:lock v:ext="edit" aspectratio="t"/>
                <v:shape id="圖片 4" o:spid="_x0000_s1169" type="#_x0000_t75" style="position:absolute;top:1271;width:13271;height:10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">
                  <v:imagedata r:id="rId128" o:title="" croptop="6276f" cropbottom="8376f" grayscale="t"/>
                </v:shape>
                <v:shape id="_x0000_s1170" type="#_x0000_t202" style="position:absolute;left:3822;top:11575;width:558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    <v:textbox inset="0,0,0,0">
                    <w:txbxContent>
                      <w:p w14:paraId="27D3AA03" w14:textId="0CF81489" w:rsidR="00E63684" w:rsidRPr="000133D1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5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4132" w:rsidRPr="00884B69">
        <w:rPr>
          <w:rFonts w:eastAsia="新細明體"/>
          <w:spacing w:val="20"/>
          <w:sz w:val="22"/>
          <w:szCs w:val="22"/>
        </w:rPr>
        <w:t>27</w:t>
      </w:r>
      <w:r w:rsidR="00A17119" w:rsidRPr="00884B69">
        <w:rPr>
          <w:rFonts w:eastAsia="新細明體" w:hint="eastAsia"/>
          <w:spacing w:val="20"/>
          <w:sz w:val="22"/>
          <w:szCs w:val="22"/>
        </w:rPr>
        <w:t>.</w:t>
      </w:r>
      <w:r w:rsidR="00A17119" w:rsidRPr="00F30305">
        <w:rPr>
          <w:rFonts w:eastAsia="新細明體"/>
          <w:spacing w:val="20"/>
          <w:sz w:val="22"/>
          <w:szCs w:val="22"/>
        </w:rPr>
        <w:tab/>
      </w:r>
      <w:r w:rsidR="00EF2CCC">
        <w:rPr>
          <w:rFonts w:eastAsia="新細明體" w:hint="eastAsia"/>
          <w:spacing w:val="20"/>
          <w:sz w:val="22"/>
          <w:szCs w:val="22"/>
        </w:rPr>
        <w:t>如圖</w:t>
      </w:r>
      <w:r w:rsidR="00EF2CCC">
        <w:rPr>
          <w:rFonts w:eastAsia="新細明體" w:hint="eastAsia"/>
          <w:spacing w:val="20"/>
          <w:sz w:val="22"/>
          <w:szCs w:val="22"/>
        </w:rPr>
        <w:t>5</w:t>
      </w:r>
      <w:r w:rsidR="00EF2CCC">
        <w:rPr>
          <w:rFonts w:eastAsia="新細明體" w:hint="eastAsia"/>
          <w:spacing w:val="20"/>
          <w:sz w:val="22"/>
          <w:szCs w:val="22"/>
        </w:rPr>
        <w:t>所示，</w:t>
      </w:r>
      <w:r w:rsidR="00493F7E" w:rsidRPr="00F30305">
        <w:rPr>
          <w:rFonts w:eastAsia="新細明體" w:hint="eastAsia"/>
          <w:spacing w:val="20"/>
          <w:sz w:val="22"/>
          <w:szCs w:val="22"/>
        </w:rPr>
        <w:t>目前許多手機可以進行無線充電。充電時，手機和充電器上各自的</w:t>
      </w:r>
      <w:r w:rsidR="00493F7E" w:rsidRPr="00812A36">
        <w:rPr>
          <w:rFonts w:eastAsia="新細明體" w:hint="eastAsia"/>
          <w:spacing w:val="22"/>
          <w:sz w:val="22"/>
          <w:szCs w:val="22"/>
        </w:rPr>
        <w:t>線圈系統對齊靠近、靜止置放，而充電器上的線圈電流會隨</w:t>
      </w:r>
      <w:r w:rsidR="00493F7E" w:rsidRPr="00F30305">
        <w:rPr>
          <w:rFonts w:eastAsia="新細明體" w:hint="eastAsia"/>
          <w:spacing w:val="20"/>
          <w:sz w:val="22"/>
          <w:szCs w:val="22"/>
        </w:rPr>
        <w:t>時間快速變化。在充電的過程中，下列</w:t>
      </w:r>
      <w:r w:rsidR="00EF2CCC">
        <w:rPr>
          <w:rFonts w:eastAsia="新細明體" w:hint="eastAsia"/>
          <w:spacing w:val="20"/>
          <w:sz w:val="22"/>
          <w:szCs w:val="22"/>
        </w:rPr>
        <w:t>敘</w:t>
      </w:r>
      <w:r w:rsidR="00493F7E" w:rsidRPr="00F30305">
        <w:rPr>
          <w:rFonts w:eastAsia="新細明體" w:hint="eastAsia"/>
          <w:spacing w:val="20"/>
          <w:sz w:val="22"/>
          <w:szCs w:val="22"/>
        </w:rPr>
        <w:t>述何者正確？</w:t>
      </w:r>
    </w:p>
    <w:p w14:paraId="5719982F" w14:textId="1ED35426" w:rsidR="00993FD0" w:rsidRPr="00783237" w:rsidRDefault="00493F7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Pr="00783237">
        <w:rPr>
          <w:rFonts w:eastAsiaTheme="minorEastAsia" w:hint="eastAsia"/>
          <w:spacing w:val="20"/>
        </w:rPr>
        <w:t>電流經由導線從充電器流向手機</w:t>
      </w:r>
    </w:p>
    <w:p w14:paraId="0BF02B27" w14:textId="1586695A" w:rsidR="00993FD0" w:rsidRPr="00783237" w:rsidRDefault="00493F7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手機上之線圈系統四周的磁場始終保持不變</w:t>
      </w:r>
    </w:p>
    <w:p w14:paraId="17B4361C" w14:textId="4F3770FE" w:rsidR="00993FD0" w:rsidRPr="00783237" w:rsidRDefault="00493F7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Pr="00783237">
        <w:rPr>
          <w:rFonts w:eastAsiaTheme="minorEastAsia" w:hint="eastAsia"/>
          <w:spacing w:val="20"/>
        </w:rPr>
        <w:t>手機電池所獲得的能量等於充電器所輸出的能量</w:t>
      </w:r>
    </w:p>
    <w:p w14:paraId="778C99D3" w14:textId="4E8033DA" w:rsidR="00993FD0" w:rsidRPr="00783237" w:rsidRDefault="00493F7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Pr="00783237">
        <w:rPr>
          <w:rFonts w:eastAsiaTheme="minorEastAsia" w:hint="eastAsia"/>
          <w:spacing w:val="20"/>
        </w:rPr>
        <w:t>手機和充電器上的兩個線圈系統之間會有磁力線通過</w:t>
      </w:r>
    </w:p>
    <w:p w14:paraId="144A8739" w14:textId="04F5DDB2" w:rsidR="00A17119" w:rsidRPr="00783237" w:rsidRDefault="00493F7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Pr="00783237">
        <w:rPr>
          <w:rFonts w:eastAsiaTheme="minorEastAsia" w:hint="eastAsia"/>
          <w:spacing w:val="20"/>
        </w:rPr>
        <w:t>充電器上的線圈會隨時間漸漸發熱，手機上的線圈不會</w:t>
      </w:r>
    </w:p>
    <w:p w14:paraId="0F8FFF60" w14:textId="77777777" w:rsidR="00F7385D" w:rsidRPr="00F7385D" w:rsidRDefault="00F7385D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kern w:val="2"/>
          <w:sz w:val="22"/>
          <w:szCs w:val="22"/>
        </w:rPr>
      </w:pPr>
      <w:r w:rsidRPr="00F7385D">
        <w:rPr>
          <w:rFonts w:eastAsiaTheme="majorEastAsia"/>
          <w:spacing w:val="20"/>
          <w:szCs w:val="22"/>
        </w:rPr>
        <w:br w:type="page"/>
      </w:r>
    </w:p>
    <w:p w14:paraId="27633C56" w14:textId="081B04B3" w:rsidR="00872614" w:rsidRPr="00783237" w:rsidRDefault="00872614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 w:hint="eastAsia"/>
          <w:spacing w:val="20"/>
          <w:szCs w:val="22"/>
          <w:u w:val="single"/>
        </w:rPr>
        <w:lastRenderedPageBreak/>
        <w:t>28</w:t>
      </w:r>
      <w:r w:rsidRPr="00783237">
        <w:rPr>
          <w:rFonts w:eastAsiaTheme="majorEastAsia"/>
          <w:spacing w:val="20"/>
          <w:szCs w:val="22"/>
          <w:u w:val="single"/>
        </w:rPr>
        <w:t>-29</w:t>
      </w:r>
      <w:proofErr w:type="gramStart"/>
      <w:r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07A16DC6" w14:textId="5CEF4632" w:rsidR="00114498" w:rsidRPr="007D4C81" w:rsidRDefault="00C91CC8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 w:hint="eastAsia"/>
          <w:spacing w:val="20"/>
          <w:sz w:val="22"/>
        </w:rPr>
        <w:t>化合物</w:t>
      </w:r>
      <w:bookmarkStart w:id="5" w:name="_Hlk178083303"/>
      <w:r w:rsidRPr="007D4C81">
        <w:rPr>
          <w:rFonts w:eastAsiaTheme="majorEastAsia" w:hint="eastAsia"/>
          <w:spacing w:val="20"/>
          <w:sz w:val="22"/>
        </w:rPr>
        <w:t>甲</w:t>
      </w:r>
      <w:proofErr w:type="gramStart"/>
      <w:r w:rsidRPr="007D4C81">
        <w:rPr>
          <w:rFonts w:eastAsiaTheme="majorEastAsia"/>
          <w:spacing w:val="20"/>
          <w:sz w:val="22"/>
        </w:rPr>
        <w:t>與</w:t>
      </w:r>
      <w:r w:rsidRPr="007D4C81">
        <w:rPr>
          <w:rFonts w:eastAsiaTheme="majorEastAsia" w:hint="eastAsia"/>
          <w:spacing w:val="20"/>
          <w:sz w:val="22"/>
        </w:rPr>
        <w:t>乙</w:t>
      </w:r>
      <w:bookmarkEnd w:id="5"/>
      <w:r w:rsidRPr="007D4C81">
        <w:rPr>
          <w:rFonts w:eastAsiaTheme="majorEastAsia"/>
          <w:spacing w:val="20"/>
          <w:sz w:val="22"/>
        </w:rPr>
        <w:t>是啤酒</w:t>
      </w:r>
      <w:proofErr w:type="gramEnd"/>
      <w:r w:rsidRPr="007D4C81">
        <w:rPr>
          <w:rFonts w:eastAsiaTheme="majorEastAsia"/>
          <w:spacing w:val="20"/>
          <w:sz w:val="22"/>
        </w:rPr>
        <w:t>苦味最主要的來源，</w:t>
      </w:r>
      <w:r w:rsidRPr="007D4C81">
        <w:rPr>
          <w:rFonts w:eastAsiaTheme="majorEastAsia" w:hint="eastAsia"/>
          <w:spacing w:val="20"/>
          <w:sz w:val="22"/>
        </w:rPr>
        <w:t>其</w:t>
      </w:r>
      <w:r w:rsidRPr="007D4C81">
        <w:rPr>
          <w:rFonts w:eastAsiaTheme="majorEastAsia"/>
          <w:spacing w:val="20"/>
          <w:sz w:val="22"/>
        </w:rPr>
        <w:t>結構如圖</w:t>
      </w:r>
      <w:r w:rsidR="002430A7" w:rsidRPr="007D4C81">
        <w:rPr>
          <w:rFonts w:eastAsiaTheme="majorEastAsia" w:hint="eastAsia"/>
          <w:spacing w:val="20"/>
          <w:sz w:val="22"/>
        </w:rPr>
        <w:t>6</w:t>
      </w:r>
      <w:r w:rsidRPr="007D4C81">
        <w:rPr>
          <w:rFonts w:eastAsiaTheme="majorEastAsia"/>
          <w:spacing w:val="20"/>
          <w:sz w:val="22"/>
        </w:rPr>
        <w:t>所示。</w:t>
      </w:r>
      <w:proofErr w:type="gramStart"/>
      <w:r w:rsidRPr="007D4C81">
        <w:rPr>
          <w:rFonts w:eastAsiaTheme="majorEastAsia" w:hint="eastAsia"/>
          <w:spacing w:val="20"/>
          <w:sz w:val="22"/>
        </w:rPr>
        <w:t>在</w:t>
      </w:r>
      <w:r w:rsidRPr="007D4C81">
        <w:rPr>
          <w:rFonts w:eastAsiaTheme="majorEastAsia"/>
          <w:spacing w:val="20"/>
          <w:sz w:val="22"/>
        </w:rPr>
        <w:t>異辛烷</w:t>
      </w:r>
      <w:proofErr w:type="gramEnd"/>
      <w:r w:rsidRPr="007D4C81">
        <w:rPr>
          <w:rFonts w:eastAsiaTheme="majorEastAsia" w:hint="eastAsia"/>
          <w:spacing w:val="20"/>
          <w:sz w:val="22"/>
        </w:rPr>
        <w:t>溶液中，</w:t>
      </w:r>
      <w:r w:rsidRPr="001F1B5B">
        <w:rPr>
          <w:rFonts w:eastAsiaTheme="majorEastAsia"/>
          <w:spacing w:val="18"/>
          <w:sz w:val="22"/>
        </w:rPr>
        <w:t>這兩</w:t>
      </w:r>
      <w:proofErr w:type="gramStart"/>
      <w:r w:rsidRPr="001F1B5B">
        <w:rPr>
          <w:rFonts w:eastAsiaTheme="majorEastAsia"/>
          <w:spacing w:val="18"/>
          <w:sz w:val="22"/>
        </w:rPr>
        <w:t>個</w:t>
      </w:r>
      <w:proofErr w:type="gramEnd"/>
      <w:r w:rsidRPr="001F1B5B">
        <w:rPr>
          <w:rFonts w:eastAsiaTheme="majorEastAsia"/>
          <w:spacing w:val="18"/>
          <w:sz w:val="22"/>
        </w:rPr>
        <w:t>分子都會吸收波長</w:t>
      </w:r>
      <w:r w:rsidRPr="001F1B5B">
        <w:rPr>
          <w:rFonts w:eastAsiaTheme="majorEastAsia"/>
          <w:spacing w:val="18"/>
          <w:sz w:val="22"/>
        </w:rPr>
        <w:t>275 nm</w:t>
      </w:r>
      <w:r w:rsidRPr="001F1B5B">
        <w:rPr>
          <w:rFonts w:eastAsiaTheme="majorEastAsia"/>
          <w:spacing w:val="18"/>
          <w:sz w:val="22"/>
        </w:rPr>
        <w:t>的紫外光，且吸光度與濃度成正比</w:t>
      </w:r>
      <w:r w:rsidRPr="001F1B5B">
        <w:rPr>
          <w:rFonts w:eastAsiaTheme="majorEastAsia" w:hint="eastAsia"/>
          <w:spacing w:val="18"/>
          <w:sz w:val="22"/>
        </w:rPr>
        <w:t>。化合物</w:t>
      </w:r>
      <w:r w:rsidRPr="007D4C81">
        <w:rPr>
          <w:rFonts w:eastAsiaTheme="majorEastAsia" w:hint="eastAsia"/>
          <w:spacing w:val="20"/>
          <w:sz w:val="22"/>
        </w:rPr>
        <w:t>甲</w:t>
      </w:r>
      <w:proofErr w:type="gramStart"/>
      <w:r w:rsidRPr="007D4C81">
        <w:rPr>
          <w:rFonts w:eastAsiaTheme="majorEastAsia"/>
          <w:spacing w:val="20"/>
          <w:sz w:val="22"/>
        </w:rPr>
        <w:t>與</w:t>
      </w:r>
      <w:r w:rsidRPr="007D4C81">
        <w:rPr>
          <w:rFonts w:eastAsiaTheme="majorEastAsia" w:hint="eastAsia"/>
          <w:spacing w:val="20"/>
          <w:sz w:val="22"/>
        </w:rPr>
        <w:t>乙</w:t>
      </w:r>
      <w:r w:rsidRPr="007D4C81">
        <w:rPr>
          <w:rFonts w:eastAsiaTheme="majorEastAsia"/>
          <w:spacing w:val="20"/>
          <w:sz w:val="22"/>
        </w:rPr>
        <w:t>皆為</w:t>
      </w:r>
      <w:proofErr w:type="gramEnd"/>
      <w:r w:rsidRPr="007D4C81">
        <w:rPr>
          <w:rFonts w:eastAsiaTheme="majorEastAsia"/>
          <w:spacing w:val="20"/>
          <w:sz w:val="22"/>
        </w:rPr>
        <w:t>弱酸，</w:t>
      </w:r>
      <w:r w:rsidR="003B4ADE">
        <w:rPr>
          <w:rFonts w:eastAsiaTheme="majorEastAsia" w:hint="eastAsia"/>
          <w:spacing w:val="20"/>
          <w:sz w:val="22"/>
        </w:rPr>
        <w:t>在水中可部</w:t>
      </w:r>
      <w:proofErr w:type="gramStart"/>
      <w:r w:rsidR="003B4ADE">
        <w:rPr>
          <w:rFonts w:eastAsiaTheme="majorEastAsia" w:hint="eastAsia"/>
          <w:spacing w:val="20"/>
          <w:sz w:val="22"/>
        </w:rPr>
        <w:t>分解離成</w:t>
      </w:r>
      <w:proofErr w:type="gramEnd"/>
      <w:r w:rsidR="003B4ADE" w:rsidRPr="003B4ADE">
        <w:rPr>
          <w:rFonts w:eastAsiaTheme="majorEastAsia"/>
          <w:spacing w:val="20"/>
          <w:position w:val="-4"/>
          <w:sz w:val="22"/>
        </w:rPr>
        <w:object w:dxaOrig="320" w:dyaOrig="279" w14:anchorId="000AA92D">
          <v:shape id="_x0000_i1071" type="#_x0000_t75" style="width:15.9pt;height:14.05pt" o:ole="">
            <v:imagedata r:id="rId129" o:title=""/>
          </v:shape>
          <o:OLEObject Type="Embed" ProgID="Equation.DSMT4" ShapeID="_x0000_i1071" DrawAspect="Content" ObjectID="_1804068136" r:id="rId130"/>
        </w:object>
      </w:r>
      <w:r w:rsidR="003B4ADE">
        <w:rPr>
          <w:rFonts w:eastAsiaTheme="majorEastAsia" w:hint="eastAsia"/>
          <w:spacing w:val="20"/>
          <w:sz w:val="22"/>
        </w:rPr>
        <w:t>與它們各自的酸根</w:t>
      </w:r>
      <w:r w:rsidRPr="007D4C81">
        <w:rPr>
          <w:rFonts w:eastAsiaTheme="majorEastAsia"/>
          <w:spacing w:val="20"/>
          <w:sz w:val="22"/>
        </w:rPr>
        <w:t>。</w:t>
      </w:r>
    </w:p>
    <w:p w14:paraId="23F0AD5D" w14:textId="3C6E9CB5" w:rsidR="0043751E" w:rsidRDefault="00FD2A17" w:rsidP="0043751E">
      <w:pPr>
        <w:pStyle w:val="TIT1"/>
        <w:tabs>
          <w:tab w:val="clear" w:pos="2160"/>
          <w:tab w:val="left" w:pos="993"/>
        </w:tabs>
        <w:autoSpaceDE w:val="0"/>
        <w:autoSpaceDN w:val="0"/>
        <w:adjustRightInd w:val="0"/>
        <w:spacing w:beforeLines="0" w:before="0" w:line="240" w:lineRule="atLeast"/>
        <w:ind w:firstLine="0"/>
        <w:textAlignment w:val="bottom"/>
        <w:rPr>
          <w:szCs w:val="22"/>
          <w:highlight w:val="yellow"/>
          <w:u w:val="single"/>
        </w:rPr>
      </w:pPr>
      <w:r>
        <w:rPr>
          <w:noProof/>
          <w:szCs w:val="22"/>
          <w:u w:val="single"/>
        </w:rPr>
        <w:object w:dxaOrig="1440" w:dyaOrig="1440" w14:anchorId="34158E18">
          <v:shape id="_x0000_s1150" type="#_x0000_t75" style="position:absolute;left:0;text-align:left;margin-left:248.3pt;margin-top:6.2pt;width:107.5pt;height:70.25pt;z-index:251843072;mso-position-horizontal-relative:text;mso-position-vertical-relative:text">
            <v:imagedata r:id="rId131" o:title=""/>
          </v:shape>
          <o:OLEObject Type="Embed" ProgID="ChemDraw.Document.6.0" ShapeID="_x0000_s1150" DrawAspect="Content" ObjectID="_1804068212" r:id="rId132"/>
        </w:object>
      </w:r>
      <w:r>
        <w:rPr>
          <w:noProof/>
          <w:szCs w:val="22"/>
          <w:u w:val="single"/>
        </w:rPr>
        <w:object w:dxaOrig="1440" w:dyaOrig="1440" w14:anchorId="34158E18">
          <v:shape id="_x0000_s1149" type="#_x0000_t75" style="position:absolute;left:0;text-align:left;margin-left:96.25pt;margin-top:3.1pt;width:115pt;height:84.05pt;z-index:251842048;mso-position-horizontal-relative:text;mso-position-vertical-relative:text">
            <v:imagedata r:id="rId133" o:title=""/>
          </v:shape>
          <o:OLEObject Type="Embed" ProgID="ChemDraw.Document.6.0" ShapeID="_x0000_s1149" DrawAspect="Content" ObjectID="_1804068213" r:id="rId134"/>
        </w:object>
      </w:r>
    </w:p>
    <w:p w14:paraId="5869CD70" w14:textId="73776AAE" w:rsidR="0043751E" w:rsidRDefault="0043751E" w:rsidP="0043751E">
      <w:pPr>
        <w:pStyle w:val="TIT1"/>
        <w:tabs>
          <w:tab w:val="clear" w:pos="2160"/>
          <w:tab w:val="left" w:pos="993"/>
        </w:tabs>
        <w:autoSpaceDE w:val="0"/>
        <w:autoSpaceDN w:val="0"/>
        <w:adjustRightInd w:val="0"/>
        <w:spacing w:beforeLines="0" w:before="0" w:line="240" w:lineRule="atLeast"/>
        <w:ind w:firstLine="0"/>
        <w:textAlignment w:val="bottom"/>
        <w:rPr>
          <w:szCs w:val="22"/>
          <w:highlight w:val="yellow"/>
          <w:u w:val="single"/>
        </w:rPr>
      </w:pPr>
    </w:p>
    <w:p w14:paraId="7C845C3A" w14:textId="0B8FCB39" w:rsidR="00114498" w:rsidRPr="00C91CC8" w:rsidRDefault="00114498" w:rsidP="0043751E">
      <w:pPr>
        <w:pStyle w:val="TIT1"/>
        <w:tabs>
          <w:tab w:val="clear" w:pos="2160"/>
          <w:tab w:val="left" w:pos="993"/>
        </w:tabs>
        <w:autoSpaceDE w:val="0"/>
        <w:autoSpaceDN w:val="0"/>
        <w:adjustRightInd w:val="0"/>
        <w:spacing w:beforeLines="0" w:before="0" w:line="240" w:lineRule="atLeast"/>
        <w:ind w:firstLine="0"/>
        <w:textAlignment w:val="bottom"/>
        <w:rPr>
          <w:szCs w:val="22"/>
          <w:highlight w:val="yellow"/>
          <w:u w:val="single"/>
        </w:rPr>
      </w:pPr>
    </w:p>
    <w:p w14:paraId="6145C8BB" w14:textId="4662B5E6" w:rsidR="00114498" w:rsidRPr="00C91CC8" w:rsidRDefault="00114498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4D329FF9" w14:textId="4DE9A189" w:rsidR="00114498" w:rsidRDefault="00114498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16E6DB2A" w14:textId="77777777" w:rsidR="0043751E" w:rsidRPr="00C91CC8" w:rsidRDefault="0043751E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2A2FFED5" w14:textId="77777777" w:rsidR="00114498" w:rsidRPr="00C91CC8" w:rsidRDefault="00114498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0E4FF006" w14:textId="357339B5" w:rsidR="00114498" w:rsidRDefault="00AD67F2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  <w:r>
        <w:rPr>
          <w:noProof/>
          <w:szCs w:val="22"/>
        </w:rPr>
        <mc:AlternateContent>
          <mc:Choice Requires="wpg">
            <w:drawing>
              <wp:anchor distT="0" distB="0" distL="114300" distR="114300" simplePos="0" relativeHeight="251528704" behindDoc="0" locked="0" layoutInCell="1" allowOverlap="1" wp14:anchorId="2079A9A6" wp14:editId="5AB4C864">
                <wp:simplePos x="0" y="0"/>
                <wp:positionH relativeFrom="column">
                  <wp:posOffset>1488440</wp:posOffset>
                </wp:positionH>
                <wp:positionV relativeFrom="paragraph">
                  <wp:posOffset>24130</wp:posOffset>
                </wp:positionV>
                <wp:extent cx="2854325" cy="448913"/>
                <wp:effectExtent l="0" t="0" r="3175" b="8890"/>
                <wp:wrapSquare wrapText="bothSides"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325" cy="448913"/>
                          <a:chOff x="0" y="0"/>
                          <a:chExt cx="2854325" cy="448913"/>
                        </a:xfrm>
                      </wpg:grpSpPr>
                      <wps:wsp>
                        <wps:cNvPr id="10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8979" cy="243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D312C7" w14:textId="77777777" w:rsidR="00E63684" w:rsidRPr="00F30305" w:rsidRDefault="00E63684" w:rsidP="00F30305">
                              <w:pPr>
                                <w:spacing w:line="240" w:lineRule="atLeast"/>
                                <w:jc w:val="center"/>
                                <w:rPr>
                                  <w:sz w:val="22"/>
                                  <w:szCs w:val="18"/>
                                </w:rPr>
                              </w:pPr>
                              <w:r w:rsidRPr="00F30305">
                                <w:rPr>
                                  <w:rFonts w:hint="eastAsia"/>
                                  <w:sz w:val="22"/>
                                  <w:szCs w:val="18"/>
                                </w:rPr>
                                <w:t>化合物甲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6100" y="6350"/>
                            <a:ext cx="1038225" cy="243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846A48" w14:textId="77777777" w:rsidR="00E63684" w:rsidRPr="00F30305" w:rsidRDefault="00E63684" w:rsidP="00F30305">
                              <w:pPr>
                                <w:spacing w:line="240" w:lineRule="atLeast"/>
                                <w:jc w:val="center"/>
                                <w:rPr>
                                  <w:sz w:val="22"/>
                                  <w:szCs w:val="18"/>
                                </w:rPr>
                              </w:pPr>
                              <w:r w:rsidRPr="00F30305">
                                <w:rPr>
                                  <w:rFonts w:hint="eastAsia"/>
                                  <w:sz w:val="22"/>
                                  <w:szCs w:val="18"/>
                                </w:rPr>
                                <w:t>化合物乙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09650" y="241300"/>
                            <a:ext cx="775221" cy="207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EE2E17" w14:textId="78A1A10E" w:rsidR="00E63684" w:rsidRPr="000133D1" w:rsidRDefault="00E63684" w:rsidP="00F30305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9A9A6" id="群組 23" o:spid="_x0000_s1171" style="position:absolute;left:0;text-align:left;margin-left:117.2pt;margin-top:1.9pt;width:224.75pt;height:35.35pt;z-index:251528704" coordsize="28543,4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">
                <v:shape id="_x0000_s1172" type="#_x0000_t202" style="position:absolute;width:9589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7CD312C7" w14:textId="77777777" w:rsidR="00E63684" w:rsidRPr="00F30305" w:rsidRDefault="00E63684" w:rsidP="00F30305">
                        <w:pPr>
                          <w:spacing w:line="240" w:lineRule="atLeast"/>
                          <w:jc w:val="center"/>
                          <w:rPr>
                            <w:sz w:val="22"/>
                            <w:szCs w:val="18"/>
                          </w:rPr>
                        </w:pPr>
                        <w:r w:rsidRPr="00F30305">
                          <w:rPr>
                            <w:rFonts w:hint="eastAsia"/>
                            <w:sz w:val="22"/>
                            <w:szCs w:val="18"/>
                          </w:rPr>
                          <w:t>化合物甲</w:t>
                        </w:r>
                      </w:p>
                    </w:txbxContent>
                  </v:textbox>
                </v:shape>
                <v:shape id="_x0000_s1173" type="#_x0000_t202" style="position:absolute;left:18161;top:63;width:10382;height: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48846A48" w14:textId="77777777" w:rsidR="00E63684" w:rsidRPr="00F30305" w:rsidRDefault="00E63684" w:rsidP="00F30305">
                        <w:pPr>
                          <w:spacing w:line="240" w:lineRule="atLeast"/>
                          <w:jc w:val="center"/>
                          <w:rPr>
                            <w:sz w:val="22"/>
                            <w:szCs w:val="18"/>
                          </w:rPr>
                        </w:pPr>
                        <w:r w:rsidRPr="00F30305">
                          <w:rPr>
                            <w:rFonts w:hint="eastAsia"/>
                            <w:sz w:val="22"/>
                            <w:szCs w:val="18"/>
                          </w:rPr>
                          <w:t>化合物乙</w:t>
                        </w:r>
                      </w:p>
                    </w:txbxContent>
                  </v:textbox>
                </v:shape>
                <v:shape id="_x0000_s1174" type="#_x0000_t202" style="position:absolute;left:10096;top:2413;width:7752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1AEE2E17" w14:textId="78A1A10E" w:rsidR="00E63684" w:rsidRPr="000133D1" w:rsidRDefault="00E63684" w:rsidP="00F30305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6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A384162" w14:textId="2A9210CC" w:rsidR="00C91CC8" w:rsidRDefault="00C91CC8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568EFE60" w14:textId="77777777" w:rsidR="0043751E" w:rsidRPr="00C91CC8" w:rsidRDefault="0043751E" w:rsidP="0043751E">
      <w:pPr>
        <w:pStyle w:val="TIT1"/>
        <w:autoSpaceDE w:val="0"/>
        <w:autoSpaceDN w:val="0"/>
        <w:spacing w:beforeLines="0" w:before="0" w:line="240" w:lineRule="atLeast"/>
        <w:ind w:left="357" w:hanging="357"/>
        <w:textAlignment w:val="bottom"/>
        <w:rPr>
          <w:szCs w:val="22"/>
          <w:highlight w:val="yellow"/>
        </w:rPr>
      </w:pPr>
    </w:p>
    <w:p w14:paraId="43E58D88" w14:textId="2E1138CE" w:rsidR="00114498" w:rsidRPr="007D4C81" w:rsidRDefault="00460FBF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/>
          <w:spacing w:val="20"/>
          <w:sz w:val="22"/>
        </w:rPr>
        <w:t>「</w:t>
      </w:r>
      <w:proofErr w:type="gramStart"/>
      <w:r w:rsidRPr="007D4C81">
        <w:rPr>
          <w:rFonts w:eastAsiaTheme="majorEastAsia"/>
          <w:spacing w:val="20"/>
          <w:sz w:val="22"/>
        </w:rPr>
        <w:t>國際苦度單位</w:t>
      </w:r>
      <w:proofErr w:type="gramEnd"/>
      <w:r w:rsidRPr="007D4C81">
        <w:rPr>
          <w:rFonts w:eastAsiaTheme="majorEastAsia"/>
          <w:spacing w:val="20"/>
          <w:sz w:val="22"/>
        </w:rPr>
        <w:t>」是啤酒釀製過程的一項重要指標，大部分啤酒</w:t>
      </w:r>
      <w:proofErr w:type="gramStart"/>
      <w:r w:rsidRPr="007D4C81">
        <w:rPr>
          <w:rFonts w:eastAsiaTheme="majorEastAsia"/>
          <w:spacing w:val="20"/>
          <w:sz w:val="22"/>
        </w:rPr>
        <w:t>的苦度介於</w:t>
      </w:r>
      <w:proofErr w:type="gramEnd"/>
      <w:r w:rsidRPr="007D4C81">
        <w:rPr>
          <w:rFonts w:eastAsiaTheme="majorEastAsia"/>
          <w:spacing w:val="20"/>
          <w:sz w:val="22"/>
        </w:rPr>
        <w:t>10</w:t>
      </w:r>
      <w:r w:rsidRPr="007D4C81">
        <w:rPr>
          <w:rFonts w:eastAsiaTheme="majorEastAsia"/>
          <w:spacing w:val="20"/>
          <w:sz w:val="22"/>
        </w:rPr>
        <w:t>到</w:t>
      </w:r>
      <w:r w:rsidRPr="007D4C81">
        <w:rPr>
          <w:rFonts w:eastAsiaTheme="majorEastAsia"/>
          <w:spacing w:val="20"/>
          <w:sz w:val="22"/>
        </w:rPr>
        <w:t>100</w:t>
      </w:r>
      <w:proofErr w:type="gramStart"/>
      <w:r w:rsidRPr="007D4C81">
        <w:rPr>
          <w:rFonts w:eastAsiaTheme="majorEastAsia"/>
          <w:spacing w:val="20"/>
          <w:sz w:val="22"/>
        </w:rPr>
        <w:t>之間，</w:t>
      </w:r>
      <w:proofErr w:type="gramEnd"/>
      <w:r w:rsidRPr="007D4C81">
        <w:rPr>
          <w:rFonts w:eastAsiaTheme="majorEastAsia"/>
          <w:spacing w:val="20"/>
          <w:sz w:val="22"/>
        </w:rPr>
        <w:t>其簡易</w:t>
      </w:r>
      <w:r w:rsidRPr="007D4C81">
        <w:rPr>
          <w:rFonts w:eastAsiaTheme="majorEastAsia" w:hint="eastAsia"/>
          <w:spacing w:val="20"/>
          <w:sz w:val="22"/>
        </w:rPr>
        <w:t>測量</w:t>
      </w:r>
      <w:r w:rsidRPr="007D4C81">
        <w:rPr>
          <w:rFonts w:eastAsiaTheme="majorEastAsia"/>
          <w:spacing w:val="20"/>
          <w:sz w:val="22"/>
        </w:rPr>
        <w:t>方法如下：</w:t>
      </w:r>
    </w:p>
    <w:p w14:paraId="30D22938" w14:textId="1FBF19FA" w:rsidR="00C91CC8" w:rsidRPr="00F30305" w:rsidRDefault="003B4ADE" w:rsidP="00F30305">
      <w:pPr>
        <w:pStyle w:val="TIT1"/>
        <w:autoSpaceDE w:val="0"/>
        <w:autoSpaceDN w:val="0"/>
        <w:adjustRightInd w:val="0"/>
        <w:spacing w:beforeLines="0" w:before="0"/>
        <w:ind w:leftChars="165" w:left="396" w:firstLine="0"/>
        <w:textAlignment w:val="bottom"/>
        <w:rPr>
          <w:rFonts w:eastAsia="新細明體"/>
          <w:color w:val="000000" w:themeColor="text1"/>
          <w:spacing w:val="20"/>
        </w:rPr>
      </w:pPr>
      <w:r>
        <w:rPr>
          <w:rFonts w:eastAsia="新細明體" w:hint="eastAsia"/>
          <w:color w:val="000000" w:themeColor="text1"/>
          <w:spacing w:val="20"/>
        </w:rPr>
        <w:t>步驟</w:t>
      </w:r>
      <w:r w:rsidR="00C91CC8" w:rsidRPr="00F30305">
        <w:rPr>
          <w:rFonts w:eastAsia="新細明體"/>
          <w:color w:val="000000" w:themeColor="text1"/>
          <w:spacing w:val="20"/>
        </w:rPr>
        <w:t>一、取</w:t>
      </w:r>
      <w:r w:rsidR="00C91CC8" w:rsidRPr="00F30305">
        <w:rPr>
          <w:rFonts w:eastAsia="新細明體"/>
          <w:color w:val="000000" w:themeColor="text1"/>
          <w:spacing w:val="20"/>
        </w:rPr>
        <w:t>5</w:t>
      </w:r>
      <w:r w:rsidR="00BD4652">
        <w:rPr>
          <w:rFonts w:eastAsia="新細明體" w:hint="eastAsia"/>
          <w:color w:val="000000" w:themeColor="text1"/>
          <w:spacing w:val="20"/>
        </w:rPr>
        <w:t>.0</w:t>
      </w:r>
      <w:r w:rsidR="00C91CC8" w:rsidRPr="00F30305">
        <w:rPr>
          <w:rFonts w:eastAsia="新細明體"/>
          <w:color w:val="000000" w:themeColor="text1"/>
          <w:spacing w:val="20"/>
        </w:rPr>
        <w:t xml:space="preserve"> mL</w:t>
      </w:r>
      <w:r w:rsidR="00C91CC8" w:rsidRPr="00F30305">
        <w:rPr>
          <w:rFonts w:eastAsia="新細明體"/>
          <w:color w:val="000000" w:themeColor="text1"/>
          <w:spacing w:val="20"/>
        </w:rPr>
        <w:t>的啤酒樣品，加入</w:t>
      </w:r>
      <w:r w:rsidR="00C91CC8" w:rsidRPr="00F30305">
        <w:rPr>
          <w:rFonts w:eastAsia="新細明體"/>
          <w:color w:val="000000" w:themeColor="text1"/>
          <w:spacing w:val="20"/>
        </w:rPr>
        <w:t>12.5 mL</w:t>
      </w:r>
      <w:r w:rsidR="00C91CC8" w:rsidRPr="00F30305">
        <w:rPr>
          <w:rFonts w:eastAsia="新細明體"/>
          <w:color w:val="000000" w:themeColor="text1"/>
          <w:spacing w:val="20"/>
        </w:rPr>
        <w:t>的</w:t>
      </w:r>
      <w:proofErr w:type="gramStart"/>
      <w:r w:rsidR="00C91CC8" w:rsidRPr="00F30305">
        <w:rPr>
          <w:rFonts w:eastAsia="新細明體"/>
          <w:color w:val="000000" w:themeColor="text1"/>
          <w:spacing w:val="20"/>
        </w:rPr>
        <w:t>異辛烷和</w:t>
      </w:r>
      <w:proofErr w:type="gramEnd"/>
      <w:r w:rsidR="00C91CC8" w:rsidRPr="00F30305">
        <w:rPr>
          <w:rFonts w:eastAsia="新細明體"/>
          <w:color w:val="000000" w:themeColor="text1"/>
          <w:spacing w:val="20"/>
        </w:rPr>
        <w:t>0.5 mL</w:t>
      </w:r>
      <w:r w:rsidR="00C91CC8" w:rsidRPr="00F30305">
        <w:rPr>
          <w:rFonts w:eastAsia="新細明體"/>
          <w:color w:val="000000" w:themeColor="text1"/>
          <w:spacing w:val="20"/>
        </w:rPr>
        <w:t>的酸</w:t>
      </w:r>
    </w:p>
    <w:p w14:paraId="09840644" w14:textId="64833080" w:rsidR="00C91CC8" w:rsidRPr="00F30305" w:rsidRDefault="003B4ADE" w:rsidP="00F30305">
      <w:pPr>
        <w:pStyle w:val="TIT1"/>
        <w:autoSpaceDE w:val="0"/>
        <w:autoSpaceDN w:val="0"/>
        <w:adjustRightInd w:val="0"/>
        <w:spacing w:beforeLines="0" w:before="0"/>
        <w:ind w:leftChars="165" w:left="396" w:firstLine="0"/>
        <w:textAlignment w:val="bottom"/>
        <w:rPr>
          <w:rFonts w:eastAsia="新細明體"/>
          <w:spacing w:val="20"/>
        </w:rPr>
      </w:pPr>
      <w:r>
        <w:rPr>
          <w:rFonts w:eastAsia="新細明體" w:hint="eastAsia"/>
          <w:color w:val="000000" w:themeColor="text1"/>
          <w:spacing w:val="20"/>
        </w:rPr>
        <w:t>步驟</w:t>
      </w:r>
      <w:r w:rsidR="00C91CC8" w:rsidRPr="00F30305">
        <w:rPr>
          <w:rFonts w:eastAsia="新細明體"/>
          <w:color w:val="000000" w:themeColor="text1"/>
          <w:spacing w:val="20"/>
        </w:rPr>
        <w:t>二、充分搖晃混合，待液體分層後，測量</w:t>
      </w:r>
      <w:proofErr w:type="gramStart"/>
      <w:r w:rsidR="00C91CC8" w:rsidRPr="00F30305">
        <w:rPr>
          <w:rFonts w:eastAsia="新細明體"/>
          <w:color w:val="000000" w:themeColor="text1"/>
          <w:spacing w:val="20"/>
        </w:rPr>
        <w:t>異辛烷層</w:t>
      </w:r>
      <w:proofErr w:type="gramEnd"/>
      <w:r w:rsidR="00C91CC8" w:rsidRPr="00F30305">
        <w:rPr>
          <w:rFonts w:eastAsia="新細明體"/>
          <w:color w:val="000000" w:themeColor="text1"/>
          <w:spacing w:val="20"/>
        </w:rPr>
        <w:t>在</w:t>
      </w:r>
      <w:r w:rsidR="00C91CC8" w:rsidRPr="00F30305">
        <w:rPr>
          <w:rFonts w:eastAsia="新細明體"/>
          <w:color w:val="000000" w:themeColor="text1"/>
          <w:spacing w:val="20"/>
        </w:rPr>
        <w:t>275 nm</w:t>
      </w:r>
      <w:r w:rsidR="00C91CC8" w:rsidRPr="00F30305">
        <w:rPr>
          <w:rFonts w:eastAsia="新細明體"/>
          <w:color w:val="000000" w:themeColor="text1"/>
          <w:spacing w:val="20"/>
        </w:rPr>
        <w:t>的吸光度</w:t>
      </w:r>
    </w:p>
    <w:p w14:paraId="28F105AB" w14:textId="1B361A50" w:rsidR="00C91CC8" w:rsidRPr="00F30305" w:rsidRDefault="003B4ADE" w:rsidP="00F30305">
      <w:pPr>
        <w:pStyle w:val="TIT1"/>
        <w:autoSpaceDE w:val="0"/>
        <w:autoSpaceDN w:val="0"/>
        <w:adjustRightInd w:val="0"/>
        <w:spacing w:beforeLines="0" w:before="0"/>
        <w:ind w:leftChars="165" w:left="396" w:firstLine="0"/>
        <w:textAlignment w:val="bottom"/>
        <w:rPr>
          <w:rFonts w:eastAsia="新細明體"/>
          <w:spacing w:val="20"/>
        </w:rPr>
      </w:pPr>
      <w:r>
        <w:rPr>
          <w:rFonts w:eastAsia="新細明體" w:hint="eastAsia"/>
          <w:spacing w:val="20"/>
        </w:rPr>
        <w:t>步驟</w:t>
      </w:r>
      <w:r w:rsidR="00C91CC8" w:rsidRPr="00F30305">
        <w:rPr>
          <w:rFonts w:eastAsia="新細明體"/>
          <w:spacing w:val="20"/>
        </w:rPr>
        <w:t>三、</w:t>
      </w:r>
      <w:r w:rsidR="00C91CC8" w:rsidRPr="00F30305">
        <w:rPr>
          <w:rFonts w:eastAsia="新細明體"/>
          <w:color w:val="000000" w:themeColor="text1"/>
          <w:spacing w:val="20"/>
        </w:rPr>
        <w:t>此吸光度乘以</w:t>
      </w:r>
      <w:r w:rsidR="00C91CC8" w:rsidRPr="00F30305">
        <w:rPr>
          <w:rFonts w:eastAsia="新細明體"/>
          <w:color w:val="000000" w:themeColor="text1"/>
          <w:spacing w:val="20"/>
        </w:rPr>
        <w:t>50</w:t>
      </w:r>
      <w:r w:rsidR="00C91CC8" w:rsidRPr="00F30305">
        <w:rPr>
          <w:rFonts w:eastAsia="新細明體"/>
          <w:color w:val="000000" w:themeColor="text1"/>
          <w:spacing w:val="20"/>
        </w:rPr>
        <w:t>即為該啤酒樣品的「</w:t>
      </w:r>
      <w:proofErr w:type="gramStart"/>
      <w:r w:rsidR="00C91CC8" w:rsidRPr="00F30305">
        <w:rPr>
          <w:rFonts w:eastAsia="新細明體"/>
          <w:color w:val="000000" w:themeColor="text1"/>
          <w:spacing w:val="20"/>
        </w:rPr>
        <w:t>苦度</w:t>
      </w:r>
      <w:proofErr w:type="gramEnd"/>
      <w:r w:rsidR="00C91CC8" w:rsidRPr="00F30305">
        <w:rPr>
          <w:rFonts w:eastAsia="新細明體"/>
          <w:color w:val="000000" w:themeColor="text1"/>
          <w:spacing w:val="20"/>
        </w:rPr>
        <w:t>」</w:t>
      </w:r>
    </w:p>
    <w:p w14:paraId="7AB4E65E" w14:textId="203F96C3" w:rsidR="00460FBF" w:rsidRPr="007D4C81" w:rsidRDefault="00C91CC8" w:rsidP="007D4C81">
      <w:pPr>
        <w:ind w:leftChars="165" w:left="396" w:firstLineChars="200" w:firstLine="496"/>
        <w:jc w:val="both"/>
        <w:rPr>
          <w:rFonts w:eastAsiaTheme="majorEastAsia"/>
          <w:spacing w:val="20"/>
          <w:sz w:val="22"/>
        </w:rPr>
      </w:pPr>
      <w:r w:rsidRPr="001F1B5B">
        <w:rPr>
          <w:rFonts w:eastAsiaTheme="majorEastAsia"/>
          <w:spacing w:val="14"/>
          <w:sz w:val="22"/>
        </w:rPr>
        <w:t>淑芬同學對某品牌的啤酒進行了</w:t>
      </w:r>
      <w:r w:rsidRPr="001F1B5B">
        <w:rPr>
          <w:rFonts w:eastAsiaTheme="majorEastAsia" w:hint="eastAsia"/>
          <w:spacing w:val="14"/>
          <w:sz w:val="22"/>
        </w:rPr>
        <w:t>四</w:t>
      </w:r>
      <w:r w:rsidR="003B4ADE" w:rsidRPr="001F1B5B">
        <w:rPr>
          <w:rFonts w:eastAsiaTheme="majorEastAsia" w:hint="eastAsia"/>
          <w:spacing w:val="14"/>
          <w:sz w:val="22"/>
        </w:rPr>
        <w:t>次</w:t>
      </w:r>
      <w:proofErr w:type="gramStart"/>
      <w:r w:rsidRPr="001F1B5B">
        <w:rPr>
          <w:rFonts w:eastAsiaTheme="majorEastAsia"/>
          <w:spacing w:val="14"/>
          <w:sz w:val="22"/>
        </w:rPr>
        <w:t>的苦度測量</w:t>
      </w:r>
      <w:proofErr w:type="gramEnd"/>
      <w:r w:rsidRPr="001F1B5B">
        <w:rPr>
          <w:rFonts w:eastAsiaTheme="majorEastAsia"/>
          <w:spacing w:val="14"/>
          <w:sz w:val="22"/>
        </w:rPr>
        <w:t>，每</w:t>
      </w:r>
      <w:r w:rsidR="003B4ADE" w:rsidRPr="001F1B5B">
        <w:rPr>
          <w:rFonts w:eastAsiaTheme="majorEastAsia" w:hint="eastAsia"/>
          <w:spacing w:val="14"/>
          <w:sz w:val="22"/>
        </w:rPr>
        <w:t>次</w:t>
      </w:r>
      <w:r w:rsidRPr="001F1B5B">
        <w:rPr>
          <w:rFonts w:eastAsiaTheme="majorEastAsia"/>
          <w:spacing w:val="14"/>
          <w:sz w:val="22"/>
        </w:rPr>
        <w:t>的實驗條件</w:t>
      </w:r>
      <w:r w:rsidR="00460FBF" w:rsidRPr="001F1B5B">
        <w:rPr>
          <w:rFonts w:eastAsiaTheme="majorEastAsia" w:hint="eastAsia"/>
          <w:spacing w:val="14"/>
          <w:sz w:val="22"/>
        </w:rPr>
        <w:t>如表</w:t>
      </w:r>
      <w:r w:rsidR="003B4ADE" w:rsidRPr="001F1B5B">
        <w:rPr>
          <w:rFonts w:eastAsiaTheme="majorEastAsia" w:hint="eastAsia"/>
          <w:spacing w:val="14"/>
          <w:sz w:val="22"/>
        </w:rPr>
        <w:t>1</w:t>
      </w:r>
      <w:r w:rsidR="003B4ADE" w:rsidRPr="001F1B5B">
        <w:rPr>
          <w:rFonts w:eastAsiaTheme="majorEastAsia" w:hint="eastAsia"/>
          <w:spacing w:val="14"/>
          <w:sz w:val="22"/>
        </w:rPr>
        <w:t>所示</w:t>
      </w:r>
      <w:r w:rsidR="00460FBF" w:rsidRPr="007D4C81">
        <w:rPr>
          <w:rFonts w:eastAsiaTheme="majorEastAsia" w:hint="eastAsia"/>
          <w:spacing w:val="20"/>
          <w:sz w:val="22"/>
        </w:rPr>
        <w:t>。</w:t>
      </w:r>
    </w:p>
    <w:tbl>
      <w:tblPr>
        <w:tblStyle w:val="af7"/>
        <w:tblW w:w="0" w:type="auto"/>
        <w:tblInd w:w="396" w:type="dxa"/>
        <w:tblLook w:val="04A0" w:firstRow="1" w:lastRow="0" w:firstColumn="1" w:lastColumn="0" w:noHBand="0" w:noVBand="1"/>
      </w:tblPr>
      <w:tblGrid>
        <w:gridCol w:w="733"/>
        <w:gridCol w:w="1560"/>
        <w:gridCol w:w="2976"/>
        <w:gridCol w:w="709"/>
        <w:gridCol w:w="1985"/>
        <w:gridCol w:w="986"/>
      </w:tblGrid>
      <w:tr w:rsidR="00222A19" w:rsidRPr="00222A19" w14:paraId="69997348" w14:textId="77777777" w:rsidTr="00222A19">
        <w:tc>
          <w:tcPr>
            <w:tcW w:w="8949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14:paraId="3A870A0D" w14:textId="1F12F778" w:rsidR="00222A19" w:rsidRPr="00222A19" w:rsidRDefault="00222A19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222A19">
              <w:rPr>
                <w:rFonts w:hint="eastAsia"/>
                <w:bCs/>
                <w:color w:val="000000" w:themeColor="text1"/>
                <w:sz w:val="22"/>
                <w:szCs w:val="22"/>
              </w:rPr>
              <w:t>表</w:t>
            </w:r>
            <w:r w:rsidRPr="00222A19">
              <w:rPr>
                <w:rFonts w:hint="eastAsia"/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460FBF" w:rsidRPr="00222A19" w14:paraId="19D8A60F" w14:textId="77777777" w:rsidTr="00222A19">
        <w:tc>
          <w:tcPr>
            <w:tcW w:w="733" w:type="dxa"/>
            <w:vAlign w:val="center"/>
          </w:tcPr>
          <w:p w14:paraId="57CA70E5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實驗</w:t>
            </w:r>
          </w:p>
        </w:tc>
        <w:tc>
          <w:tcPr>
            <w:tcW w:w="1560" w:type="dxa"/>
            <w:vAlign w:val="center"/>
          </w:tcPr>
          <w:p w14:paraId="0C59D869" w14:textId="314AA8D6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啤酒</w:t>
            </w:r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（</w:t>
            </w: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mL</w:t>
            </w:r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）</w:t>
            </w:r>
          </w:p>
        </w:tc>
        <w:tc>
          <w:tcPr>
            <w:tcW w:w="3685" w:type="dxa"/>
            <w:gridSpan w:val="2"/>
            <w:vAlign w:val="center"/>
          </w:tcPr>
          <w:p w14:paraId="6DCFF81A" w14:textId="458FD86D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酸的種類與量</w:t>
            </w:r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（</w:t>
            </w: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mL</w:t>
            </w:r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）</w:t>
            </w:r>
          </w:p>
        </w:tc>
        <w:tc>
          <w:tcPr>
            <w:tcW w:w="1985" w:type="dxa"/>
            <w:vAlign w:val="center"/>
          </w:tcPr>
          <w:p w14:paraId="5E6DF3FB" w14:textId="44EAE033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pacing w:val="10"/>
                <w:sz w:val="22"/>
                <w:szCs w:val="22"/>
              </w:rPr>
            </w:pPr>
            <w:proofErr w:type="gramStart"/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異辛烷</w:t>
            </w:r>
            <w:proofErr w:type="gramEnd"/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（</w:t>
            </w:r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mL</w:t>
            </w:r>
            <w:r w:rsidR="00E33A03"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）</w:t>
            </w:r>
          </w:p>
        </w:tc>
        <w:tc>
          <w:tcPr>
            <w:tcW w:w="986" w:type="dxa"/>
            <w:vAlign w:val="center"/>
          </w:tcPr>
          <w:p w14:paraId="3B35CBCF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bCs/>
                <w:color w:val="000000" w:themeColor="text1"/>
                <w:spacing w:val="10"/>
                <w:sz w:val="22"/>
                <w:szCs w:val="22"/>
              </w:rPr>
            </w:pPr>
            <w:proofErr w:type="gramStart"/>
            <w:r w:rsidRPr="00222A19">
              <w:rPr>
                <w:bCs/>
                <w:color w:val="000000" w:themeColor="text1"/>
                <w:spacing w:val="10"/>
                <w:sz w:val="22"/>
                <w:szCs w:val="22"/>
              </w:rPr>
              <w:t>苦度</w:t>
            </w:r>
            <w:proofErr w:type="gramEnd"/>
          </w:p>
        </w:tc>
      </w:tr>
      <w:tr w:rsidR="00460FBF" w:rsidRPr="00222A19" w14:paraId="500780FF" w14:textId="77777777" w:rsidTr="00222A19">
        <w:tc>
          <w:tcPr>
            <w:tcW w:w="733" w:type="dxa"/>
            <w:vAlign w:val="center"/>
          </w:tcPr>
          <w:p w14:paraId="27674978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proofErr w:type="gramStart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一</w:t>
            </w:r>
            <w:proofErr w:type="gramEnd"/>
          </w:p>
        </w:tc>
        <w:tc>
          <w:tcPr>
            <w:tcW w:w="1560" w:type="dxa"/>
            <w:vAlign w:val="center"/>
          </w:tcPr>
          <w:p w14:paraId="407A4707" w14:textId="1AA0351A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5</w:t>
            </w:r>
            <w:r w:rsidR="00812A36">
              <w:rPr>
                <w:rFonts w:hint="eastAsia"/>
                <w:color w:val="000000" w:themeColor="text1"/>
                <w:spacing w:val="10"/>
                <w:sz w:val="22"/>
                <w:szCs w:val="22"/>
              </w:rPr>
              <w:t>.0</w:t>
            </w:r>
          </w:p>
        </w:tc>
        <w:tc>
          <w:tcPr>
            <w:tcW w:w="2976" w:type="dxa"/>
            <w:vAlign w:val="center"/>
          </w:tcPr>
          <w:p w14:paraId="2E03A77E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鹽酸</w: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12 M HCl (</w:t>
            </w:r>
            <w:proofErr w:type="spellStart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aq</w:t>
            </w:r>
            <w:proofErr w:type="spellEnd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)</w:t>
            </w:r>
          </w:p>
        </w:tc>
        <w:tc>
          <w:tcPr>
            <w:tcW w:w="709" w:type="dxa"/>
            <w:vAlign w:val="center"/>
          </w:tcPr>
          <w:p w14:paraId="5D3D5F58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0.5</w:t>
            </w:r>
          </w:p>
        </w:tc>
        <w:tc>
          <w:tcPr>
            <w:tcW w:w="1985" w:type="dxa"/>
            <w:vAlign w:val="center"/>
          </w:tcPr>
          <w:p w14:paraId="167F9341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12.5</w:t>
            </w:r>
          </w:p>
        </w:tc>
        <w:tc>
          <w:tcPr>
            <w:tcW w:w="986" w:type="dxa"/>
            <w:vAlign w:val="center"/>
          </w:tcPr>
          <w:p w14:paraId="3740E7C0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 xml:space="preserve">26.5 </w:t>
            </w:r>
          </w:p>
        </w:tc>
      </w:tr>
      <w:tr w:rsidR="00460FBF" w:rsidRPr="00222A19" w14:paraId="1F45F866" w14:textId="77777777" w:rsidTr="00222A19">
        <w:tc>
          <w:tcPr>
            <w:tcW w:w="733" w:type="dxa"/>
            <w:vAlign w:val="center"/>
          </w:tcPr>
          <w:p w14:paraId="4AECA515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二</w:t>
            </w:r>
          </w:p>
        </w:tc>
        <w:tc>
          <w:tcPr>
            <w:tcW w:w="1560" w:type="dxa"/>
            <w:vAlign w:val="center"/>
          </w:tcPr>
          <w:p w14:paraId="7385E66D" w14:textId="20F14190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5</w:t>
            </w:r>
            <w:r w:rsidR="00812A36">
              <w:rPr>
                <w:rFonts w:hint="eastAsia"/>
                <w:color w:val="000000" w:themeColor="text1"/>
                <w:spacing w:val="10"/>
                <w:sz w:val="22"/>
                <w:szCs w:val="22"/>
              </w:rPr>
              <w:t>.0</w:t>
            </w:r>
          </w:p>
        </w:tc>
        <w:tc>
          <w:tcPr>
            <w:tcW w:w="2976" w:type="dxa"/>
            <w:vAlign w:val="center"/>
          </w:tcPr>
          <w:p w14:paraId="72E5CE98" w14:textId="3D02BCD8" w:rsidR="00460FBF" w:rsidRPr="00222A19" w:rsidRDefault="00460FBF" w:rsidP="00222A19">
            <w:pPr>
              <w:tabs>
                <w:tab w:val="left" w:pos="3600"/>
                <w:tab w:val="left" w:pos="6300"/>
              </w:tabs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硫酸</w: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 xml:space="preserve">6 M </w:t>
            </w:r>
            <w:r w:rsidR="00B4429D" w:rsidRPr="00B4429D">
              <w:rPr>
                <w:rFonts w:eastAsia="細明體"/>
                <w:position w:val="-10"/>
              </w:rPr>
              <w:object w:dxaOrig="680" w:dyaOrig="320" w14:anchorId="14A8943E">
                <v:shape id="_x0000_i1074" type="#_x0000_t75" style="width:34.6pt;height:15.9pt" o:ole="">
                  <v:imagedata r:id="rId135" o:title=""/>
                </v:shape>
                <o:OLEObject Type="Embed" ProgID="Equation.DSMT4" ShapeID="_x0000_i1074" DrawAspect="Content" ObjectID="_1804068137" r:id="rId136"/>
              </w:objec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(</w:t>
            </w:r>
            <w:proofErr w:type="spellStart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aq</w:t>
            </w:r>
            <w:proofErr w:type="spellEnd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)</w:t>
            </w:r>
          </w:p>
        </w:tc>
        <w:tc>
          <w:tcPr>
            <w:tcW w:w="709" w:type="dxa"/>
            <w:vAlign w:val="center"/>
          </w:tcPr>
          <w:p w14:paraId="753385BE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0.5</w:t>
            </w:r>
          </w:p>
        </w:tc>
        <w:tc>
          <w:tcPr>
            <w:tcW w:w="1985" w:type="dxa"/>
            <w:vAlign w:val="center"/>
          </w:tcPr>
          <w:p w14:paraId="549EB2D9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12.5</w:t>
            </w:r>
          </w:p>
        </w:tc>
        <w:tc>
          <w:tcPr>
            <w:tcW w:w="986" w:type="dxa"/>
            <w:vAlign w:val="center"/>
          </w:tcPr>
          <w:p w14:paraId="67400D2A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 xml:space="preserve">28.7 </w:t>
            </w:r>
          </w:p>
        </w:tc>
      </w:tr>
      <w:tr w:rsidR="00460FBF" w:rsidRPr="00222A19" w14:paraId="72334B77" w14:textId="77777777" w:rsidTr="00222A19">
        <w:tc>
          <w:tcPr>
            <w:tcW w:w="733" w:type="dxa"/>
            <w:vAlign w:val="center"/>
          </w:tcPr>
          <w:p w14:paraId="5A57295C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三</w:t>
            </w:r>
          </w:p>
        </w:tc>
        <w:tc>
          <w:tcPr>
            <w:tcW w:w="1560" w:type="dxa"/>
            <w:vAlign w:val="center"/>
          </w:tcPr>
          <w:p w14:paraId="5CDA9320" w14:textId="0A29C1AD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5</w:t>
            </w:r>
            <w:r w:rsidR="00812A36">
              <w:rPr>
                <w:rFonts w:hint="eastAsia"/>
                <w:color w:val="000000" w:themeColor="text1"/>
                <w:spacing w:val="10"/>
                <w:sz w:val="22"/>
                <w:szCs w:val="22"/>
              </w:rPr>
              <w:t>.0</w:t>
            </w:r>
          </w:p>
        </w:tc>
        <w:tc>
          <w:tcPr>
            <w:tcW w:w="2976" w:type="dxa"/>
            <w:vAlign w:val="center"/>
          </w:tcPr>
          <w:p w14:paraId="484B1142" w14:textId="2F981336" w:rsidR="00460FBF" w:rsidRPr="00222A19" w:rsidRDefault="00460FBF" w:rsidP="00222A19">
            <w:pPr>
              <w:tabs>
                <w:tab w:val="left" w:pos="3600"/>
                <w:tab w:val="left" w:pos="6300"/>
              </w:tabs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醋酸</w: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 xml:space="preserve">1 M </w:t>
            </w:r>
            <w:r w:rsidR="00B4429D" w:rsidRPr="00B4429D">
              <w:rPr>
                <w:rFonts w:eastAsia="細明體"/>
                <w:position w:val="-10"/>
              </w:rPr>
              <w:object w:dxaOrig="1080" w:dyaOrig="320" w14:anchorId="1AE47832">
                <v:shape id="_x0000_i1075" type="#_x0000_t75" style="width:53.75pt;height:15.9pt" o:ole="">
                  <v:imagedata r:id="rId137" o:title=""/>
                </v:shape>
                <o:OLEObject Type="Embed" ProgID="Equation.DSMT4" ShapeID="_x0000_i1075" DrawAspect="Content" ObjectID="_1804068138" r:id="rId138"/>
              </w:objec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(</w:t>
            </w:r>
            <w:proofErr w:type="spellStart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aq</w:t>
            </w:r>
            <w:proofErr w:type="spellEnd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)</w:t>
            </w:r>
          </w:p>
        </w:tc>
        <w:tc>
          <w:tcPr>
            <w:tcW w:w="709" w:type="dxa"/>
            <w:vAlign w:val="center"/>
          </w:tcPr>
          <w:p w14:paraId="02E1FAA1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0.5</w:t>
            </w:r>
          </w:p>
        </w:tc>
        <w:tc>
          <w:tcPr>
            <w:tcW w:w="1985" w:type="dxa"/>
            <w:vAlign w:val="center"/>
          </w:tcPr>
          <w:p w14:paraId="3258AA50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12.5</w:t>
            </w:r>
          </w:p>
        </w:tc>
        <w:tc>
          <w:tcPr>
            <w:tcW w:w="986" w:type="dxa"/>
            <w:vAlign w:val="center"/>
          </w:tcPr>
          <w:p w14:paraId="0E8A7EE8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 xml:space="preserve">8.8 </w:t>
            </w:r>
          </w:p>
        </w:tc>
      </w:tr>
      <w:tr w:rsidR="00460FBF" w:rsidRPr="00222A19" w14:paraId="5A1745EA" w14:textId="77777777" w:rsidTr="00222A19">
        <w:tc>
          <w:tcPr>
            <w:tcW w:w="733" w:type="dxa"/>
            <w:vAlign w:val="center"/>
          </w:tcPr>
          <w:p w14:paraId="34E3157C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四</w:t>
            </w:r>
          </w:p>
        </w:tc>
        <w:tc>
          <w:tcPr>
            <w:tcW w:w="1560" w:type="dxa"/>
            <w:vAlign w:val="center"/>
          </w:tcPr>
          <w:p w14:paraId="06BBF644" w14:textId="7EEDC46D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5</w:t>
            </w:r>
            <w:r w:rsidR="00812A36">
              <w:rPr>
                <w:rFonts w:hint="eastAsia"/>
                <w:color w:val="000000" w:themeColor="text1"/>
                <w:spacing w:val="10"/>
                <w:sz w:val="22"/>
                <w:szCs w:val="22"/>
              </w:rPr>
              <w:t>.0</w:t>
            </w:r>
          </w:p>
        </w:tc>
        <w:tc>
          <w:tcPr>
            <w:tcW w:w="2976" w:type="dxa"/>
            <w:vAlign w:val="center"/>
          </w:tcPr>
          <w:p w14:paraId="73E3355D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鹽酸</w:t>
            </w: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12 M HCl (</w:t>
            </w:r>
            <w:proofErr w:type="spellStart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aq</w:t>
            </w:r>
            <w:proofErr w:type="spellEnd"/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)</w:t>
            </w:r>
          </w:p>
        </w:tc>
        <w:tc>
          <w:tcPr>
            <w:tcW w:w="709" w:type="dxa"/>
            <w:vAlign w:val="center"/>
          </w:tcPr>
          <w:p w14:paraId="6E83267F" w14:textId="77777777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0.5</w:t>
            </w:r>
          </w:p>
        </w:tc>
        <w:tc>
          <w:tcPr>
            <w:tcW w:w="1985" w:type="dxa"/>
            <w:vAlign w:val="center"/>
          </w:tcPr>
          <w:p w14:paraId="3868BDC3" w14:textId="3F4FBE26" w:rsidR="00460FBF" w:rsidRPr="00222A19" w:rsidRDefault="00460FBF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25</w:t>
            </w:r>
            <w:r w:rsidR="00812A36">
              <w:rPr>
                <w:rFonts w:hint="eastAsia"/>
                <w:color w:val="000000" w:themeColor="text1"/>
                <w:spacing w:val="10"/>
                <w:sz w:val="22"/>
                <w:szCs w:val="22"/>
              </w:rPr>
              <w:t>.0</w:t>
            </w:r>
          </w:p>
        </w:tc>
        <w:tc>
          <w:tcPr>
            <w:tcW w:w="986" w:type="dxa"/>
            <w:vAlign w:val="center"/>
          </w:tcPr>
          <w:p w14:paraId="2544C3C6" w14:textId="7D0263F7" w:rsidR="00460FBF" w:rsidRPr="00222A19" w:rsidRDefault="00E33A03" w:rsidP="00222A19">
            <w:pPr>
              <w:tabs>
                <w:tab w:val="left" w:pos="3600"/>
                <w:tab w:val="left" w:pos="6300"/>
              </w:tabs>
              <w:jc w:val="center"/>
              <w:rPr>
                <w:color w:val="000000" w:themeColor="text1"/>
                <w:spacing w:val="10"/>
                <w:sz w:val="22"/>
                <w:szCs w:val="22"/>
              </w:rPr>
            </w:pPr>
            <w:r w:rsidRPr="00222A19">
              <w:rPr>
                <w:color w:val="000000" w:themeColor="text1"/>
                <w:spacing w:val="10"/>
                <w:sz w:val="22"/>
                <w:szCs w:val="22"/>
              </w:rPr>
              <w:t>？</w:t>
            </w:r>
          </w:p>
        </w:tc>
      </w:tr>
    </w:tbl>
    <w:p w14:paraId="5E2E39ED" w14:textId="0857F044" w:rsidR="00391CF4" w:rsidRPr="00884B69" w:rsidRDefault="00237A1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2</w:t>
      </w:r>
      <w:r w:rsidR="00872614" w:rsidRPr="00884B69">
        <w:rPr>
          <w:rFonts w:eastAsia="新細明體"/>
          <w:spacing w:val="20"/>
          <w:sz w:val="22"/>
          <w:szCs w:val="22"/>
        </w:rPr>
        <w:t>8.</w:t>
      </w:r>
      <w:r w:rsidR="00E33A03" w:rsidRPr="00884B69">
        <w:rPr>
          <w:rFonts w:eastAsia="新細明體"/>
          <w:spacing w:val="20"/>
          <w:sz w:val="22"/>
          <w:szCs w:val="22"/>
        </w:rPr>
        <w:tab/>
      </w:r>
      <w:r w:rsidR="00460FBF" w:rsidRPr="00884B69">
        <w:rPr>
          <w:rFonts w:eastAsia="新細明體"/>
          <w:spacing w:val="20"/>
          <w:sz w:val="22"/>
          <w:szCs w:val="22"/>
        </w:rPr>
        <w:t>下列相關的敘述，哪些正確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？</w:t>
      </w:r>
      <w:bookmarkStart w:id="6" w:name="_Hlk177745127"/>
      <w:r w:rsidR="00E33A03" w:rsidRPr="00884B69">
        <w:rPr>
          <w:rFonts w:eastAsia="新細明體" w:hint="eastAsia"/>
          <w:spacing w:val="20"/>
          <w:sz w:val="22"/>
          <w:szCs w:val="22"/>
        </w:rPr>
        <w:t>（</w:t>
      </w:r>
      <w:r w:rsidR="00460FBF" w:rsidRPr="00884B69">
        <w:rPr>
          <w:rFonts w:eastAsia="新細明體" w:hint="eastAsia"/>
          <w:spacing w:val="20"/>
          <w:sz w:val="22"/>
          <w:szCs w:val="22"/>
        </w:rPr>
        <w:t>應選</w:t>
      </w:r>
      <w:r w:rsidR="00812A36">
        <w:rPr>
          <w:rFonts w:eastAsia="新細明體" w:hint="eastAsia"/>
          <w:spacing w:val="20"/>
          <w:sz w:val="22"/>
          <w:szCs w:val="22"/>
        </w:rPr>
        <w:t>2</w:t>
      </w:r>
      <w:r w:rsidR="00460FBF" w:rsidRPr="00884B69">
        <w:rPr>
          <w:rFonts w:eastAsia="新細明體" w:hint="eastAsia"/>
          <w:spacing w:val="20"/>
          <w:sz w:val="22"/>
          <w:szCs w:val="22"/>
        </w:rPr>
        <w:t>項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）</w:t>
      </w:r>
      <w:bookmarkEnd w:id="6"/>
    </w:p>
    <w:p w14:paraId="3169864E" w14:textId="57318F05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Pr="00783237">
        <w:rPr>
          <w:rFonts w:eastAsiaTheme="minorEastAsia" w:hint="eastAsia"/>
          <w:spacing w:val="20"/>
        </w:rPr>
        <w:t>化合物甲的分子式為</w:t>
      </w:r>
      <w:r w:rsidR="00B4429D" w:rsidRPr="00B4429D">
        <w:rPr>
          <w:position w:val="-10"/>
        </w:rPr>
        <w:object w:dxaOrig="880" w:dyaOrig="320" w14:anchorId="73F87A7D">
          <v:shape id="_x0000_i1076" type="#_x0000_t75" style="width:43.95pt;height:15.9pt" o:ole="">
            <v:imagedata r:id="rId139" o:title=""/>
          </v:shape>
          <o:OLEObject Type="Embed" ProgID="Equation.DSMT4" ShapeID="_x0000_i1076" DrawAspect="Content" ObjectID="_1804068139" r:id="rId140"/>
        </w:object>
      </w:r>
    </w:p>
    <w:p w14:paraId="385237FD" w14:textId="73E770FC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化合物甲與</w:t>
      </w:r>
      <w:proofErr w:type="gramStart"/>
      <w:r w:rsidRPr="00783237">
        <w:rPr>
          <w:rFonts w:eastAsiaTheme="minorEastAsia" w:hint="eastAsia"/>
          <w:spacing w:val="20"/>
        </w:rPr>
        <w:t>乙皆具有</w:t>
      </w:r>
      <w:r w:rsidRPr="00783237">
        <w:rPr>
          <w:rFonts w:eastAsiaTheme="minorEastAsia" w:hint="eastAsia"/>
          <w:spacing w:val="20"/>
        </w:rPr>
        <w:t>2</w:t>
      </w:r>
      <w:r w:rsidRPr="00783237">
        <w:rPr>
          <w:rFonts w:eastAsiaTheme="minorEastAsia"/>
          <w:spacing w:val="20"/>
        </w:rPr>
        <w:t>0</w:t>
      </w:r>
      <w:r w:rsidRPr="00783237">
        <w:rPr>
          <w:rFonts w:eastAsiaTheme="minorEastAsia" w:hint="eastAsia"/>
          <w:spacing w:val="20"/>
        </w:rPr>
        <w:t>個碳</w:t>
      </w:r>
      <w:proofErr w:type="gramEnd"/>
      <w:r w:rsidRPr="00783237">
        <w:rPr>
          <w:rFonts w:eastAsiaTheme="minorEastAsia" w:hint="eastAsia"/>
          <w:spacing w:val="20"/>
        </w:rPr>
        <w:t>原子</w:t>
      </w:r>
    </w:p>
    <w:p w14:paraId="453AB858" w14:textId="56FC4F89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Pr="00783237">
        <w:rPr>
          <w:rFonts w:eastAsiaTheme="minorEastAsia" w:hint="eastAsia"/>
          <w:spacing w:val="20"/>
        </w:rPr>
        <w:t>化合物甲與</w:t>
      </w:r>
      <w:proofErr w:type="gramStart"/>
      <w:r w:rsidRPr="00783237">
        <w:rPr>
          <w:rFonts w:eastAsiaTheme="minorEastAsia" w:hint="eastAsia"/>
          <w:spacing w:val="20"/>
        </w:rPr>
        <w:t>化合物乙互為</w:t>
      </w:r>
      <w:proofErr w:type="gramEnd"/>
      <w:r w:rsidRPr="00783237">
        <w:rPr>
          <w:rFonts w:eastAsiaTheme="minorEastAsia" w:hint="eastAsia"/>
          <w:spacing w:val="20"/>
        </w:rPr>
        <w:t>異構物</w:t>
      </w:r>
    </w:p>
    <w:p w14:paraId="78BED870" w14:textId="10E67A6C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proofErr w:type="gramStart"/>
      <w:r w:rsidRPr="00783237">
        <w:rPr>
          <w:rFonts w:eastAsiaTheme="minorEastAsia"/>
          <w:spacing w:val="20"/>
        </w:rPr>
        <w:t>苦度與</w:t>
      </w:r>
      <w:proofErr w:type="gramEnd"/>
      <w:r w:rsidRPr="00783237">
        <w:rPr>
          <w:rFonts w:eastAsiaTheme="minorEastAsia" w:hint="eastAsia"/>
          <w:spacing w:val="20"/>
        </w:rPr>
        <w:t>化合物甲與乙</w:t>
      </w:r>
      <w:r w:rsidRPr="00783237">
        <w:rPr>
          <w:rFonts w:eastAsiaTheme="minorEastAsia"/>
          <w:spacing w:val="20"/>
        </w:rPr>
        <w:t>的總濃度成反比</w:t>
      </w:r>
    </w:p>
    <w:p w14:paraId="3E30ACCA" w14:textId="47D6CFA1" w:rsidR="00460FBF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proofErr w:type="gramStart"/>
      <w:r w:rsidR="003B4ADE">
        <w:rPr>
          <w:rFonts w:eastAsiaTheme="minorEastAsia" w:hint="eastAsia"/>
          <w:spacing w:val="20"/>
        </w:rPr>
        <w:t>加入</w:t>
      </w:r>
      <w:r w:rsidRPr="00783237">
        <w:rPr>
          <w:rFonts w:eastAsiaTheme="minorEastAsia"/>
          <w:spacing w:val="20"/>
        </w:rPr>
        <w:t>異辛烷</w:t>
      </w:r>
      <w:proofErr w:type="gramEnd"/>
      <w:r w:rsidRPr="00783237">
        <w:rPr>
          <w:rFonts w:eastAsiaTheme="minorEastAsia" w:hint="eastAsia"/>
          <w:spacing w:val="20"/>
        </w:rPr>
        <w:t>的</w:t>
      </w:r>
      <w:r w:rsidR="003B4ADE">
        <w:rPr>
          <w:rFonts w:eastAsiaTheme="minorEastAsia" w:hint="eastAsia"/>
          <w:spacing w:val="20"/>
        </w:rPr>
        <w:t>目的是為了使啤酒與實驗所添加的酸能夠更均勻混合</w:t>
      </w:r>
    </w:p>
    <w:p w14:paraId="06C7D2A2" w14:textId="110BE02C" w:rsidR="00872614" w:rsidRPr="00884B69" w:rsidRDefault="00872614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29.</w:t>
      </w:r>
      <w:r w:rsidR="00E33A03" w:rsidRPr="00884B69">
        <w:rPr>
          <w:rFonts w:eastAsia="新細明體"/>
          <w:spacing w:val="20"/>
          <w:sz w:val="22"/>
          <w:szCs w:val="22"/>
        </w:rPr>
        <w:tab/>
      </w:r>
      <w:r w:rsidR="00460FBF" w:rsidRPr="00884B69">
        <w:rPr>
          <w:rFonts w:eastAsia="新細明體"/>
          <w:spacing w:val="20"/>
          <w:sz w:val="22"/>
          <w:szCs w:val="22"/>
        </w:rPr>
        <w:t>下列關於</w:t>
      </w:r>
      <w:r w:rsidR="00460FBF" w:rsidRPr="00884B69">
        <w:rPr>
          <w:rFonts w:eastAsia="新細明體" w:hint="eastAsia"/>
          <w:spacing w:val="20"/>
          <w:sz w:val="22"/>
          <w:szCs w:val="22"/>
        </w:rPr>
        <w:t>實驗</w:t>
      </w:r>
      <w:r w:rsidR="00460FBF" w:rsidRPr="00884B69">
        <w:rPr>
          <w:rFonts w:eastAsia="新細明體"/>
          <w:spacing w:val="20"/>
          <w:sz w:val="22"/>
          <w:szCs w:val="22"/>
        </w:rPr>
        <w:t>的敘述，哪些正確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？（</w:t>
      </w:r>
      <w:r w:rsidR="00460FBF" w:rsidRPr="00884B69">
        <w:rPr>
          <w:rFonts w:eastAsia="新細明體" w:hint="eastAsia"/>
          <w:spacing w:val="20"/>
          <w:sz w:val="22"/>
          <w:szCs w:val="22"/>
        </w:rPr>
        <w:t>應選</w:t>
      </w:r>
      <w:r w:rsidR="00460FBF" w:rsidRPr="00884B69">
        <w:rPr>
          <w:rFonts w:eastAsia="新細明體"/>
          <w:spacing w:val="20"/>
          <w:sz w:val="22"/>
          <w:szCs w:val="22"/>
        </w:rPr>
        <w:t>2</w:t>
      </w:r>
      <w:r w:rsidR="00460FBF" w:rsidRPr="00884B69">
        <w:rPr>
          <w:rFonts w:eastAsia="新細明體" w:hint="eastAsia"/>
          <w:spacing w:val="20"/>
          <w:sz w:val="22"/>
          <w:szCs w:val="22"/>
        </w:rPr>
        <w:t>項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16247D52" w14:textId="53F9D84F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C91CC8" w:rsidRPr="001F1B5B">
        <w:rPr>
          <w:rFonts w:eastAsiaTheme="minorEastAsia" w:hint="eastAsia"/>
          <w:spacing w:val="24"/>
        </w:rPr>
        <w:t>實驗三</w:t>
      </w:r>
      <w:proofErr w:type="gramStart"/>
      <w:r w:rsidR="00C91CC8" w:rsidRPr="001F1B5B">
        <w:rPr>
          <w:rFonts w:eastAsiaTheme="minorEastAsia" w:hint="eastAsia"/>
          <w:spacing w:val="24"/>
        </w:rPr>
        <w:t>的苦度值</w:t>
      </w:r>
      <w:proofErr w:type="gramEnd"/>
      <w:r w:rsidR="003B4ADE" w:rsidRPr="001F1B5B">
        <w:rPr>
          <w:rFonts w:eastAsiaTheme="minorEastAsia" w:hint="eastAsia"/>
          <w:spacing w:val="24"/>
        </w:rPr>
        <w:t>與實驗一、二差異大，說明實驗所使用的酸的強弱會</w:t>
      </w:r>
      <w:proofErr w:type="gramStart"/>
      <w:r w:rsidR="003B4ADE" w:rsidRPr="001F1B5B">
        <w:rPr>
          <w:rFonts w:eastAsiaTheme="minorEastAsia" w:hint="eastAsia"/>
          <w:spacing w:val="24"/>
        </w:rPr>
        <w:t>影響</w:t>
      </w:r>
      <w:r w:rsidR="003B4ADE">
        <w:rPr>
          <w:rFonts w:eastAsiaTheme="minorEastAsia" w:hint="eastAsia"/>
          <w:spacing w:val="20"/>
        </w:rPr>
        <w:t>苦度值</w:t>
      </w:r>
      <w:proofErr w:type="gramEnd"/>
      <w:r w:rsidR="003B4ADE">
        <w:rPr>
          <w:rFonts w:eastAsiaTheme="minorEastAsia" w:hint="eastAsia"/>
          <w:spacing w:val="20"/>
        </w:rPr>
        <w:t>的測量</w:t>
      </w:r>
    </w:p>
    <w:p w14:paraId="10E881FE" w14:textId="1426A8DA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</w:t>
      </w:r>
      <w:r w:rsidRPr="00783237">
        <w:rPr>
          <w:rFonts w:eastAsiaTheme="minorEastAsia" w:hint="eastAsia"/>
          <w:spacing w:val="20"/>
        </w:rPr>
        <w:t>)</w:t>
      </w:r>
      <w:r w:rsidRPr="00783237">
        <w:rPr>
          <w:rFonts w:eastAsiaTheme="minorEastAsia" w:hint="eastAsia"/>
          <w:spacing w:val="20"/>
        </w:rPr>
        <w:t>實驗四</w:t>
      </w:r>
      <w:proofErr w:type="gramStart"/>
      <w:r w:rsidRPr="00783237">
        <w:rPr>
          <w:rFonts w:eastAsiaTheme="minorEastAsia" w:hint="eastAsia"/>
          <w:spacing w:val="20"/>
        </w:rPr>
        <w:t>中的苦度數值</w:t>
      </w:r>
      <w:proofErr w:type="gramEnd"/>
      <w:r w:rsidRPr="00783237">
        <w:rPr>
          <w:rFonts w:eastAsiaTheme="minorEastAsia" w:hint="eastAsia"/>
          <w:spacing w:val="20"/>
        </w:rPr>
        <w:t>約為</w:t>
      </w:r>
      <w:r w:rsidRPr="00783237">
        <w:rPr>
          <w:rFonts w:eastAsiaTheme="minorEastAsia" w:hint="eastAsia"/>
          <w:spacing w:val="20"/>
        </w:rPr>
        <w:t>5</w:t>
      </w:r>
      <w:r w:rsidRPr="00783237">
        <w:rPr>
          <w:rFonts w:eastAsiaTheme="minorEastAsia"/>
          <w:spacing w:val="20"/>
        </w:rPr>
        <w:t>3</w:t>
      </w:r>
    </w:p>
    <w:p w14:paraId="47336BB5" w14:textId="00410847" w:rsidR="003B4ADE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="00C91CC8" w:rsidRPr="00783237">
        <w:rPr>
          <w:rFonts w:eastAsiaTheme="minorEastAsia" w:hint="eastAsia"/>
          <w:spacing w:val="20"/>
        </w:rPr>
        <w:t>若在實驗</w:t>
      </w:r>
      <w:proofErr w:type="gramStart"/>
      <w:r w:rsidR="00C91CC8" w:rsidRPr="00783237">
        <w:rPr>
          <w:rFonts w:eastAsiaTheme="minorEastAsia" w:hint="eastAsia"/>
          <w:spacing w:val="20"/>
        </w:rPr>
        <w:t>一</w:t>
      </w:r>
      <w:proofErr w:type="gramEnd"/>
      <w:r w:rsidR="00C91CC8" w:rsidRPr="00783237">
        <w:rPr>
          <w:rFonts w:eastAsiaTheme="minorEastAsia" w:hint="eastAsia"/>
          <w:spacing w:val="20"/>
        </w:rPr>
        <w:t>中，不加入鹽酸，改為加入</w:t>
      </w:r>
      <w:r w:rsidR="00C91CC8" w:rsidRPr="00783237">
        <w:rPr>
          <w:rFonts w:eastAsiaTheme="minorEastAsia"/>
          <w:spacing w:val="20"/>
        </w:rPr>
        <w:t>0.5 mL</w:t>
      </w:r>
      <w:r w:rsidR="00C91CC8" w:rsidRPr="00783237">
        <w:rPr>
          <w:rFonts w:eastAsiaTheme="minorEastAsia" w:hint="eastAsia"/>
          <w:spacing w:val="20"/>
        </w:rPr>
        <w:t>的</w:t>
      </w:r>
      <w:r w:rsidR="00C91CC8" w:rsidRPr="00783237">
        <w:rPr>
          <w:rFonts w:eastAsiaTheme="minorEastAsia"/>
          <w:spacing w:val="20"/>
        </w:rPr>
        <w:t>12 M NaOH(</w:t>
      </w:r>
      <w:proofErr w:type="spellStart"/>
      <w:r w:rsidR="00C91CC8" w:rsidRPr="00783237">
        <w:rPr>
          <w:rFonts w:eastAsiaTheme="minorEastAsia"/>
          <w:spacing w:val="20"/>
        </w:rPr>
        <w:t>aq</w:t>
      </w:r>
      <w:proofErr w:type="spellEnd"/>
      <w:r w:rsidR="00C91CC8" w:rsidRPr="00783237">
        <w:rPr>
          <w:rFonts w:eastAsiaTheme="minorEastAsia"/>
          <w:spacing w:val="20"/>
        </w:rPr>
        <w:t>)</w:t>
      </w:r>
      <w:r w:rsidR="00C91CC8" w:rsidRPr="00783237">
        <w:rPr>
          <w:rFonts w:eastAsiaTheme="minorEastAsia" w:hint="eastAsia"/>
          <w:spacing w:val="20"/>
        </w:rPr>
        <w:t>，則</w:t>
      </w:r>
      <w:r w:rsidR="003B4ADE">
        <w:rPr>
          <w:rFonts w:eastAsiaTheme="minorEastAsia" w:hint="eastAsia"/>
          <w:spacing w:val="20"/>
        </w:rPr>
        <w:t>水溶液中酸根的濃度會下降</w:t>
      </w:r>
    </w:p>
    <w:p w14:paraId="324E17D0" w14:textId="6321673E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="00C91CC8" w:rsidRPr="00812A36">
        <w:rPr>
          <w:rFonts w:eastAsiaTheme="minorEastAsia" w:hint="eastAsia"/>
          <w:spacing w:val="14"/>
        </w:rPr>
        <w:t>若在測量方法使用</w:t>
      </w:r>
      <w:r w:rsidR="00C91CC8" w:rsidRPr="00812A36">
        <w:rPr>
          <w:rFonts w:eastAsiaTheme="minorEastAsia" w:hint="eastAsia"/>
          <w:spacing w:val="14"/>
        </w:rPr>
        <w:t>1</w:t>
      </w:r>
      <w:r w:rsidR="00C91CC8" w:rsidRPr="00812A36">
        <w:rPr>
          <w:rFonts w:eastAsiaTheme="minorEastAsia"/>
          <w:spacing w:val="14"/>
        </w:rPr>
        <w:t>0</w:t>
      </w:r>
      <w:r w:rsidR="00812A36" w:rsidRPr="00812A36">
        <w:rPr>
          <w:rFonts w:eastAsiaTheme="minorEastAsia" w:hint="eastAsia"/>
          <w:spacing w:val="14"/>
        </w:rPr>
        <w:t>.0</w:t>
      </w:r>
      <w:r w:rsidR="00C91CC8" w:rsidRPr="00812A36">
        <w:rPr>
          <w:rFonts w:eastAsiaTheme="minorEastAsia"/>
          <w:spacing w:val="14"/>
        </w:rPr>
        <w:t xml:space="preserve"> mL</w:t>
      </w:r>
      <w:r w:rsidR="00C91CC8" w:rsidRPr="00812A36">
        <w:rPr>
          <w:rFonts w:eastAsiaTheme="minorEastAsia" w:hint="eastAsia"/>
          <w:spacing w:val="14"/>
        </w:rPr>
        <w:t>的啤酒樣品，其他步驟不變，</w:t>
      </w:r>
      <w:proofErr w:type="gramStart"/>
      <w:r w:rsidR="00C91CC8" w:rsidRPr="00812A36">
        <w:rPr>
          <w:rFonts w:eastAsiaTheme="minorEastAsia" w:hint="eastAsia"/>
          <w:spacing w:val="14"/>
        </w:rPr>
        <w:t>則量測的苦度值</w:t>
      </w:r>
      <w:proofErr w:type="gramEnd"/>
      <w:r w:rsidR="00C91CC8" w:rsidRPr="00812A36">
        <w:rPr>
          <w:rFonts w:eastAsiaTheme="minorEastAsia" w:hint="eastAsia"/>
          <w:spacing w:val="14"/>
        </w:rPr>
        <w:t>會變低</w:t>
      </w:r>
    </w:p>
    <w:p w14:paraId="7A378882" w14:textId="71872820" w:rsidR="00F7385D" w:rsidRDefault="00460FBF" w:rsidP="0043751E">
      <w:pPr>
        <w:pStyle w:val="TIT1"/>
        <w:spacing w:beforeLines="0" w:before="0"/>
        <w:ind w:leftChars="165" w:left="747" w:hangingChars="135" w:hanging="351"/>
        <w:rPr>
          <w:rFonts w:eastAsia="新細明體"/>
          <w:spacing w:val="20"/>
          <w:szCs w:val="22"/>
        </w:rPr>
      </w:pPr>
      <w:r w:rsidRPr="00783237">
        <w:rPr>
          <w:rFonts w:eastAsiaTheme="minorEastAsia"/>
          <w:spacing w:val="20"/>
        </w:rPr>
        <w:t>(E)</w:t>
      </w:r>
      <w:r w:rsidR="00C91CC8" w:rsidRPr="00783237">
        <w:rPr>
          <w:rFonts w:eastAsiaTheme="minorEastAsia" w:hint="eastAsia"/>
          <w:spacing w:val="20"/>
        </w:rPr>
        <w:t>步驟二使用到萃取法</w:t>
      </w:r>
      <w:r w:rsidR="00F7385D">
        <w:rPr>
          <w:rFonts w:eastAsia="新細明體"/>
          <w:spacing w:val="20"/>
          <w:szCs w:val="22"/>
        </w:rPr>
        <w:br w:type="page"/>
      </w:r>
    </w:p>
    <w:p w14:paraId="7EA8811D" w14:textId="45C970CE" w:rsidR="00872614" w:rsidRPr="00884B69" w:rsidRDefault="00872614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30.</w:t>
      </w:r>
      <w:r w:rsidR="00E33A03" w:rsidRPr="00884B69">
        <w:rPr>
          <w:rFonts w:eastAsia="新細明體"/>
          <w:spacing w:val="20"/>
          <w:sz w:val="22"/>
          <w:szCs w:val="22"/>
        </w:rPr>
        <w:tab/>
      </w:r>
      <w:r w:rsidR="00460FBF" w:rsidRPr="00884B69">
        <w:rPr>
          <w:rFonts w:eastAsia="新細明體"/>
          <w:spacing w:val="20"/>
          <w:sz w:val="22"/>
          <w:szCs w:val="22"/>
        </w:rPr>
        <w:t>關於物質純化與分離的敘述，</w:t>
      </w:r>
      <w:r w:rsidR="00E7516F" w:rsidRPr="00884B69">
        <w:rPr>
          <w:rFonts w:eastAsia="新細明體"/>
          <w:spacing w:val="20"/>
          <w:sz w:val="22"/>
          <w:szCs w:val="22"/>
        </w:rPr>
        <w:t>下列</w:t>
      </w:r>
      <w:r w:rsidR="00460FBF" w:rsidRPr="00884B69">
        <w:rPr>
          <w:rFonts w:eastAsia="新細明體" w:hint="eastAsia"/>
          <w:spacing w:val="20"/>
          <w:sz w:val="22"/>
          <w:szCs w:val="22"/>
        </w:rPr>
        <w:t>哪些</w:t>
      </w:r>
      <w:r w:rsidR="00460FBF" w:rsidRPr="00884B69">
        <w:rPr>
          <w:rFonts w:eastAsia="新細明體"/>
          <w:spacing w:val="20"/>
          <w:sz w:val="22"/>
          <w:szCs w:val="22"/>
        </w:rPr>
        <w:t>正確</w:t>
      </w:r>
      <w:r w:rsidR="00E33A03" w:rsidRPr="00884B69">
        <w:rPr>
          <w:rFonts w:eastAsia="新細明體" w:hint="eastAsia"/>
          <w:spacing w:val="20"/>
          <w:sz w:val="22"/>
          <w:szCs w:val="22"/>
        </w:rPr>
        <w:t>？</w:t>
      </w:r>
      <w:r w:rsidR="00460FBF" w:rsidRPr="00884B69">
        <w:rPr>
          <w:rFonts w:eastAsia="新細明體" w:hint="eastAsia"/>
          <w:spacing w:val="20"/>
          <w:sz w:val="22"/>
          <w:szCs w:val="22"/>
        </w:rPr>
        <w:t>（應選</w:t>
      </w:r>
      <w:r w:rsidR="00460FBF" w:rsidRPr="00884B69">
        <w:rPr>
          <w:rFonts w:eastAsia="新細明體"/>
          <w:spacing w:val="20"/>
          <w:sz w:val="22"/>
          <w:szCs w:val="22"/>
        </w:rPr>
        <w:t>2</w:t>
      </w:r>
      <w:r w:rsidR="00460FBF" w:rsidRPr="00884B69">
        <w:rPr>
          <w:rFonts w:eastAsia="新細明體" w:hint="eastAsia"/>
          <w:spacing w:val="20"/>
          <w:sz w:val="22"/>
          <w:szCs w:val="22"/>
        </w:rPr>
        <w:t>項）</w:t>
      </w:r>
    </w:p>
    <w:p w14:paraId="0B25BB38" w14:textId="4C576678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(A)</w:t>
      </w:r>
      <w:r w:rsidRPr="00783237">
        <w:rPr>
          <w:rFonts w:eastAsiaTheme="minorEastAsia"/>
          <w:spacing w:val="20"/>
        </w:rPr>
        <w:t>利用再結晶純化硝酸鉀，以水為溶劑會比汽油較為合適</w:t>
      </w:r>
    </w:p>
    <w:p w14:paraId="418C0CBD" w14:textId="5002EB99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B</w:t>
      </w:r>
      <w:r w:rsidRPr="00783237">
        <w:rPr>
          <w:rFonts w:eastAsiaTheme="minorEastAsia" w:hint="eastAsia"/>
          <w:spacing w:val="20"/>
        </w:rPr>
        <w:t>)</w:t>
      </w:r>
      <w:r w:rsidRPr="00783237">
        <w:rPr>
          <w:rFonts w:eastAsiaTheme="minorEastAsia" w:hint="eastAsia"/>
          <w:spacing w:val="20"/>
        </w:rPr>
        <w:t>硫酸鈉晶體可由飽和的藍色硫酸銅水溶液中結晶獲得</w:t>
      </w:r>
    </w:p>
    <w:p w14:paraId="34D18DBF" w14:textId="7C0D5889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Pr="00783237">
        <w:rPr>
          <w:rFonts w:eastAsiaTheme="minorEastAsia"/>
          <w:spacing w:val="20"/>
        </w:rPr>
        <w:t>將食鹽水加熱</w:t>
      </w:r>
      <w:r w:rsidRPr="00783237">
        <w:rPr>
          <w:rFonts w:eastAsiaTheme="minorEastAsia" w:hint="eastAsia"/>
          <w:spacing w:val="20"/>
        </w:rPr>
        <w:t>，蒸餾出部分純水</w:t>
      </w:r>
      <w:r w:rsidRPr="00783237">
        <w:rPr>
          <w:rFonts w:eastAsiaTheme="minorEastAsia"/>
          <w:spacing w:val="20"/>
        </w:rPr>
        <w:t>，而剩餘的溶液可再結晶獲得氯化鈉</w:t>
      </w:r>
    </w:p>
    <w:p w14:paraId="66379F1E" w14:textId="4494E319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D</w:t>
      </w:r>
      <w:r w:rsidRPr="00783237">
        <w:rPr>
          <w:rFonts w:eastAsiaTheme="minorEastAsia" w:hint="eastAsia"/>
          <w:spacing w:val="20"/>
        </w:rPr>
        <w:t>)</w:t>
      </w:r>
      <w:r w:rsidR="00812A36" w:rsidRPr="001F1B5B">
        <w:rPr>
          <w:rFonts w:eastAsiaTheme="minorEastAsia" w:hint="eastAsia"/>
          <w:spacing w:val="18"/>
        </w:rPr>
        <w:t>利用</w:t>
      </w:r>
      <w:r w:rsidR="003B4ADE" w:rsidRPr="001F1B5B">
        <w:rPr>
          <w:rFonts w:eastAsiaTheme="minorEastAsia" w:hint="eastAsia"/>
          <w:spacing w:val="18"/>
        </w:rPr>
        <w:t>乙</w:t>
      </w:r>
      <w:r w:rsidRPr="001F1B5B">
        <w:rPr>
          <w:rFonts w:eastAsiaTheme="minorEastAsia"/>
          <w:spacing w:val="18"/>
        </w:rPr>
        <w:t>酸乙酯萃取綠色樹葉的萃取液，</w:t>
      </w:r>
      <w:r w:rsidR="003B4ADE" w:rsidRPr="001F1B5B">
        <w:rPr>
          <w:rFonts w:eastAsiaTheme="minorEastAsia" w:hint="eastAsia"/>
          <w:spacing w:val="18"/>
        </w:rPr>
        <w:t>然後在一大氣壓下進行</w:t>
      </w:r>
      <w:r w:rsidRPr="001F1B5B">
        <w:rPr>
          <w:rFonts w:eastAsiaTheme="minorEastAsia"/>
          <w:spacing w:val="18"/>
        </w:rPr>
        <w:t>蒸餾分離，可</w:t>
      </w:r>
      <w:r w:rsidRPr="001F1B5B">
        <w:rPr>
          <w:rFonts w:eastAsiaTheme="minorEastAsia" w:hint="eastAsia"/>
          <w:spacing w:val="18"/>
        </w:rPr>
        <w:t>以</w:t>
      </w:r>
      <w:r w:rsidRPr="00783237">
        <w:rPr>
          <w:rFonts w:eastAsiaTheme="minorEastAsia" w:hint="eastAsia"/>
          <w:spacing w:val="20"/>
        </w:rPr>
        <w:t>將</w:t>
      </w:r>
      <w:r w:rsidRPr="00783237">
        <w:rPr>
          <w:rFonts w:eastAsiaTheme="minorEastAsia"/>
          <w:spacing w:val="20"/>
        </w:rPr>
        <w:t>葉綠</w:t>
      </w:r>
      <w:r w:rsidRPr="00783237">
        <w:rPr>
          <w:rFonts w:eastAsiaTheme="minorEastAsia" w:hint="eastAsia"/>
          <w:spacing w:val="20"/>
        </w:rPr>
        <w:t>素</w:t>
      </w:r>
      <w:proofErr w:type="gramStart"/>
      <w:r w:rsidRPr="00783237">
        <w:rPr>
          <w:rFonts w:eastAsiaTheme="minorEastAsia" w:hint="eastAsia"/>
          <w:spacing w:val="20"/>
        </w:rPr>
        <w:t>餾</w:t>
      </w:r>
      <w:proofErr w:type="gramEnd"/>
      <w:r w:rsidRPr="00783237">
        <w:rPr>
          <w:rFonts w:eastAsiaTheme="minorEastAsia" w:hint="eastAsia"/>
          <w:spacing w:val="20"/>
        </w:rPr>
        <w:t>出</w:t>
      </w:r>
    </w:p>
    <w:p w14:paraId="6F78BC6F" w14:textId="59663EFF" w:rsidR="00460FBF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E</w:t>
      </w:r>
      <w:r w:rsidRPr="00783237">
        <w:rPr>
          <w:rFonts w:eastAsiaTheme="minorEastAsia" w:hint="eastAsia"/>
          <w:spacing w:val="20"/>
        </w:rPr>
        <w:t>)</w:t>
      </w:r>
      <w:r w:rsidRPr="00783237">
        <w:rPr>
          <w:rFonts w:eastAsiaTheme="minorEastAsia"/>
          <w:spacing w:val="20"/>
        </w:rPr>
        <w:t>硝酸鉀與氯化鉀的混合</w:t>
      </w:r>
      <w:r w:rsidRPr="00783237">
        <w:rPr>
          <w:rFonts w:eastAsiaTheme="minorEastAsia" w:hint="eastAsia"/>
          <w:spacing w:val="20"/>
        </w:rPr>
        <w:t>水溶</w:t>
      </w:r>
      <w:r w:rsidRPr="00783237">
        <w:rPr>
          <w:rFonts w:eastAsiaTheme="minorEastAsia"/>
          <w:spacing w:val="20"/>
        </w:rPr>
        <w:t>液，可以用濾紙層析方法將兩者分離</w:t>
      </w:r>
    </w:p>
    <w:p w14:paraId="5C225B33" w14:textId="3F648276" w:rsidR="00D9438B" w:rsidRPr="003B4ADE" w:rsidRDefault="00D9438B" w:rsidP="0043751E">
      <w:pPr>
        <w:spacing w:beforeLines="25" w:before="60" w:afterLines="25" w:after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3B4ADE">
        <w:rPr>
          <w:rFonts w:eastAsia="新細明體"/>
          <w:spacing w:val="20"/>
          <w:sz w:val="22"/>
          <w:szCs w:val="22"/>
        </w:rPr>
        <w:t>31.</w:t>
      </w:r>
      <w:r w:rsidR="00C91CC8" w:rsidRPr="003B4ADE">
        <w:rPr>
          <w:rFonts w:eastAsia="新細明體"/>
          <w:spacing w:val="20"/>
          <w:sz w:val="22"/>
          <w:szCs w:val="22"/>
        </w:rPr>
        <w:tab/>
      </w:r>
      <w:r w:rsidR="003B4ADE" w:rsidRPr="003B4ADE">
        <w:rPr>
          <w:rFonts w:eastAsiaTheme="minorEastAsia" w:hint="eastAsia"/>
          <w:spacing w:val="20"/>
          <w:sz w:val="22"/>
          <w:szCs w:val="22"/>
        </w:rPr>
        <w:t>乙</w:t>
      </w:r>
      <w:r w:rsidR="00C91CC8" w:rsidRPr="003B4ADE">
        <w:rPr>
          <w:rFonts w:eastAsia="新細明體" w:hint="eastAsia"/>
          <w:spacing w:val="20"/>
          <w:sz w:val="22"/>
          <w:szCs w:val="22"/>
        </w:rPr>
        <w:t>酸和乙醇在</w:t>
      </w:r>
      <w:hyperlink r:id="rId141" w:tooltip="硫酸" w:history="1">
        <w:r w:rsidR="00C91CC8" w:rsidRPr="003B4ADE">
          <w:rPr>
            <w:rFonts w:eastAsia="新細明體" w:hint="eastAsia"/>
            <w:spacing w:val="20"/>
            <w:sz w:val="22"/>
            <w:szCs w:val="22"/>
          </w:rPr>
          <w:t>硫酸</w:t>
        </w:r>
      </w:hyperlink>
      <w:hyperlink r:id="rId142" w:tooltip="催化" w:history="1">
        <w:r w:rsidR="00C91CC8" w:rsidRPr="003B4ADE">
          <w:rPr>
            <w:rFonts w:eastAsia="新細明體" w:hint="eastAsia"/>
            <w:spacing w:val="20"/>
            <w:sz w:val="22"/>
            <w:szCs w:val="22"/>
          </w:rPr>
          <w:t>催化</w:t>
        </w:r>
      </w:hyperlink>
      <w:r w:rsidR="00C91CC8" w:rsidRPr="003B4ADE">
        <w:rPr>
          <w:rFonts w:eastAsia="新細明體" w:hint="eastAsia"/>
          <w:spacing w:val="20"/>
          <w:sz w:val="22"/>
          <w:szCs w:val="22"/>
        </w:rPr>
        <w:t>下，可</w:t>
      </w:r>
      <w:proofErr w:type="gramStart"/>
      <w:r w:rsidR="00C91CC8" w:rsidRPr="003B4ADE">
        <w:rPr>
          <w:rFonts w:eastAsia="新細明體" w:hint="eastAsia"/>
          <w:spacing w:val="20"/>
          <w:sz w:val="22"/>
          <w:szCs w:val="22"/>
        </w:rPr>
        <w:t>進行酯化</w:t>
      </w:r>
      <w:proofErr w:type="gramEnd"/>
      <w:r w:rsidR="00C91CC8" w:rsidRPr="003B4ADE">
        <w:rPr>
          <w:rFonts w:eastAsia="新細明體" w:hint="eastAsia"/>
          <w:spacing w:val="20"/>
          <w:sz w:val="22"/>
          <w:szCs w:val="22"/>
        </w:rPr>
        <w:t>反應如式</w:t>
      </w:r>
      <w:r w:rsidR="00C91CC8" w:rsidRPr="003B4ADE">
        <w:rPr>
          <w:rFonts w:eastAsia="新細明體" w:hint="eastAsia"/>
          <w:spacing w:val="20"/>
          <w:sz w:val="22"/>
          <w:szCs w:val="22"/>
        </w:rPr>
        <w:t>1</w:t>
      </w:r>
      <w:r w:rsidR="00C91CC8" w:rsidRPr="003B4ADE">
        <w:rPr>
          <w:rFonts w:eastAsia="新細明體" w:hint="eastAsia"/>
          <w:spacing w:val="20"/>
          <w:sz w:val="22"/>
          <w:szCs w:val="22"/>
        </w:rPr>
        <w:t>，假設</w:t>
      </w:r>
      <w:r w:rsidR="003B4ADE">
        <w:rPr>
          <w:rFonts w:eastAsia="新細明體" w:hint="eastAsia"/>
          <w:spacing w:val="20"/>
          <w:sz w:val="22"/>
          <w:szCs w:val="22"/>
        </w:rPr>
        <w:t>乙</w:t>
      </w:r>
      <w:r w:rsidR="00C91CC8" w:rsidRPr="003B4ADE">
        <w:rPr>
          <w:rFonts w:eastAsia="新細明體" w:hint="eastAsia"/>
          <w:spacing w:val="20"/>
          <w:sz w:val="22"/>
          <w:szCs w:val="22"/>
        </w:rPr>
        <w:t>酸與乙醇皆反應完全無殘留，蒸餾後可製得</w:t>
      </w:r>
      <w:r w:rsidR="003B4ADE">
        <w:rPr>
          <w:rFonts w:eastAsia="新細明體" w:hint="eastAsia"/>
          <w:spacing w:val="20"/>
          <w:sz w:val="22"/>
          <w:szCs w:val="22"/>
        </w:rPr>
        <w:t>乙</w:t>
      </w:r>
      <w:r w:rsidR="00C91CC8" w:rsidRPr="003B4ADE">
        <w:rPr>
          <w:rFonts w:eastAsia="新細明體" w:hint="eastAsia"/>
          <w:spacing w:val="20"/>
          <w:sz w:val="22"/>
          <w:szCs w:val="22"/>
        </w:rPr>
        <w:t>酸乙酯。氯化氫和氫氧化鈉的水溶液可進行反應如式</w:t>
      </w:r>
      <w:r w:rsidR="00C91CC8" w:rsidRPr="003B4ADE">
        <w:rPr>
          <w:rFonts w:eastAsia="新細明體" w:hint="eastAsia"/>
          <w:spacing w:val="20"/>
          <w:sz w:val="22"/>
          <w:szCs w:val="22"/>
        </w:rPr>
        <w:t>2</w:t>
      </w:r>
      <w:r w:rsidR="00C91CC8" w:rsidRPr="003B4ADE">
        <w:rPr>
          <w:rFonts w:eastAsia="新細明體" w:hint="eastAsia"/>
          <w:spacing w:val="20"/>
          <w:sz w:val="22"/>
          <w:szCs w:val="22"/>
        </w:rPr>
        <w:t>，</w:t>
      </w:r>
      <w:proofErr w:type="gramStart"/>
      <w:r w:rsidR="00C91CC8" w:rsidRPr="003B4ADE">
        <w:rPr>
          <w:rFonts w:eastAsia="新細明體" w:hint="eastAsia"/>
          <w:spacing w:val="20"/>
          <w:sz w:val="22"/>
          <w:szCs w:val="22"/>
        </w:rPr>
        <w:t>與酯化</w:t>
      </w:r>
      <w:proofErr w:type="gramEnd"/>
      <w:r w:rsidR="00C91CC8" w:rsidRPr="003B4ADE">
        <w:rPr>
          <w:rFonts w:eastAsia="新細明體" w:hint="eastAsia"/>
          <w:spacing w:val="20"/>
          <w:sz w:val="22"/>
          <w:szCs w:val="22"/>
        </w:rPr>
        <w:t>反應類似，可產生一分子的水。</w:t>
      </w:r>
    </w:p>
    <w:p w14:paraId="5B5885C1" w14:textId="4C48E8E5" w:rsidR="0096152E" w:rsidRDefault="009623A9" w:rsidP="009623A9">
      <w:pPr>
        <w:tabs>
          <w:tab w:val="left" w:pos="7680"/>
        </w:tabs>
        <w:spacing w:line="240" w:lineRule="atLeast"/>
        <w:ind w:leftChars="500" w:left="1200"/>
        <w:jc w:val="both"/>
        <w:rPr>
          <w:rFonts w:eastAsia="新細明體"/>
          <w:spacing w:val="20"/>
          <w:sz w:val="22"/>
          <w:szCs w:val="22"/>
        </w:rPr>
      </w:pPr>
      <w:r w:rsidRPr="00B4429D">
        <w:rPr>
          <w:position w:val="-12"/>
        </w:rPr>
        <w:object w:dxaOrig="5980" w:dyaOrig="400" w14:anchorId="38CA7D8E">
          <v:shape id="_x0000_i1077" type="#_x0000_t75" style="width:298.7pt;height:20.1pt" o:ole="">
            <v:imagedata r:id="rId143" o:title=""/>
          </v:shape>
          <o:OLEObject Type="Embed" ProgID="Equation.DSMT4" ShapeID="_x0000_i1077" DrawAspect="Content" ObjectID="_1804068140" r:id="rId144"/>
        </w:object>
      </w:r>
      <w:r>
        <w:tab/>
      </w:r>
      <w:r w:rsidRPr="009623A9">
        <w:rPr>
          <w:rFonts w:hint="eastAsia"/>
          <w:sz w:val="22"/>
          <w:szCs w:val="18"/>
        </w:rPr>
        <w:t>式</w:t>
      </w:r>
      <w:r w:rsidRPr="009623A9">
        <w:rPr>
          <w:rFonts w:hint="eastAsia"/>
          <w:sz w:val="22"/>
          <w:szCs w:val="18"/>
        </w:rPr>
        <w:t>1</w:t>
      </w:r>
    </w:p>
    <w:p w14:paraId="7C1F0B5C" w14:textId="02EB3DE5" w:rsidR="0096152E" w:rsidRDefault="009623A9" w:rsidP="009623A9">
      <w:pPr>
        <w:tabs>
          <w:tab w:val="left" w:pos="7680"/>
        </w:tabs>
        <w:spacing w:line="240" w:lineRule="atLeast"/>
        <w:ind w:leftChars="500" w:left="1200"/>
        <w:jc w:val="both"/>
        <w:rPr>
          <w:rFonts w:eastAsia="新細明體"/>
          <w:spacing w:val="20"/>
          <w:sz w:val="22"/>
          <w:szCs w:val="22"/>
        </w:rPr>
      </w:pPr>
      <w:r w:rsidRPr="00B4429D">
        <w:rPr>
          <w:position w:val="-10"/>
        </w:rPr>
        <w:object w:dxaOrig="4560" w:dyaOrig="380" w14:anchorId="2785E6AA">
          <v:shape id="_x0000_i1078" type="#_x0000_t75" style="width:228.25pt;height:18.7pt" o:ole="">
            <v:imagedata r:id="rId145" o:title=""/>
          </v:shape>
          <o:OLEObject Type="Embed" ProgID="Equation.DSMT4" ShapeID="_x0000_i1078" DrawAspect="Content" ObjectID="_1804068141" r:id="rId146"/>
        </w:object>
      </w:r>
      <w:r>
        <w:tab/>
      </w:r>
      <w:r w:rsidRPr="009623A9">
        <w:rPr>
          <w:rFonts w:hint="eastAsia"/>
          <w:sz w:val="22"/>
          <w:szCs w:val="18"/>
        </w:rPr>
        <w:t>式</w:t>
      </w:r>
      <w:r>
        <w:rPr>
          <w:rFonts w:hint="eastAsia"/>
          <w:sz w:val="22"/>
          <w:szCs w:val="18"/>
        </w:rPr>
        <w:t>2</w:t>
      </w:r>
    </w:p>
    <w:p w14:paraId="0ABBAF6E" w14:textId="48F9EFD1" w:rsidR="00FB7E0F" w:rsidRPr="00222A19" w:rsidRDefault="00460FBF" w:rsidP="0043751E">
      <w:pPr>
        <w:tabs>
          <w:tab w:val="left" w:pos="3600"/>
          <w:tab w:val="left" w:pos="6300"/>
        </w:tabs>
        <w:spacing w:beforeLines="25" w:before="60"/>
        <w:ind w:leftChars="165" w:left="396"/>
        <w:rPr>
          <w:rFonts w:eastAsiaTheme="minorEastAsia"/>
          <w:spacing w:val="20"/>
          <w:kern w:val="2"/>
          <w:sz w:val="22"/>
        </w:rPr>
      </w:pPr>
      <w:r w:rsidRPr="00222A19">
        <w:rPr>
          <w:rFonts w:eastAsiaTheme="minorEastAsia" w:hint="eastAsia"/>
          <w:spacing w:val="20"/>
          <w:kern w:val="2"/>
          <w:sz w:val="22"/>
        </w:rPr>
        <w:t>比較這二類反應，試問下列敘述，哪些正確？（應選</w:t>
      </w:r>
      <w:r w:rsidRPr="00222A19">
        <w:rPr>
          <w:rFonts w:eastAsiaTheme="minorEastAsia" w:hint="eastAsia"/>
          <w:spacing w:val="20"/>
          <w:kern w:val="2"/>
          <w:sz w:val="22"/>
        </w:rPr>
        <w:t>3</w:t>
      </w:r>
      <w:r w:rsidRPr="00222A19">
        <w:rPr>
          <w:rFonts w:eastAsiaTheme="minorEastAsia" w:hint="eastAsia"/>
          <w:spacing w:val="20"/>
          <w:kern w:val="2"/>
          <w:sz w:val="22"/>
        </w:rPr>
        <w:t>項）</w:t>
      </w:r>
    </w:p>
    <w:p w14:paraId="414F2C49" w14:textId="196A42B6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C91CC8" w:rsidRPr="00783237">
        <w:rPr>
          <w:rFonts w:eastAsiaTheme="minorEastAsia" w:hint="eastAsia"/>
          <w:spacing w:val="20"/>
        </w:rPr>
        <w:t>式</w:t>
      </w:r>
      <w:r w:rsidR="00C91CC8" w:rsidRPr="00783237">
        <w:rPr>
          <w:rFonts w:eastAsiaTheme="minorEastAsia" w:hint="eastAsia"/>
          <w:spacing w:val="20"/>
        </w:rPr>
        <w:t>1</w:t>
      </w:r>
      <w:r w:rsidR="00C91CC8" w:rsidRPr="00783237">
        <w:rPr>
          <w:rFonts w:eastAsiaTheme="minorEastAsia" w:hint="eastAsia"/>
          <w:spacing w:val="20"/>
        </w:rPr>
        <w:t>與式</w:t>
      </w:r>
      <w:r w:rsidR="00C91CC8" w:rsidRPr="00783237">
        <w:rPr>
          <w:rFonts w:eastAsiaTheme="minorEastAsia" w:hint="eastAsia"/>
          <w:spacing w:val="20"/>
        </w:rPr>
        <w:t>2</w:t>
      </w:r>
      <w:r w:rsidR="00C91CC8" w:rsidRPr="00783237">
        <w:rPr>
          <w:rFonts w:eastAsiaTheme="minorEastAsia" w:hint="eastAsia"/>
          <w:spacing w:val="20"/>
        </w:rPr>
        <w:t>的反應皆可寫成淨離子反應式：</w:t>
      </w:r>
      <w:r w:rsidR="00B4429D" w:rsidRPr="00B4429D">
        <w:rPr>
          <w:position w:val="-10"/>
        </w:rPr>
        <w:object w:dxaOrig="2680" w:dyaOrig="340" w14:anchorId="0FAD5887">
          <v:shape id="_x0000_i1079" type="#_x0000_t75" style="width:133.2pt;height:16.35pt" o:ole="">
            <v:imagedata r:id="rId147" o:title=""/>
          </v:shape>
          <o:OLEObject Type="Embed" ProgID="Equation.DSMT4" ShapeID="_x0000_i1079" DrawAspect="Content" ObjectID="_1804068142" r:id="rId148"/>
        </w:object>
      </w:r>
    </w:p>
    <w:p w14:paraId="1562BA13" w14:textId="79468B29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3B4ADE">
        <w:rPr>
          <w:rFonts w:eastAsiaTheme="minorEastAsia" w:hint="eastAsia"/>
          <w:spacing w:val="20"/>
        </w:rPr>
        <w:t>乙</w:t>
      </w:r>
      <w:r w:rsidRPr="00783237">
        <w:rPr>
          <w:rFonts w:eastAsiaTheme="minorEastAsia" w:hint="eastAsia"/>
          <w:spacing w:val="20"/>
        </w:rPr>
        <w:t>酸與氯化氫溶於水，可解離出</w:t>
      </w:r>
      <w:r w:rsidR="00B4429D" w:rsidRPr="00025957">
        <w:rPr>
          <w:position w:val="-4"/>
        </w:rPr>
        <w:object w:dxaOrig="320" w:dyaOrig="279" w14:anchorId="79935216">
          <v:shape id="_x0000_i1080" type="#_x0000_t75" style="width:15.9pt;height:14.05pt" o:ole="">
            <v:imagedata r:id="rId149" o:title=""/>
          </v:shape>
          <o:OLEObject Type="Embed" ProgID="Equation.DSMT4" ShapeID="_x0000_i1080" DrawAspect="Content" ObjectID="_1804068143" r:id="rId150"/>
        </w:object>
      </w:r>
      <w:r w:rsidRPr="00783237">
        <w:rPr>
          <w:rFonts w:eastAsiaTheme="minorEastAsia" w:hint="eastAsia"/>
          <w:spacing w:val="20"/>
        </w:rPr>
        <w:t>，兩者皆為電解質</w:t>
      </w:r>
    </w:p>
    <w:p w14:paraId="07891E4F" w14:textId="437E4EC8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="003B4ADE">
        <w:rPr>
          <w:rFonts w:eastAsiaTheme="minorEastAsia" w:hint="eastAsia"/>
          <w:spacing w:val="20"/>
        </w:rPr>
        <w:t>乙</w:t>
      </w:r>
      <w:r w:rsidRPr="00783237">
        <w:rPr>
          <w:rFonts w:eastAsiaTheme="minorEastAsia" w:hint="eastAsia"/>
          <w:spacing w:val="20"/>
        </w:rPr>
        <w:t>酸與氯化氫溶於水，可解離出</w:t>
      </w:r>
      <w:r w:rsidR="00B4429D" w:rsidRPr="00025957">
        <w:rPr>
          <w:position w:val="-4"/>
        </w:rPr>
        <w:object w:dxaOrig="320" w:dyaOrig="279" w14:anchorId="58BEF470">
          <v:shape id="_x0000_i1081" type="#_x0000_t75" style="width:15.9pt;height:14.05pt" o:ole="">
            <v:imagedata r:id="rId151" o:title=""/>
          </v:shape>
          <o:OLEObject Type="Embed" ProgID="Equation.DSMT4" ShapeID="_x0000_i1081" DrawAspect="Content" ObjectID="_1804068144" r:id="rId152"/>
        </w:object>
      </w:r>
      <w:r w:rsidRPr="00783237">
        <w:rPr>
          <w:rFonts w:eastAsiaTheme="minorEastAsia" w:hint="eastAsia"/>
          <w:spacing w:val="20"/>
        </w:rPr>
        <w:t>，</w:t>
      </w:r>
      <w:r w:rsidR="00C91CC8" w:rsidRPr="00783237">
        <w:rPr>
          <w:rFonts w:eastAsiaTheme="minorEastAsia" w:hint="eastAsia"/>
          <w:spacing w:val="20"/>
        </w:rPr>
        <w:t>兩者</w:t>
      </w:r>
      <w:r w:rsidRPr="00783237">
        <w:rPr>
          <w:rFonts w:eastAsiaTheme="minorEastAsia" w:hint="eastAsia"/>
          <w:spacing w:val="20"/>
        </w:rPr>
        <w:t>皆為離子化合物</w:t>
      </w:r>
    </w:p>
    <w:p w14:paraId="325C610A" w14:textId="4253DC10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C91CC8" w:rsidRPr="00783237">
        <w:rPr>
          <w:rFonts w:eastAsiaTheme="minorEastAsia" w:hint="eastAsia"/>
          <w:spacing w:val="20"/>
        </w:rPr>
        <w:t>利用蒸餾法可取得</w:t>
      </w:r>
      <w:r w:rsidR="003B4ADE">
        <w:rPr>
          <w:rFonts w:eastAsiaTheme="minorEastAsia" w:hint="eastAsia"/>
          <w:spacing w:val="20"/>
        </w:rPr>
        <w:t>乙</w:t>
      </w:r>
      <w:r w:rsidR="00C91CC8" w:rsidRPr="00783237">
        <w:rPr>
          <w:rFonts w:eastAsiaTheme="minorEastAsia" w:hint="eastAsia"/>
          <w:spacing w:val="20"/>
        </w:rPr>
        <w:t>酸乙酯，是利用產物間沸點不同的性質做分離</w:t>
      </w:r>
    </w:p>
    <w:p w14:paraId="1D039A25" w14:textId="7913DD39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Pr="00783237">
        <w:rPr>
          <w:rFonts w:eastAsiaTheme="minorEastAsia" w:hint="eastAsia"/>
          <w:spacing w:val="20"/>
        </w:rPr>
        <w:t>式</w:t>
      </w:r>
      <w:r w:rsidRPr="00783237">
        <w:rPr>
          <w:rFonts w:eastAsiaTheme="minorEastAsia" w:hint="eastAsia"/>
          <w:spacing w:val="20"/>
        </w:rPr>
        <w:t>2</w:t>
      </w:r>
      <w:r w:rsidRPr="00783237">
        <w:rPr>
          <w:rFonts w:eastAsiaTheme="minorEastAsia" w:hint="eastAsia"/>
          <w:spacing w:val="20"/>
        </w:rPr>
        <w:t>為放熱反應</w:t>
      </w:r>
    </w:p>
    <w:p w14:paraId="182CB0C1" w14:textId="13A05F47" w:rsidR="00FB0802" w:rsidRPr="00884B69" w:rsidRDefault="00FB7E0F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32.</w:t>
      </w:r>
      <w:r w:rsidR="00652E7B" w:rsidRPr="00884B69">
        <w:rPr>
          <w:rFonts w:eastAsia="新細明體"/>
          <w:spacing w:val="20"/>
          <w:sz w:val="22"/>
          <w:szCs w:val="22"/>
        </w:rPr>
        <w:tab/>
      </w:r>
      <w:r w:rsidR="00C91CC8" w:rsidRPr="00884B69">
        <w:rPr>
          <w:rFonts w:eastAsia="新細明體"/>
          <w:spacing w:val="20"/>
          <w:sz w:val="22"/>
          <w:szCs w:val="22"/>
        </w:rPr>
        <w:t>萊克多巴</w:t>
      </w:r>
      <w:proofErr w:type="gramStart"/>
      <w:r w:rsidR="00C91CC8" w:rsidRPr="00884B69">
        <w:rPr>
          <w:rFonts w:eastAsia="新細明體"/>
          <w:spacing w:val="20"/>
          <w:sz w:val="22"/>
          <w:szCs w:val="22"/>
        </w:rPr>
        <w:t>胺</w:t>
      </w:r>
      <w:proofErr w:type="gramEnd"/>
      <w:r w:rsidR="00C91CC8" w:rsidRPr="00884B69">
        <w:rPr>
          <w:rFonts w:eastAsia="新細明體"/>
          <w:spacing w:val="20"/>
          <w:sz w:val="22"/>
          <w:szCs w:val="22"/>
        </w:rPr>
        <w:t>俗稱「瘦肉精」，</w:t>
      </w:r>
      <w:r w:rsidR="00C91CC8" w:rsidRPr="00884B69">
        <w:rPr>
          <w:rFonts w:eastAsia="新細明體" w:hint="eastAsia"/>
          <w:spacing w:val="20"/>
          <w:sz w:val="22"/>
          <w:szCs w:val="22"/>
        </w:rPr>
        <w:t>可</w:t>
      </w:r>
      <w:r w:rsidR="00C91CC8" w:rsidRPr="00884B69">
        <w:rPr>
          <w:rFonts w:eastAsia="新細明體"/>
          <w:spacing w:val="20"/>
          <w:sz w:val="22"/>
          <w:szCs w:val="22"/>
        </w:rPr>
        <w:t>作為動物飼料添加物，用以幫助肌肉生長</w:t>
      </w:r>
      <w:r w:rsidR="003B4ADE">
        <w:rPr>
          <w:rFonts w:eastAsia="新細明體" w:hint="eastAsia"/>
          <w:spacing w:val="20"/>
          <w:sz w:val="22"/>
          <w:szCs w:val="22"/>
        </w:rPr>
        <w:t>，</w:t>
      </w:r>
      <w:r w:rsidR="00C91CC8" w:rsidRPr="00884B69">
        <w:rPr>
          <w:rFonts w:eastAsia="新細明體"/>
          <w:spacing w:val="20"/>
          <w:sz w:val="22"/>
          <w:szCs w:val="22"/>
        </w:rPr>
        <w:t>減少體脂肪。</w:t>
      </w:r>
      <w:r w:rsidR="00C91CC8" w:rsidRPr="00884B69">
        <w:rPr>
          <w:rFonts w:eastAsia="新細明體" w:hint="eastAsia"/>
          <w:spacing w:val="20"/>
          <w:sz w:val="22"/>
          <w:szCs w:val="22"/>
        </w:rPr>
        <w:t>將</w:t>
      </w:r>
      <w:r w:rsidR="00C91CC8" w:rsidRPr="00884B69">
        <w:rPr>
          <w:rFonts w:eastAsia="新細明體"/>
          <w:spacing w:val="20"/>
          <w:sz w:val="22"/>
          <w:szCs w:val="22"/>
        </w:rPr>
        <w:t>「瘦肉精」樣品</w:t>
      </w:r>
      <w:r w:rsidR="00C91CC8" w:rsidRPr="00884B69">
        <w:rPr>
          <w:rFonts w:eastAsia="新細明體" w:hint="eastAsia"/>
          <w:spacing w:val="20"/>
          <w:sz w:val="22"/>
          <w:szCs w:val="22"/>
        </w:rPr>
        <w:t>進行</w:t>
      </w:r>
      <w:r w:rsidR="00C91CC8" w:rsidRPr="00884B69">
        <w:rPr>
          <w:rFonts w:eastAsia="新細明體"/>
          <w:spacing w:val="20"/>
          <w:sz w:val="22"/>
          <w:szCs w:val="22"/>
        </w:rPr>
        <w:t>元素分析，發現含有重量百分比</w:t>
      </w:r>
      <w:r w:rsidR="00C91CC8" w:rsidRPr="00884B69">
        <w:rPr>
          <w:rFonts w:eastAsia="新細明體"/>
          <w:spacing w:val="20"/>
          <w:sz w:val="22"/>
          <w:szCs w:val="22"/>
        </w:rPr>
        <w:t>71.75%</w:t>
      </w:r>
      <w:r w:rsidR="00C91CC8" w:rsidRPr="00884B69">
        <w:rPr>
          <w:rFonts w:eastAsia="新細明體"/>
          <w:spacing w:val="20"/>
          <w:sz w:val="22"/>
          <w:szCs w:val="22"/>
        </w:rPr>
        <w:t>的碳、</w:t>
      </w:r>
      <w:r w:rsidR="00C91CC8" w:rsidRPr="00884B69">
        <w:rPr>
          <w:rFonts w:eastAsia="新細明體"/>
          <w:spacing w:val="20"/>
          <w:sz w:val="22"/>
          <w:szCs w:val="22"/>
        </w:rPr>
        <w:t>7.65%</w:t>
      </w:r>
      <w:proofErr w:type="gramStart"/>
      <w:r w:rsidR="00C91CC8" w:rsidRPr="00884B69">
        <w:rPr>
          <w:rFonts w:eastAsia="新細明體"/>
          <w:spacing w:val="20"/>
          <w:sz w:val="22"/>
          <w:szCs w:val="22"/>
        </w:rPr>
        <w:t>的氫</w:t>
      </w:r>
      <w:proofErr w:type="gramEnd"/>
      <w:r w:rsidR="00C91CC8" w:rsidRPr="00884B69">
        <w:rPr>
          <w:rFonts w:eastAsia="新細明體"/>
          <w:spacing w:val="20"/>
          <w:sz w:val="22"/>
          <w:szCs w:val="22"/>
        </w:rPr>
        <w:t>、</w:t>
      </w:r>
      <w:r w:rsidR="00C91CC8" w:rsidRPr="00884B69">
        <w:rPr>
          <w:rFonts w:eastAsia="新細明體"/>
          <w:spacing w:val="20"/>
          <w:sz w:val="22"/>
          <w:szCs w:val="22"/>
        </w:rPr>
        <w:t>4.65%</w:t>
      </w:r>
      <w:proofErr w:type="gramStart"/>
      <w:r w:rsidR="00C91CC8" w:rsidRPr="00884B69">
        <w:rPr>
          <w:rFonts w:eastAsia="新細明體"/>
          <w:spacing w:val="20"/>
          <w:sz w:val="22"/>
          <w:szCs w:val="22"/>
        </w:rPr>
        <w:t>的氮與</w:t>
      </w:r>
      <w:proofErr w:type="gramEnd"/>
      <w:r w:rsidR="00C91CC8" w:rsidRPr="00884B69">
        <w:rPr>
          <w:rFonts w:eastAsia="新細明體"/>
          <w:spacing w:val="20"/>
          <w:sz w:val="22"/>
          <w:szCs w:val="22"/>
        </w:rPr>
        <w:t>15.95%</w:t>
      </w:r>
      <w:r w:rsidR="00C91CC8" w:rsidRPr="00884B69">
        <w:rPr>
          <w:rFonts w:eastAsia="新細明體"/>
          <w:spacing w:val="20"/>
          <w:sz w:val="22"/>
          <w:szCs w:val="22"/>
        </w:rPr>
        <w:t>的氧</w:t>
      </w:r>
      <w:r w:rsidR="00C91CC8" w:rsidRPr="00884B69">
        <w:rPr>
          <w:rFonts w:eastAsia="新細明體" w:hint="eastAsia"/>
          <w:spacing w:val="20"/>
          <w:sz w:val="22"/>
          <w:szCs w:val="22"/>
        </w:rPr>
        <w:t>，試問其分子式為何</w:t>
      </w:r>
      <w:r w:rsidR="00652E7B" w:rsidRPr="00884B69">
        <w:rPr>
          <w:rFonts w:eastAsia="新細明體" w:hint="eastAsia"/>
          <w:spacing w:val="20"/>
          <w:sz w:val="22"/>
          <w:szCs w:val="22"/>
        </w:rPr>
        <w:t>？</w:t>
      </w:r>
      <w:proofErr w:type="gramStart"/>
      <w:r w:rsidR="00652E7B" w:rsidRPr="00884B69">
        <w:rPr>
          <w:rFonts w:eastAsia="新細明體" w:hint="eastAsia"/>
          <w:spacing w:val="20"/>
          <w:sz w:val="22"/>
          <w:szCs w:val="22"/>
        </w:rPr>
        <w:t>（</w:t>
      </w:r>
      <w:proofErr w:type="gramEnd"/>
      <w:r w:rsidR="00C91CC8" w:rsidRPr="00884B69">
        <w:rPr>
          <w:rFonts w:eastAsia="新細明體" w:hint="eastAsia"/>
          <w:spacing w:val="20"/>
          <w:sz w:val="22"/>
          <w:szCs w:val="22"/>
        </w:rPr>
        <w:t>原子量</w:t>
      </w:r>
      <w:r w:rsidR="003B4ADE">
        <w:rPr>
          <w:rFonts w:eastAsia="新細明體" w:hint="eastAsia"/>
          <w:spacing w:val="20"/>
          <w:sz w:val="22"/>
          <w:szCs w:val="22"/>
        </w:rPr>
        <w:t>：</w:t>
      </w:r>
      <w:r w:rsidR="00C91CC8" w:rsidRPr="00884B69">
        <w:rPr>
          <w:rFonts w:eastAsia="新細明體"/>
          <w:spacing w:val="20"/>
          <w:sz w:val="22"/>
          <w:szCs w:val="22"/>
        </w:rPr>
        <w:t>H</w:t>
      </w:r>
      <w:r w:rsidR="003B4ADE">
        <w:rPr>
          <w:rFonts w:eastAsia="新細明體" w:hint="eastAsia"/>
          <w:spacing w:val="20"/>
          <w:sz w:val="22"/>
          <w:szCs w:val="22"/>
        </w:rPr>
        <w:t>＝</w:t>
      </w:r>
      <w:r w:rsidR="00C91CC8" w:rsidRPr="00884B69">
        <w:rPr>
          <w:rFonts w:eastAsia="新細明體"/>
          <w:spacing w:val="20"/>
          <w:sz w:val="22"/>
          <w:szCs w:val="22"/>
        </w:rPr>
        <w:t>1</w:t>
      </w:r>
      <w:r w:rsidR="003B4ADE">
        <w:rPr>
          <w:rFonts w:eastAsia="新細明體" w:hint="eastAsia"/>
          <w:spacing w:val="20"/>
          <w:sz w:val="22"/>
          <w:szCs w:val="22"/>
        </w:rPr>
        <w:t>.0</w:t>
      </w:r>
      <w:r w:rsidR="003B4ADE">
        <w:rPr>
          <w:rFonts w:eastAsia="新細明體" w:hint="eastAsia"/>
          <w:spacing w:val="20"/>
          <w:sz w:val="22"/>
          <w:szCs w:val="22"/>
        </w:rPr>
        <w:t>，</w:t>
      </w:r>
      <w:r w:rsidR="00C91CC8" w:rsidRPr="00884B69">
        <w:rPr>
          <w:rFonts w:eastAsia="新細明體"/>
          <w:spacing w:val="20"/>
          <w:sz w:val="22"/>
          <w:szCs w:val="22"/>
        </w:rPr>
        <w:t>C</w:t>
      </w:r>
      <w:r w:rsidR="003B4ADE">
        <w:rPr>
          <w:rFonts w:eastAsia="新細明體" w:hint="eastAsia"/>
          <w:spacing w:val="20"/>
          <w:sz w:val="22"/>
          <w:szCs w:val="22"/>
        </w:rPr>
        <w:t>＝</w:t>
      </w:r>
      <w:r w:rsidR="00C91CC8" w:rsidRPr="00884B69">
        <w:rPr>
          <w:rFonts w:eastAsia="新細明體"/>
          <w:spacing w:val="20"/>
          <w:sz w:val="22"/>
          <w:szCs w:val="22"/>
        </w:rPr>
        <w:t>12</w:t>
      </w:r>
      <w:r w:rsidR="003B4ADE">
        <w:rPr>
          <w:rFonts w:eastAsia="新細明體" w:hint="eastAsia"/>
          <w:spacing w:val="20"/>
          <w:sz w:val="22"/>
          <w:szCs w:val="22"/>
        </w:rPr>
        <w:t>.0</w:t>
      </w:r>
      <w:r w:rsidR="003B4ADE">
        <w:rPr>
          <w:rFonts w:eastAsia="新細明體" w:hint="eastAsia"/>
          <w:spacing w:val="20"/>
          <w:sz w:val="22"/>
          <w:szCs w:val="22"/>
        </w:rPr>
        <w:t>，</w:t>
      </w:r>
      <w:r w:rsidR="00C91CC8" w:rsidRPr="00884B69">
        <w:rPr>
          <w:rFonts w:eastAsia="新細明體"/>
          <w:spacing w:val="20"/>
          <w:sz w:val="22"/>
          <w:szCs w:val="22"/>
        </w:rPr>
        <w:t>N</w:t>
      </w:r>
      <w:r w:rsidR="003B4ADE">
        <w:rPr>
          <w:rFonts w:eastAsia="新細明體" w:hint="eastAsia"/>
          <w:spacing w:val="20"/>
          <w:sz w:val="22"/>
          <w:szCs w:val="22"/>
        </w:rPr>
        <w:t>＝</w:t>
      </w:r>
      <w:r w:rsidR="00C91CC8" w:rsidRPr="00884B69">
        <w:rPr>
          <w:rFonts w:eastAsia="新細明體"/>
          <w:spacing w:val="20"/>
          <w:sz w:val="22"/>
          <w:szCs w:val="22"/>
        </w:rPr>
        <w:t>14</w:t>
      </w:r>
      <w:r w:rsidR="003B4ADE">
        <w:rPr>
          <w:rFonts w:eastAsia="新細明體" w:hint="eastAsia"/>
          <w:spacing w:val="20"/>
          <w:sz w:val="22"/>
          <w:szCs w:val="22"/>
        </w:rPr>
        <w:t>.0</w:t>
      </w:r>
      <w:r w:rsidR="003B4ADE">
        <w:rPr>
          <w:rFonts w:eastAsia="新細明體" w:hint="eastAsia"/>
          <w:spacing w:val="20"/>
          <w:sz w:val="22"/>
          <w:szCs w:val="22"/>
        </w:rPr>
        <w:t>，</w:t>
      </w:r>
      <w:r w:rsidR="00C91CC8" w:rsidRPr="00884B69">
        <w:rPr>
          <w:rFonts w:eastAsia="新細明體"/>
          <w:spacing w:val="20"/>
          <w:sz w:val="22"/>
          <w:szCs w:val="22"/>
        </w:rPr>
        <w:t>O</w:t>
      </w:r>
      <w:r w:rsidR="003B4ADE">
        <w:rPr>
          <w:rFonts w:eastAsia="新細明體" w:hint="eastAsia"/>
          <w:spacing w:val="20"/>
          <w:sz w:val="22"/>
          <w:szCs w:val="22"/>
        </w:rPr>
        <w:t>＝</w:t>
      </w:r>
      <w:r w:rsidR="00C91CC8" w:rsidRPr="00884B69">
        <w:rPr>
          <w:rFonts w:eastAsia="新細明體"/>
          <w:spacing w:val="20"/>
          <w:sz w:val="22"/>
          <w:szCs w:val="22"/>
        </w:rPr>
        <w:t>16</w:t>
      </w:r>
      <w:r w:rsidR="003B4ADE">
        <w:rPr>
          <w:rFonts w:eastAsia="新細明體" w:hint="eastAsia"/>
          <w:spacing w:val="20"/>
          <w:sz w:val="22"/>
          <w:szCs w:val="22"/>
        </w:rPr>
        <w:t>.0</w:t>
      </w:r>
      <w:proofErr w:type="gramStart"/>
      <w:r w:rsidR="00652E7B" w:rsidRPr="00884B69">
        <w:rPr>
          <w:rFonts w:eastAsia="新細明體" w:hint="eastAsia"/>
          <w:spacing w:val="20"/>
          <w:sz w:val="22"/>
          <w:szCs w:val="22"/>
        </w:rPr>
        <w:t>）</w:t>
      </w:r>
      <w:proofErr w:type="gramEnd"/>
    </w:p>
    <w:p w14:paraId="1A6A9680" w14:textId="3EE1AB7D" w:rsidR="0043751E" w:rsidRDefault="00C91CC8" w:rsidP="0043751E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rFonts w:hint="eastAsia"/>
          <w:spacing w:val="20"/>
          <w:sz w:val="22"/>
        </w:rPr>
        <w:t>(A)</w:t>
      </w:r>
      <w:r w:rsidR="0043751E" w:rsidRPr="0043751E">
        <w:rPr>
          <w:spacing w:val="20"/>
          <w:position w:val="-10"/>
          <w:sz w:val="22"/>
        </w:rPr>
        <w:object w:dxaOrig="1140" w:dyaOrig="320" w14:anchorId="24FB592E">
          <v:shape id="_x0000_i1082" type="#_x0000_t75" style="width:57.05pt;height:15.9pt" o:ole="">
            <v:imagedata r:id="rId153" o:title=""/>
          </v:shape>
          <o:OLEObject Type="Embed" ProgID="Equation.DSMT4" ShapeID="_x0000_i1082" DrawAspect="Content" ObjectID="_1804068145" r:id="rId154"/>
        </w:object>
      </w:r>
      <w:r w:rsidR="00652E7B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(B)</w:t>
      </w:r>
      <w:r w:rsidR="0043751E" w:rsidRPr="0043751E">
        <w:rPr>
          <w:spacing w:val="20"/>
          <w:position w:val="-10"/>
          <w:sz w:val="22"/>
        </w:rPr>
        <w:object w:dxaOrig="1140" w:dyaOrig="320" w14:anchorId="6D02C068">
          <v:shape id="_x0000_i1083" type="#_x0000_t75" style="width:57.05pt;height:15.9pt" o:ole="">
            <v:imagedata r:id="rId155" o:title=""/>
          </v:shape>
          <o:OLEObject Type="Embed" ProgID="Equation.DSMT4" ShapeID="_x0000_i1083" DrawAspect="Content" ObjectID="_1804068146" r:id="rId156"/>
        </w:object>
      </w:r>
      <w:r w:rsidR="00652E7B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(C)</w:t>
      </w:r>
      <w:r w:rsidR="0043751E" w:rsidRPr="0043751E">
        <w:rPr>
          <w:spacing w:val="20"/>
          <w:position w:val="-10"/>
          <w:sz w:val="22"/>
        </w:rPr>
        <w:object w:dxaOrig="1060" w:dyaOrig="320" w14:anchorId="2BD6649B">
          <v:shape id="_x0000_i1084" type="#_x0000_t75" style="width:53.3pt;height:15.9pt" o:ole="">
            <v:imagedata r:id="rId157" o:title=""/>
          </v:shape>
          <o:OLEObject Type="Embed" ProgID="Equation.DSMT4" ShapeID="_x0000_i1084" DrawAspect="Content" ObjectID="_1804068147" r:id="rId158"/>
        </w:object>
      </w:r>
    </w:p>
    <w:p w14:paraId="72C4D540" w14:textId="386912F7" w:rsidR="00FB7E0F" w:rsidRPr="000133D1" w:rsidRDefault="00C91CC8" w:rsidP="0043751E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0133D1">
        <w:rPr>
          <w:rFonts w:hint="eastAsia"/>
          <w:spacing w:val="20"/>
          <w:sz w:val="22"/>
        </w:rPr>
        <w:t>(D)</w:t>
      </w:r>
      <w:r w:rsidR="0043751E" w:rsidRPr="0043751E">
        <w:rPr>
          <w:spacing w:val="20"/>
          <w:position w:val="-10"/>
          <w:sz w:val="22"/>
        </w:rPr>
        <w:object w:dxaOrig="1060" w:dyaOrig="320" w14:anchorId="5B7C2C36">
          <v:shape id="_x0000_i1085" type="#_x0000_t75" style="width:53.3pt;height:15.9pt" o:ole="">
            <v:imagedata r:id="rId159" o:title=""/>
          </v:shape>
          <o:OLEObject Type="Embed" ProgID="Equation.DSMT4" ShapeID="_x0000_i1085" DrawAspect="Content" ObjectID="_1804068148" r:id="rId160"/>
        </w:object>
      </w:r>
      <w:r w:rsidR="00652E7B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</w:t>
      </w:r>
      <w:r w:rsidRPr="000133D1">
        <w:rPr>
          <w:rFonts w:hint="eastAsia"/>
          <w:spacing w:val="20"/>
          <w:sz w:val="22"/>
        </w:rPr>
        <w:t>E)</w:t>
      </w:r>
      <w:r w:rsidR="0043751E" w:rsidRPr="0043751E">
        <w:rPr>
          <w:spacing w:val="20"/>
          <w:position w:val="-10"/>
          <w:sz w:val="22"/>
        </w:rPr>
        <w:object w:dxaOrig="1160" w:dyaOrig="320" w14:anchorId="3A6F18B7">
          <v:shape id="_x0000_i1086" type="#_x0000_t75" style="width:57.95pt;height:15.9pt" o:ole="">
            <v:imagedata r:id="rId161" o:title=""/>
          </v:shape>
          <o:OLEObject Type="Embed" ProgID="Equation.DSMT4" ShapeID="_x0000_i1086" DrawAspect="Content" ObjectID="_1804068149" r:id="rId162"/>
        </w:object>
      </w:r>
    </w:p>
    <w:p w14:paraId="209395C1" w14:textId="7DF9E886" w:rsidR="00460FBF" w:rsidRPr="00884B69" w:rsidRDefault="00AD47FE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33.</w:t>
      </w:r>
      <w:r w:rsidR="00652E7B" w:rsidRPr="00884B69">
        <w:rPr>
          <w:rFonts w:eastAsia="新細明體"/>
          <w:spacing w:val="20"/>
          <w:sz w:val="22"/>
          <w:szCs w:val="22"/>
        </w:rPr>
        <w:tab/>
      </w:r>
      <w:r w:rsidR="00460FBF" w:rsidRPr="00884B69">
        <w:rPr>
          <w:rFonts w:eastAsia="新細明體"/>
          <w:spacing w:val="20"/>
          <w:sz w:val="22"/>
          <w:szCs w:val="22"/>
        </w:rPr>
        <w:t>關於聚合物的敘述，</w:t>
      </w:r>
      <w:r w:rsidR="00E7516F" w:rsidRPr="00884B69">
        <w:rPr>
          <w:rFonts w:eastAsia="新細明體"/>
          <w:spacing w:val="20"/>
          <w:sz w:val="22"/>
          <w:szCs w:val="22"/>
        </w:rPr>
        <w:t>下列</w:t>
      </w:r>
      <w:r w:rsidR="00460FBF" w:rsidRPr="00884B69">
        <w:rPr>
          <w:rFonts w:eastAsia="新細明體" w:hint="eastAsia"/>
          <w:spacing w:val="20"/>
          <w:sz w:val="22"/>
          <w:szCs w:val="22"/>
        </w:rPr>
        <w:t>哪些</w:t>
      </w:r>
      <w:r w:rsidR="00460FBF" w:rsidRPr="00884B69">
        <w:rPr>
          <w:rFonts w:eastAsia="新細明體"/>
          <w:spacing w:val="20"/>
          <w:sz w:val="22"/>
          <w:szCs w:val="22"/>
        </w:rPr>
        <w:t>正確</w:t>
      </w:r>
      <w:r w:rsidR="00652E7B" w:rsidRPr="00884B69">
        <w:rPr>
          <w:rFonts w:eastAsia="新細明體" w:hint="eastAsia"/>
          <w:spacing w:val="20"/>
          <w:sz w:val="22"/>
          <w:szCs w:val="22"/>
        </w:rPr>
        <w:t>？</w:t>
      </w:r>
      <w:r w:rsidR="00460FBF" w:rsidRPr="00884B69">
        <w:rPr>
          <w:rFonts w:eastAsia="新細明體" w:hint="eastAsia"/>
          <w:spacing w:val="20"/>
          <w:sz w:val="22"/>
          <w:szCs w:val="22"/>
        </w:rPr>
        <w:t>（應選</w:t>
      </w:r>
      <w:r w:rsidR="00460FBF" w:rsidRPr="00884B69">
        <w:rPr>
          <w:rFonts w:eastAsia="新細明體"/>
          <w:spacing w:val="20"/>
          <w:sz w:val="22"/>
          <w:szCs w:val="22"/>
        </w:rPr>
        <w:t>2</w:t>
      </w:r>
      <w:r w:rsidR="00460FBF" w:rsidRPr="00884B69">
        <w:rPr>
          <w:rFonts w:eastAsia="新細明體" w:hint="eastAsia"/>
          <w:spacing w:val="20"/>
          <w:sz w:val="22"/>
          <w:szCs w:val="22"/>
        </w:rPr>
        <w:t>項</w:t>
      </w:r>
      <w:r w:rsidR="00833E79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3960BD5C" w14:textId="24BD9E47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Pr="00783237">
        <w:rPr>
          <w:rFonts w:eastAsiaTheme="minorEastAsia" w:hint="eastAsia"/>
          <w:spacing w:val="20"/>
        </w:rPr>
        <w:t>纖維素與澱粉都是</w:t>
      </w:r>
      <w:r w:rsidR="00C91CC8" w:rsidRPr="00783237">
        <w:rPr>
          <w:rFonts w:eastAsiaTheme="minorEastAsia" w:hint="eastAsia"/>
          <w:spacing w:val="20"/>
        </w:rPr>
        <w:t>以</w:t>
      </w:r>
      <w:r w:rsidRPr="00783237">
        <w:rPr>
          <w:rFonts w:eastAsiaTheme="minorEastAsia" w:hint="eastAsia"/>
          <w:spacing w:val="20"/>
        </w:rPr>
        <w:t>葡萄糖為單</w:t>
      </w:r>
      <w:r w:rsidR="00961E17">
        <w:rPr>
          <w:rFonts w:eastAsiaTheme="minorEastAsia" w:hint="eastAsia"/>
          <w:spacing w:val="20"/>
        </w:rPr>
        <w:t>體</w:t>
      </w:r>
      <w:r w:rsidRPr="00783237">
        <w:rPr>
          <w:rFonts w:eastAsiaTheme="minorEastAsia" w:hint="eastAsia"/>
          <w:spacing w:val="20"/>
        </w:rPr>
        <w:t>的聚合物</w:t>
      </w:r>
    </w:p>
    <w:p w14:paraId="4F4D5554" w14:textId="61E8F7AF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蛋白質是以核苷酸為單</w:t>
      </w:r>
      <w:r w:rsidR="00961E17">
        <w:rPr>
          <w:rFonts w:eastAsiaTheme="minorEastAsia" w:hint="eastAsia"/>
          <w:spacing w:val="20"/>
        </w:rPr>
        <w:t>體</w:t>
      </w:r>
      <w:r w:rsidRPr="00783237">
        <w:rPr>
          <w:rFonts w:eastAsiaTheme="minorEastAsia" w:hint="eastAsia"/>
          <w:spacing w:val="20"/>
        </w:rPr>
        <w:t>的聚合物</w:t>
      </w:r>
    </w:p>
    <w:p w14:paraId="64CF485D" w14:textId="2E370039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Pr="00783237">
        <w:rPr>
          <w:rFonts w:eastAsiaTheme="minorEastAsia" w:hint="eastAsia"/>
          <w:spacing w:val="20"/>
        </w:rPr>
        <w:t>DNA</w:t>
      </w:r>
      <w:r w:rsidRPr="00783237">
        <w:rPr>
          <w:rFonts w:eastAsiaTheme="minorEastAsia" w:hint="eastAsia"/>
          <w:spacing w:val="20"/>
        </w:rPr>
        <w:t>是</w:t>
      </w:r>
      <w:r w:rsidR="00C91CC8" w:rsidRPr="00783237">
        <w:rPr>
          <w:rFonts w:eastAsiaTheme="minorEastAsia" w:hint="eastAsia"/>
          <w:spacing w:val="20"/>
        </w:rPr>
        <w:t>以</w:t>
      </w:r>
      <w:r w:rsidRPr="00783237">
        <w:rPr>
          <w:rFonts w:eastAsiaTheme="minorEastAsia" w:hint="eastAsia"/>
          <w:spacing w:val="20"/>
        </w:rPr>
        <w:t>葡萄糖與胺</w:t>
      </w:r>
      <w:proofErr w:type="gramStart"/>
      <w:r w:rsidRPr="00783237">
        <w:rPr>
          <w:rFonts w:eastAsiaTheme="minorEastAsia" w:hint="eastAsia"/>
          <w:spacing w:val="20"/>
        </w:rPr>
        <w:t>基酸為單</w:t>
      </w:r>
      <w:r w:rsidR="00961E17">
        <w:rPr>
          <w:rFonts w:eastAsiaTheme="minorEastAsia" w:hint="eastAsia"/>
          <w:spacing w:val="20"/>
        </w:rPr>
        <w:t>體</w:t>
      </w:r>
      <w:proofErr w:type="gramEnd"/>
      <w:r w:rsidRPr="00783237">
        <w:rPr>
          <w:rFonts w:eastAsiaTheme="minorEastAsia" w:hint="eastAsia"/>
          <w:spacing w:val="20"/>
        </w:rPr>
        <w:t>交錯形成的聚合物</w:t>
      </w:r>
    </w:p>
    <w:p w14:paraId="7F17F13F" w14:textId="2B1028D2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Pr="00783237">
        <w:rPr>
          <w:rFonts w:eastAsiaTheme="minorEastAsia"/>
          <w:spacing w:val="20"/>
        </w:rPr>
        <w:t>脂肪</w:t>
      </w:r>
      <w:r w:rsidRPr="00783237">
        <w:rPr>
          <w:rFonts w:eastAsiaTheme="minorEastAsia" w:hint="eastAsia"/>
          <w:spacing w:val="20"/>
        </w:rPr>
        <w:t>是以</w:t>
      </w:r>
      <w:r w:rsidRPr="00783237">
        <w:rPr>
          <w:rFonts w:eastAsiaTheme="minorEastAsia"/>
          <w:spacing w:val="20"/>
        </w:rPr>
        <w:t>脂肪酸</w:t>
      </w:r>
      <w:r w:rsidRPr="00783237">
        <w:rPr>
          <w:rFonts w:eastAsiaTheme="minorEastAsia" w:hint="eastAsia"/>
          <w:spacing w:val="20"/>
        </w:rPr>
        <w:t>為單</w:t>
      </w:r>
      <w:r w:rsidR="00961E17">
        <w:rPr>
          <w:rFonts w:eastAsiaTheme="minorEastAsia" w:hint="eastAsia"/>
          <w:spacing w:val="20"/>
        </w:rPr>
        <w:t>體</w:t>
      </w:r>
      <w:r w:rsidRPr="00783237">
        <w:rPr>
          <w:rFonts w:eastAsiaTheme="minorEastAsia" w:hint="eastAsia"/>
          <w:spacing w:val="20"/>
        </w:rPr>
        <w:t>的聚合物</w:t>
      </w:r>
    </w:p>
    <w:p w14:paraId="548EF971" w14:textId="2031A192" w:rsidR="00460FBF" w:rsidRPr="00783237" w:rsidRDefault="00460FBF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r w:rsidRPr="00783237">
        <w:rPr>
          <w:rFonts w:eastAsiaTheme="minorEastAsia" w:hint="eastAsia"/>
          <w:spacing w:val="20"/>
        </w:rPr>
        <w:t>RNA</w:t>
      </w:r>
      <w:r w:rsidRPr="00783237">
        <w:rPr>
          <w:rFonts w:eastAsiaTheme="minorEastAsia" w:hint="eastAsia"/>
          <w:spacing w:val="20"/>
        </w:rPr>
        <w:t>是以核苷酸為單</w:t>
      </w:r>
      <w:r w:rsidR="00961E17">
        <w:rPr>
          <w:rFonts w:eastAsiaTheme="minorEastAsia" w:hint="eastAsia"/>
          <w:spacing w:val="20"/>
        </w:rPr>
        <w:t>體</w:t>
      </w:r>
      <w:r w:rsidRPr="00783237">
        <w:rPr>
          <w:rFonts w:eastAsiaTheme="minorEastAsia" w:hint="eastAsia"/>
          <w:spacing w:val="20"/>
        </w:rPr>
        <w:t>的聚合物</w:t>
      </w:r>
    </w:p>
    <w:p w14:paraId="7A522AEB" w14:textId="77777777" w:rsidR="00F7385D" w:rsidRDefault="00F7385D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5443389E" w14:textId="750AD0D6" w:rsidR="00833E79" w:rsidRPr="00884B69" w:rsidRDefault="00833E79" w:rsidP="00222A19">
      <w:pPr>
        <w:spacing w:beforeLines="25" w:before="60"/>
        <w:ind w:left="403" w:hangingChars="155" w:hanging="403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lastRenderedPageBreak/>
        <w:t>34.</w:t>
      </w:r>
      <w:r w:rsidR="00652E7B" w:rsidRPr="00884B69">
        <w:rPr>
          <w:rFonts w:eastAsia="新細明體"/>
          <w:spacing w:val="20"/>
          <w:sz w:val="22"/>
          <w:szCs w:val="22"/>
        </w:rPr>
        <w:tab/>
      </w:r>
      <w:r w:rsidR="00460FBF" w:rsidRPr="00884B69">
        <w:rPr>
          <w:rFonts w:eastAsia="新細明體"/>
          <w:spacing w:val="20"/>
          <w:sz w:val="22"/>
          <w:szCs w:val="22"/>
        </w:rPr>
        <w:t>圖</w:t>
      </w:r>
      <w:r w:rsidR="000655FB" w:rsidRPr="00884B69">
        <w:rPr>
          <w:rFonts w:eastAsia="新細明體"/>
          <w:spacing w:val="20"/>
          <w:sz w:val="22"/>
          <w:szCs w:val="22"/>
        </w:rPr>
        <w:t>7</w:t>
      </w:r>
      <w:r w:rsidR="00460FBF" w:rsidRPr="00884B69">
        <w:rPr>
          <w:rFonts w:eastAsia="新細明體"/>
          <w:spacing w:val="20"/>
          <w:sz w:val="22"/>
          <w:szCs w:val="22"/>
        </w:rPr>
        <w:t>是三種氣體</w:t>
      </w:r>
      <w:r w:rsidR="00460FBF" w:rsidRPr="00884B69">
        <w:rPr>
          <w:rFonts w:eastAsia="新細明體" w:hint="eastAsia"/>
          <w:spacing w:val="20"/>
          <w:sz w:val="22"/>
          <w:szCs w:val="22"/>
        </w:rPr>
        <w:t>於</w:t>
      </w:r>
      <w:r w:rsidR="00460FBF" w:rsidRPr="00884B69">
        <w:rPr>
          <w:rFonts w:eastAsia="新細明體"/>
          <w:spacing w:val="20"/>
          <w:sz w:val="22"/>
          <w:szCs w:val="22"/>
        </w:rPr>
        <w:t>不同溫度下</w:t>
      </w:r>
      <w:r w:rsidR="00460FBF" w:rsidRPr="00884B69">
        <w:rPr>
          <w:rFonts w:eastAsia="新細明體" w:hint="eastAsia"/>
          <w:spacing w:val="20"/>
          <w:sz w:val="22"/>
          <w:szCs w:val="22"/>
        </w:rPr>
        <w:t>在</w:t>
      </w:r>
      <w:r w:rsidR="00460FBF" w:rsidRPr="00884B69">
        <w:rPr>
          <w:rFonts w:eastAsia="新細明體"/>
          <w:spacing w:val="20"/>
          <w:sz w:val="22"/>
          <w:szCs w:val="22"/>
        </w:rPr>
        <w:t>水</w:t>
      </w:r>
      <w:r w:rsidR="00460FBF" w:rsidRPr="00884B69">
        <w:rPr>
          <w:rFonts w:eastAsia="新細明體" w:hint="eastAsia"/>
          <w:spacing w:val="20"/>
          <w:sz w:val="22"/>
          <w:szCs w:val="22"/>
        </w:rPr>
        <w:t>中</w:t>
      </w:r>
      <w:r w:rsidR="00460FBF" w:rsidRPr="00884B69">
        <w:rPr>
          <w:rFonts w:eastAsia="新細明體"/>
          <w:spacing w:val="20"/>
          <w:sz w:val="22"/>
          <w:szCs w:val="22"/>
        </w:rPr>
        <w:t>的溶解度。</w:t>
      </w:r>
      <w:proofErr w:type="gramStart"/>
      <w:r w:rsidR="00460FBF" w:rsidRPr="00884B69">
        <w:rPr>
          <w:rFonts w:eastAsia="新細明體" w:hint="eastAsia"/>
          <w:spacing w:val="20"/>
          <w:sz w:val="22"/>
          <w:szCs w:val="22"/>
        </w:rPr>
        <w:t>此外，</w:t>
      </w:r>
      <w:proofErr w:type="gramEnd"/>
      <w:r w:rsidR="00460FBF" w:rsidRPr="00884B69">
        <w:rPr>
          <w:rFonts w:eastAsia="新細明體" w:hint="eastAsia"/>
          <w:spacing w:val="20"/>
          <w:sz w:val="22"/>
          <w:szCs w:val="22"/>
        </w:rPr>
        <w:t>小華上網查了</w:t>
      </w:r>
      <w:r w:rsidR="00B4429D" w:rsidRPr="00B4429D">
        <w:rPr>
          <w:position w:val="-10"/>
        </w:rPr>
        <w:object w:dxaOrig="460" w:dyaOrig="320" w14:anchorId="39434B6E">
          <v:shape id="_x0000_i1087" type="#_x0000_t75" style="width:23.85pt;height:15.9pt" o:ole="">
            <v:imagedata r:id="rId163" o:title=""/>
          </v:shape>
          <o:OLEObject Type="Embed" ProgID="Equation.DSMT4" ShapeID="_x0000_i1087" DrawAspect="Content" ObjectID="_1804068150" r:id="rId164"/>
        </w:object>
      </w:r>
      <w:r w:rsidR="00460FBF" w:rsidRPr="00884B69">
        <w:rPr>
          <w:rFonts w:eastAsia="新細明體" w:hint="eastAsia"/>
          <w:spacing w:val="20"/>
          <w:sz w:val="22"/>
          <w:szCs w:val="22"/>
        </w:rPr>
        <w:t>於</w:t>
      </w:r>
      <w:r w:rsidR="00460FBF" w:rsidRPr="00884B69">
        <w:rPr>
          <w:rFonts w:eastAsia="新細明體" w:hint="eastAsia"/>
          <w:spacing w:val="20"/>
          <w:sz w:val="22"/>
          <w:szCs w:val="22"/>
        </w:rPr>
        <w:t>0</w:t>
      </w:r>
      <w:r w:rsidR="00460FBF" w:rsidRPr="00BD578B">
        <w:rPr>
          <w:rFonts w:eastAsia="新細明體"/>
          <w:spacing w:val="20"/>
          <w:sz w:val="22"/>
          <w:szCs w:val="22"/>
        </w:rPr>
        <w:t>℃</w:t>
      </w:r>
      <w:r w:rsidR="00460FBF" w:rsidRPr="00884B69">
        <w:rPr>
          <w:rFonts w:eastAsia="新細明體" w:hint="eastAsia"/>
          <w:spacing w:val="20"/>
          <w:sz w:val="22"/>
          <w:szCs w:val="22"/>
        </w:rPr>
        <w:t>、</w:t>
      </w:r>
      <w:r w:rsidR="00460FBF" w:rsidRPr="000061B7">
        <w:rPr>
          <w:rFonts w:eastAsia="新細明體" w:hint="eastAsia"/>
          <w:spacing w:val="20"/>
          <w:sz w:val="22"/>
          <w:szCs w:val="22"/>
        </w:rPr>
        <w:t>20</w:t>
      </w:r>
      <w:r w:rsidR="00460FBF" w:rsidRPr="000061B7">
        <w:rPr>
          <w:rFonts w:eastAsia="新細明體"/>
          <w:spacing w:val="20"/>
          <w:sz w:val="22"/>
          <w:szCs w:val="22"/>
        </w:rPr>
        <w:t>℃</w:t>
      </w:r>
      <w:r w:rsidR="00460FBF" w:rsidRPr="000061B7">
        <w:rPr>
          <w:rFonts w:eastAsia="新細明體" w:hint="eastAsia"/>
          <w:spacing w:val="20"/>
          <w:sz w:val="22"/>
          <w:szCs w:val="22"/>
        </w:rPr>
        <w:t>、</w:t>
      </w:r>
      <w:r w:rsidR="00460FBF" w:rsidRPr="000061B7">
        <w:rPr>
          <w:rFonts w:eastAsia="新細明體" w:hint="eastAsia"/>
          <w:spacing w:val="20"/>
          <w:sz w:val="22"/>
          <w:szCs w:val="22"/>
        </w:rPr>
        <w:t>40</w:t>
      </w:r>
      <w:r w:rsidR="00460FBF" w:rsidRPr="000061B7">
        <w:rPr>
          <w:rFonts w:eastAsia="新細明體"/>
          <w:spacing w:val="20"/>
          <w:sz w:val="22"/>
          <w:szCs w:val="22"/>
        </w:rPr>
        <w:t>℃</w:t>
      </w:r>
      <w:r w:rsidR="00460FBF" w:rsidRPr="000061B7">
        <w:rPr>
          <w:rFonts w:eastAsia="新細明體" w:hint="eastAsia"/>
          <w:spacing w:val="20"/>
          <w:sz w:val="22"/>
          <w:szCs w:val="22"/>
        </w:rPr>
        <w:t>與</w:t>
      </w:r>
      <w:r w:rsidR="00460FBF" w:rsidRPr="000061B7">
        <w:rPr>
          <w:rFonts w:eastAsia="新細明體" w:hint="eastAsia"/>
          <w:spacing w:val="20"/>
          <w:sz w:val="22"/>
          <w:szCs w:val="22"/>
        </w:rPr>
        <w:t>60</w:t>
      </w:r>
      <w:r w:rsidR="00460FBF" w:rsidRPr="000061B7">
        <w:rPr>
          <w:rFonts w:eastAsia="新細明體"/>
          <w:spacing w:val="20"/>
          <w:sz w:val="22"/>
          <w:szCs w:val="22"/>
        </w:rPr>
        <w:t>℃</w:t>
      </w:r>
      <w:r w:rsidR="00460FBF" w:rsidRPr="000061B7">
        <w:rPr>
          <w:rFonts w:eastAsia="新細明體" w:hint="eastAsia"/>
          <w:spacing w:val="20"/>
          <w:sz w:val="22"/>
          <w:szCs w:val="22"/>
        </w:rPr>
        <w:t>在水中的溶解度，分別是</w:t>
      </w:r>
      <w:r w:rsidR="00460FBF" w:rsidRPr="000061B7">
        <w:rPr>
          <w:rFonts w:eastAsia="新細明體" w:hint="eastAsia"/>
          <w:spacing w:val="20"/>
          <w:sz w:val="22"/>
          <w:szCs w:val="22"/>
        </w:rPr>
        <w:t>0.334</w:t>
      </w:r>
      <w:r w:rsidR="00460FBF" w:rsidRPr="000061B7">
        <w:rPr>
          <w:rFonts w:eastAsia="新細明體" w:hint="eastAsia"/>
          <w:spacing w:val="20"/>
          <w:sz w:val="22"/>
          <w:szCs w:val="22"/>
        </w:rPr>
        <w:t>、</w:t>
      </w:r>
      <w:r w:rsidR="00460FBF" w:rsidRPr="000061B7">
        <w:rPr>
          <w:rFonts w:eastAsia="新細明體" w:hint="eastAsia"/>
          <w:spacing w:val="20"/>
          <w:sz w:val="22"/>
          <w:szCs w:val="22"/>
        </w:rPr>
        <w:t>0.169</w:t>
      </w:r>
      <w:r w:rsidR="00460FBF" w:rsidRPr="000061B7">
        <w:rPr>
          <w:rFonts w:eastAsia="新細明體" w:hint="eastAsia"/>
          <w:spacing w:val="20"/>
          <w:sz w:val="22"/>
          <w:szCs w:val="22"/>
        </w:rPr>
        <w:t>、</w:t>
      </w:r>
      <w:r w:rsidR="00460FBF" w:rsidRPr="000061B7">
        <w:rPr>
          <w:rFonts w:eastAsia="新細明體" w:hint="eastAsia"/>
          <w:spacing w:val="20"/>
          <w:sz w:val="22"/>
          <w:szCs w:val="22"/>
        </w:rPr>
        <w:t>0.097</w:t>
      </w:r>
      <w:r w:rsidR="00460FBF" w:rsidRPr="000061B7">
        <w:rPr>
          <w:rFonts w:eastAsia="新細明體" w:hint="eastAsia"/>
          <w:spacing w:val="20"/>
          <w:sz w:val="22"/>
          <w:szCs w:val="22"/>
        </w:rPr>
        <w:t>、</w:t>
      </w:r>
      <w:r w:rsidR="00460FBF" w:rsidRPr="000061B7">
        <w:rPr>
          <w:rFonts w:eastAsia="新細明體" w:hint="eastAsia"/>
          <w:spacing w:val="20"/>
          <w:sz w:val="22"/>
          <w:szCs w:val="22"/>
        </w:rPr>
        <w:t>0.058</w:t>
      </w:r>
      <w:proofErr w:type="gramStart"/>
      <w:r w:rsidR="00652E7B" w:rsidRPr="000061B7">
        <w:rPr>
          <w:rFonts w:eastAsia="新細明體" w:hint="eastAsia"/>
          <w:spacing w:val="20"/>
          <w:sz w:val="22"/>
          <w:szCs w:val="22"/>
        </w:rPr>
        <w:t>（</w:t>
      </w:r>
      <w:proofErr w:type="gramEnd"/>
      <w:r w:rsidR="00460FBF" w:rsidRPr="000061B7">
        <w:rPr>
          <w:rFonts w:eastAsia="新細明體" w:hint="eastAsia"/>
          <w:spacing w:val="20"/>
          <w:sz w:val="22"/>
          <w:szCs w:val="22"/>
        </w:rPr>
        <w:t>單位：</w:t>
      </w:r>
      <w:r w:rsidR="00460FBF" w:rsidRPr="00884B69">
        <w:rPr>
          <w:rFonts w:eastAsia="新細明體" w:hint="eastAsia"/>
          <w:spacing w:val="20"/>
          <w:sz w:val="22"/>
          <w:szCs w:val="22"/>
        </w:rPr>
        <w:t>g/100g</w:t>
      </w:r>
      <w:r w:rsidR="00460FBF" w:rsidRPr="00884B69">
        <w:rPr>
          <w:rFonts w:eastAsia="新細明體" w:hint="eastAsia"/>
          <w:spacing w:val="20"/>
          <w:sz w:val="22"/>
          <w:szCs w:val="22"/>
        </w:rPr>
        <w:t>水</w:t>
      </w:r>
      <w:proofErr w:type="gramStart"/>
      <w:r w:rsidR="00652E7B" w:rsidRPr="00884B69">
        <w:rPr>
          <w:rFonts w:eastAsia="新細明體" w:hint="eastAsia"/>
          <w:spacing w:val="20"/>
          <w:sz w:val="22"/>
          <w:szCs w:val="22"/>
        </w:rPr>
        <w:t>）</w:t>
      </w:r>
      <w:proofErr w:type="gramEnd"/>
      <w:r w:rsidR="00460FBF" w:rsidRPr="00884B69">
        <w:rPr>
          <w:rFonts w:eastAsia="新細明體" w:hint="eastAsia"/>
          <w:spacing w:val="20"/>
          <w:sz w:val="22"/>
          <w:szCs w:val="22"/>
        </w:rPr>
        <w:t>。下列相關的敘述，何者正確？</w:t>
      </w:r>
    </w:p>
    <w:p w14:paraId="6DA09EA1" w14:textId="43097577" w:rsidR="00F7385D" w:rsidRDefault="00AD442E" w:rsidP="00222A19">
      <w:pPr>
        <w:pStyle w:val="TIT1"/>
        <w:spacing w:beforeLines="0" w:before="0"/>
        <w:ind w:leftChars="165" w:left="1122" w:hangingChars="330" w:hanging="726"/>
        <w:rPr>
          <w:rFonts w:eastAsiaTheme="minorEastAsia"/>
          <w:spacing w:val="20"/>
        </w:rPr>
      </w:pPr>
      <w:r>
        <w:rPr>
          <w:rFonts w:eastAsiaTheme="minorEastAsia"/>
          <w:noProof/>
          <w:spacing w:val="20"/>
        </w:rPr>
        <mc:AlternateContent>
          <mc:Choice Requires="wpg">
            <w:drawing>
              <wp:anchor distT="0" distB="0" distL="114300" distR="114300" simplePos="0" relativeHeight="251816448" behindDoc="0" locked="0" layoutInCell="1" allowOverlap="1" wp14:anchorId="05B02801" wp14:editId="64788728">
                <wp:simplePos x="0" y="0"/>
                <wp:positionH relativeFrom="column">
                  <wp:align>center</wp:align>
                </wp:positionH>
                <wp:positionV relativeFrom="paragraph">
                  <wp:posOffset>199431</wp:posOffset>
                </wp:positionV>
                <wp:extent cx="3283200" cy="2770700"/>
                <wp:effectExtent l="0" t="0" r="0" b="10795"/>
                <wp:wrapNone/>
                <wp:docPr id="363" name="群組 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83200" cy="2770700"/>
                          <a:chOff x="-485915" y="-13936"/>
                          <a:chExt cx="2740800" cy="2312001"/>
                        </a:xfrm>
                      </wpg:grpSpPr>
                      <wpg:grpSp>
                        <wpg:cNvPr id="271" name="群組 271"/>
                        <wpg:cNvGrpSpPr>
                          <a:grpSpLocks noChangeAspect="1"/>
                        </wpg:cNvGrpSpPr>
                        <wpg:grpSpPr>
                          <a:xfrm>
                            <a:off x="-485915" y="-13936"/>
                            <a:ext cx="2740800" cy="2312001"/>
                            <a:chOff x="-459340" y="836176"/>
                            <a:chExt cx="2564050" cy="2174086"/>
                          </a:xfrm>
                        </wpg:grpSpPr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583" y="2830557"/>
                              <a:ext cx="546735" cy="1797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D9E5077" w14:textId="1FE8CCF1" w:rsidR="00E63684" w:rsidRPr="00AD442E" w:rsidRDefault="00E63684" w:rsidP="005D6B08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</w:pPr>
                                <w:r w:rsidRPr="00AD442E">
                                  <w:rPr>
                                    <w:rFonts w:eastAsiaTheme="minorEastAsia" w:hint="eastAsia"/>
                                    <w:sz w:val="22"/>
                                    <w:szCs w:val="22"/>
                                  </w:rPr>
                                  <w:t>圖</w:t>
                                </w:r>
                                <w:r w:rsidRPr="00AD442E"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g:grpSp>
                          <wpg:cNvPr id="270" name="群組 270"/>
                          <wpg:cNvGrpSpPr/>
                          <wpg:grpSpPr>
                            <a:xfrm>
                              <a:off x="-459340" y="836176"/>
                              <a:ext cx="2564050" cy="1923240"/>
                              <a:chOff x="-459340" y="836176"/>
                              <a:chExt cx="2564050" cy="1923240"/>
                            </a:xfrm>
                          </wpg:grpSpPr>
                          <pic:pic xmlns:pic="http://schemas.openxmlformats.org/drawingml/2006/picture">
                            <pic:nvPicPr>
                              <pic:cNvPr id="49" name="圖片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5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66">
                                        <a14:imgEffect>
                                          <a14:sharpenSoften amount="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0231" b="2868"/>
                              <a:stretch/>
                            </pic:blipFill>
                            <pic:spPr bwMode="auto">
                              <a:xfrm>
                                <a:off x="186375" y="836176"/>
                                <a:ext cx="1918335" cy="18123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3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36435" y="1300291"/>
                                <a:ext cx="337866" cy="15557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84CFCE" w14:textId="34988410" w:rsidR="00B168CD" w:rsidRPr="00AD442E" w:rsidRDefault="00B168CD" w:rsidP="005D6B08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H</w:t>
                                  </w: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Cl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55063" y="1974400"/>
                                <a:ext cx="37846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A95846" w14:textId="3DAC337D" w:rsidR="00B168CD" w:rsidRPr="00AD442E" w:rsidRDefault="00B168CD" w:rsidP="005D6B08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N</w:t>
                                  </w:r>
                                  <w:r w:rsidRPr="00AD442E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H</w:t>
                                  </w: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  <w:vertAlign w:val="subscript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7475" y="2085045"/>
                                <a:ext cx="378460" cy="1797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5CF0FE" w14:textId="619BB4FA" w:rsidR="00B168CD" w:rsidRPr="00AD442E" w:rsidRDefault="00B168CD" w:rsidP="005D6B08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SO</w:t>
                                  </w:r>
                                  <w:r w:rsidR="000061B7"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7695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DF2457" w14:textId="39E4C9C9" w:rsidR="00B168CD" w:rsidRPr="00AD442E" w:rsidRDefault="00B168C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72642" y="2579711"/>
                                <a:ext cx="546735" cy="17970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C488A6" w14:textId="604122D2" w:rsidR="00B168CD" w:rsidRPr="00AD442E" w:rsidRDefault="00B168CD" w:rsidP="005D6B08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溫度</w:t>
                                  </w:r>
                                  <w:r w:rsidR="00AD442E" w:rsidRPr="00AD442E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 xml:space="preserve"> </w:t>
                                  </w: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53300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95B967" w14:textId="4D909451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98905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72B160" w14:textId="0CDEA580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4510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305D55" w14:textId="47630BC4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90115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427572" w14:textId="3DC7477A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40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3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35720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C2E200" w14:textId="2F7DE1FD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50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81325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52A09D" w14:textId="0B537597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60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26930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1E2026" w14:textId="00B6C1EB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70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78360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F13628" w14:textId="7E3A1122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80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4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23965" y="2422869"/>
                                <a:ext cx="14668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BA6FDD" w14:textId="4B32413C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90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63746" y="2422869"/>
                                <a:ext cx="193675" cy="127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ED53FBC" w14:textId="4E1C7CD8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100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2318033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B8BF09" w14:textId="60F9439C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2178252"/>
                                <a:ext cx="23400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DDB4771" w14:textId="2D0FD577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10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2032647"/>
                                <a:ext cx="234000" cy="126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46AF24" w14:textId="003FF2B0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20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9038" y="1887042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714B1C" w14:textId="39535074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1747261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BF56EF" w14:textId="187A217E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40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1601656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C5B390" w14:textId="25FCFDCA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50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5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2057" y="1456051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1646B8" w14:textId="3816C5D2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60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70657" y="1312533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76CF5A" w14:textId="5EE3661D" w:rsidR="00F150DD" w:rsidRPr="00AD442E" w:rsidRDefault="00F150DD" w:rsidP="00B168CD">
                                  <w:pPr>
                                    <w:spacing w:line="200" w:lineRule="exac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>70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1158715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018620" w14:textId="54D14385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80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1016546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85EE05" w14:textId="69D457A8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90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0441" y="870941"/>
                                <a:ext cx="233680" cy="1257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EEC08F" w14:textId="7EA871D6" w:rsidR="00F150DD" w:rsidRPr="00AD442E" w:rsidRDefault="00F150DD" w:rsidP="00F150DD">
                                  <w:pPr>
                                    <w:wordWrap w:val="0"/>
                                    <w:spacing w:line="200" w:lineRule="exact"/>
                                    <w:jc w:val="right"/>
                                    <w:rPr>
                                      <w:rFonts w:eastAsiaTheme="minorEastAsia"/>
                                      <w:sz w:val="20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0"/>
                                    </w:rPr>
                                    <w:t xml:space="preserve">100 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6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459340" y="1237801"/>
                                <a:ext cx="645599" cy="69734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FB9752" w14:textId="77777777" w:rsidR="00E3642F" w:rsidRDefault="00F150DD" w:rsidP="00E3642F">
                                  <w:pPr>
                                    <w:spacing w:line="28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proofErr w:type="gramStart"/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溶</w:t>
                                  </w:r>
                                  <w:proofErr w:type="gramEnd"/>
                                </w:p>
                                <w:p w14:paraId="408860A0" w14:textId="77777777" w:rsidR="00E3642F" w:rsidRDefault="00F150DD" w:rsidP="00E3642F">
                                  <w:pPr>
                                    <w:spacing w:line="28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解</w:t>
                                  </w:r>
                                </w:p>
                                <w:p w14:paraId="659C01A5" w14:textId="77777777" w:rsidR="00E3642F" w:rsidRDefault="00F150DD" w:rsidP="00E3642F">
                                  <w:pPr>
                                    <w:spacing w:line="28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度</w:t>
                                  </w:r>
                                </w:p>
                                <w:p w14:paraId="07627878" w14:textId="4AEF9E62" w:rsidR="00F150DD" w:rsidRPr="00AD442E" w:rsidRDefault="00F150DD" w:rsidP="00E3642F">
                                  <w:pPr>
                                    <w:spacing w:line="28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（</w:t>
                                  </w: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g/100g</w:t>
                                  </w:r>
                                  <w:r w:rsidRPr="00AD442E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水）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340" name="弧形 340"/>
                        <wps:cNvSpPr>
                          <a:spLocks noChangeAspect="1"/>
                        </wps:cNvSpPr>
                        <wps:spPr>
                          <a:xfrm rot="18267030">
                            <a:off x="1079765" y="607410"/>
                            <a:ext cx="244800" cy="108000"/>
                          </a:xfrm>
                          <a:prstGeom prst="arc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弧形 361"/>
                        <wps:cNvSpPr>
                          <a:spLocks noChangeAspect="1"/>
                        </wps:cNvSpPr>
                        <wps:spPr>
                          <a:xfrm rot="17741624">
                            <a:off x="1222200" y="1518437"/>
                            <a:ext cx="280108" cy="107950"/>
                          </a:xfrm>
                          <a:prstGeom prst="arc">
                            <a:avLst>
                              <a:gd name="adj1" fmla="val 16200000"/>
                              <a:gd name="adj2" fmla="val 20763813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弧形 362"/>
                        <wps:cNvSpPr>
                          <a:spLocks noChangeAspect="1"/>
                        </wps:cNvSpPr>
                        <wps:spPr>
                          <a:xfrm rot="17911294">
                            <a:off x="1724672" y="1389027"/>
                            <a:ext cx="244475" cy="107950"/>
                          </a:xfrm>
                          <a:prstGeom prst="arc">
                            <a:avLst>
                              <a:gd name="adj1" fmla="val 16200000"/>
                              <a:gd name="adj2" fmla="val 21136097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head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B02801" id="群組 363" o:spid="_x0000_s1175" style="position:absolute;left:0;text-align:left;margin-left:0;margin-top:15.7pt;width:258.5pt;height:218.15pt;z-index:251816448;mso-position-horizontal:center;mso-width-relative:margin;mso-height-relative:margin" coordorigin="-4859,-139" coordsize="27408,23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">
                <o:lock v:ext="edit" aspectratio="t"/>
                <v:group id="群組 271" o:spid="_x0000_s1176" style="position:absolute;left:-4859;top:-139;width:27407;height:23119" coordorigin="-4593,8361" coordsize="25640,21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o:lock v:ext="edit" aspectratio="t"/>
                  <v:shape id="Text Box 2" o:spid="_x0000_s1177" type="#_x0000_t202" style="position:absolute;left:5485;top:28305;width:5468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  <v:textbox inset="0,0,0,0">
                      <w:txbxContent>
                        <w:p w14:paraId="6D9E5077" w14:textId="1FE8CCF1" w:rsidR="00E63684" w:rsidRPr="00AD442E" w:rsidRDefault="00E63684" w:rsidP="005D6B08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2"/>
                              <w:szCs w:val="22"/>
                            </w:rPr>
                          </w:pPr>
                          <w:r w:rsidRPr="00AD442E">
                            <w:rPr>
                              <w:rFonts w:eastAsiaTheme="minorEastAsia" w:hint="eastAsia"/>
                              <w:sz w:val="22"/>
                              <w:szCs w:val="22"/>
                            </w:rPr>
                            <w:t>圖</w:t>
                          </w:r>
                          <w:r w:rsidRPr="00AD442E">
                            <w:rPr>
                              <w:rFonts w:eastAsiaTheme="minorEastAsia"/>
                              <w:sz w:val="22"/>
                              <w:szCs w:val="22"/>
                            </w:rPr>
                            <w:t>7</w:t>
                          </w:r>
                        </w:p>
                      </w:txbxContent>
                    </v:textbox>
                  </v:shape>
                  <v:group id="群組 270" o:spid="_x0000_s1178" style="position:absolute;left:-4593;top:8361;width:25640;height:19233" coordorigin="-4593,8361" coordsize="25640,19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<v:shape id="圖片 49" o:spid="_x0000_s1179" type="#_x0000_t75" style="position:absolute;left:1863;top:8361;width:19184;height:18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">
                      <v:imagedata r:id="rId167" o:title="" croptop="19812f" cropbottom="1880f"/>
                    </v:shape>
                    <v:shape id="Text Box 2" o:spid="_x0000_s1180" type="#_x0000_t202" style="position:absolute;left:11364;top:13002;width:3379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/o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HSX+i7BAAAA3AAAAA8AAAAA&#10;AAAAAAAAAAAABwIAAGRycy9kb3ducmV2LnhtbFBLBQYAAAAAAwADALcAAAD1AgAAAAA=&#10;" filled="f" stroked="f">
                      <v:textbox inset="0,0,0,0">
                        <w:txbxContent>
                          <w:p w14:paraId="6784CFCE" w14:textId="34988410" w:rsidR="00B168CD" w:rsidRPr="00AD442E" w:rsidRDefault="00B168CD" w:rsidP="005D6B08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H</w:t>
                            </w: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Cl</w:t>
                            </w:r>
                          </w:p>
                        </w:txbxContent>
                      </v:textbox>
                    </v:shape>
                    <v:shape id="Text Box 2" o:spid="_x0000_s1181" type="#_x0000_t202" style="position:absolute;left:15550;top:19744;width:378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    <v:textbox inset="0,0,0,0">
                        <w:txbxContent>
                          <w:p w14:paraId="7AA95846" w14:textId="3DAC337D" w:rsidR="00B168CD" w:rsidRPr="00AD442E" w:rsidRDefault="00B168CD" w:rsidP="005D6B08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N</w:t>
                            </w:r>
                            <w:r w:rsidRPr="00AD442E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H</w:t>
                            </w: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shape id="Text Box 2" o:spid="_x0000_s1182" type="#_x0000_t202" style="position:absolute;left:10774;top:20850;width:378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    <v:textbox inset="0,0,0,0">
                        <w:txbxContent>
                          <w:p w14:paraId="665CF0FE" w14:textId="619BB4FA" w:rsidR="00B168CD" w:rsidRPr="00AD442E" w:rsidRDefault="00B168CD" w:rsidP="005D6B08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SO</w:t>
                            </w:r>
                            <w:r w:rsidR="000061B7" w:rsidRPr="00AD442E">
                              <w:rPr>
                                <w:rFonts w:eastAsiaTheme="minorEastAsia"/>
                                <w:sz w:val="21"/>
                                <w:szCs w:val="21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2" o:spid="_x0000_s1183" type="#_x0000_t202" style="position:absolute;left:4076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    <v:textbox inset="0,0,0,0">
                        <w:txbxContent>
                          <w:p w14:paraId="47DF2457" w14:textId="39E4C9C9" w:rsidR="00B168CD" w:rsidRPr="00AD442E" w:rsidRDefault="00B168C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2" o:spid="_x0000_s1184" type="#_x0000_t202" style="position:absolute;left:9726;top:25797;width:5467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    <v:textbox inset="0,0,0,0">
                        <w:txbxContent>
                          <w:p w14:paraId="76C488A6" w14:textId="604122D2" w:rsidR="00B168CD" w:rsidRPr="00AD442E" w:rsidRDefault="00B168CD" w:rsidP="005D6B08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溫度</w:t>
                            </w:r>
                            <w:r w:rsidR="00AD442E" w:rsidRPr="00AD442E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℃</w:t>
                            </w:r>
                          </w:p>
                        </w:txbxContent>
                      </v:textbox>
                    </v:shape>
                    <v:shape id="Text Box 2" o:spid="_x0000_s1185" type="#_x0000_t202" style="position:absolute;left:5533;top:24228;width:1466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    <v:textbox inset="0,0,0,0">
                        <w:txbxContent>
                          <w:p w14:paraId="7B95B967" w14:textId="4D909451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  <v:shape id="Text Box 2" o:spid="_x0000_s1186" type="#_x0000_t202" style="position:absolute;left:6989;top:24228;width:1466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    <v:textbox inset="0,0,0,0">
                        <w:txbxContent>
                          <w:p w14:paraId="4E72B160" w14:textId="0CDEA580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20</w:t>
                            </w:r>
                          </w:p>
                        </w:txbxContent>
                      </v:textbox>
                    </v:shape>
                    <v:shape id="Text Box 2" o:spid="_x0000_s1187" type="#_x0000_t202" style="position:absolute;left:8445;top:24228;width:1466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    <v:textbox inset="0,0,0,0">
                        <w:txbxContent>
                          <w:p w14:paraId="53305D55" w14:textId="47630BC4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  <v:shape id="Text Box 2" o:spid="_x0000_s1188" type="#_x0000_t202" style="position:absolute;left:9901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    <v:textbox inset="0,0,0,0">
                        <w:txbxContent>
                          <w:p w14:paraId="5E427572" w14:textId="3DC7477A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40</w:t>
                            </w:r>
                          </w:p>
                        </w:txbxContent>
                      </v:textbox>
                    </v:shape>
                    <v:shape id="Text Box 2" o:spid="_x0000_s1189" type="#_x0000_t202" style="position:absolute;left:11357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    <v:textbox inset="0,0,0,0">
                        <w:txbxContent>
                          <w:p w14:paraId="43C2E200" w14:textId="2F7DE1FD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50</w:t>
                            </w:r>
                          </w:p>
                        </w:txbxContent>
                      </v:textbox>
                    </v:shape>
                    <v:shape id="Text Box 2" o:spid="_x0000_s1190" type="#_x0000_t202" style="position:absolute;left:12813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    <v:textbox inset="0,0,0,0">
                        <w:txbxContent>
                          <w:p w14:paraId="0B52A09D" w14:textId="0B537597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60</w:t>
                            </w:r>
                          </w:p>
                        </w:txbxContent>
                      </v:textbox>
                    </v:shape>
                    <v:shape id="Text Box 2" o:spid="_x0000_s1191" type="#_x0000_t202" style="position:absolute;left:14269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    <v:textbox inset="0,0,0,0">
                        <w:txbxContent>
                          <w:p w14:paraId="1F1E2026" w14:textId="00B6C1EB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70</w:t>
                            </w:r>
                          </w:p>
                        </w:txbxContent>
                      </v:textbox>
                    </v:shape>
                    <v:shape id="Text Box 2" o:spid="_x0000_s1192" type="#_x0000_t202" style="position:absolute;left:15783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    <v:textbox inset="0,0,0,0">
                        <w:txbxContent>
                          <w:p w14:paraId="5AF13628" w14:textId="7E3A1122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80</w:t>
                            </w:r>
                          </w:p>
                        </w:txbxContent>
                      </v:textbox>
                    </v:shape>
                    <v:shape id="Text Box 2" o:spid="_x0000_s1193" type="#_x0000_t202" style="position:absolute;left:17239;top:24228;width:146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    <v:textbox inset="0,0,0,0">
                        <w:txbxContent>
                          <w:p w14:paraId="05BA6FDD" w14:textId="4B32413C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90</w:t>
                            </w:r>
                          </w:p>
                        </w:txbxContent>
                      </v:textbox>
                    </v:shape>
                    <v:shape id="Text Box 2" o:spid="_x0000_s1194" type="#_x0000_t202" style="position:absolute;left:18637;top:24228;width:1937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LoV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MYEuhXEAAAA3AAAAA8A&#10;AAAAAAAAAAAAAAAABwIAAGRycy9kb3ducmV2LnhtbFBLBQYAAAAAAwADALcAAAD4AgAAAAA=&#10;" filled="f" stroked="f">
                      <v:textbox inset="0,0,0,0">
                        <w:txbxContent>
                          <w:p w14:paraId="3ED53FBC" w14:textId="4E1C7CD8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100</w:t>
                            </w:r>
                          </w:p>
                        </w:txbxContent>
                      </v:textbox>
                    </v:shape>
                    <v:shape id="Text Box 2" o:spid="_x0000_s1195" type="#_x0000_t202" style="position:absolute;left:2504;top:23180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    <v:textbox inset="0,0,0,0">
                        <w:txbxContent>
                          <w:p w14:paraId="32B8BF09" w14:textId="60F9439C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0 </w:t>
                            </w:r>
                          </w:p>
                        </w:txbxContent>
                      </v:textbox>
                    </v:shape>
                    <v:shape id="Text Box 2" o:spid="_x0000_s1196" type="#_x0000_t202" style="position:absolute;left:2504;top:21782;width:2340;height:1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xmN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1nMZjcYAAADcAAAA&#10;DwAAAAAAAAAAAAAAAAAHAgAAZHJzL2Rvd25yZXYueG1sUEsFBgAAAAADAAMAtwAAAPoCAAAAAA==&#10;" filled="f" stroked="f">
                      <v:textbox inset="0,0,0,0">
                        <w:txbxContent>
                          <w:p w14:paraId="4DDB4771" w14:textId="2D0FD577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10 </w:t>
                            </w:r>
                          </w:p>
                        </w:txbxContent>
                      </v:textbox>
                    </v:shape>
                    <v:shape id="Text Box 2" o:spid="_x0000_s1197" type="#_x0000_t202" style="position:absolute;left:2504;top:20326;width:2340;height:1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7wW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5P7wWxQAAANwAAAAP&#10;AAAAAAAAAAAAAAAAAAcCAABkcnMvZG93bnJldi54bWxQSwUGAAAAAAMAAwC3AAAA+QIAAAAA&#10;" filled="f" stroked="f">
                      <v:textbox inset="0,0,0,0">
                        <w:txbxContent>
                          <w:p w14:paraId="4F46AF24" w14:textId="003FF2B0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20 </w:t>
                            </w:r>
                          </w:p>
                        </w:txbxContent>
                      </v:textbox>
                    </v:shape>
                    <v:shape id="Text Box 2" o:spid="_x0000_s1198" type="#_x0000_t202" style="position:absolute;left:2690;top:18870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        <v:textbox inset="0,0,0,0">
                        <w:txbxContent>
                          <w:p w14:paraId="28714B1C" w14:textId="39535074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  <v:shape id="Text Box 2" o:spid="_x0000_s1199" type="#_x0000_t202" style="position:absolute;left:2504;top:17472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    <v:textbox inset="0,0,0,0">
                        <w:txbxContent>
                          <w:p w14:paraId="5BBF56EF" w14:textId="187A217E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40 </w:t>
                            </w:r>
                          </w:p>
                        </w:txbxContent>
                      </v:textbox>
                    </v:shape>
                    <v:shape id="Text Box 2" o:spid="_x0000_s1200" type="#_x0000_t202" style="position:absolute;left:2504;top:16016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    <v:textbox inset="0,0,0,0">
                        <w:txbxContent>
                          <w:p w14:paraId="2AC5B390" w14:textId="25FCFDCA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50 </w:t>
                            </w:r>
                          </w:p>
                        </w:txbxContent>
                      </v:textbox>
                    </v:shape>
                    <v:shape id="Text Box 2" o:spid="_x0000_s1201" type="#_x0000_t202" style="position:absolute;left:2520;top:14560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    <v:textbox inset="0,0,0,0">
                        <w:txbxContent>
                          <w:p w14:paraId="251646B8" w14:textId="3816C5D2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60 </w:t>
                            </w:r>
                          </w:p>
                        </w:txbxContent>
                      </v:textbox>
                    </v:shape>
                    <v:shape id="Text Box 2" o:spid="_x0000_s1202" type="#_x0000_t202" style="position:absolute;left:2706;top:13125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    <v:textbox inset="0,0,0,0">
                        <w:txbxContent>
                          <w:p w14:paraId="4176CF5A" w14:textId="5EE3661D" w:rsidR="00F150DD" w:rsidRPr="00AD442E" w:rsidRDefault="00F150DD" w:rsidP="00B168CD">
                            <w:pPr>
                              <w:spacing w:line="200" w:lineRule="exact"/>
                              <w:jc w:val="center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>70</w:t>
                            </w:r>
                          </w:p>
                        </w:txbxContent>
                      </v:textbox>
                    </v:shape>
                    <v:shape id="Text Box 2" o:spid="_x0000_s1203" type="#_x0000_t202" style="position:absolute;left:2504;top:11587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    <v:textbox inset="0,0,0,0">
                        <w:txbxContent>
                          <w:p w14:paraId="53018620" w14:textId="54D14385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80 </w:t>
                            </w:r>
                          </w:p>
                        </w:txbxContent>
                      </v:textbox>
                    </v:shape>
                    <v:shape id="Text Box 2" o:spid="_x0000_s1204" type="#_x0000_t202" style="position:absolute;left:2504;top:10165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    <v:textbox inset="0,0,0,0">
                        <w:txbxContent>
                          <w:p w14:paraId="5685EE05" w14:textId="69D457A8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90 </w:t>
                            </w:r>
                          </w:p>
                        </w:txbxContent>
                      </v:textbox>
                    </v:shape>
                    <v:shape id="Text Box 2" o:spid="_x0000_s1205" type="#_x0000_t202" style="position:absolute;left:2504;top:8709;width:233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    <v:textbox inset="0,0,0,0">
                        <w:txbxContent>
                          <w:p w14:paraId="59EEC08F" w14:textId="7EA871D6" w:rsidR="00F150DD" w:rsidRPr="00AD442E" w:rsidRDefault="00F150DD" w:rsidP="00F150DD">
                            <w:pPr>
                              <w:wordWrap w:val="0"/>
                              <w:spacing w:line="200" w:lineRule="exact"/>
                              <w:jc w:val="right"/>
                              <w:rPr>
                                <w:rFonts w:eastAsiaTheme="minorEastAsia"/>
                                <w:sz w:val="20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0"/>
                              </w:rPr>
                              <w:t xml:space="preserve">100 </w:t>
                            </w:r>
                          </w:p>
                        </w:txbxContent>
                      </v:textbox>
                    </v:shape>
                    <v:shape id="Text Box 2" o:spid="_x0000_s1206" type="#_x0000_t202" style="position:absolute;left:-4593;top:12378;width:6455;height:6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    <v:textbox inset="0,0,0,0">
                        <w:txbxContent>
                          <w:p w14:paraId="4BFB9752" w14:textId="77777777" w:rsidR="00E3642F" w:rsidRDefault="00F150DD" w:rsidP="00E3642F">
                            <w:pPr>
                              <w:spacing w:line="28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溶</w:t>
                            </w:r>
                            <w:proofErr w:type="gramEnd"/>
                          </w:p>
                          <w:p w14:paraId="408860A0" w14:textId="77777777" w:rsidR="00E3642F" w:rsidRDefault="00F150DD" w:rsidP="00E3642F">
                            <w:pPr>
                              <w:spacing w:line="28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解</w:t>
                            </w:r>
                          </w:p>
                          <w:p w14:paraId="659C01A5" w14:textId="77777777" w:rsidR="00E3642F" w:rsidRDefault="00F150DD" w:rsidP="00E3642F">
                            <w:pPr>
                              <w:spacing w:line="28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度</w:t>
                            </w:r>
                          </w:p>
                          <w:p w14:paraId="07627878" w14:textId="4AEF9E62" w:rsidR="00F150DD" w:rsidRPr="00AD442E" w:rsidRDefault="00F150DD" w:rsidP="00E3642F">
                            <w:pPr>
                              <w:spacing w:line="28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（</w:t>
                            </w: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g/100g</w:t>
                            </w:r>
                            <w:r w:rsidRPr="00AD442E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水）</w:t>
                            </w:r>
                          </w:p>
                        </w:txbxContent>
                      </v:textbox>
                    </v:shape>
                  </v:group>
                </v:group>
                <v:shape id="弧形 340" o:spid="_x0000_s1207" style="position:absolute;left:10797;top:6074;width:2448;height:1080;rotation:-3640492fd;visibility:visible;mso-wrap-style:square;v-text-anchor:middle" coordsize="244800,10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" path="m122400,nsc190000,,244800,24177,244800,54000r-122400,l122400,xem122400,nfc190000,,244800,24177,244800,54000e" filled="f" strokecolor="black [3213]" strokeweight=".5pt">
                  <v:stroke startarrow="block" startarrowwidth="narrow" startarrowlength="short" joinstyle="miter"/>
                  <v:path arrowok="t" o:connecttype="custom" o:connectlocs="122400,0;244800,54000" o:connectangles="0,0"/>
                  <o:lock v:ext="edit" aspectratio="t"/>
                </v:shape>
                <v:shape id="弧形 361" o:spid="_x0000_s1208" style="position:absolute;left:12221;top:15184;width:2801;height:1080;rotation:-4214375fd;visibility:visible;mso-wrap-style:square;v-text-anchor:middle" coordsize="280108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" path="m140054,nsc187673,,232029,9324,257809,24754l140054,53975,140054,xem140054,nfc187673,,232029,9324,257809,24754e" filled="f" strokecolor="black [3213]" strokeweight=".5pt">
                  <v:stroke startarrow="block" startarrowwidth="narrow" startarrowlength="short" joinstyle="miter"/>
                  <v:path arrowok="t" o:connecttype="custom" o:connectlocs="140054,0;257809,24754" o:connectangles="0,0"/>
                  <o:lock v:ext="edit" aspectratio="t"/>
                </v:shape>
                <v:shape id="弧形 362" o:spid="_x0000_s1209" style="position:absolute;left:17246;top:13890;width:2445;height:1079;rotation:-4029051fd;visibility:visible;mso-wrap-style:square;v-text-anchor:middle" coordsize="244475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" path="m122237,nsc175909,,223302,15459,239077,38112l122238,53975v,-17992,-1,-35983,-1,-53975xem122237,nfc175909,,223302,15459,239077,38112e" filled="f" strokecolor="black [3213]" strokeweight=".5pt">
                  <v:stroke startarrow="block" startarrowwidth="narrow" startarrowlength="short" joinstyle="miter"/>
                  <v:path arrowok="t" o:connecttype="custom" o:connectlocs="122237,0;239077,38112" o:connectangles="0,0"/>
                  <o:lock v:ext="edit" aspectratio="t"/>
                </v:shape>
              </v:group>
            </w:pict>
          </mc:Fallback>
        </mc:AlternateContent>
      </w:r>
    </w:p>
    <w:p w14:paraId="013207FD" w14:textId="65A22240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19A0BFBC" w14:textId="09EF7934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57C9726D" w14:textId="340D20DC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01FFC195" w14:textId="77777777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0BF9A293" w14:textId="3DE542C1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2E7E3EDF" w14:textId="2C7F615D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4D0AB7A0" w14:textId="4B403362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5D32B95E" w14:textId="24912AB4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1D41E887" w14:textId="24EED05A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159739C8" w14:textId="4AFD1C8C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6E66ECF8" w14:textId="5235A7C9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2D314803" w14:textId="77777777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2C085D27" w14:textId="77777777" w:rsidR="00F7385D" w:rsidRDefault="00F7385D" w:rsidP="00222A19">
      <w:pPr>
        <w:pStyle w:val="TIT1"/>
        <w:spacing w:beforeLines="0" w:before="0"/>
        <w:ind w:leftChars="165" w:left="1254" w:hangingChars="330" w:hanging="858"/>
        <w:rPr>
          <w:rFonts w:eastAsiaTheme="minorEastAsia"/>
          <w:spacing w:val="20"/>
        </w:rPr>
      </w:pPr>
    </w:p>
    <w:p w14:paraId="36A41574" w14:textId="118F8360" w:rsidR="00460FBF" w:rsidRPr="00783237" w:rsidRDefault="00783237" w:rsidP="00AD442E">
      <w:pPr>
        <w:pStyle w:val="TIT1"/>
        <w:spacing w:beforeLines="0" w:before="0"/>
        <w:ind w:leftChars="165" w:left="1241" w:hangingChars="325" w:hanging="845"/>
        <w:rPr>
          <w:rFonts w:eastAsiaTheme="minorEastAsia"/>
          <w:spacing w:val="20"/>
        </w:rPr>
      </w:pPr>
      <w:r>
        <w:rPr>
          <w:rFonts w:eastAsiaTheme="minorEastAsia" w:hint="eastAsia"/>
          <w:spacing w:val="20"/>
        </w:rPr>
        <w:t>（</w:t>
      </w:r>
      <w:r w:rsidR="00460FBF" w:rsidRPr="00783237">
        <w:rPr>
          <w:rFonts w:eastAsiaTheme="minorEastAsia" w:hint="eastAsia"/>
          <w:spacing w:val="20"/>
        </w:rPr>
        <w:t>甲</w:t>
      </w:r>
      <w:r>
        <w:rPr>
          <w:rFonts w:eastAsiaTheme="minorEastAsia" w:hint="eastAsia"/>
          <w:spacing w:val="20"/>
        </w:rPr>
        <w:t>）</w:t>
      </w:r>
      <w:r w:rsidR="00AD442E">
        <w:rPr>
          <w:rFonts w:eastAsiaTheme="minorEastAsia"/>
          <w:spacing w:val="20"/>
        </w:rPr>
        <w:tab/>
      </w:r>
      <w:r w:rsidR="00460FBF" w:rsidRPr="00783237">
        <w:rPr>
          <w:rFonts w:eastAsiaTheme="minorEastAsia" w:hint="eastAsia"/>
          <w:spacing w:val="20"/>
        </w:rPr>
        <w:t>在</w:t>
      </w:r>
      <w:r w:rsidR="00460FBF" w:rsidRPr="00783237">
        <w:rPr>
          <w:rFonts w:eastAsiaTheme="minorEastAsia" w:hint="eastAsia"/>
          <w:spacing w:val="20"/>
        </w:rPr>
        <w:t>0</w:t>
      </w:r>
      <w:r w:rsidR="00460FBF" w:rsidRPr="00222A19">
        <w:rPr>
          <w:rFonts w:eastAsiaTheme="minorEastAsia"/>
          <w:spacing w:val="20"/>
        </w:rPr>
        <w:t>℃</w:t>
      </w:r>
      <w:r w:rsidR="00460FBF" w:rsidRPr="00783237">
        <w:rPr>
          <w:rFonts w:eastAsiaTheme="minorEastAsia" w:hint="eastAsia"/>
          <w:spacing w:val="20"/>
        </w:rPr>
        <w:t>時，氣體</w:t>
      </w:r>
      <w:r w:rsidR="00460FBF" w:rsidRPr="00783237">
        <w:rPr>
          <w:rFonts w:eastAsiaTheme="minorEastAsia"/>
          <w:spacing w:val="20"/>
        </w:rPr>
        <w:t>在水中的溶解度</w:t>
      </w:r>
      <w:r w:rsidR="00460FBF" w:rsidRPr="00783237">
        <w:rPr>
          <w:rFonts w:eastAsiaTheme="minorEastAsia" w:hint="eastAsia"/>
          <w:spacing w:val="20"/>
        </w:rPr>
        <w:t>大小順序為</w:t>
      </w:r>
      <w:r w:rsidR="00B4429D" w:rsidRPr="00B4429D">
        <w:rPr>
          <w:position w:val="-10"/>
        </w:rPr>
        <w:object w:dxaOrig="1640" w:dyaOrig="320" w14:anchorId="6DD10BA2">
          <v:shape id="_x0000_i1088" type="#_x0000_t75" style="width:82.75pt;height:15.9pt" o:ole="">
            <v:imagedata r:id="rId168" o:title=""/>
          </v:shape>
          <o:OLEObject Type="Embed" ProgID="Equation.DSMT4" ShapeID="_x0000_i1088" DrawAspect="Content" ObjectID="_1804068151" r:id="rId169"/>
        </w:object>
      </w:r>
    </w:p>
    <w:p w14:paraId="4FD7C29B" w14:textId="528D4B53" w:rsidR="00460FBF" w:rsidRPr="00783237" w:rsidRDefault="00783237" w:rsidP="00AD442E">
      <w:pPr>
        <w:pStyle w:val="TIT1"/>
        <w:spacing w:beforeLines="0" w:before="0"/>
        <w:ind w:leftChars="165" w:left="1241" w:hangingChars="325" w:hanging="845"/>
        <w:rPr>
          <w:rFonts w:eastAsiaTheme="minorEastAsia"/>
          <w:spacing w:val="20"/>
        </w:rPr>
      </w:pPr>
      <w:r>
        <w:rPr>
          <w:rFonts w:eastAsiaTheme="minorEastAsia" w:hint="eastAsia"/>
          <w:spacing w:val="20"/>
        </w:rPr>
        <w:t>（</w:t>
      </w:r>
      <w:r w:rsidR="00460FBF" w:rsidRPr="00783237">
        <w:rPr>
          <w:rFonts w:eastAsiaTheme="minorEastAsia" w:hint="eastAsia"/>
          <w:spacing w:val="20"/>
        </w:rPr>
        <w:t>乙</w:t>
      </w:r>
      <w:r>
        <w:rPr>
          <w:rFonts w:eastAsiaTheme="minorEastAsia" w:hint="eastAsia"/>
          <w:spacing w:val="20"/>
        </w:rPr>
        <w:t>）</w:t>
      </w:r>
      <w:r w:rsidR="00AD442E">
        <w:rPr>
          <w:rFonts w:eastAsiaTheme="minorEastAsia"/>
          <w:spacing w:val="20"/>
        </w:rPr>
        <w:tab/>
      </w:r>
      <w:r w:rsidR="00460FBF" w:rsidRPr="00783237">
        <w:rPr>
          <w:rFonts w:eastAsiaTheme="minorEastAsia" w:hint="eastAsia"/>
          <w:spacing w:val="20"/>
        </w:rPr>
        <w:t>在</w:t>
      </w:r>
      <w:r w:rsidR="00460FBF" w:rsidRPr="00783237">
        <w:rPr>
          <w:rFonts w:eastAsiaTheme="minorEastAsia" w:hint="eastAsia"/>
          <w:spacing w:val="20"/>
        </w:rPr>
        <w:t>0-</w:t>
      </w:r>
      <w:r w:rsidR="00460FBF" w:rsidRPr="00783237">
        <w:rPr>
          <w:rFonts w:eastAsiaTheme="minorEastAsia"/>
          <w:spacing w:val="20"/>
        </w:rPr>
        <w:t>60</w:t>
      </w:r>
      <w:r w:rsidR="00460FBF" w:rsidRPr="00222A19">
        <w:rPr>
          <w:rFonts w:eastAsiaTheme="minorEastAsia"/>
          <w:spacing w:val="20"/>
        </w:rPr>
        <w:t>℃</w:t>
      </w:r>
      <w:proofErr w:type="gramStart"/>
      <w:r w:rsidR="00460FBF" w:rsidRPr="00783237">
        <w:rPr>
          <w:rFonts w:eastAsiaTheme="minorEastAsia" w:hint="eastAsia"/>
          <w:spacing w:val="20"/>
        </w:rPr>
        <w:t>之間，</w:t>
      </w:r>
      <w:proofErr w:type="gramEnd"/>
      <w:r w:rsidR="00460FBF" w:rsidRPr="00783237">
        <w:rPr>
          <w:rFonts w:eastAsiaTheme="minorEastAsia" w:hint="eastAsia"/>
          <w:spacing w:val="20"/>
        </w:rPr>
        <w:t>溫度升高時，氣體</w:t>
      </w:r>
      <w:r w:rsidR="00460FBF" w:rsidRPr="00783237">
        <w:rPr>
          <w:rFonts w:eastAsiaTheme="minorEastAsia"/>
          <w:spacing w:val="20"/>
        </w:rPr>
        <w:t>在水中的</w:t>
      </w:r>
      <w:r w:rsidR="00460FBF" w:rsidRPr="00783237">
        <w:rPr>
          <w:rFonts w:eastAsiaTheme="minorEastAsia" w:hint="eastAsia"/>
          <w:spacing w:val="20"/>
        </w:rPr>
        <w:t>溶解度降低</w:t>
      </w:r>
    </w:p>
    <w:p w14:paraId="40006723" w14:textId="1D72A76A" w:rsidR="00833E79" w:rsidRPr="00AD442E" w:rsidRDefault="00783237" w:rsidP="00222A19">
      <w:pPr>
        <w:pStyle w:val="TIT1"/>
        <w:spacing w:beforeLines="0" w:before="0"/>
        <w:ind w:leftChars="165" w:left="1241" w:hangingChars="325" w:hanging="845"/>
        <w:rPr>
          <w:rFonts w:eastAsiaTheme="minorEastAsia"/>
          <w:spacing w:val="22"/>
        </w:rPr>
      </w:pPr>
      <w:r>
        <w:rPr>
          <w:rFonts w:eastAsiaTheme="minorEastAsia" w:hint="eastAsia"/>
          <w:spacing w:val="20"/>
        </w:rPr>
        <w:t>（</w:t>
      </w:r>
      <w:r w:rsidR="00460FBF" w:rsidRPr="00783237">
        <w:rPr>
          <w:rFonts w:eastAsiaTheme="minorEastAsia" w:hint="eastAsia"/>
          <w:spacing w:val="20"/>
        </w:rPr>
        <w:t>丙</w:t>
      </w:r>
      <w:r>
        <w:rPr>
          <w:rFonts w:eastAsiaTheme="minorEastAsia" w:hint="eastAsia"/>
          <w:spacing w:val="20"/>
        </w:rPr>
        <w:t>）</w:t>
      </w:r>
      <w:r w:rsidR="00AD442E">
        <w:rPr>
          <w:rFonts w:eastAsiaTheme="minorEastAsia"/>
          <w:spacing w:val="20"/>
        </w:rPr>
        <w:tab/>
      </w:r>
      <w:r w:rsidR="00460FBF" w:rsidRPr="00AD442E">
        <w:rPr>
          <w:rFonts w:eastAsiaTheme="minorEastAsia" w:hint="eastAsia"/>
          <w:spacing w:val="22"/>
        </w:rPr>
        <w:t>將</w:t>
      </w:r>
      <w:r w:rsidR="00460FBF" w:rsidRPr="00AD442E">
        <w:rPr>
          <w:rFonts w:eastAsiaTheme="minorEastAsia" w:hint="eastAsia"/>
          <w:spacing w:val="22"/>
        </w:rPr>
        <w:t>4</w:t>
      </w:r>
      <w:r w:rsidR="00460FBF" w:rsidRPr="00AD442E">
        <w:rPr>
          <w:rFonts w:eastAsiaTheme="minorEastAsia"/>
          <w:spacing w:val="22"/>
        </w:rPr>
        <w:t>℃</w:t>
      </w:r>
      <w:r w:rsidR="00460FBF" w:rsidRPr="00AD442E">
        <w:rPr>
          <w:rFonts w:eastAsiaTheme="minorEastAsia" w:hint="eastAsia"/>
          <w:spacing w:val="22"/>
        </w:rPr>
        <w:t>含</w:t>
      </w:r>
      <w:r w:rsidR="00B4429D" w:rsidRPr="00AD442E">
        <w:rPr>
          <w:spacing w:val="22"/>
          <w:position w:val="-10"/>
        </w:rPr>
        <w:object w:dxaOrig="460" w:dyaOrig="320" w14:anchorId="26E3D338">
          <v:shape id="_x0000_i1089" type="#_x0000_t75" style="width:23.85pt;height:15.9pt" o:ole="">
            <v:imagedata r:id="rId170" o:title=""/>
          </v:shape>
          <o:OLEObject Type="Embed" ProgID="Equation.DSMT4" ShapeID="_x0000_i1089" DrawAspect="Content" ObjectID="_1804068152" r:id="rId171"/>
        </w:object>
      </w:r>
      <w:r w:rsidR="00460FBF" w:rsidRPr="00AD442E">
        <w:rPr>
          <w:rFonts w:eastAsiaTheme="minorEastAsia" w:hint="eastAsia"/>
          <w:spacing w:val="22"/>
        </w:rPr>
        <w:t>氣泡飲料喝入體內時，會產生打嗝現象，主要是受到溫度變化的影響</w:t>
      </w:r>
    </w:p>
    <w:p w14:paraId="63E4BC43" w14:textId="548F381A" w:rsidR="0096152E" w:rsidRPr="0096152E" w:rsidRDefault="00833E79" w:rsidP="00382C19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rFonts w:eastAsiaTheme="majorEastAsia"/>
          <w:spacing w:val="20"/>
          <w:kern w:val="2"/>
          <w:sz w:val="22"/>
          <w:szCs w:val="22"/>
        </w:rPr>
      </w:pPr>
      <w:r w:rsidRPr="00E7083F">
        <w:rPr>
          <w:spacing w:val="20"/>
          <w:sz w:val="22"/>
        </w:rPr>
        <w:t>(A)</w:t>
      </w:r>
      <w:r w:rsidRPr="00E7083F">
        <w:rPr>
          <w:rFonts w:hint="eastAsia"/>
          <w:spacing w:val="20"/>
          <w:sz w:val="22"/>
        </w:rPr>
        <w:t>只有甲</w:t>
      </w:r>
      <w:r w:rsidR="00652E7B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(B)</w:t>
      </w:r>
      <w:r w:rsidRPr="00E7083F">
        <w:rPr>
          <w:rFonts w:hint="eastAsia"/>
          <w:spacing w:val="20"/>
          <w:sz w:val="22"/>
        </w:rPr>
        <w:t>只有乙</w:t>
      </w:r>
      <w:r w:rsidR="00652E7B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(C)</w:t>
      </w:r>
      <w:r w:rsidRPr="00E7083F">
        <w:rPr>
          <w:rFonts w:hint="eastAsia"/>
          <w:spacing w:val="20"/>
          <w:sz w:val="22"/>
        </w:rPr>
        <w:t>只有丙</w:t>
      </w:r>
      <w:r w:rsidR="00F7385D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(D)</w:t>
      </w:r>
      <w:r w:rsidRPr="00E7083F">
        <w:rPr>
          <w:rFonts w:hint="eastAsia"/>
          <w:spacing w:val="20"/>
          <w:sz w:val="22"/>
        </w:rPr>
        <w:t>甲與乙</w:t>
      </w:r>
      <w:r w:rsidR="00652E7B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(E)</w:t>
      </w:r>
      <w:proofErr w:type="gramStart"/>
      <w:r w:rsidRPr="00E7083F">
        <w:rPr>
          <w:rFonts w:hint="eastAsia"/>
          <w:spacing w:val="20"/>
          <w:sz w:val="22"/>
        </w:rPr>
        <w:t>乙與丙</w:t>
      </w:r>
      <w:proofErr w:type="gramEnd"/>
    </w:p>
    <w:p w14:paraId="594E943E" w14:textId="4C6F4632" w:rsidR="001167BC" w:rsidRPr="00783237" w:rsidRDefault="001167BC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t>35-36</w:t>
      </w:r>
      <w:proofErr w:type="gramStart"/>
      <w:r w:rsidRPr="00783237">
        <w:rPr>
          <w:rFonts w:eastAsiaTheme="majorEastAsia" w:hint="eastAsia"/>
          <w:spacing w:val="20"/>
          <w:szCs w:val="22"/>
          <w:u w:val="single"/>
        </w:rPr>
        <w:t>題為題</w:t>
      </w:r>
      <w:proofErr w:type="gramEnd"/>
      <w:r w:rsidRPr="00783237">
        <w:rPr>
          <w:rFonts w:eastAsiaTheme="majorEastAsia" w:hint="eastAsia"/>
          <w:spacing w:val="20"/>
          <w:szCs w:val="22"/>
          <w:u w:val="single"/>
        </w:rPr>
        <w:t>組</w:t>
      </w:r>
    </w:p>
    <w:p w14:paraId="30BC13A7" w14:textId="1F676583" w:rsidR="001167BC" w:rsidRPr="007D4C81" w:rsidRDefault="00C91CC8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proofErr w:type="gramStart"/>
      <w:r w:rsidRPr="007D4C81">
        <w:rPr>
          <w:rFonts w:eastAsiaTheme="majorEastAsia" w:hint="eastAsia"/>
          <w:spacing w:val="20"/>
          <w:sz w:val="22"/>
        </w:rPr>
        <w:t>氧化亞銅為</w:t>
      </w:r>
      <w:proofErr w:type="gramEnd"/>
      <w:r w:rsidRPr="007D4C81">
        <w:rPr>
          <w:rFonts w:eastAsiaTheme="majorEastAsia" w:hint="eastAsia"/>
          <w:spacing w:val="20"/>
          <w:sz w:val="22"/>
        </w:rPr>
        <w:t>一種半導體材料，其奈米粒子會懸浮在水中，表面可以吸收光能，將二氧化碳轉化成甲醇</w:t>
      </w:r>
      <w:r w:rsidRPr="007D4C81">
        <w:rPr>
          <w:rFonts w:eastAsiaTheme="majorEastAsia"/>
          <w:spacing w:val="20"/>
          <w:sz w:val="22"/>
        </w:rPr>
        <w:t>（</w:t>
      </w:r>
      <w:r w:rsidR="00B4429D" w:rsidRPr="00B4429D">
        <w:rPr>
          <w:position w:val="-10"/>
        </w:rPr>
        <w:object w:dxaOrig="780" w:dyaOrig="320" w14:anchorId="1BEB0FDC">
          <v:shape id="_x0000_i1090" type="#_x0000_t75" style="width:38.8pt;height:15.9pt" o:ole="">
            <v:imagedata r:id="rId172" o:title=""/>
          </v:shape>
          <o:OLEObject Type="Embed" ProgID="Equation.DSMT4" ShapeID="_x0000_i1090" DrawAspect="Content" ObjectID="_1804068153" r:id="rId173"/>
        </w:object>
      </w:r>
      <w:r w:rsidRPr="007D4C81">
        <w:rPr>
          <w:rFonts w:eastAsiaTheme="majorEastAsia"/>
          <w:spacing w:val="20"/>
          <w:sz w:val="22"/>
        </w:rPr>
        <w:t>）</w:t>
      </w:r>
      <w:r w:rsidRPr="007D4C81">
        <w:rPr>
          <w:rFonts w:eastAsiaTheme="majorEastAsia" w:hint="eastAsia"/>
          <w:spacing w:val="20"/>
          <w:sz w:val="22"/>
        </w:rPr>
        <w:t>與氧氣，但氧化</w:t>
      </w:r>
      <w:proofErr w:type="gramStart"/>
      <w:r w:rsidRPr="007D4C81">
        <w:rPr>
          <w:rFonts w:eastAsiaTheme="majorEastAsia" w:hint="eastAsia"/>
          <w:spacing w:val="20"/>
          <w:sz w:val="22"/>
        </w:rPr>
        <w:t>亞銅奈</w:t>
      </w:r>
      <w:proofErr w:type="gramEnd"/>
      <w:r w:rsidRPr="007D4C81">
        <w:rPr>
          <w:rFonts w:eastAsiaTheme="majorEastAsia" w:hint="eastAsia"/>
          <w:spacing w:val="20"/>
          <w:sz w:val="22"/>
        </w:rPr>
        <w:t>米粒子並不會被消耗。</w:t>
      </w:r>
      <w:proofErr w:type="gramStart"/>
      <w:r w:rsidRPr="007D4C81">
        <w:rPr>
          <w:rFonts w:eastAsiaTheme="majorEastAsia" w:hint="eastAsia"/>
          <w:spacing w:val="20"/>
          <w:sz w:val="22"/>
        </w:rPr>
        <w:t>持續通入二氧化碳</w:t>
      </w:r>
      <w:proofErr w:type="gramEnd"/>
      <w:r w:rsidRPr="007D4C81">
        <w:rPr>
          <w:rFonts w:eastAsiaTheme="majorEastAsia" w:hint="eastAsia"/>
          <w:spacing w:val="20"/>
          <w:sz w:val="22"/>
        </w:rPr>
        <w:t>於含</w:t>
      </w:r>
      <w:proofErr w:type="gramStart"/>
      <w:r w:rsidRPr="007D4C81">
        <w:rPr>
          <w:rFonts w:eastAsiaTheme="majorEastAsia" w:hint="eastAsia"/>
          <w:spacing w:val="20"/>
          <w:sz w:val="22"/>
        </w:rPr>
        <w:t>氧化亞銅的</w:t>
      </w:r>
      <w:proofErr w:type="gramEnd"/>
      <w:r w:rsidRPr="007D4C81">
        <w:rPr>
          <w:rFonts w:eastAsiaTheme="majorEastAsia" w:hint="eastAsia"/>
          <w:spacing w:val="20"/>
          <w:sz w:val="22"/>
        </w:rPr>
        <w:t>水溶液中使反應進行，發現</w:t>
      </w:r>
      <w:r w:rsidRPr="007D4C81">
        <w:rPr>
          <w:rFonts w:eastAsiaTheme="majorEastAsia"/>
          <w:spacing w:val="20"/>
          <w:sz w:val="22"/>
        </w:rPr>
        <w:t>光照</w:t>
      </w:r>
      <w:proofErr w:type="gramStart"/>
      <w:r w:rsidRPr="007D4C81">
        <w:rPr>
          <w:rFonts w:eastAsiaTheme="majorEastAsia" w:hint="eastAsia"/>
          <w:spacing w:val="20"/>
          <w:sz w:val="22"/>
        </w:rPr>
        <w:t>期間，</w:t>
      </w:r>
      <w:proofErr w:type="gramEnd"/>
      <w:r w:rsidRPr="007D4C81">
        <w:rPr>
          <w:rFonts w:eastAsiaTheme="majorEastAsia" w:hint="eastAsia"/>
          <w:spacing w:val="20"/>
          <w:sz w:val="22"/>
        </w:rPr>
        <w:t>可觀察到氧氣生成；若將光源關閉，則沒有氧氣生成。</w:t>
      </w:r>
    </w:p>
    <w:p w14:paraId="0DB85594" w14:textId="4ECC2D13" w:rsidR="001167BC" w:rsidRPr="00884B69" w:rsidRDefault="00833E7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35.</w:t>
      </w:r>
      <w:r w:rsidR="00652E7B" w:rsidRPr="00884B69">
        <w:rPr>
          <w:rFonts w:eastAsia="新細明體"/>
          <w:spacing w:val="20"/>
          <w:sz w:val="22"/>
          <w:szCs w:val="22"/>
        </w:rPr>
        <w:tab/>
      </w:r>
      <w:r w:rsidR="00C91CC8" w:rsidRPr="00884B69">
        <w:rPr>
          <w:rFonts w:eastAsia="新細明體" w:hint="eastAsia"/>
          <w:spacing w:val="20"/>
          <w:sz w:val="22"/>
          <w:szCs w:val="22"/>
        </w:rPr>
        <w:t>關於實驗結果與推論的敘述，</w:t>
      </w:r>
      <w:r w:rsidR="00E7516F" w:rsidRPr="00884B69">
        <w:rPr>
          <w:rFonts w:eastAsia="新細明體" w:hint="eastAsia"/>
          <w:spacing w:val="20"/>
          <w:sz w:val="22"/>
          <w:szCs w:val="22"/>
        </w:rPr>
        <w:t>下列</w:t>
      </w:r>
      <w:r w:rsidR="00C91CC8" w:rsidRPr="00884B69">
        <w:rPr>
          <w:rFonts w:eastAsia="新細明體" w:hint="eastAsia"/>
          <w:spacing w:val="20"/>
          <w:sz w:val="22"/>
          <w:szCs w:val="22"/>
        </w:rPr>
        <w:t>哪些正確？（應選</w:t>
      </w:r>
      <w:r w:rsidR="00C91CC8" w:rsidRPr="00884B69">
        <w:rPr>
          <w:rFonts w:eastAsia="新細明體" w:hint="eastAsia"/>
          <w:spacing w:val="20"/>
          <w:sz w:val="22"/>
          <w:szCs w:val="22"/>
        </w:rPr>
        <w:t>3</w:t>
      </w:r>
      <w:r w:rsidR="00C91CC8" w:rsidRPr="00884B69">
        <w:rPr>
          <w:rFonts w:eastAsia="新細明體" w:hint="eastAsia"/>
          <w:spacing w:val="20"/>
          <w:sz w:val="22"/>
          <w:szCs w:val="22"/>
        </w:rPr>
        <w:t>項</w:t>
      </w:r>
      <w:r w:rsidR="004278CA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48672942" w14:textId="388A483C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(A)</w:t>
      </w:r>
      <w:r w:rsidRPr="00783237">
        <w:rPr>
          <w:rFonts w:eastAsiaTheme="minorEastAsia" w:hint="eastAsia"/>
          <w:spacing w:val="20"/>
        </w:rPr>
        <w:t>二氧化碳進行還原作用產生甲醇</w:t>
      </w:r>
    </w:p>
    <w:p w14:paraId="38A69CAC" w14:textId="2C01FC57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含有二氧化碳的水溶液呈鹼性</w:t>
      </w:r>
    </w:p>
    <w:p w14:paraId="6AD54833" w14:textId="633A6793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Pr="00783237">
        <w:rPr>
          <w:rFonts w:eastAsiaTheme="minorEastAsia"/>
          <w:spacing w:val="20"/>
        </w:rPr>
        <w:t>光照</w:t>
      </w:r>
      <w:r w:rsidRPr="00783237">
        <w:rPr>
          <w:rFonts w:eastAsiaTheme="minorEastAsia" w:hint="eastAsia"/>
          <w:spacing w:val="20"/>
        </w:rPr>
        <w:t>是產生甲醇的必要條件</w:t>
      </w:r>
    </w:p>
    <w:p w14:paraId="133FC4F1" w14:textId="52A467AA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Pr="00783237">
        <w:rPr>
          <w:rFonts w:eastAsiaTheme="minorEastAsia" w:hint="eastAsia"/>
          <w:spacing w:val="20"/>
        </w:rPr>
        <w:t>此反應所產生的甲醇與氧氣</w:t>
      </w:r>
      <w:proofErr w:type="gramStart"/>
      <w:r w:rsidRPr="00783237">
        <w:rPr>
          <w:rFonts w:eastAsiaTheme="minorEastAsia" w:hint="eastAsia"/>
          <w:spacing w:val="20"/>
        </w:rPr>
        <w:t>均難溶</w:t>
      </w:r>
      <w:proofErr w:type="gramEnd"/>
      <w:r w:rsidRPr="00783237">
        <w:rPr>
          <w:rFonts w:eastAsiaTheme="minorEastAsia" w:hint="eastAsia"/>
          <w:spacing w:val="20"/>
        </w:rPr>
        <w:t>於水中</w:t>
      </w:r>
    </w:p>
    <w:p w14:paraId="10730122" w14:textId="680C641C" w:rsidR="00C91CC8" w:rsidRPr="00783237" w:rsidRDefault="00C91CC8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Pr="00783237">
        <w:rPr>
          <w:rFonts w:eastAsiaTheme="minorEastAsia" w:hint="eastAsia"/>
          <w:spacing w:val="20"/>
        </w:rPr>
        <w:t>此光照反應式為</w:t>
      </w:r>
      <w:r w:rsidR="00961E17">
        <w:rPr>
          <w:rFonts w:eastAsiaTheme="minorEastAsia" w:hint="eastAsia"/>
          <w:spacing w:val="20"/>
        </w:rPr>
        <w:t>：</w:t>
      </w:r>
      <w:r w:rsidR="00B4429D" w:rsidRPr="00B4429D">
        <w:rPr>
          <w:position w:val="-10"/>
        </w:rPr>
        <w:object w:dxaOrig="3200" w:dyaOrig="320" w14:anchorId="1A205ED9">
          <v:shape id="_x0000_i1091" type="#_x0000_t75" style="width:159.5pt;height:15.9pt" o:ole="">
            <v:imagedata r:id="rId174" o:title=""/>
          </v:shape>
          <o:OLEObject Type="Embed" ProgID="Equation.DSMT4" ShapeID="_x0000_i1091" DrawAspect="Content" ObjectID="_1804068154" r:id="rId175"/>
        </w:object>
      </w:r>
    </w:p>
    <w:p w14:paraId="74B0EFD0" w14:textId="4489542B" w:rsidR="00FE2FD7" w:rsidRPr="00884B69" w:rsidRDefault="000370DF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36.</w:t>
      </w:r>
      <w:r w:rsidR="00CE0C0A" w:rsidRPr="00884B69">
        <w:rPr>
          <w:rFonts w:eastAsia="新細明體"/>
          <w:spacing w:val="20"/>
          <w:sz w:val="22"/>
          <w:szCs w:val="22"/>
        </w:rPr>
        <w:tab/>
      </w:r>
      <w:r w:rsidR="00C91CC8" w:rsidRPr="001F1B5B">
        <w:rPr>
          <w:rFonts w:eastAsia="新細明體" w:hint="eastAsia"/>
          <w:spacing w:val="20"/>
          <w:sz w:val="22"/>
          <w:szCs w:val="22"/>
        </w:rPr>
        <w:t>經過更仔細的實驗觀察，發現另有少量</w:t>
      </w:r>
      <w:r w:rsidR="00961E17" w:rsidRPr="001F1B5B">
        <w:rPr>
          <w:rFonts w:eastAsia="新細明體" w:hint="eastAsia"/>
          <w:spacing w:val="20"/>
          <w:sz w:val="22"/>
          <w:szCs w:val="22"/>
        </w:rPr>
        <w:t>為</w:t>
      </w:r>
      <w:r w:rsidR="00C91CC8" w:rsidRPr="001F1B5B">
        <w:rPr>
          <w:rFonts w:eastAsia="新細明體" w:hint="eastAsia"/>
          <w:spacing w:val="20"/>
          <w:sz w:val="22"/>
          <w:szCs w:val="22"/>
        </w:rPr>
        <w:t>氫氣的副產物生成，可能是在光照下，</w:t>
      </w:r>
      <w:r w:rsidR="00C91CC8" w:rsidRPr="001F1B5B">
        <w:rPr>
          <w:rFonts w:eastAsia="新細明體" w:hint="eastAsia"/>
          <w:spacing w:val="16"/>
          <w:sz w:val="22"/>
          <w:szCs w:val="22"/>
        </w:rPr>
        <w:t>水亦可被分解為氫氣與氧氣，反應</w:t>
      </w:r>
      <w:r w:rsidR="00961E17" w:rsidRPr="001F1B5B">
        <w:rPr>
          <w:rFonts w:eastAsia="新細明體" w:hint="eastAsia"/>
          <w:spacing w:val="16"/>
          <w:sz w:val="22"/>
          <w:szCs w:val="22"/>
        </w:rPr>
        <w:t>式為</w:t>
      </w:r>
      <w:r w:rsidR="00C91CC8" w:rsidRPr="001F1B5B">
        <w:rPr>
          <w:rFonts w:eastAsia="新細明體" w:hint="eastAsia"/>
          <w:spacing w:val="16"/>
          <w:sz w:val="22"/>
          <w:szCs w:val="22"/>
        </w:rPr>
        <w:t>：</w:t>
      </w:r>
      <w:r w:rsidR="00B4429D" w:rsidRPr="001F1B5B">
        <w:rPr>
          <w:spacing w:val="16"/>
          <w:position w:val="-10"/>
        </w:rPr>
        <w:object w:dxaOrig="1800" w:dyaOrig="320" w14:anchorId="7C04DA2E">
          <v:shape id="_x0000_i1092" type="#_x0000_t75" style="width:90.25pt;height:15.9pt" o:ole="">
            <v:imagedata r:id="rId176" o:title=""/>
          </v:shape>
          <o:OLEObject Type="Embed" ProgID="Equation.DSMT4" ShapeID="_x0000_i1092" DrawAspect="Content" ObjectID="_1804068155" r:id="rId177"/>
        </w:object>
      </w:r>
      <w:r w:rsidR="00C91CC8" w:rsidRPr="001F1B5B">
        <w:rPr>
          <w:rFonts w:eastAsia="新細明體" w:hint="eastAsia"/>
          <w:spacing w:val="16"/>
          <w:sz w:val="22"/>
          <w:szCs w:val="22"/>
        </w:rPr>
        <w:t>。若某</w:t>
      </w:r>
      <w:r w:rsidR="00961E17" w:rsidRPr="001F1B5B">
        <w:rPr>
          <w:rFonts w:eastAsia="新細明體" w:hint="eastAsia"/>
          <w:spacing w:val="16"/>
          <w:sz w:val="22"/>
          <w:szCs w:val="22"/>
        </w:rPr>
        <w:t>次實驗結果</w:t>
      </w:r>
      <w:r w:rsidR="00C91CC8" w:rsidRPr="001F1B5B">
        <w:rPr>
          <w:rFonts w:eastAsia="新細明體" w:hint="eastAsia"/>
          <w:spacing w:val="16"/>
          <w:sz w:val="22"/>
          <w:szCs w:val="22"/>
        </w:rPr>
        <w:t>的氣體</w:t>
      </w:r>
      <w:r w:rsidR="00C91CC8" w:rsidRPr="001F1B5B">
        <w:rPr>
          <w:rFonts w:eastAsia="新細明體" w:hint="eastAsia"/>
          <w:spacing w:val="20"/>
          <w:sz w:val="22"/>
          <w:szCs w:val="22"/>
        </w:rPr>
        <w:t>產物為氧氣</w:t>
      </w:r>
      <w:r w:rsidR="00C91CC8" w:rsidRPr="001F1B5B">
        <w:rPr>
          <w:rFonts w:eastAsia="新細明體"/>
          <w:spacing w:val="20"/>
          <w:sz w:val="22"/>
          <w:szCs w:val="22"/>
        </w:rPr>
        <w:t>1.40</w:t>
      </w:r>
      <w:r w:rsidR="00C91CC8" w:rsidRPr="001F1B5B">
        <w:rPr>
          <w:rFonts w:eastAsia="新細明體" w:hint="eastAsia"/>
          <w:spacing w:val="20"/>
          <w:sz w:val="22"/>
          <w:szCs w:val="22"/>
        </w:rPr>
        <w:t>莫耳與氫氣</w:t>
      </w:r>
      <w:r w:rsidR="00C91CC8" w:rsidRPr="001F1B5B">
        <w:rPr>
          <w:rFonts w:eastAsia="新細明體"/>
          <w:spacing w:val="20"/>
          <w:sz w:val="22"/>
          <w:szCs w:val="22"/>
        </w:rPr>
        <w:t>0.40</w:t>
      </w:r>
      <w:r w:rsidR="00C91CC8" w:rsidRPr="001F1B5B">
        <w:rPr>
          <w:rFonts w:eastAsia="新細明體" w:hint="eastAsia"/>
          <w:spacing w:val="20"/>
          <w:sz w:val="22"/>
          <w:szCs w:val="22"/>
        </w:rPr>
        <w:t>莫耳。試問該</w:t>
      </w:r>
      <w:r w:rsidR="00961E17" w:rsidRPr="001F1B5B">
        <w:rPr>
          <w:rFonts w:eastAsia="新細明體" w:hint="eastAsia"/>
          <w:spacing w:val="20"/>
          <w:sz w:val="22"/>
          <w:szCs w:val="22"/>
        </w:rPr>
        <w:t>次實驗</w:t>
      </w:r>
      <w:r w:rsidR="00C91CC8" w:rsidRPr="001F1B5B">
        <w:rPr>
          <w:rFonts w:eastAsia="新細明體" w:hint="eastAsia"/>
          <w:spacing w:val="20"/>
          <w:sz w:val="22"/>
          <w:szCs w:val="22"/>
        </w:rPr>
        <w:t>生成多少莫耳的甲醇？</w:t>
      </w:r>
    </w:p>
    <w:p w14:paraId="42ECFAF2" w14:textId="689736E4" w:rsidR="00FE2FD7" w:rsidRPr="000133D1" w:rsidRDefault="00FE2FD7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Pr="000133D1">
        <w:rPr>
          <w:rFonts w:hint="eastAsia"/>
          <w:spacing w:val="20"/>
          <w:sz w:val="22"/>
        </w:rPr>
        <w:t xml:space="preserve"> 0.4</w:t>
      </w:r>
      <w:r w:rsidR="00CE0C0A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(B) 0.6</w:t>
      </w:r>
      <w:r w:rsidR="00CE0C0A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 xml:space="preserve">(C) </w:t>
      </w:r>
      <w:r w:rsidRPr="000133D1">
        <w:rPr>
          <w:spacing w:val="20"/>
          <w:sz w:val="22"/>
        </w:rPr>
        <w:t>0.8</w:t>
      </w:r>
      <w:r w:rsidR="00CE0C0A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(D) 1.0</w:t>
      </w:r>
      <w:r w:rsidR="00CE0C0A" w:rsidRPr="000133D1">
        <w:rPr>
          <w:spacing w:val="20"/>
          <w:sz w:val="22"/>
        </w:rPr>
        <w:tab/>
      </w:r>
      <w:r w:rsidRPr="000133D1">
        <w:rPr>
          <w:rFonts w:hint="eastAsia"/>
          <w:spacing w:val="20"/>
          <w:sz w:val="22"/>
        </w:rPr>
        <w:t>(E) 1.2</w:t>
      </w:r>
    </w:p>
    <w:p w14:paraId="09CD1081" w14:textId="5631C107" w:rsidR="00222A19" w:rsidRDefault="00222A19">
      <w:pPr>
        <w:widowControl/>
        <w:adjustRightInd/>
        <w:spacing w:line="240" w:lineRule="auto"/>
        <w:textAlignment w:val="auto"/>
        <w:rPr>
          <w:rFonts w:eastAsia="新細明體"/>
          <w:b/>
          <w:bCs/>
          <w:spacing w:val="24"/>
          <w:sz w:val="26"/>
          <w:szCs w:val="26"/>
          <w:lang w:val="zh-TW"/>
        </w:rPr>
      </w:pPr>
    </w:p>
    <w:p w14:paraId="0FAF270C" w14:textId="295DAD46" w:rsidR="00BF2AB1" w:rsidRPr="00DD4576" w:rsidRDefault="00315E1D" w:rsidP="005E5F6C">
      <w:pPr>
        <w:pStyle w:val="aff"/>
        <w:rPr>
          <w:sz w:val="26"/>
          <w:szCs w:val="26"/>
        </w:rPr>
      </w:pPr>
      <w:r w:rsidRPr="00DD4576">
        <w:rPr>
          <w:rFonts w:hint="eastAsia"/>
          <w:sz w:val="26"/>
          <w:szCs w:val="26"/>
        </w:rPr>
        <w:lastRenderedPageBreak/>
        <w:t>第貳部分</w:t>
      </w:r>
      <w:r w:rsidR="00A66B0A" w:rsidRPr="00DD4576">
        <w:rPr>
          <w:rFonts w:hint="eastAsia"/>
          <w:sz w:val="26"/>
          <w:szCs w:val="26"/>
        </w:rPr>
        <w:t>、</w:t>
      </w:r>
      <w:r w:rsidRPr="00DD4576">
        <w:rPr>
          <w:rFonts w:hint="eastAsia"/>
          <w:sz w:val="26"/>
          <w:szCs w:val="26"/>
        </w:rPr>
        <w:t>混合題或非選擇題</w:t>
      </w:r>
      <w:r w:rsidR="00BF2AB1" w:rsidRPr="00DD4576">
        <w:rPr>
          <w:rFonts w:hint="eastAsia"/>
          <w:sz w:val="26"/>
          <w:szCs w:val="26"/>
        </w:rPr>
        <w:t>（占</w:t>
      </w:r>
      <w:r w:rsidR="00B66EB3" w:rsidRPr="00DD4576">
        <w:rPr>
          <w:sz w:val="26"/>
          <w:szCs w:val="26"/>
        </w:rPr>
        <w:t>56</w:t>
      </w:r>
      <w:r w:rsidR="00BF2AB1" w:rsidRPr="00DD4576">
        <w:rPr>
          <w:rFonts w:hint="eastAsia"/>
          <w:sz w:val="26"/>
          <w:szCs w:val="26"/>
        </w:rPr>
        <w:t>分）</w:t>
      </w:r>
    </w:p>
    <w:p w14:paraId="4D79ADC2" w14:textId="6EA4FE32" w:rsidR="00315E1D" w:rsidRPr="00DD4576" w:rsidRDefault="00BF2AB1" w:rsidP="00DD4576">
      <w:pPr>
        <w:pStyle w:val="a6"/>
        <w:pBdr>
          <w:right w:val="single" w:sz="6" w:space="0" w:color="auto"/>
        </w:pBdr>
        <w:spacing w:beforeLines="25" w:before="60" w:afterLines="0" w:after="0"/>
        <w:ind w:left="720" w:hangingChars="300" w:hanging="720"/>
        <w:rPr>
          <w:sz w:val="24"/>
          <w:szCs w:val="24"/>
        </w:rPr>
      </w:pPr>
      <w:r w:rsidRPr="00DD4576">
        <w:rPr>
          <w:rFonts w:hint="eastAsia"/>
          <w:sz w:val="24"/>
          <w:szCs w:val="24"/>
        </w:rPr>
        <w:t>說明：</w:t>
      </w:r>
      <w:r w:rsidR="00A66B0A" w:rsidRPr="00DD4576">
        <w:rPr>
          <w:rFonts w:hint="eastAsia"/>
          <w:sz w:val="24"/>
          <w:szCs w:val="24"/>
        </w:rPr>
        <w:t>本部分共有</w:t>
      </w:r>
      <w:r w:rsidR="003C49A2" w:rsidRPr="00DD4576">
        <w:rPr>
          <w:rFonts w:hint="eastAsia"/>
          <w:sz w:val="24"/>
          <w:szCs w:val="24"/>
        </w:rPr>
        <w:t>6</w:t>
      </w:r>
      <w:r w:rsidR="00A66B0A" w:rsidRPr="00DD4576">
        <w:rPr>
          <w:rFonts w:hint="eastAsia"/>
          <w:sz w:val="24"/>
          <w:szCs w:val="24"/>
        </w:rPr>
        <w:t>題組，選擇題每題</w:t>
      </w:r>
      <w:r w:rsidR="003F315E" w:rsidRPr="00DD4576">
        <w:rPr>
          <w:rFonts w:hint="eastAsia"/>
          <w:sz w:val="24"/>
          <w:szCs w:val="24"/>
        </w:rPr>
        <w:t>2</w:t>
      </w:r>
      <w:r w:rsidR="00A66B0A" w:rsidRPr="00DD4576">
        <w:rPr>
          <w:rFonts w:hint="eastAsia"/>
          <w:sz w:val="24"/>
          <w:szCs w:val="24"/>
        </w:rPr>
        <w:t>分，非選擇題配分標</w:t>
      </w:r>
      <w:proofErr w:type="gramStart"/>
      <w:r w:rsidR="00A66B0A" w:rsidRPr="00DD4576">
        <w:rPr>
          <w:rFonts w:hint="eastAsia"/>
          <w:sz w:val="24"/>
          <w:szCs w:val="24"/>
        </w:rPr>
        <w:t>於題末。</w:t>
      </w:r>
      <w:proofErr w:type="gramEnd"/>
      <w:r w:rsidR="00A66B0A" w:rsidRPr="00DD4576">
        <w:rPr>
          <w:rFonts w:hint="eastAsia"/>
          <w:sz w:val="24"/>
          <w:szCs w:val="24"/>
        </w:rPr>
        <w:t>限在</w:t>
      </w:r>
      <w:proofErr w:type="gramStart"/>
      <w:r w:rsidR="00A66B0A" w:rsidRPr="00DD4576">
        <w:rPr>
          <w:rFonts w:hint="eastAsia"/>
          <w:sz w:val="24"/>
          <w:szCs w:val="24"/>
        </w:rPr>
        <w:t>答題卷標示</w:t>
      </w:r>
      <w:proofErr w:type="gramEnd"/>
      <w:r w:rsidR="00A66B0A" w:rsidRPr="00DD4576">
        <w:rPr>
          <w:rFonts w:hint="eastAsia"/>
          <w:sz w:val="24"/>
          <w:szCs w:val="24"/>
        </w:rPr>
        <w:t>題號的</w:t>
      </w:r>
      <w:proofErr w:type="gramStart"/>
      <w:r w:rsidR="00A66B0A" w:rsidRPr="00DD4576">
        <w:rPr>
          <w:rFonts w:hint="eastAsia"/>
          <w:sz w:val="24"/>
          <w:szCs w:val="24"/>
        </w:rPr>
        <w:t>作答區內</w:t>
      </w:r>
      <w:proofErr w:type="gramEnd"/>
      <w:r w:rsidR="00A66B0A" w:rsidRPr="00DD4576">
        <w:rPr>
          <w:rFonts w:hint="eastAsia"/>
          <w:sz w:val="24"/>
          <w:szCs w:val="24"/>
        </w:rPr>
        <w:t>作答。</w:t>
      </w:r>
      <w:r w:rsidR="00CE0C0A">
        <w:rPr>
          <w:sz w:val="24"/>
          <w:szCs w:val="24"/>
        </w:rPr>
        <w:br/>
      </w:r>
      <w:r w:rsidR="00A66B0A" w:rsidRPr="00992C33">
        <w:rPr>
          <w:rFonts w:hint="eastAsia"/>
          <w:sz w:val="24"/>
          <w:szCs w:val="24"/>
        </w:rPr>
        <w:t>選擇題與「非選擇題作圖部分」使用</w:t>
      </w:r>
      <w:r w:rsidR="00A66B0A" w:rsidRPr="00992C33">
        <w:rPr>
          <w:rFonts w:hint="eastAsia"/>
          <w:sz w:val="24"/>
          <w:szCs w:val="24"/>
        </w:rPr>
        <w:t>2B</w:t>
      </w:r>
      <w:r w:rsidR="00A66B0A" w:rsidRPr="00992C33">
        <w:rPr>
          <w:rFonts w:hint="eastAsia"/>
          <w:sz w:val="24"/>
          <w:szCs w:val="24"/>
        </w:rPr>
        <w:t>鉛筆作答，更正時以橡皮擦擦拭，切勿使用</w:t>
      </w:r>
      <w:r w:rsidR="00A66B0A" w:rsidRPr="00992C33">
        <w:rPr>
          <w:rFonts w:hint="eastAsia"/>
          <w:spacing w:val="4"/>
          <w:sz w:val="24"/>
          <w:szCs w:val="24"/>
        </w:rPr>
        <w:t>修正帶（液）。非選擇題請由左而右橫式書寫，</w:t>
      </w:r>
      <w:r w:rsidR="00315E1D" w:rsidRPr="00992C33">
        <w:rPr>
          <w:rFonts w:hint="eastAsia"/>
          <w:spacing w:val="4"/>
          <w:sz w:val="24"/>
          <w:szCs w:val="24"/>
        </w:rPr>
        <w:t>作答時必須寫出計算過程或</w:t>
      </w:r>
      <w:r w:rsidR="00315E1D" w:rsidRPr="00DD4576">
        <w:rPr>
          <w:rFonts w:hint="eastAsia"/>
          <w:sz w:val="24"/>
          <w:szCs w:val="24"/>
        </w:rPr>
        <w:t>理由，否則將酌予扣分。</w:t>
      </w:r>
    </w:p>
    <w:p w14:paraId="25E48777" w14:textId="472ED6E2" w:rsidR="003B2892" w:rsidRPr="00783237" w:rsidRDefault="003B2892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t>37</w:t>
      </w:r>
      <w:r w:rsidR="00CE0C0A" w:rsidRPr="00783237">
        <w:rPr>
          <w:rFonts w:eastAsiaTheme="majorEastAsia" w:hint="eastAsia"/>
          <w:spacing w:val="20"/>
          <w:szCs w:val="22"/>
          <w:u w:val="single"/>
        </w:rPr>
        <w:t>-</w:t>
      </w:r>
      <w:r w:rsidRPr="00783237">
        <w:rPr>
          <w:rFonts w:eastAsiaTheme="majorEastAsia"/>
          <w:spacing w:val="20"/>
          <w:szCs w:val="22"/>
          <w:u w:val="single"/>
        </w:rPr>
        <w:t>39</w:t>
      </w:r>
      <w:proofErr w:type="gramStart"/>
      <w:r w:rsidR="005D6B08" w:rsidRPr="00783237">
        <w:rPr>
          <w:rFonts w:eastAsiaTheme="majorEastAsia" w:hint="eastAsia"/>
          <w:spacing w:val="20"/>
          <w:szCs w:val="22"/>
          <w:u w:val="single"/>
        </w:rPr>
        <w:t>題</w:t>
      </w:r>
      <w:r w:rsidRPr="00783237">
        <w:rPr>
          <w:rFonts w:eastAsiaTheme="majorEastAsia"/>
          <w:spacing w:val="20"/>
          <w:szCs w:val="22"/>
          <w:u w:val="single"/>
        </w:rPr>
        <w:t>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6CE8F1DE" w14:textId="674675C0" w:rsidR="003B2892" w:rsidRPr="007D4C81" w:rsidRDefault="00B66EB3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 w:hint="eastAsia"/>
          <w:spacing w:val="20"/>
          <w:sz w:val="22"/>
        </w:rPr>
        <w:t>虱目魚</w:t>
      </w:r>
      <w:r w:rsidR="008E275F">
        <w:rPr>
          <w:rFonts w:eastAsiaTheme="majorEastAsia" w:hint="eastAsia"/>
          <w:spacing w:val="20"/>
          <w:sz w:val="22"/>
        </w:rPr>
        <w:t>原為海生魚類，但可被</w:t>
      </w:r>
      <w:r w:rsidRPr="007D4C81">
        <w:rPr>
          <w:rFonts w:eastAsiaTheme="majorEastAsia" w:hint="eastAsia"/>
          <w:spacing w:val="20"/>
          <w:sz w:val="22"/>
        </w:rPr>
        <w:t>漁民養殖在</w:t>
      </w:r>
      <w:proofErr w:type="gramStart"/>
      <w:r w:rsidRPr="007D4C81">
        <w:rPr>
          <w:rFonts w:eastAsiaTheme="majorEastAsia" w:hint="eastAsia"/>
          <w:spacing w:val="20"/>
          <w:sz w:val="22"/>
        </w:rPr>
        <w:t>鹹</w:t>
      </w:r>
      <w:proofErr w:type="gramEnd"/>
      <w:r w:rsidRPr="007D4C81">
        <w:rPr>
          <w:rFonts w:eastAsiaTheme="majorEastAsia" w:hint="eastAsia"/>
          <w:spacing w:val="20"/>
          <w:sz w:val="22"/>
        </w:rPr>
        <w:t>水</w:t>
      </w:r>
      <w:r w:rsidR="008E275F">
        <w:rPr>
          <w:rFonts w:eastAsiaTheme="majorEastAsia" w:hint="eastAsia"/>
          <w:spacing w:val="20"/>
          <w:sz w:val="22"/>
        </w:rPr>
        <w:t>池</w:t>
      </w:r>
      <w:r w:rsidRPr="007D4C81">
        <w:rPr>
          <w:rFonts w:eastAsiaTheme="majorEastAsia" w:hint="eastAsia"/>
          <w:spacing w:val="20"/>
          <w:sz w:val="22"/>
        </w:rPr>
        <w:t>或淡水池裡，而且淡水養殖</w:t>
      </w:r>
      <w:r w:rsidRPr="00CD17E9">
        <w:rPr>
          <w:rFonts w:eastAsiaTheme="majorEastAsia" w:hint="eastAsia"/>
          <w:spacing w:val="16"/>
          <w:sz w:val="22"/>
        </w:rPr>
        <w:t>的生產效率高於</w:t>
      </w:r>
      <w:proofErr w:type="gramStart"/>
      <w:r w:rsidRPr="00CD17E9">
        <w:rPr>
          <w:rFonts w:eastAsiaTheme="majorEastAsia" w:hint="eastAsia"/>
          <w:spacing w:val="16"/>
          <w:sz w:val="22"/>
        </w:rPr>
        <w:t>鹹</w:t>
      </w:r>
      <w:proofErr w:type="gramEnd"/>
      <w:r w:rsidRPr="00CD17E9">
        <w:rPr>
          <w:rFonts w:eastAsiaTheme="majorEastAsia" w:hint="eastAsia"/>
          <w:spacing w:val="16"/>
          <w:sz w:val="22"/>
        </w:rPr>
        <w:t>水養殖。虱目魚不耐低溫</w:t>
      </w:r>
      <w:r w:rsidR="008E275F" w:rsidRPr="00CD17E9">
        <w:rPr>
          <w:rFonts w:eastAsiaTheme="majorEastAsia" w:hint="eastAsia"/>
          <w:spacing w:val="16"/>
          <w:sz w:val="22"/>
        </w:rPr>
        <w:t>，發生</w:t>
      </w:r>
      <w:proofErr w:type="gramStart"/>
      <w:r w:rsidRPr="00CD17E9">
        <w:rPr>
          <w:rFonts w:eastAsiaTheme="majorEastAsia" w:hint="eastAsia"/>
          <w:spacing w:val="16"/>
          <w:sz w:val="22"/>
        </w:rPr>
        <w:t>寒害時，鹹</w:t>
      </w:r>
      <w:proofErr w:type="gramEnd"/>
      <w:r w:rsidRPr="00CD17E9">
        <w:rPr>
          <w:rFonts w:eastAsiaTheme="majorEastAsia"/>
          <w:spacing w:val="16"/>
          <w:sz w:val="22"/>
        </w:rPr>
        <w:t>水池的</w:t>
      </w:r>
      <w:r w:rsidRPr="00CD17E9">
        <w:rPr>
          <w:rFonts w:eastAsiaTheme="majorEastAsia" w:hint="eastAsia"/>
          <w:spacing w:val="16"/>
          <w:sz w:val="22"/>
        </w:rPr>
        <w:t>虱目魚</w:t>
      </w:r>
      <w:r w:rsidRPr="00CD17E9">
        <w:rPr>
          <w:rFonts w:eastAsiaTheme="majorEastAsia"/>
          <w:spacing w:val="16"/>
          <w:sz w:val="22"/>
        </w:rPr>
        <w:t>死亡率</w:t>
      </w:r>
      <w:r w:rsidRPr="007D4C81">
        <w:rPr>
          <w:rFonts w:eastAsiaTheme="majorEastAsia"/>
          <w:spacing w:val="20"/>
          <w:sz w:val="22"/>
        </w:rPr>
        <w:t>遠</w:t>
      </w:r>
      <w:r w:rsidRPr="007D4C81">
        <w:rPr>
          <w:rFonts w:eastAsiaTheme="majorEastAsia" w:hint="eastAsia"/>
          <w:spacing w:val="20"/>
          <w:sz w:val="22"/>
        </w:rPr>
        <w:t>低</w:t>
      </w:r>
      <w:r w:rsidRPr="007D4C81">
        <w:rPr>
          <w:rFonts w:eastAsiaTheme="majorEastAsia"/>
          <w:spacing w:val="20"/>
          <w:sz w:val="22"/>
        </w:rPr>
        <w:t>於淡水池</w:t>
      </w:r>
      <w:r w:rsidRPr="007D4C81">
        <w:rPr>
          <w:rFonts w:eastAsiaTheme="majorEastAsia" w:hint="eastAsia"/>
          <w:spacing w:val="20"/>
          <w:sz w:val="22"/>
        </w:rPr>
        <w:t>的</w:t>
      </w:r>
      <w:r w:rsidRPr="007D4C81">
        <w:rPr>
          <w:rFonts w:eastAsiaTheme="majorEastAsia"/>
          <w:spacing w:val="20"/>
          <w:sz w:val="22"/>
        </w:rPr>
        <w:t>。學者</w:t>
      </w:r>
      <w:r w:rsidR="008E275F">
        <w:rPr>
          <w:rFonts w:eastAsiaTheme="majorEastAsia" w:hint="eastAsia"/>
          <w:spacing w:val="20"/>
          <w:sz w:val="22"/>
        </w:rPr>
        <w:t>研究</w:t>
      </w:r>
      <w:r w:rsidRPr="007D4C81">
        <w:rPr>
          <w:rFonts w:eastAsiaTheme="majorEastAsia"/>
          <w:spacing w:val="20"/>
          <w:sz w:val="22"/>
        </w:rPr>
        <w:t>發現</w:t>
      </w:r>
      <w:r w:rsidR="008E275F">
        <w:rPr>
          <w:rFonts w:eastAsiaTheme="majorEastAsia" w:hint="eastAsia"/>
          <w:spacing w:val="20"/>
          <w:sz w:val="22"/>
        </w:rPr>
        <w:t>，</w:t>
      </w:r>
      <w:r w:rsidRPr="007D4C81">
        <w:rPr>
          <w:rFonts w:eastAsiaTheme="majorEastAsia" w:hint="eastAsia"/>
          <w:spacing w:val="20"/>
          <w:sz w:val="22"/>
        </w:rPr>
        <w:t>鹹</w:t>
      </w:r>
      <w:r w:rsidRPr="007D4C81">
        <w:rPr>
          <w:rFonts w:eastAsiaTheme="majorEastAsia"/>
          <w:spacing w:val="20"/>
          <w:sz w:val="22"/>
        </w:rPr>
        <w:t>水</w:t>
      </w:r>
      <w:r w:rsidRPr="007D4C81">
        <w:rPr>
          <w:rFonts w:eastAsiaTheme="majorEastAsia" w:hint="eastAsia"/>
          <w:spacing w:val="20"/>
          <w:sz w:val="22"/>
        </w:rPr>
        <w:t>魚耐寒</w:t>
      </w:r>
      <w:r w:rsidR="008E275F">
        <w:rPr>
          <w:rFonts w:eastAsiaTheme="majorEastAsia" w:hint="eastAsia"/>
          <w:spacing w:val="20"/>
          <w:sz w:val="22"/>
        </w:rPr>
        <w:t>的特性</w:t>
      </w:r>
      <w:r w:rsidRPr="007D4C81">
        <w:rPr>
          <w:rFonts w:eastAsiaTheme="majorEastAsia"/>
          <w:spacing w:val="20"/>
          <w:sz w:val="22"/>
        </w:rPr>
        <w:t>可能與</w:t>
      </w:r>
      <w:r w:rsidRPr="007D4C81">
        <w:rPr>
          <w:rFonts w:eastAsiaTheme="majorEastAsia" w:hint="eastAsia"/>
          <w:spacing w:val="20"/>
          <w:sz w:val="22"/>
        </w:rPr>
        <w:t>調鈣蛋白</w:t>
      </w:r>
      <w:r w:rsidR="00CE0C0A" w:rsidRPr="007D4C81">
        <w:rPr>
          <w:rFonts w:eastAsiaTheme="majorEastAsia" w:hint="eastAsia"/>
          <w:spacing w:val="20"/>
          <w:sz w:val="22"/>
        </w:rPr>
        <w:t>（</w:t>
      </w:r>
      <w:proofErr w:type="spellStart"/>
      <w:r w:rsidRPr="007D4C81">
        <w:rPr>
          <w:rFonts w:eastAsiaTheme="majorEastAsia" w:hint="eastAsia"/>
          <w:spacing w:val="20"/>
          <w:sz w:val="22"/>
        </w:rPr>
        <w:t>Regucalcin</w:t>
      </w:r>
      <w:proofErr w:type="spellEnd"/>
      <w:r w:rsidRPr="007D4C81">
        <w:rPr>
          <w:rFonts w:eastAsiaTheme="majorEastAsia" w:hint="eastAsia"/>
          <w:spacing w:val="20"/>
          <w:sz w:val="22"/>
        </w:rPr>
        <w:t>,</w:t>
      </w:r>
      <w:r w:rsidRPr="007D4C81">
        <w:rPr>
          <w:rFonts w:eastAsiaTheme="majorEastAsia"/>
          <w:spacing w:val="20"/>
          <w:sz w:val="22"/>
        </w:rPr>
        <w:t xml:space="preserve"> </w:t>
      </w:r>
      <w:r w:rsidRPr="007D4C81">
        <w:rPr>
          <w:rFonts w:eastAsiaTheme="majorEastAsia" w:hint="eastAsia"/>
          <w:spacing w:val="20"/>
          <w:sz w:val="22"/>
        </w:rPr>
        <w:t>RGN</w:t>
      </w:r>
      <w:r w:rsidR="00CE0C0A"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/>
          <w:spacing w:val="20"/>
          <w:sz w:val="22"/>
        </w:rPr>
        <w:t>有關</w:t>
      </w:r>
      <w:r w:rsidR="00E947F5" w:rsidRPr="007D4C81">
        <w:rPr>
          <w:rFonts w:eastAsiaTheme="majorEastAsia"/>
          <w:spacing w:val="20"/>
          <w:sz w:val="22"/>
        </w:rPr>
        <w:t>。</w:t>
      </w:r>
    </w:p>
    <w:p w14:paraId="3F93B6E0" w14:textId="72FFE0D1" w:rsidR="005C3274" w:rsidRDefault="00E947F5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/>
          <w:spacing w:val="20"/>
          <w:sz w:val="22"/>
        </w:rPr>
        <w:t>RGN</w:t>
      </w:r>
      <w:r w:rsidRPr="007D4C81">
        <w:rPr>
          <w:rFonts w:eastAsiaTheme="majorEastAsia"/>
          <w:spacing w:val="20"/>
          <w:sz w:val="22"/>
        </w:rPr>
        <w:t>能</w:t>
      </w:r>
      <w:r w:rsidRPr="007D4C81">
        <w:rPr>
          <w:rFonts w:eastAsiaTheme="majorEastAsia" w:hint="eastAsia"/>
          <w:spacing w:val="20"/>
          <w:sz w:val="22"/>
        </w:rPr>
        <w:t>與</w:t>
      </w:r>
      <w:r w:rsidRPr="007D4C81">
        <w:rPr>
          <w:rFonts w:eastAsiaTheme="majorEastAsia"/>
          <w:spacing w:val="20"/>
          <w:sz w:val="22"/>
        </w:rPr>
        <w:t>鈣離子結合，</w:t>
      </w:r>
      <w:r w:rsidRPr="007D4C81">
        <w:rPr>
          <w:rFonts w:eastAsiaTheme="majorEastAsia" w:hint="eastAsia"/>
          <w:spacing w:val="20"/>
          <w:sz w:val="22"/>
        </w:rPr>
        <w:t>藉著</w:t>
      </w:r>
      <w:r w:rsidRPr="007D4C81">
        <w:rPr>
          <w:rFonts w:eastAsiaTheme="majorEastAsia"/>
          <w:spacing w:val="20"/>
          <w:sz w:val="22"/>
        </w:rPr>
        <w:t>鈣離子</w:t>
      </w:r>
      <w:r w:rsidRPr="007D4C81">
        <w:rPr>
          <w:rFonts w:eastAsiaTheme="majorEastAsia" w:hint="eastAsia"/>
          <w:spacing w:val="20"/>
          <w:sz w:val="22"/>
        </w:rPr>
        <w:t>所</w:t>
      </w:r>
      <w:r w:rsidRPr="007D4C81">
        <w:rPr>
          <w:rFonts w:eastAsiaTheme="majorEastAsia"/>
          <w:spacing w:val="20"/>
          <w:sz w:val="22"/>
        </w:rPr>
        <w:t>調控</w:t>
      </w:r>
      <w:r w:rsidRPr="007D4C81">
        <w:rPr>
          <w:rFonts w:eastAsiaTheme="majorEastAsia" w:hint="eastAsia"/>
          <w:spacing w:val="20"/>
          <w:sz w:val="22"/>
        </w:rPr>
        <w:t>的基因表現</w:t>
      </w:r>
      <w:r w:rsidRPr="007D4C81">
        <w:rPr>
          <w:rFonts w:eastAsiaTheme="majorEastAsia"/>
          <w:spacing w:val="20"/>
          <w:sz w:val="22"/>
        </w:rPr>
        <w:t>網絡</w:t>
      </w:r>
      <w:r w:rsidRPr="007D4C81">
        <w:rPr>
          <w:rFonts w:eastAsiaTheme="majorEastAsia" w:hint="eastAsia"/>
          <w:spacing w:val="20"/>
          <w:sz w:val="22"/>
        </w:rPr>
        <w:t>，</w:t>
      </w:r>
      <w:r w:rsidRPr="007D4C81">
        <w:rPr>
          <w:rFonts w:eastAsiaTheme="majorEastAsia"/>
          <w:spacing w:val="20"/>
          <w:sz w:val="22"/>
        </w:rPr>
        <w:t>影響</w:t>
      </w:r>
      <w:r w:rsidRPr="007D4C81">
        <w:rPr>
          <w:rFonts w:eastAsiaTheme="majorEastAsia" w:hint="eastAsia"/>
          <w:spacing w:val="20"/>
          <w:sz w:val="22"/>
        </w:rPr>
        <w:t>生物體</w:t>
      </w:r>
      <w:r w:rsidRPr="007D4C81">
        <w:rPr>
          <w:rFonts w:eastAsiaTheme="majorEastAsia"/>
          <w:spacing w:val="20"/>
          <w:sz w:val="22"/>
        </w:rPr>
        <w:t>對低溫的</w:t>
      </w:r>
      <w:r w:rsidRPr="007D4C81">
        <w:rPr>
          <w:rFonts w:eastAsiaTheme="majorEastAsia" w:hint="eastAsia"/>
          <w:spacing w:val="20"/>
          <w:sz w:val="22"/>
        </w:rPr>
        <w:t>調</w:t>
      </w:r>
      <w:r w:rsidRPr="007D4C81">
        <w:rPr>
          <w:rFonts w:eastAsiaTheme="majorEastAsia"/>
          <w:spacing w:val="20"/>
          <w:sz w:val="22"/>
        </w:rPr>
        <w:t>適能力。</w:t>
      </w:r>
      <w:r w:rsidRPr="007D4C81">
        <w:rPr>
          <w:rFonts w:eastAsiaTheme="majorEastAsia" w:hint="eastAsia"/>
          <w:spacing w:val="20"/>
          <w:sz w:val="22"/>
        </w:rPr>
        <w:t>為此，</w:t>
      </w:r>
      <w:r w:rsidRPr="007D4C81">
        <w:rPr>
          <w:rFonts w:eastAsiaTheme="majorEastAsia"/>
          <w:spacing w:val="20"/>
          <w:sz w:val="22"/>
        </w:rPr>
        <w:t>研究者</w:t>
      </w:r>
      <w:r w:rsidRPr="007D4C81">
        <w:rPr>
          <w:rFonts w:eastAsiaTheme="majorEastAsia" w:hint="eastAsia"/>
          <w:spacing w:val="20"/>
          <w:sz w:val="22"/>
        </w:rPr>
        <w:t>先檢</w:t>
      </w:r>
      <w:r w:rsidR="008E275F">
        <w:rPr>
          <w:rFonts w:eastAsiaTheme="majorEastAsia" w:hint="eastAsia"/>
          <w:spacing w:val="20"/>
          <w:sz w:val="22"/>
        </w:rPr>
        <w:t>測</w:t>
      </w:r>
      <w:r w:rsidRPr="007D4C81">
        <w:rPr>
          <w:rFonts w:eastAsiaTheme="majorEastAsia"/>
          <w:spacing w:val="20"/>
          <w:sz w:val="22"/>
        </w:rPr>
        <w:t>虱目魚不同</w:t>
      </w:r>
      <w:r w:rsidRPr="007D4C81">
        <w:rPr>
          <w:rFonts w:eastAsiaTheme="majorEastAsia" w:hint="eastAsia"/>
          <w:spacing w:val="20"/>
          <w:sz w:val="22"/>
        </w:rPr>
        <w:t>器官的</w:t>
      </w:r>
      <w:r w:rsidRPr="007D4C81">
        <w:rPr>
          <w:rFonts w:eastAsiaTheme="majorEastAsia"/>
          <w:spacing w:val="20"/>
          <w:sz w:val="22"/>
        </w:rPr>
        <w:t>組織</w:t>
      </w:r>
      <w:r w:rsidRPr="007D4C81">
        <w:rPr>
          <w:rFonts w:eastAsiaTheme="majorEastAsia" w:hint="eastAsia"/>
          <w:spacing w:val="20"/>
          <w:sz w:val="22"/>
        </w:rPr>
        <w:t>，測得</w:t>
      </w:r>
      <w:r w:rsidR="00B4429D" w:rsidRPr="00B4429D">
        <w:rPr>
          <w:position w:val="-6"/>
        </w:rPr>
        <w:object w:dxaOrig="540" w:dyaOrig="260" w14:anchorId="72184EEC">
          <v:shape id="_x0000_i1093" type="#_x0000_t75" style="width:27.1pt;height:12.6pt" o:ole="">
            <v:imagedata r:id="rId178" o:title=""/>
          </v:shape>
          <o:OLEObject Type="Embed" ProgID="Equation.DSMT4" ShapeID="_x0000_i1093" DrawAspect="Content" ObjectID="_1804068156" r:id="rId179"/>
        </w:object>
      </w:r>
      <w:r w:rsidRPr="007D4C81">
        <w:rPr>
          <w:rFonts w:eastAsiaTheme="majorEastAsia"/>
          <w:spacing w:val="20"/>
          <w:sz w:val="22"/>
        </w:rPr>
        <w:t>基因</w:t>
      </w:r>
      <w:r w:rsidRPr="007D4C81">
        <w:rPr>
          <w:rFonts w:eastAsiaTheme="majorEastAsia" w:hint="eastAsia"/>
          <w:spacing w:val="20"/>
          <w:sz w:val="22"/>
        </w:rPr>
        <w:t>所表現</w:t>
      </w:r>
      <w:r w:rsidRPr="007D4C81">
        <w:rPr>
          <w:rFonts w:eastAsiaTheme="majorEastAsia"/>
          <w:spacing w:val="20"/>
          <w:sz w:val="22"/>
        </w:rPr>
        <w:t>的</w:t>
      </w:r>
      <w:r w:rsidRPr="007D4C81">
        <w:rPr>
          <w:rFonts w:eastAsiaTheme="majorEastAsia"/>
          <w:spacing w:val="20"/>
          <w:sz w:val="22"/>
        </w:rPr>
        <w:t>mRNA</w:t>
      </w:r>
      <w:r w:rsidRPr="007D4C81">
        <w:rPr>
          <w:rFonts w:eastAsiaTheme="majorEastAsia"/>
          <w:spacing w:val="20"/>
          <w:sz w:val="22"/>
        </w:rPr>
        <w:t>量</w:t>
      </w:r>
      <w:r w:rsidR="00CE0C0A" w:rsidRPr="007D4C81">
        <w:rPr>
          <w:rFonts w:eastAsiaTheme="majorEastAsia" w:hint="eastAsia"/>
          <w:spacing w:val="20"/>
          <w:sz w:val="22"/>
        </w:rPr>
        <w:t>（</w:t>
      </w:r>
      <w:r w:rsidRPr="007D4C81">
        <w:rPr>
          <w:rFonts w:eastAsiaTheme="majorEastAsia" w:hint="eastAsia"/>
          <w:spacing w:val="20"/>
          <w:sz w:val="22"/>
        </w:rPr>
        <w:t xml:space="preserve">RGN </w:t>
      </w:r>
      <w:r w:rsidRPr="007D4C81">
        <w:rPr>
          <w:rFonts w:eastAsiaTheme="majorEastAsia"/>
          <w:spacing w:val="20"/>
          <w:sz w:val="22"/>
        </w:rPr>
        <w:t>m</w:t>
      </w:r>
      <w:r w:rsidRPr="007D4C81">
        <w:rPr>
          <w:rFonts w:eastAsiaTheme="majorEastAsia" w:hint="eastAsia"/>
          <w:spacing w:val="20"/>
          <w:sz w:val="22"/>
        </w:rPr>
        <w:t>RNA</w:t>
      </w:r>
      <w:r w:rsidR="00CE0C0A"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 w:hint="eastAsia"/>
          <w:spacing w:val="20"/>
          <w:sz w:val="22"/>
        </w:rPr>
        <w:t>。此量值相對於管家基因</w:t>
      </w:r>
      <w:r w:rsidR="00CE0C0A" w:rsidRPr="007D4C81">
        <w:rPr>
          <w:rFonts w:eastAsiaTheme="majorEastAsia" w:hint="eastAsia"/>
          <w:spacing w:val="20"/>
          <w:sz w:val="22"/>
        </w:rPr>
        <w:t>（</w:t>
      </w:r>
      <w:r w:rsidRPr="007D4C81">
        <w:rPr>
          <w:rFonts w:eastAsiaTheme="majorEastAsia" w:hint="eastAsia"/>
          <w:spacing w:val="20"/>
          <w:sz w:val="22"/>
        </w:rPr>
        <w:t>即經常性表現維持細胞存活之一般基因</w:t>
      </w:r>
      <w:r w:rsidR="00CE0C0A"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 w:hint="eastAsia"/>
          <w:spacing w:val="20"/>
          <w:sz w:val="22"/>
        </w:rPr>
        <w:t>的數值</w:t>
      </w:r>
      <w:r w:rsidRPr="007D4C81">
        <w:rPr>
          <w:rFonts w:eastAsiaTheme="majorEastAsia"/>
          <w:spacing w:val="20"/>
          <w:sz w:val="22"/>
        </w:rPr>
        <w:t>如圖</w:t>
      </w:r>
      <w:r w:rsidR="004F2ADD" w:rsidRPr="007D4C81">
        <w:rPr>
          <w:rFonts w:eastAsiaTheme="majorEastAsia"/>
          <w:spacing w:val="20"/>
          <w:sz w:val="22"/>
        </w:rPr>
        <w:t>8</w:t>
      </w:r>
      <w:r w:rsidRPr="007D4C81">
        <w:rPr>
          <w:rFonts w:eastAsiaTheme="majorEastAsia" w:hint="eastAsia"/>
          <w:spacing w:val="20"/>
          <w:sz w:val="22"/>
        </w:rPr>
        <w:t>甲所示。同時，也測得長期養殖在</w:t>
      </w:r>
      <w:proofErr w:type="gramStart"/>
      <w:r w:rsidRPr="007D4C81">
        <w:rPr>
          <w:rFonts w:eastAsiaTheme="majorEastAsia" w:hint="eastAsia"/>
          <w:spacing w:val="20"/>
          <w:sz w:val="22"/>
        </w:rPr>
        <w:t>鹹</w:t>
      </w:r>
      <w:proofErr w:type="gramEnd"/>
      <w:r w:rsidRPr="007D4C81">
        <w:rPr>
          <w:rFonts w:eastAsiaTheme="majorEastAsia" w:hint="eastAsia"/>
          <w:spacing w:val="20"/>
          <w:sz w:val="22"/>
        </w:rPr>
        <w:t>水池和淡水池虱目魚的</w:t>
      </w:r>
      <w:r w:rsidRPr="007D4C81">
        <w:rPr>
          <w:rFonts w:eastAsiaTheme="majorEastAsia" w:hint="eastAsia"/>
          <w:spacing w:val="20"/>
          <w:sz w:val="22"/>
        </w:rPr>
        <w:t>RGN</w:t>
      </w:r>
      <w:r w:rsidRPr="007D4C81">
        <w:rPr>
          <w:rFonts w:eastAsiaTheme="majorEastAsia"/>
          <w:spacing w:val="20"/>
          <w:sz w:val="22"/>
        </w:rPr>
        <w:t xml:space="preserve"> mRNA</w:t>
      </w:r>
      <w:r w:rsidRPr="007D4C81">
        <w:rPr>
          <w:rFonts w:eastAsiaTheme="majorEastAsia" w:hint="eastAsia"/>
          <w:spacing w:val="20"/>
          <w:sz w:val="22"/>
        </w:rPr>
        <w:t>數量差異，如圖</w:t>
      </w:r>
      <w:r w:rsidR="004F2ADD" w:rsidRPr="007D4C81">
        <w:rPr>
          <w:rFonts w:eastAsiaTheme="majorEastAsia"/>
          <w:spacing w:val="20"/>
          <w:sz w:val="22"/>
        </w:rPr>
        <w:t>8</w:t>
      </w:r>
      <w:r w:rsidRPr="007D4C81">
        <w:rPr>
          <w:rFonts w:eastAsiaTheme="majorEastAsia" w:hint="eastAsia"/>
          <w:spacing w:val="20"/>
          <w:sz w:val="22"/>
        </w:rPr>
        <w:t>乙所示</w:t>
      </w:r>
      <w:r w:rsidR="0031742D" w:rsidRPr="007D4C81">
        <w:rPr>
          <w:rFonts w:eastAsiaTheme="majorEastAsia"/>
          <w:spacing w:val="20"/>
          <w:sz w:val="22"/>
        </w:rPr>
        <w:t>。</w:t>
      </w:r>
    </w:p>
    <w:p w14:paraId="292C7AD3" w14:textId="156828E5" w:rsidR="005C3274" w:rsidRDefault="005C3274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sz w:val="22"/>
        </w:rPr>
      </w:pPr>
    </w:p>
    <w:p w14:paraId="7CE214AE" w14:textId="2E5631D5" w:rsidR="003B2892" w:rsidRDefault="00690542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  <w:r>
        <w:rPr>
          <w:rFonts w:eastAsiaTheme="major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616768" behindDoc="0" locked="0" layoutInCell="1" allowOverlap="1" wp14:anchorId="3BC27585" wp14:editId="7EE5F9C5">
                <wp:simplePos x="0" y="0"/>
                <wp:positionH relativeFrom="column">
                  <wp:posOffset>395542</wp:posOffset>
                </wp:positionH>
                <wp:positionV relativeFrom="paragraph">
                  <wp:posOffset>67519</wp:posOffset>
                </wp:positionV>
                <wp:extent cx="5383939" cy="2365794"/>
                <wp:effectExtent l="0" t="0" r="7620" b="0"/>
                <wp:wrapNone/>
                <wp:docPr id="360" name="群組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939" cy="2365794"/>
                          <a:chOff x="0" y="0"/>
                          <a:chExt cx="5383939" cy="2365794"/>
                        </a:xfrm>
                      </wpg:grpSpPr>
                      <wpg:grpSp>
                        <wpg:cNvPr id="301" name="群組 301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2556588" cy="2329183"/>
                            <a:chOff x="84645" y="0"/>
                            <a:chExt cx="2242144" cy="2087231"/>
                          </a:xfrm>
                        </wpg:grpSpPr>
                        <wps:wsp>
                          <wps:cNvPr id="7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7680" y="1915952"/>
                              <a:ext cx="740675" cy="1712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561B3B4" w14:textId="77777777" w:rsidR="00222A19" w:rsidRPr="00690542" w:rsidRDefault="00222A19" w:rsidP="00222A19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</w:pPr>
                                <w:r w:rsidRPr="00690542"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  <w:t>圖</w:t>
                                </w:r>
                                <w:r w:rsidRPr="00690542"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  <w:t>8</w:t>
                                </w:r>
                                <w:r w:rsidRPr="00690542">
                                  <w:rPr>
                                    <w:rFonts w:eastAsiaTheme="minorEastAsia"/>
                                    <w:sz w:val="22"/>
                                    <w:szCs w:val="22"/>
                                  </w:rPr>
                                  <w:t>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85" name="群組 285"/>
                          <wpg:cNvGrpSpPr/>
                          <wpg:grpSpPr>
                            <a:xfrm>
                              <a:off x="84645" y="0"/>
                              <a:ext cx="2242144" cy="1824270"/>
                              <a:chOff x="84645" y="-62758"/>
                              <a:chExt cx="2242219" cy="1824650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圖片 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5924" y="30892"/>
                                <a:ext cx="2159635" cy="1680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8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68618" y="1597976"/>
                                <a:ext cx="740141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B7FA4B" w14:textId="30E3377A" w:rsidR="00222A19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組織部位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96510" y="1407030"/>
                                <a:ext cx="292381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DACE32" w14:textId="15FC8127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腦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5466" y="1407030"/>
                                <a:ext cx="293495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C1A302" w14:textId="308EEBD2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proofErr w:type="gramStart"/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鰓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4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7501" y="1407030"/>
                                <a:ext cx="292938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8B3B52" w14:textId="47BFA65E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50281" y="1407030"/>
                                <a:ext cx="292938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51619D" w14:textId="4B9D8E5B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腸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69237" y="1407030"/>
                                <a:ext cx="294052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3A415D" w14:textId="7CB3737D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腎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91269" y="1407030"/>
                                <a:ext cx="293495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567D7D" w14:textId="11D865C1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肝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13297" y="1406754"/>
                                <a:ext cx="294052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87C4C4" w14:textId="4EE5F4B0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肌肉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7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032255" y="1407030"/>
                                <a:ext cx="294609" cy="16391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3A54F3" w14:textId="52278248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proofErr w:type="gramStart"/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脾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595" y="1278695"/>
                                <a:ext cx="294608" cy="145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6F2427" w14:textId="6DA66F34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1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0661" y="853245"/>
                                <a:ext cx="291266" cy="145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1F3A9F" w14:textId="4C767357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0</w:t>
                                  </w: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.5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582" y="428082"/>
                                <a:ext cx="294608" cy="145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A54E79" w14:textId="7044350D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0661" y="-168"/>
                                <a:ext cx="291266" cy="145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D38AE1E" w14:textId="45A01C04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1.5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4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645" y="-62758"/>
                                <a:ext cx="164847" cy="147297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D398AC" w14:textId="2B186DB3" w:rsidR="00C96885" w:rsidRPr="00690542" w:rsidRDefault="00C96885" w:rsidP="00222A19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RGN mRNA</w:t>
                                  </w:r>
                                  <w:r w:rsidR="00060E9C"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量</w:t>
                                  </w: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21"/>
                                    </w:rPr>
                                    <w:t>（相對值）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>
                              <a:spAutoFit/>
                            </wps:bodyPr>
                          </wps:wsp>
                        </wpg:grpSp>
                      </wpg:grpSp>
                      <wpg:grpSp>
                        <wpg:cNvPr id="300" name="群組 300"/>
                        <wpg:cNvGrpSpPr>
                          <a:grpSpLocks noChangeAspect="1"/>
                        </wpg:cNvGrpSpPr>
                        <wpg:grpSpPr>
                          <a:xfrm>
                            <a:off x="2813539" y="40194"/>
                            <a:ext cx="2570400" cy="2325600"/>
                            <a:chOff x="-3464" y="-142"/>
                            <a:chExt cx="2211546" cy="2044688"/>
                          </a:xfrm>
                        </wpg:grpSpPr>
                        <wps:wsp>
                          <wps:cNvPr id="6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207" y="1876512"/>
                              <a:ext cx="749588" cy="16803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A94B33" w14:textId="77777777" w:rsidR="00222A19" w:rsidRPr="000133D1" w:rsidRDefault="00222A19" w:rsidP="00222A19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2"/>
                                  </w:rPr>
                                </w:pPr>
                                <w:r w:rsidRPr="000133D1">
                                  <w:rPr>
                                    <w:rFonts w:eastAsiaTheme="minorEastAsia"/>
                                    <w:sz w:val="22"/>
                                  </w:rPr>
                                  <w:t>圖</w:t>
                                </w:r>
                                <w:r w:rsidRPr="000133D1">
                                  <w:rPr>
                                    <w:rFonts w:eastAsiaTheme="minorEastAsia"/>
                                    <w:sz w:val="22"/>
                                  </w:rPr>
                                  <w:t>8</w:t>
                                </w:r>
                                <w:r w:rsidRPr="000133D1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乙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g:grpSp>
                          <wpg:cNvPr id="299" name="群組 299"/>
                          <wpg:cNvGrpSpPr/>
                          <wpg:grpSpPr>
                            <a:xfrm>
                              <a:off x="-3464" y="-142"/>
                              <a:ext cx="2211546" cy="1769126"/>
                              <a:chOff x="-3464" y="-142"/>
                              <a:chExt cx="2211546" cy="1769126"/>
                            </a:xfrm>
                          </wpg:grpSpPr>
                          <pic:pic xmlns:pic="http://schemas.openxmlformats.org/drawingml/2006/picture">
                            <pic:nvPicPr>
                              <pic:cNvPr id="53" name="圖片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1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8612" y="71717"/>
                                <a:ext cx="2109470" cy="1680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8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28040" y="1608207"/>
                                <a:ext cx="741939" cy="16077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5CF6E5" w14:textId="598E4442" w:rsidR="00060E9C" w:rsidRPr="00060E9C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 w:rsidRPr="00060E9C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養殖環境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8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10231" y="1429584"/>
                                <a:ext cx="531049" cy="16077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9B3C6F" w14:textId="5C08D120" w:rsidR="00060E9C" w:rsidRPr="00060E9C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淡水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92036" y="1434050"/>
                                <a:ext cx="530503" cy="160777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128C31" w14:textId="1446F769" w:rsidR="00060E9C" w:rsidRPr="00060E9C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鹹</w:t>
                                  </w:r>
                                  <w:proofErr w:type="gramEnd"/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水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1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38724" y="133944"/>
                                <a:ext cx="340374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2F1F80" w14:textId="0065654F" w:rsidR="00060E9C" w:rsidRPr="00690542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 w:rsidRPr="00690542">
                                    <w:rPr>
                                      <w:rFonts w:eastAsiaTheme="minorEastAsia" w:hint="eastAsia"/>
                                      <w:sz w:val="20"/>
                                      <w:szCs w:val="16"/>
                                    </w:rPr>
                                    <w:t>2</w:t>
                                  </w:r>
                                  <w:r w:rsidRPr="00690542"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  <w:t>8</w:t>
                                  </w:r>
                                  <w:r w:rsidRPr="00690542">
                                    <w:rPr>
                                      <w:rFonts w:eastAsia="新細明體"/>
                                      <w:sz w:val="20"/>
                                      <w:szCs w:val="16"/>
                                    </w:rPr>
                                    <w:t>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2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738975" y="259129"/>
                                <a:ext cx="340374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054842" w14:textId="50AA1480" w:rsidR="00060E9C" w:rsidRPr="00690542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  <w:t>18</w:t>
                                  </w:r>
                                  <w:r w:rsidRPr="00690542">
                                    <w:rPr>
                                      <w:rFonts w:eastAsia="新細明體"/>
                                      <w:sz w:val="20"/>
                                      <w:szCs w:val="16"/>
                                    </w:rPr>
                                    <w:t>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3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3464" y="-142"/>
                                <a:ext cx="161718" cy="146653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4C603E" w14:textId="119FC8A2" w:rsidR="00060E9C" w:rsidRPr="00690542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  <w:t>RGN mRNA</w:t>
                                  </w:r>
                                  <w:r w:rsidRPr="00690542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量（相對值）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4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776" y="1300639"/>
                                <a:ext cx="293934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AB8FCE" w14:textId="77777777" w:rsidR="00060E9C" w:rsidRPr="00C96885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sz w:val="20"/>
                                      <w:szCs w:val="16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5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614" y="996449"/>
                                <a:ext cx="292841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B8A6CE" w14:textId="77777777" w:rsidR="00060E9C" w:rsidRPr="00C96885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614" y="679154"/>
                                <a:ext cx="292841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ED5E876" w14:textId="66EA5747" w:rsidR="00060E9C" w:rsidRPr="00C96885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614" y="366333"/>
                                <a:ext cx="292841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DBE1C2" w14:textId="2957E64F" w:rsidR="00060E9C" w:rsidRPr="00690542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</w:pPr>
                                  <w:r w:rsidRPr="00690542">
                                    <w:rPr>
                                      <w:rFonts w:eastAsiaTheme="minorEastAsia"/>
                                      <w:sz w:val="21"/>
                                      <w:szCs w:val="21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29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6257" y="49061"/>
                                <a:ext cx="291749" cy="14235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E31ACA" w14:textId="0F2E06C9" w:rsidR="00060E9C" w:rsidRPr="00C96885" w:rsidRDefault="00060E9C" w:rsidP="00060E9C">
                                  <w:pPr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eastAsiaTheme="minorEastAsia"/>
                                      <w:sz w:val="20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C27585" id="群組 360" o:spid="_x0000_s1210" style="position:absolute;left:0;text-align:left;margin-left:31.15pt;margin-top:5.3pt;width:423.95pt;height:186.3pt;z-index:251616768" coordsize="53839,23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">
                <v:group id="群組 301" o:spid="_x0000_s1211" style="position:absolute;width:25565;height:23291" coordorigin="846" coordsize="22421,2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o:lock v:ext="edit" aspectratio="t"/>
                  <v:shape id="_x0000_s1212" type="#_x0000_t202" style="position:absolute;left:7876;top:19159;width:740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4561B3B4" w14:textId="77777777" w:rsidR="00222A19" w:rsidRPr="00690542" w:rsidRDefault="00222A19" w:rsidP="00222A19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2"/>
                              <w:szCs w:val="22"/>
                            </w:rPr>
                          </w:pPr>
                          <w:r w:rsidRPr="00690542">
                            <w:rPr>
                              <w:rFonts w:eastAsiaTheme="minorEastAsia"/>
                              <w:sz w:val="22"/>
                              <w:szCs w:val="22"/>
                            </w:rPr>
                            <w:t>圖</w:t>
                          </w:r>
                          <w:r w:rsidRPr="00690542">
                            <w:rPr>
                              <w:rFonts w:eastAsiaTheme="minorEastAsia"/>
                              <w:sz w:val="22"/>
                              <w:szCs w:val="22"/>
                            </w:rPr>
                            <w:t>8</w:t>
                          </w:r>
                          <w:r w:rsidRPr="00690542">
                            <w:rPr>
                              <w:rFonts w:eastAsiaTheme="minorEastAsia"/>
                              <w:sz w:val="22"/>
                              <w:szCs w:val="22"/>
                            </w:rPr>
                            <w:t>甲</w:t>
                          </w:r>
                        </w:p>
                      </w:txbxContent>
                    </v:textbox>
                  </v:shape>
                  <v:group id="群組 285" o:spid="_x0000_s1213" style="position:absolute;left:846;width:22421;height:18242" coordorigin="846,-627" coordsize="22422,1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  <v:shape id="圖片 72" o:spid="_x0000_s1214" type="#_x0000_t75" style="position:absolute;left:1359;top:308;width:21596;height:1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">
                      <v:imagedata r:id="rId182" o:title=""/>
                    </v:shape>
                    <v:shape id="_x0000_s1215" type="#_x0000_t202" style="position:absolute;left:9686;top:15979;width:7401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" filled="f" stroked="f">
                      <v:textbox style="mso-fit-shape-to-text:t" inset="0,0,0,0">
                        <w:txbxContent>
                          <w:p w14:paraId="10B7FA4B" w14:textId="30E3377A" w:rsidR="00222A19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組織部位</w:t>
                            </w:r>
                          </w:p>
                        </w:txbxContent>
                      </v:textbox>
                    </v:shape>
                    <v:shape id="_x0000_s1216" type="#_x0000_t202" style="position:absolute;left:4965;top:14070;width:2923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62DACE32" w14:textId="15FC8127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腦</w:t>
                            </w:r>
                          </w:p>
                        </w:txbxContent>
                      </v:textbox>
                    </v:shape>
                    <v:shape id="_x0000_s1217" type="#_x0000_t202" style="position:absolute;left:7154;top:14070;width:293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62C1A302" w14:textId="308EEBD2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鰓</w:t>
                            </w:r>
                            <w:proofErr w:type="gramEnd"/>
                          </w:p>
                        </w:txbxContent>
                      </v:textbox>
                    </v:shape>
                    <v:shape id="_x0000_s1218" type="#_x0000_t202" style="position:absolute;left:9375;top:14070;width:2929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0B8B3B52" w14:textId="47BFA65E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心</w:t>
                            </w:r>
                          </w:p>
                        </w:txbxContent>
                      </v:textbox>
                    </v:shape>
                    <v:shape id="_x0000_s1219" type="#_x0000_t202" style="position:absolute;left:11502;top:14070;width:2930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0851619D" w14:textId="4B9D8E5B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腸</w:t>
                            </w:r>
                          </w:p>
                        </w:txbxContent>
                      </v:textbox>
                    </v:shape>
                    <v:shape id="_x0000_s1220" type="#_x0000_t202" style="position:absolute;left:13692;top:14070;width:2940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" filled="f" stroked="f">
                      <v:textbox style="mso-fit-shape-to-text:t" inset="0,0,0,0">
                        <w:txbxContent>
                          <w:p w14:paraId="063A415D" w14:textId="7CB3737D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腎</w:t>
                            </w:r>
                          </w:p>
                        </w:txbxContent>
                      </v:textbox>
                    </v:shape>
                    <v:shape id="_x0000_s1221" type="#_x0000_t202" style="position:absolute;left:15912;top:14070;width:293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4F567D7D" w14:textId="11D865C1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肝</w:t>
                            </w:r>
                          </w:p>
                        </w:txbxContent>
                      </v:textbox>
                    </v:shape>
                    <v:shape id="_x0000_s1222" type="#_x0000_t202" style="position:absolute;left:18132;top:14067;width:2941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" filled="f" stroked="f">
                      <v:textbox style="mso-fit-shape-to-text:t" inset="0,0,0,0">
                        <w:txbxContent>
                          <w:p w14:paraId="1187C4C4" w14:textId="4EE5F4B0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肌肉</w:t>
                            </w:r>
                          </w:p>
                        </w:txbxContent>
                      </v:textbox>
                    </v:shape>
                    <v:shape id="_x0000_s1223" type="#_x0000_t202" style="position:absolute;left:20322;top:14070;width:2946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733A54F3" w14:textId="52278248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脾</w:t>
                            </w:r>
                            <w:proofErr w:type="gramEnd"/>
                          </w:p>
                        </w:txbxContent>
                      </v:textbox>
                    </v:shape>
                    <v:shape id="_x0000_s1224" type="#_x0000_t202" style="position:absolute;left:2375;top:12786;width:2947;height:1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" filled="f" stroked="f">
                      <v:textbox style="mso-fit-shape-to-text:t" inset="0,0,0,0">
                        <w:txbxContent>
                          <w:p w14:paraId="5B6F2427" w14:textId="6DA66F34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_x0000_s1225" type="#_x0000_t202" style="position:absolute;left:2406;top:8532;width:2913;height:1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011F3A9F" w14:textId="4C767357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0</w:t>
                            </w:r>
                            <w:r w:rsidRPr="00690542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.5</w:t>
                            </w:r>
                          </w:p>
                        </w:txbxContent>
                      </v:textbox>
                    </v:shape>
                    <v:shape id="_x0000_s1226" type="#_x0000_t202" style="position:absolute;left:2375;top:4280;width:2946;height:1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1BA54E79" w14:textId="7044350D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227" type="#_x0000_t202" style="position:absolute;left:2406;top:-1;width:2913;height:1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" filled="f" stroked="f">
                      <v:textbox style="mso-fit-shape-to-text:t" inset="0,0,0,0">
                        <w:txbxContent>
                          <w:p w14:paraId="1D38AE1E" w14:textId="45A01C04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1.5</w:t>
                            </w:r>
                          </w:p>
                        </w:txbxContent>
                      </v:textbox>
                    </v:shape>
                    <v:shape id="_x0000_s1228" type="#_x0000_t202" style="position:absolute;left:846;top:-627;width:1648;height:14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" filled="f" stroked="f">
                      <v:textbox style="layout-flow:vertical;mso-layout-flow-alt:bottom-to-top;mso-fit-shape-to-text:t" inset="0,0,0,0">
                        <w:txbxContent>
                          <w:p w14:paraId="03D398AC" w14:textId="2B186DB3" w:rsidR="00C96885" w:rsidRPr="00690542" w:rsidRDefault="00C96885" w:rsidP="00222A19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RGN mRNA</w:t>
                            </w:r>
                            <w:r w:rsidR="00060E9C"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量</w:t>
                            </w: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21"/>
                              </w:rPr>
                              <w:t>（相對值）</w:t>
                            </w:r>
                          </w:p>
                        </w:txbxContent>
                      </v:textbox>
                    </v:shape>
                  </v:group>
                </v:group>
                <v:group id="群組 300" o:spid="_x0000_s1229" style="position:absolute;left:28135;top:401;width:25704;height:23256" coordorigin="-34,-1" coordsize="22115,20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<o:lock v:ext="edit" aspectratio="t"/>
                  <v:shape id="_x0000_s1230" type="#_x0000_t202" style="position:absolute;left:7262;top:18765;width:7495;height:1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" filled="f" stroked="f">
                    <v:textbox style="mso-fit-shape-to-text:t" inset="0,0,0,0">
                      <w:txbxContent>
                        <w:p w14:paraId="78A94B33" w14:textId="77777777" w:rsidR="00222A19" w:rsidRPr="000133D1" w:rsidRDefault="00222A19" w:rsidP="00222A19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2"/>
                            </w:rPr>
                          </w:pPr>
                          <w:r w:rsidRPr="000133D1">
                            <w:rPr>
                              <w:rFonts w:eastAsiaTheme="minorEastAsia"/>
                              <w:sz w:val="22"/>
                            </w:rPr>
                            <w:t>圖</w:t>
                          </w:r>
                          <w:r w:rsidRPr="000133D1">
                            <w:rPr>
                              <w:rFonts w:eastAsiaTheme="minorEastAsia"/>
                              <w:sz w:val="22"/>
                            </w:rPr>
                            <w:t>8</w:t>
                          </w:r>
                          <w:r w:rsidRPr="000133D1">
                            <w:rPr>
                              <w:rFonts w:eastAsiaTheme="minorEastAsia" w:hint="eastAsia"/>
                              <w:sz w:val="22"/>
                            </w:rPr>
                            <w:t>乙</w:t>
                          </w:r>
                        </w:p>
                      </w:txbxContent>
                    </v:textbox>
                  </v:shape>
                  <v:group id="群組 299" o:spid="_x0000_s1231" style="position:absolute;left:-34;top:-1;width:22114;height:17690" coordorigin="-34,-1" coordsize="22115,17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  <v:shape id="圖片 53" o:spid="_x0000_s1232" type="#_x0000_t75" style="position:absolute;left:986;top:717;width:21094;height:16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">
                      <v:imagedata r:id="rId183" o:title="" grayscale="t"/>
                    </v:shape>
                    <v:shape id="_x0000_s1233" type="#_x0000_t202" style="position:absolute;left:9280;top:16082;width:7419;height:1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" filled="f" stroked="f">
                      <v:textbox style="mso-fit-shape-to-text:t" inset="0,0,0,0">
                        <w:txbxContent>
                          <w:p w14:paraId="485CF6E5" w14:textId="598E4442" w:rsidR="00060E9C" w:rsidRPr="00060E9C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 w:rsidRPr="00060E9C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養殖環境</w:t>
                            </w:r>
                          </w:p>
                        </w:txbxContent>
                      </v:textbox>
                    </v:shape>
                    <v:shape id="_x0000_s1234" type="#_x0000_t202" style="position:absolute;left:6102;top:14295;width:5310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0E9B3C6F" w14:textId="5C08D120" w:rsidR="00060E9C" w:rsidRPr="00060E9C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淡水</w:t>
                            </w:r>
                          </w:p>
                        </w:txbxContent>
                      </v:textbox>
                    </v:shape>
                    <v:shape id="_x0000_s1235" type="#_x0000_t202" style="position:absolute;left:14920;top:14340;width:5305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" filled="f" stroked="f">
                      <v:textbox style="mso-fit-shape-to-text:t" inset="0,0,0,0">
                        <w:txbxContent>
                          <w:p w14:paraId="10128C31" w14:textId="1446F769" w:rsidR="00060E9C" w:rsidRPr="00060E9C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鹹</w:t>
                            </w:r>
                            <w:proofErr w:type="gramEnd"/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水</w:t>
                            </w:r>
                          </w:p>
                        </w:txbxContent>
                      </v:textbox>
                    </v:shape>
                    <v:shape id="_x0000_s1236" type="#_x0000_t202" style="position:absolute;left:17387;top:1339;width:3403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762F1F80" w14:textId="0065654F" w:rsidR="00060E9C" w:rsidRPr="00690542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 w:rsidRPr="00690542">
                              <w:rPr>
                                <w:rFonts w:eastAsiaTheme="minorEastAsia" w:hint="eastAsia"/>
                                <w:sz w:val="20"/>
                                <w:szCs w:val="16"/>
                              </w:rPr>
                              <w:t>2</w:t>
                            </w:r>
                            <w:r w:rsidRPr="00690542"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  <w:t>8</w:t>
                            </w:r>
                            <w:r w:rsidRPr="00690542">
                              <w:rPr>
                                <w:rFonts w:eastAsia="新細明體"/>
                                <w:sz w:val="20"/>
                                <w:szCs w:val="16"/>
                              </w:rPr>
                              <w:t>℃</w:t>
                            </w:r>
                          </w:p>
                        </w:txbxContent>
                      </v:textbox>
                    </v:shape>
                    <v:shape id="_x0000_s1237" type="#_x0000_t202" style="position:absolute;left:17389;top:2591;width:3404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15054842" w14:textId="50AA1480" w:rsidR="00060E9C" w:rsidRPr="00690542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  <w:t>18</w:t>
                            </w:r>
                            <w:r w:rsidRPr="00690542">
                              <w:rPr>
                                <w:rFonts w:eastAsia="新細明體"/>
                                <w:sz w:val="20"/>
                                <w:szCs w:val="16"/>
                              </w:rPr>
                              <w:t>℃</w:t>
                            </w:r>
                          </w:p>
                        </w:txbxContent>
                      </v:textbox>
                    </v:shape>
                    <v:shape id="_x0000_s1238" type="#_x0000_t202" style="position:absolute;left:-34;top:-1;width:1616;height:14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" filled="f" stroked="f">
                      <v:textbox style="layout-flow:vertical;mso-layout-flow-alt:bottom-to-top;mso-fit-shape-to-text:t" inset="0,0,0,0">
                        <w:txbxContent>
                          <w:p w14:paraId="7D4C603E" w14:textId="119FC8A2" w:rsidR="00060E9C" w:rsidRPr="00690542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  <w:t>RGN mRNA</w:t>
                            </w:r>
                            <w:r w:rsidRPr="00690542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量（相對值）</w:t>
                            </w:r>
                          </w:p>
                        </w:txbxContent>
                      </v:textbox>
                    </v:shape>
                    <v:shape id="_x0000_s1239" type="#_x0000_t202" style="position:absolute;left:1317;top:13006;width:2940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55AB8FCE" w14:textId="77777777" w:rsidR="00060E9C" w:rsidRPr="00C96885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0"/>
                                <w:szCs w:val="16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_x0000_s1240" type="#_x0000_t202" style="position:absolute;left:1316;top:9964;width:292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31B8A6CE" w14:textId="77777777" w:rsidR="00060E9C" w:rsidRPr="00C96885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_x0000_s1241" type="#_x0000_t202" style="position:absolute;left:1316;top:6791;width:292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" filled="f" stroked="f">
                      <v:textbox style="mso-fit-shape-to-text:t" inset="0,0,0,0">
                        <w:txbxContent>
                          <w:p w14:paraId="3ED5E876" w14:textId="66EA5747" w:rsidR="00060E9C" w:rsidRPr="00C96885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_x0000_s1242" type="#_x0000_t202" style="position:absolute;left:1316;top:3663;width:2928;height:1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54DBE1C2" w14:textId="2957E64F" w:rsidR="00060E9C" w:rsidRPr="00690542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</w:pPr>
                            <w:r w:rsidRPr="00690542">
                              <w:rPr>
                                <w:rFonts w:eastAsiaTheme="minorEastAsia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shape id="_x0000_s1243" type="#_x0000_t202" style="position:absolute;left:1362;top:490;width:291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" filled="f" stroked="f">
                      <v:textbox style="mso-fit-shape-to-text:t" inset="0,0,0,0">
                        <w:txbxContent>
                          <w:p w14:paraId="53E31ACA" w14:textId="0F2E06C9" w:rsidR="00060E9C" w:rsidRPr="00C96885" w:rsidRDefault="00060E9C" w:rsidP="00060E9C">
                            <w:pPr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eastAsiaTheme="minorEastAsia"/>
                                <w:sz w:val="20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F1EB0F4" w14:textId="10549BF1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6B88D351" w14:textId="62A15034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091E48BF" w14:textId="5088DCB6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560F102F" w14:textId="62600016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04C5D39E" w14:textId="1B2960C9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15323FE6" w14:textId="69032CD4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387526FF" w14:textId="30782713" w:rsidR="00222A19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380FAE4B" w14:textId="55E8AEE6" w:rsidR="00222A19" w:rsidRPr="007D4C81" w:rsidRDefault="00222A19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0B5574AA" w14:textId="17F030C6" w:rsidR="00CA098D" w:rsidRDefault="00CA098D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748BDB2B" w14:textId="3463E626" w:rsidR="00CA098D" w:rsidRDefault="00CA098D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77811E70" w14:textId="2F799856" w:rsidR="00CA098D" w:rsidRDefault="00CA098D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66D5F993" w14:textId="39D4708B" w:rsidR="00CA098D" w:rsidRDefault="00CA098D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25EE4CCE" w14:textId="77777777" w:rsidR="00CA098D" w:rsidRPr="00CA098D" w:rsidRDefault="00CA098D" w:rsidP="00CA098D">
      <w:pPr>
        <w:spacing w:line="240" w:lineRule="atLeast"/>
        <w:jc w:val="both"/>
        <w:rPr>
          <w:rFonts w:eastAsiaTheme="majorEastAsia"/>
          <w:spacing w:val="20"/>
          <w:sz w:val="22"/>
        </w:rPr>
      </w:pPr>
    </w:p>
    <w:p w14:paraId="05C0B5B1" w14:textId="77777777" w:rsidR="00690542" w:rsidRDefault="0069054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79E51C29" w14:textId="50F074F9" w:rsidR="003B2892" w:rsidRPr="00361B66" w:rsidRDefault="003B289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361B66">
        <w:rPr>
          <w:rFonts w:eastAsia="新細明體"/>
          <w:spacing w:val="20"/>
          <w:sz w:val="22"/>
          <w:szCs w:val="22"/>
        </w:rPr>
        <w:t>37.</w:t>
      </w:r>
      <w:r w:rsidR="00CE0C0A" w:rsidRPr="00361B66">
        <w:rPr>
          <w:rFonts w:eastAsia="新細明體"/>
          <w:spacing w:val="20"/>
          <w:sz w:val="22"/>
          <w:szCs w:val="22"/>
        </w:rPr>
        <w:tab/>
      </w:r>
      <w:r w:rsidR="0031742D" w:rsidRPr="00361B66">
        <w:rPr>
          <w:rFonts w:eastAsia="新細明體"/>
          <w:spacing w:val="20"/>
          <w:sz w:val="22"/>
          <w:szCs w:val="22"/>
        </w:rPr>
        <w:t>根</w:t>
      </w:r>
      <w:r w:rsidR="00812A36">
        <w:rPr>
          <w:rFonts w:eastAsia="新細明體" w:hint="eastAsia"/>
          <w:spacing w:val="20"/>
          <w:sz w:val="22"/>
          <w:szCs w:val="22"/>
        </w:rPr>
        <w:t>據</w:t>
      </w:r>
      <w:r w:rsidR="0031742D" w:rsidRPr="00361B66">
        <w:rPr>
          <w:rFonts w:eastAsia="新細明體" w:hint="eastAsia"/>
          <w:spacing w:val="20"/>
          <w:sz w:val="22"/>
          <w:szCs w:val="22"/>
        </w:rPr>
        <w:t>圖</w:t>
      </w:r>
      <w:r w:rsidR="004F2ADD" w:rsidRPr="00361B66">
        <w:rPr>
          <w:rFonts w:eastAsia="新細明體"/>
          <w:spacing w:val="20"/>
          <w:sz w:val="22"/>
          <w:szCs w:val="22"/>
        </w:rPr>
        <w:t>8</w:t>
      </w:r>
      <w:r w:rsidR="0031742D" w:rsidRPr="00361B66">
        <w:rPr>
          <w:rFonts w:eastAsia="新細明體" w:hint="eastAsia"/>
          <w:spacing w:val="20"/>
          <w:sz w:val="22"/>
          <w:szCs w:val="22"/>
        </w:rPr>
        <w:t>甲及</w:t>
      </w:r>
      <w:r w:rsidR="00812A36">
        <w:rPr>
          <w:rFonts w:eastAsia="新細明體" w:hint="eastAsia"/>
          <w:spacing w:val="20"/>
          <w:sz w:val="22"/>
          <w:szCs w:val="22"/>
        </w:rPr>
        <w:t>圖</w:t>
      </w:r>
      <w:r w:rsidR="00812A36">
        <w:rPr>
          <w:rFonts w:eastAsia="新細明體" w:hint="eastAsia"/>
          <w:spacing w:val="20"/>
          <w:sz w:val="22"/>
          <w:szCs w:val="22"/>
        </w:rPr>
        <w:t>8</w:t>
      </w:r>
      <w:r w:rsidR="0031742D" w:rsidRPr="00361B66">
        <w:rPr>
          <w:rFonts w:eastAsia="新細明體" w:hint="eastAsia"/>
          <w:spacing w:val="20"/>
          <w:sz w:val="22"/>
          <w:szCs w:val="22"/>
        </w:rPr>
        <w:t>乙</w:t>
      </w:r>
      <w:r w:rsidR="0031742D" w:rsidRPr="00361B66">
        <w:rPr>
          <w:rFonts w:eastAsia="新細明體"/>
          <w:spacing w:val="20"/>
          <w:sz w:val="22"/>
          <w:szCs w:val="22"/>
        </w:rPr>
        <w:t>的資</w:t>
      </w:r>
      <w:r w:rsidR="0031742D" w:rsidRPr="00361B66">
        <w:rPr>
          <w:rFonts w:eastAsia="新細明體" w:hint="eastAsia"/>
          <w:spacing w:val="20"/>
          <w:sz w:val="22"/>
          <w:szCs w:val="22"/>
        </w:rPr>
        <w:t>訊</w:t>
      </w:r>
      <w:r w:rsidR="0031742D" w:rsidRPr="00361B66">
        <w:rPr>
          <w:rFonts w:eastAsia="新細明體"/>
          <w:spacing w:val="20"/>
          <w:sz w:val="22"/>
          <w:szCs w:val="22"/>
        </w:rPr>
        <w:t>，下列哪些正確？</w:t>
      </w:r>
      <w:r w:rsidR="00CE0C0A" w:rsidRPr="00361B66">
        <w:rPr>
          <w:rFonts w:eastAsia="新細明體" w:hint="eastAsia"/>
          <w:spacing w:val="20"/>
          <w:sz w:val="22"/>
          <w:szCs w:val="22"/>
        </w:rPr>
        <w:t>（</w:t>
      </w:r>
      <w:r w:rsidR="0031742D" w:rsidRPr="00361B66">
        <w:rPr>
          <w:rFonts w:eastAsia="新細明體"/>
          <w:spacing w:val="20"/>
          <w:sz w:val="22"/>
          <w:szCs w:val="22"/>
        </w:rPr>
        <w:t>應選</w:t>
      </w:r>
      <w:r w:rsidR="0031742D" w:rsidRPr="00361B66">
        <w:rPr>
          <w:rFonts w:eastAsia="新細明體"/>
          <w:spacing w:val="20"/>
          <w:sz w:val="22"/>
          <w:szCs w:val="22"/>
        </w:rPr>
        <w:t>3</w:t>
      </w:r>
      <w:r w:rsidR="0031742D" w:rsidRPr="00361B66">
        <w:rPr>
          <w:rFonts w:eastAsia="新細明體"/>
          <w:spacing w:val="20"/>
          <w:sz w:val="22"/>
          <w:szCs w:val="22"/>
        </w:rPr>
        <w:t>項</w:t>
      </w:r>
      <w:r w:rsidR="00CE0C0A" w:rsidRPr="00361B66">
        <w:rPr>
          <w:rFonts w:eastAsia="新細明體" w:hint="eastAsia"/>
          <w:spacing w:val="20"/>
          <w:sz w:val="22"/>
          <w:szCs w:val="22"/>
        </w:rPr>
        <w:t>）</w:t>
      </w:r>
    </w:p>
    <w:p w14:paraId="7E31C618" w14:textId="3D60E0F5" w:rsidR="0031742D" w:rsidRPr="00361B66" w:rsidRDefault="0031742D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61B66">
        <w:rPr>
          <w:rFonts w:eastAsiaTheme="minorEastAsia" w:hint="eastAsia"/>
          <w:spacing w:val="20"/>
        </w:rPr>
        <w:t>(A)</w:t>
      </w:r>
      <w:r w:rsidR="00B4429D" w:rsidRPr="00361B66">
        <w:rPr>
          <w:spacing w:val="20"/>
          <w:position w:val="-6"/>
        </w:rPr>
        <w:object w:dxaOrig="540" w:dyaOrig="260" w14:anchorId="288D1132">
          <v:shape id="_x0000_i1094" type="#_x0000_t75" style="width:27.1pt;height:12.6pt" o:ole="">
            <v:imagedata r:id="rId184" o:title=""/>
          </v:shape>
          <o:OLEObject Type="Embed" ProgID="Equation.DSMT4" ShapeID="_x0000_i1094" DrawAspect="Content" ObjectID="_1804068157" r:id="rId185"/>
        </w:object>
      </w:r>
      <w:r w:rsidRPr="00361B66">
        <w:rPr>
          <w:rFonts w:eastAsiaTheme="minorEastAsia"/>
          <w:spacing w:val="20"/>
        </w:rPr>
        <w:t>基因的</w:t>
      </w:r>
      <w:r w:rsidRPr="00361B66">
        <w:rPr>
          <w:rFonts w:eastAsiaTheme="minorEastAsia" w:hint="eastAsia"/>
          <w:spacing w:val="20"/>
        </w:rPr>
        <w:t>表現量在器官之間有</w:t>
      </w:r>
      <w:r w:rsidR="00B56A5E">
        <w:rPr>
          <w:rFonts w:eastAsiaTheme="minorEastAsia" w:hint="eastAsia"/>
          <w:spacing w:val="20"/>
        </w:rPr>
        <w:t>明</w:t>
      </w:r>
      <w:r w:rsidRPr="00361B66">
        <w:rPr>
          <w:rFonts w:eastAsiaTheme="minorEastAsia" w:hint="eastAsia"/>
          <w:spacing w:val="20"/>
        </w:rPr>
        <w:t>顯的不同</w:t>
      </w:r>
    </w:p>
    <w:p w14:paraId="5689722A" w14:textId="7850E6F8" w:rsidR="0031742D" w:rsidRPr="00361B66" w:rsidRDefault="0031742D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61B66">
        <w:rPr>
          <w:rFonts w:eastAsiaTheme="minorEastAsia" w:hint="eastAsia"/>
          <w:spacing w:val="20"/>
        </w:rPr>
        <w:t>(B)</w:t>
      </w:r>
      <w:r w:rsidRPr="00361B66">
        <w:rPr>
          <w:rFonts w:eastAsiaTheme="minorEastAsia"/>
          <w:spacing w:val="20"/>
        </w:rPr>
        <w:t>抗低溫的機制可能和</w:t>
      </w:r>
      <w:r w:rsidRPr="00361B66">
        <w:rPr>
          <w:rFonts w:eastAsiaTheme="minorEastAsia" w:hint="eastAsia"/>
          <w:spacing w:val="20"/>
        </w:rPr>
        <w:t>RGN</w:t>
      </w:r>
      <w:r w:rsidRPr="00361B66">
        <w:rPr>
          <w:rFonts w:eastAsiaTheme="minorEastAsia"/>
          <w:spacing w:val="20"/>
        </w:rPr>
        <w:t>有關</w:t>
      </w:r>
      <w:r w:rsidRPr="00361B66">
        <w:rPr>
          <w:rFonts w:eastAsiaTheme="minorEastAsia" w:hint="eastAsia"/>
          <w:spacing w:val="20"/>
        </w:rPr>
        <w:t>而與</w:t>
      </w:r>
      <w:r w:rsidRPr="00361B66">
        <w:rPr>
          <w:rFonts w:eastAsiaTheme="minorEastAsia"/>
          <w:spacing w:val="20"/>
        </w:rPr>
        <w:t>離子濃度無關</w:t>
      </w:r>
    </w:p>
    <w:p w14:paraId="71EDA160" w14:textId="19ADF0BB" w:rsidR="0031742D" w:rsidRPr="00361B66" w:rsidRDefault="0031742D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61B66">
        <w:rPr>
          <w:rFonts w:eastAsiaTheme="minorEastAsia"/>
          <w:spacing w:val="20"/>
        </w:rPr>
        <w:t>(C)</w:t>
      </w:r>
      <w:r w:rsidRPr="00361B66">
        <w:rPr>
          <w:rFonts w:eastAsiaTheme="minorEastAsia"/>
          <w:spacing w:val="20"/>
        </w:rPr>
        <w:t>對低溫</w:t>
      </w:r>
      <w:r w:rsidRPr="00361B66">
        <w:rPr>
          <w:rFonts w:eastAsiaTheme="minorEastAsia" w:hint="eastAsia"/>
          <w:spacing w:val="20"/>
        </w:rPr>
        <w:t>產生</w:t>
      </w:r>
      <w:r w:rsidRPr="00361B66">
        <w:rPr>
          <w:rFonts w:eastAsiaTheme="minorEastAsia"/>
          <w:spacing w:val="20"/>
        </w:rPr>
        <w:t>適應的生理</w:t>
      </w:r>
      <w:r w:rsidRPr="00361B66">
        <w:rPr>
          <w:rFonts w:eastAsiaTheme="minorEastAsia" w:hint="eastAsia"/>
          <w:spacing w:val="20"/>
        </w:rPr>
        <w:t>調整</w:t>
      </w:r>
      <w:r w:rsidRPr="00361B66">
        <w:rPr>
          <w:rFonts w:eastAsiaTheme="minorEastAsia"/>
          <w:spacing w:val="20"/>
        </w:rPr>
        <w:t>不只牽涉</w:t>
      </w:r>
      <w:r w:rsidR="00B4429D" w:rsidRPr="00361B66">
        <w:rPr>
          <w:spacing w:val="20"/>
          <w:position w:val="-6"/>
        </w:rPr>
        <w:object w:dxaOrig="540" w:dyaOrig="260" w14:anchorId="0A68165E">
          <v:shape id="_x0000_i1095" type="#_x0000_t75" style="width:27.1pt;height:12.6pt" o:ole="">
            <v:imagedata r:id="rId186" o:title=""/>
          </v:shape>
          <o:OLEObject Type="Embed" ProgID="Equation.DSMT4" ShapeID="_x0000_i1095" DrawAspect="Content" ObjectID="_1804068158" r:id="rId187"/>
        </w:object>
      </w:r>
      <w:r w:rsidRPr="00361B66">
        <w:rPr>
          <w:rFonts w:eastAsiaTheme="minorEastAsia"/>
          <w:spacing w:val="20"/>
        </w:rPr>
        <w:t>基因產物</w:t>
      </w:r>
    </w:p>
    <w:p w14:paraId="6D7515B4" w14:textId="33C44D19" w:rsidR="0031742D" w:rsidRPr="00361B66" w:rsidRDefault="0031742D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61B66">
        <w:rPr>
          <w:rFonts w:eastAsiaTheme="minorEastAsia"/>
          <w:spacing w:val="20"/>
        </w:rPr>
        <w:t>(D)RGN</w:t>
      </w:r>
      <w:r w:rsidR="00812A36">
        <w:rPr>
          <w:rFonts w:eastAsiaTheme="minorEastAsia" w:hint="eastAsia"/>
          <w:spacing w:val="20"/>
        </w:rPr>
        <w:t xml:space="preserve"> </w:t>
      </w:r>
      <w:r w:rsidRPr="00361B66">
        <w:rPr>
          <w:rFonts w:eastAsiaTheme="minorEastAsia"/>
          <w:spacing w:val="20"/>
        </w:rPr>
        <w:t>mRNA</w:t>
      </w:r>
      <w:r w:rsidRPr="00361B66">
        <w:rPr>
          <w:rFonts w:eastAsiaTheme="minorEastAsia" w:hint="eastAsia"/>
          <w:spacing w:val="20"/>
        </w:rPr>
        <w:t>之生成量</w:t>
      </w:r>
      <w:r w:rsidRPr="00361B66">
        <w:rPr>
          <w:rFonts w:eastAsiaTheme="minorEastAsia"/>
          <w:spacing w:val="20"/>
        </w:rPr>
        <w:t>對</w:t>
      </w:r>
      <w:r w:rsidRPr="00361B66">
        <w:rPr>
          <w:rFonts w:eastAsiaTheme="minorEastAsia" w:hint="eastAsia"/>
          <w:spacing w:val="20"/>
        </w:rPr>
        <w:t>淡水魚適應低溫是必要的</w:t>
      </w:r>
    </w:p>
    <w:p w14:paraId="7A0CA257" w14:textId="45BB2009" w:rsidR="003B2892" w:rsidRPr="00361B66" w:rsidRDefault="0031742D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361B66">
        <w:rPr>
          <w:rFonts w:eastAsiaTheme="minorEastAsia"/>
          <w:spacing w:val="20"/>
        </w:rPr>
        <w:t>(E)</w:t>
      </w:r>
      <w:r w:rsidRPr="00361B66">
        <w:rPr>
          <w:rFonts w:eastAsiaTheme="minorEastAsia" w:hint="eastAsia"/>
          <w:spacing w:val="20"/>
        </w:rPr>
        <w:t>從試驗設計觀點，產生</w:t>
      </w:r>
      <w:r w:rsidRPr="00361B66">
        <w:rPr>
          <w:rFonts w:eastAsiaTheme="minorEastAsia"/>
          <w:spacing w:val="20"/>
        </w:rPr>
        <w:t>圖</w:t>
      </w:r>
      <w:r w:rsidR="004F2ADD" w:rsidRPr="00361B66">
        <w:rPr>
          <w:rFonts w:eastAsiaTheme="minorEastAsia"/>
          <w:spacing w:val="20"/>
        </w:rPr>
        <w:t>8</w:t>
      </w:r>
      <w:r w:rsidRPr="00361B66">
        <w:rPr>
          <w:rFonts w:eastAsiaTheme="minorEastAsia" w:hint="eastAsia"/>
          <w:spacing w:val="20"/>
        </w:rPr>
        <w:t>乙的資料取自血液樣本</w:t>
      </w:r>
    </w:p>
    <w:p w14:paraId="04D9EE80" w14:textId="77777777" w:rsidR="00F7385D" w:rsidRDefault="00F7385D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151A2542" w14:textId="146B2616" w:rsidR="00427430" w:rsidRDefault="003B2892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38.</w:t>
      </w:r>
      <w:r w:rsidR="00CE0C0A" w:rsidRPr="00884B69">
        <w:rPr>
          <w:rFonts w:eastAsia="新細明體"/>
          <w:spacing w:val="20"/>
          <w:sz w:val="22"/>
          <w:szCs w:val="22"/>
        </w:rPr>
        <w:tab/>
      </w:r>
      <w:r w:rsidR="0031742D" w:rsidRPr="00812A36">
        <w:rPr>
          <w:rFonts w:eastAsia="新細明體" w:hint="eastAsia"/>
          <w:spacing w:val="18"/>
          <w:sz w:val="22"/>
          <w:szCs w:val="22"/>
        </w:rPr>
        <w:t>為</w:t>
      </w:r>
      <w:r w:rsidR="008E275F" w:rsidRPr="00812A36">
        <w:rPr>
          <w:rFonts w:eastAsia="新細明體" w:hint="eastAsia"/>
          <w:spacing w:val="18"/>
          <w:sz w:val="22"/>
          <w:szCs w:val="22"/>
        </w:rPr>
        <w:t>了</w:t>
      </w:r>
      <w:r w:rsidR="0031742D" w:rsidRPr="00812A36">
        <w:rPr>
          <w:rFonts w:eastAsia="新細明體" w:hint="eastAsia"/>
          <w:spacing w:val="18"/>
          <w:sz w:val="22"/>
          <w:szCs w:val="22"/>
        </w:rPr>
        <w:t>試驗虱目魚對抗低溫之調適能力，研究者分別將</w:t>
      </w:r>
      <w:r w:rsidR="008E275F" w:rsidRPr="00812A36">
        <w:rPr>
          <w:rFonts w:eastAsia="新細明體" w:hint="eastAsia"/>
          <w:spacing w:val="18"/>
          <w:sz w:val="22"/>
          <w:szCs w:val="22"/>
        </w:rPr>
        <w:t>畜</w:t>
      </w:r>
      <w:r w:rsidR="0031742D" w:rsidRPr="00812A36">
        <w:rPr>
          <w:rFonts w:eastAsia="新細明體" w:hint="eastAsia"/>
          <w:spacing w:val="18"/>
          <w:sz w:val="22"/>
          <w:szCs w:val="22"/>
        </w:rPr>
        <w:t>養於</w:t>
      </w:r>
      <w:r w:rsidR="0031742D" w:rsidRPr="00812A36">
        <w:rPr>
          <w:rFonts w:eastAsia="新細明體" w:hint="eastAsia"/>
          <w:spacing w:val="18"/>
          <w:sz w:val="22"/>
          <w:szCs w:val="22"/>
        </w:rPr>
        <w:t>2</w:t>
      </w:r>
      <w:r w:rsidR="0031742D" w:rsidRPr="00812A36">
        <w:rPr>
          <w:rFonts w:eastAsia="新細明體"/>
          <w:spacing w:val="18"/>
          <w:sz w:val="22"/>
          <w:szCs w:val="22"/>
        </w:rPr>
        <w:t>8℃</w:t>
      </w:r>
      <w:r w:rsidR="0031742D" w:rsidRPr="00812A36">
        <w:rPr>
          <w:rFonts w:eastAsia="新細明體" w:hint="eastAsia"/>
          <w:spacing w:val="18"/>
          <w:sz w:val="22"/>
          <w:szCs w:val="22"/>
        </w:rPr>
        <w:t>淡水池和</w:t>
      </w:r>
      <w:proofErr w:type="gramStart"/>
      <w:r w:rsidR="0031742D" w:rsidRPr="00812A36">
        <w:rPr>
          <w:rFonts w:eastAsia="新細明體" w:hint="eastAsia"/>
          <w:spacing w:val="18"/>
          <w:sz w:val="22"/>
          <w:szCs w:val="22"/>
        </w:rPr>
        <w:t>鹹</w:t>
      </w:r>
      <w:proofErr w:type="gramEnd"/>
      <w:r w:rsidR="0031742D" w:rsidRPr="00812A36">
        <w:rPr>
          <w:rFonts w:eastAsia="新細明體"/>
          <w:spacing w:val="18"/>
          <w:sz w:val="22"/>
          <w:szCs w:val="22"/>
        </w:rPr>
        <w:t>水池</w:t>
      </w:r>
      <w:proofErr w:type="gramStart"/>
      <w:r w:rsidR="0031742D" w:rsidRPr="00884B69">
        <w:rPr>
          <w:rFonts w:eastAsia="新細明體"/>
          <w:spacing w:val="20"/>
          <w:sz w:val="22"/>
          <w:szCs w:val="22"/>
        </w:rPr>
        <w:t>的</w:t>
      </w:r>
      <w:r w:rsidR="0031742D" w:rsidRPr="00884B69">
        <w:rPr>
          <w:rFonts w:eastAsia="新細明體" w:hint="eastAsia"/>
          <w:spacing w:val="20"/>
          <w:sz w:val="22"/>
          <w:szCs w:val="22"/>
        </w:rPr>
        <w:t>魚移置</w:t>
      </w:r>
      <w:proofErr w:type="gramEnd"/>
      <w:r w:rsidR="0031742D" w:rsidRPr="00884B69">
        <w:rPr>
          <w:rFonts w:eastAsia="新細明體" w:hint="eastAsia"/>
          <w:spacing w:val="20"/>
          <w:sz w:val="22"/>
          <w:szCs w:val="22"/>
        </w:rPr>
        <w:t>1</w:t>
      </w:r>
      <w:r w:rsidR="0031742D" w:rsidRPr="00884B69">
        <w:rPr>
          <w:rFonts w:eastAsia="新細明體"/>
          <w:spacing w:val="20"/>
          <w:sz w:val="22"/>
          <w:szCs w:val="22"/>
        </w:rPr>
        <w:t>8</w:t>
      </w:r>
      <w:r w:rsidR="0031742D" w:rsidRPr="003E6CCD">
        <w:rPr>
          <w:rFonts w:eastAsia="新細明體"/>
          <w:spacing w:val="20"/>
          <w:sz w:val="22"/>
          <w:szCs w:val="22"/>
        </w:rPr>
        <w:t>℃</w:t>
      </w:r>
      <w:r w:rsidR="0031742D" w:rsidRPr="00884B69">
        <w:rPr>
          <w:rFonts w:eastAsia="新細明體" w:hint="eastAsia"/>
          <w:spacing w:val="20"/>
          <w:sz w:val="22"/>
          <w:szCs w:val="22"/>
        </w:rPr>
        <w:t>，</w:t>
      </w:r>
      <w:proofErr w:type="gramStart"/>
      <w:r w:rsidR="0031742D" w:rsidRPr="00884B69">
        <w:rPr>
          <w:rFonts w:eastAsia="新細明體" w:hint="eastAsia"/>
          <w:spacing w:val="20"/>
          <w:sz w:val="22"/>
          <w:szCs w:val="22"/>
        </w:rPr>
        <w:t>並逐時測量</w:t>
      </w:r>
      <w:proofErr w:type="gramEnd"/>
      <w:r w:rsidR="0031742D" w:rsidRPr="00884B69">
        <w:rPr>
          <w:rFonts w:eastAsia="新細明體" w:hint="eastAsia"/>
          <w:spacing w:val="20"/>
          <w:sz w:val="22"/>
          <w:szCs w:val="22"/>
        </w:rPr>
        <w:t>RGN</w:t>
      </w:r>
      <w:r w:rsidR="0031742D" w:rsidRPr="00884B69">
        <w:rPr>
          <w:rFonts w:eastAsia="新細明體"/>
          <w:spacing w:val="20"/>
          <w:sz w:val="22"/>
          <w:szCs w:val="22"/>
        </w:rPr>
        <w:t xml:space="preserve"> mRNA</w:t>
      </w:r>
      <w:r w:rsidR="0031742D" w:rsidRPr="00884B69">
        <w:rPr>
          <w:rFonts w:eastAsia="新細明體"/>
          <w:spacing w:val="20"/>
          <w:sz w:val="22"/>
          <w:szCs w:val="22"/>
        </w:rPr>
        <w:t>的量</w:t>
      </w:r>
      <w:r w:rsidR="0031742D" w:rsidRPr="00884B69">
        <w:rPr>
          <w:rFonts w:eastAsia="新細明體" w:hint="eastAsia"/>
          <w:spacing w:val="20"/>
          <w:sz w:val="22"/>
          <w:szCs w:val="22"/>
        </w:rPr>
        <w:t>，</w:t>
      </w:r>
      <w:r w:rsidR="008E275F">
        <w:rPr>
          <w:rFonts w:eastAsia="新細明體" w:hint="eastAsia"/>
          <w:spacing w:val="20"/>
          <w:sz w:val="22"/>
          <w:szCs w:val="22"/>
        </w:rPr>
        <w:t>再以各自</w:t>
      </w:r>
      <w:r w:rsidR="008E275F">
        <w:rPr>
          <w:rFonts w:eastAsia="新細明體" w:hint="eastAsia"/>
          <w:spacing w:val="20"/>
          <w:sz w:val="22"/>
          <w:szCs w:val="22"/>
        </w:rPr>
        <w:t>0</w:t>
      </w:r>
      <w:r w:rsidR="008E275F">
        <w:rPr>
          <w:rFonts w:eastAsia="新細明體" w:hint="eastAsia"/>
          <w:spacing w:val="20"/>
          <w:sz w:val="22"/>
          <w:szCs w:val="22"/>
        </w:rPr>
        <w:t>時數值為基準</w:t>
      </w:r>
      <w:r w:rsidR="00361B66">
        <w:rPr>
          <w:rFonts w:eastAsia="新細明體" w:hint="eastAsia"/>
          <w:spacing w:val="20"/>
          <w:sz w:val="22"/>
          <w:szCs w:val="22"/>
        </w:rPr>
        <w:t>值</w:t>
      </w:r>
      <w:r w:rsidR="008E275F">
        <w:rPr>
          <w:rFonts w:eastAsia="新細明體" w:hint="eastAsia"/>
          <w:spacing w:val="20"/>
          <w:sz w:val="22"/>
          <w:szCs w:val="22"/>
        </w:rPr>
        <w:t>進行校正，</w:t>
      </w:r>
      <w:r w:rsidR="0031742D" w:rsidRPr="00884B69">
        <w:rPr>
          <w:rFonts w:eastAsia="新細明體" w:hint="eastAsia"/>
          <w:spacing w:val="20"/>
          <w:sz w:val="22"/>
          <w:szCs w:val="22"/>
        </w:rPr>
        <w:t>得資料如表</w:t>
      </w:r>
      <w:r w:rsidR="00586955" w:rsidRPr="00884B69">
        <w:rPr>
          <w:rFonts w:eastAsia="新細明體"/>
          <w:spacing w:val="20"/>
          <w:sz w:val="22"/>
          <w:szCs w:val="22"/>
        </w:rPr>
        <w:t>2</w:t>
      </w:r>
      <w:r w:rsidR="0031742D" w:rsidRPr="00884B69">
        <w:rPr>
          <w:rFonts w:eastAsia="新細明體" w:hint="eastAsia"/>
          <w:spacing w:val="20"/>
          <w:sz w:val="22"/>
          <w:szCs w:val="22"/>
        </w:rPr>
        <w:t>所示。</w:t>
      </w:r>
    </w:p>
    <w:tbl>
      <w:tblPr>
        <w:tblStyle w:val="af7"/>
        <w:tblW w:w="0" w:type="auto"/>
        <w:tblInd w:w="396" w:type="dxa"/>
        <w:tblLook w:val="04A0" w:firstRow="1" w:lastRow="0" w:firstColumn="1" w:lastColumn="0" w:noHBand="0" w:noVBand="1"/>
      </w:tblPr>
      <w:tblGrid>
        <w:gridCol w:w="1447"/>
        <w:gridCol w:w="1053"/>
        <w:gridCol w:w="1053"/>
        <w:gridCol w:w="1053"/>
        <w:gridCol w:w="1053"/>
        <w:gridCol w:w="1053"/>
        <w:gridCol w:w="1053"/>
        <w:gridCol w:w="1053"/>
      </w:tblGrid>
      <w:tr w:rsidR="003E6CCD" w:rsidRPr="003E6CCD" w14:paraId="4DE71151" w14:textId="77777777" w:rsidTr="003E6CCD">
        <w:trPr>
          <w:trHeight w:val="324"/>
        </w:trPr>
        <w:tc>
          <w:tcPr>
            <w:tcW w:w="8818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7CF49438" w14:textId="5F4D7A67" w:rsidR="003E6CCD" w:rsidRPr="003E6CCD" w:rsidRDefault="003E6CCD" w:rsidP="00B57A2A">
            <w:pPr>
              <w:spacing w:beforeLines="15" w:before="36" w:afterLines="15" w:after="36"/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表</w:t>
            </w:r>
            <w:r w:rsidRPr="003E6CCD">
              <w:rPr>
                <w:rFonts w:hint="eastAsia"/>
                <w:sz w:val="22"/>
                <w:szCs w:val="22"/>
              </w:rPr>
              <w:t>2</w:t>
            </w:r>
          </w:p>
        </w:tc>
      </w:tr>
      <w:tr w:rsidR="00427430" w:rsidRPr="003E6CCD" w14:paraId="5D7BA512" w14:textId="77777777" w:rsidTr="00690542">
        <w:trPr>
          <w:trHeight w:val="411"/>
        </w:trPr>
        <w:tc>
          <w:tcPr>
            <w:tcW w:w="1447" w:type="dxa"/>
            <w:vMerge w:val="restart"/>
            <w:tcBorders>
              <w:top w:val="single" w:sz="4" w:space="0" w:color="auto"/>
            </w:tcBorders>
            <w:noWrap/>
            <w:vAlign w:val="center"/>
          </w:tcPr>
          <w:p w14:paraId="5F149891" w14:textId="635E9D1F" w:rsidR="00427430" w:rsidRPr="003E6CCD" w:rsidRDefault="00427430" w:rsidP="003E6CCD">
            <w:pPr>
              <w:jc w:val="center"/>
              <w:rPr>
                <w:spacing w:val="20"/>
                <w:sz w:val="22"/>
                <w:szCs w:val="22"/>
              </w:rPr>
            </w:pPr>
            <w:proofErr w:type="gramStart"/>
            <w:r w:rsidRPr="003E6CCD">
              <w:rPr>
                <w:rFonts w:hint="eastAsia"/>
                <w:spacing w:val="20"/>
                <w:sz w:val="22"/>
                <w:szCs w:val="22"/>
              </w:rPr>
              <w:t>養殖池別</w:t>
            </w:r>
            <w:proofErr w:type="gramEnd"/>
          </w:p>
        </w:tc>
        <w:tc>
          <w:tcPr>
            <w:tcW w:w="7371" w:type="dxa"/>
            <w:gridSpan w:val="7"/>
            <w:tcBorders>
              <w:top w:val="single" w:sz="4" w:space="0" w:color="auto"/>
            </w:tcBorders>
            <w:noWrap/>
            <w:vAlign w:val="center"/>
          </w:tcPr>
          <w:p w14:paraId="342DD61B" w14:textId="3196C64C" w:rsidR="00427430" w:rsidRPr="003E6CCD" w:rsidRDefault="00427430" w:rsidP="003E6CCD">
            <w:pPr>
              <w:jc w:val="center"/>
              <w:rPr>
                <w:spacing w:val="20"/>
                <w:sz w:val="22"/>
                <w:szCs w:val="22"/>
              </w:rPr>
            </w:pPr>
            <w:r w:rsidRPr="003E6CCD">
              <w:rPr>
                <w:rFonts w:hint="eastAsia"/>
                <w:spacing w:val="20"/>
                <w:sz w:val="22"/>
                <w:szCs w:val="22"/>
              </w:rPr>
              <w:t>時間</w:t>
            </w:r>
            <w:r w:rsidR="00CE0C0A" w:rsidRPr="003E6CCD">
              <w:rPr>
                <w:rFonts w:hint="eastAsia"/>
                <w:spacing w:val="20"/>
                <w:sz w:val="22"/>
                <w:szCs w:val="22"/>
              </w:rPr>
              <w:t>（</w:t>
            </w:r>
            <w:r w:rsidRPr="003E6CCD">
              <w:rPr>
                <w:rFonts w:hint="eastAsia"/>
                <w:spacing w:val="20"/>
                <w:sz w:val="22"/>
                <w:szCs w:val="22"/>
              </w:rPr>
              <w:t>小時</w:t>
            </w:r>
            <w:r w:rsidR="00CE0C0A" w:rsidRPr="003E6CCD">
              <w:rPr>
                <w:rFonts w:hint="eastAsia"/>
                <w:spacing w:val="20"/>
                <w:sz w:val="22"/>
                <w:szCs w:val="22"/>
              </w:rPr>
              <w:t>）</w:t>
            </w:r>
          </w:p>
        </w:tc>
      </w:tr>
      <w:tr w:rsidR="00427430" w:rsidRPr="003E6CCD" w14:paraId="2099F9C4" w14:textId="77777777" w:rsidTr="00690542">
        <w:trPr>
          <w:trHeight w:val="411"/>
        </w:trPr>
        <w:tc>
          <w:tcPr>
            <w:tcW w:w="1447" w:type="dxa"/>
            <w:vMerge/>
            <w:noWrap/>
            <w:vAlign w:val="center"/>
            <w:hideMark/>
          </w:tcPr>
          <w:p w14:paraId="6B788684" w14:textId="77777777" w:rsidR="00427430" w:rsidRPr="003E6CCD" w:rsidRDefault="00427430" w:rsidP="003E6CCD">
            <w:pPr>
              <w:jc w:val="center"/>
              <w:rPr>
                <w:spacing w:val="20"/>
                <w:sz w:val="22"/>
                <w:szCs w:val="22"/>
              </w:rPr>
            </w:pPr>
          </w:p>
        </w:tc>
        <w:tc>
          <w:tcPr>
            <w:tcW w:w="1053" w:type="dxa"/>
            <w:noWrap/>
            <w:vAlign w:val="center"/>
            <w:hideMark/>
          </w:tcPr>
          <w:p w14:paraId="09CD7423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0</w:t>
            </w:r>
          </w:p>
        </w:tc>
        <w:tc>
          <w:tcPr>
            <w:tcW w:w="1053" w:type="dxa"/>
            <w:noWrap/>
            <w:vAlign w:val="center"/>
            <w:hideMark/>
          </w:tcPr>
          <w:p w14:paraId="29ED11B2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6</w:t>
            </w:r>
          </w:p>
        </w:tc>
        <w:tc>
          <w:tcPr>
            <w:tcW w:w="1053" w:type="dxa"/>
            <w:noWrap/>
            <w:vAlign w:val="center"/>
            <w:hideMark/>
          </w:tcPr>
          <w:p w14:paraId="06CCAF3C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12</w:t>
            </w:r>
          </w:p>
        </w:tc>
        <w:tc>
          <w:tcPr>
            <w:tcW w:w="1053" w:type="dxa"/>
            <w:noWrap/>
            <w:vAlign w:val="center"/>
            <w:hideMark/>
          </w:tcPr>
          <w:p w14:paraId="756B54E7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24</w:t>
            </w:r>
          </w:p>
        </w:tc>
        <w:tc>
          <w:tcPr>
            <w:tcW w:w="1053" w:type="dxa"/>
            <w:noWrap/>
            <w:vAlign w:val="center"/>
            <w:hideMark/>
          </w:tcPr>
          <w:p w14:paraId="31A52664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48</w:t>
            </w:r>
          </w:p>
        </w:tc>
        <w:tc>
          <w:tcPr>
            <w:tcW w:w="1053" w:type="dxa"/>
            <w:noWrap/>
            <w:vAlign w:val="center"/>
            <w:hideMark/>
          </w:tcPr>
          <w:p w14:paraId="27BEA990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96</w:t>
            </w:r>
          </w:p>
        </w:tc>
        <w:tc>
          <w:tcPr>
            <w:tcW w:w="1053" w:type="dxa"/>
            <w:noWrap/>
            <w:vAlign w:val="center"/>
            <w:hideMark/>
          </w:tcPr>
          <w:p w14:paraId="587BCDFB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168</w:t>
            </w:r>
          </w:p>
        </w:tc>
      </w:tr>
      <w:tr w:rsidR="00427430" w:rsidRPr="003E6CCD" w14:paraId="602BED68" w14:textId="77777777" w:rsidTr="00690542">
        <w:trPr>
          <w:trHeight w:val="411"/>
        </w:trPr>
        <w:tc>
          <w:tcPr>
            <w:tcW w:w="1447" w:type="dxa"/>
            <w:noWrap/>
            <w:vAlign w:val="center"/>
            <w:hideMark/>
          </w:tcPr>
          <w:p w14:paraId="4E0F970A" w14:textId="77777777" w:rsidR="00427430" w:rsidRPr="003E6CCD" w:rsidRDefault="00427430" w:rsidP="003E6CCD">
            <w:pPr>
              <w:jc w:val="center"/>
              <w:rPr>
                <w:spacing w:val="20"/>
                <w:sz w:val="22"/>
                <w:szCs w:val="22"/>
              </w:rPr>
            </w:pPr>
            <w:r w:rsidRPr="003E6CCD">
              <w:rPr>
                <w:rFonts w:hint="eastAsia"/>
                <w:spacing w:val="20"/>
                <w:sz w:val="22"/>
                <w:szCs w:val="22"/>
              </w:rPr>
              <w:t>甲</w:t>
            </w:r>
          </w:p>
        </w:tc>
        <w:tc>
          <w:tcPr>
            <w:tcW w:w="1053" w:type="dxa"/>
            <w:noWrap/>
            <w:vAlign w:val="center"/>
            <w:hideMark/>
          </w:tcPr>
          <w:p w14:paraId="4722355F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</w:t>
            </w:r>
            <w:r w:rsidRPr="003E6CCD">
              <w:rPr>
                <w:sz w:val="22"/>
                <w:szCs w:val="22"/>
              </w:rPr>
              <w:t>.0</w:t>
            </w:r>
          </w:p>
        </w:tc>
        <w:tc>
          <w:tcPr>
            <w:tcW w:w="1053" w:type="dxa"/>
            <w:noWrap/>
            <w:vAlign w:val="center"/>
            <w:hideMark/>
          </w:tcPr>
          <w:p w14:paraId="06665615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1.3</w:t>
            </w:r>
          </w:p>
        </w:tc>
        <w:tc>
          <w:tcPr>
            <w:tcW w:w="1053" w:type="dxa"/>
            <w:noWrap/>
            <w:vAlign w:val="center"/>
            <w:hideMark/>
          </w:tcPr>
          <w:p w14:paraId="1F010B91" w14:textId="56044749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1.4</w:t>
            </w:r>
          </w:p>
        </w:tc>
        <w:tc>
          <w:tcPr>
            <w:tcW w:w="1053" w:type="dxa"/>
            <w:noWrap/>
            <w:vAlign w:val="center"/>
            <w:hideMark/>
          </w:tcPr>
          <w:p w14:paraId="06258C67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1.8</w:t>
            </w:r>
          </w:p>
        </w:tc>
        <w:tc>
          <w:tcPr>
            <w:tcW w:w="1053" w:type="dxa"/>
            <w:noWrap/>
            <w:vAlign w:val="center"/>
            <w:hideMark/>
          </w:tcPr>
          <w:p w14:paraId="6987ECE9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2.5</w:t>
            </w:r>
          </w:p>
        </w:tc>
        <w:tc>
          <w:tcPr>
            <w:tcW w:w="1053" w:type="dxa"/>
            <w:noWrap/>
            <w:vAlign w:val="center"/>
            <w:hideMark/>
          </w:tcPr>
          <w:p w14:paraId="1E9887E7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3.2</w:t>
            </w:r>
          </w:p>
        </w:tc>
        <w:tc>
          <w:tcPr>
            <w:tcW w:w="1053" w:type="dxa"/>
            <w:noWrap/>
            <w:vAlign w:val="center"/>
            <w:hideMark/>
          </w:tcPr>
          <w:p w14:paraId="5CA279EA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3.3</w:t>
            </w:r>
          </w:p>
        </w:tc>
      </w:tr>
      <w:tr w:rsidR="00427430" w:rsidRPr="003E6CCD" w14:paraId="2BF5261C" w14:textId="77777777" w:rsidTr="00690542">
        <w:trPr>
          <w:trHeight w:val="411"/>
        </w:trPr>
        <w:tc>
          <w:tcPr>
            <w:tcW w:w="1447" w:type="dxa"/>
            <w:noWrap/>
            <w:vAlign w:val="center"/>
            <w:hideMark/>
          </w:tcPr>
          <w:p w14:paraId="103FA219" w14:textId="77777777" w:rsidR="00427430" w:rsidRPr="003E6CCD" w:rsidRDefault="00427430" w:rsidP="003E6CCD">
            <w:pPr>
              <w:jc w:val="center"/>
              <w:rPr>
                <w:spacing w:val="20"/>
                <w:sz w:val="22"/>
                <w:szCs w:val="22"/>
              </w:rPr>
            </w:pPr>
            <w:r w:rsidRPr="003E6CCD">
              <w:rPr>
                <w:rFonts w:hint="eastAsia"/>
                <w:spacing w:val="20"/>
                <w:sz w:val="22"/>
                <w:szCs w:val="22"/>
              </w:rPr>
              <w:t>乙</w:t>
            </w:r>
          </w:p>
        </w:tc>
        <w:tc>
          <w:tcPr>
            <w:tcW w:w="1053" w:type="dxa"/>
            <w:noWrap/>
            <w:vAlign w:val="center"/>
            <w:hideMark/>
          </w:tcPr>
          <w:p w14:paraId="743A6176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</w:t>
            </w:r>
            <w:r w:rsidRPr="003E6CCD">
              <w:rPr>
                <w:sz w:val="22"/>
                <w:szCs w:val="22"/>
              </w:rPr>
              <w:t>.0</w:t>
            </w:r>
          </w:p>
        </w:tc>
        <w:tc>
          <w:tcPr>
            <w:tcW w:w="1053" w:type="dxa"/>
            <w:noWrap/>
            <w:vAlign w:val="center"/>
            <w:hideMark/>
          </w:tcPr>
          <w:p w14:paraId="7EB9D789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3</w:t>
            </w:r>
            <w:r w:rsidRPr="003E6CCD">
              <w:rPr>
                <w:sz w:val="22"/>
                <w:szCs w:val="22"/>
              </w:rPr>
              <w:t>.0</w:t>
            </w:r>
          </w:p>
        </w:tc>
        <w:tc>
          <w:tcPr>
            <w:tcW w:w="1053" w:type="dxa"/>
            <w:noWrap/>
            <w:vAlign w:val="center"/>
            <w:hideMark/>
          </w:tcPr>
          <w:p w14:paraId="3A8EA3B9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3.5</w:t>
            </w:r>
          </w:p>
        </w:tc>
        <w:tc>
          <w:tcPr>
            <w:tcW w:w="1053" w:type="dxa"/>
            <w:noWrap/>
            <w:vAlign w:val="center"/>
            <w:hideMark/>
          </w:tcPr>
          <w:p w14:paraId="0D2BBAEA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2.5</w:t>
            </w:r>
          </w:p>
        </w:tc>
        <w:tc>
          <w:tcPr>
            <w:tcW w:w="1053" w:type="dxa"/>
            <w:noWrap/>
            <w:vAlign w:val="center"/>
            <w:hideMark/>
          </w:tcPr>
          <w:p w14:paraId="61AE5A27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1.</w:t>
            </w:r>
            <w:r w:rsidRPr="003E6CCD">
              <w:rPr>
                <w:sz w:val="22"/>
                <w:szCs w:val="22"/>
              </w:rPr>
              <w:t>3</w:t>
            </w:r>
          </w:p>
        </w:tc>
        <w:tc>
          <w:tcPr>
            <w:tcW w:w="1053" w:type="dxa"/>
            <w:noWrap/>
            <w:vAlign w:val="center"/>
            <w:hideMark/>
          </w:tcPr>
          <w:p w14:paraId="78C57E61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0.9</w:t>
            </w:r>
          </w:p>
        </w:tc>
        <w:tc>
          <w:tcPr>
            <w:tcW w:w="1053" w:type="dxa"/>
            <w:noWrap/>
            <w:vAlign w:val="center"/>
            <w:hideMark/>
          </w:tcPr>
          <w:p w14:paraId="4B8E44E0" w14:textId="77777777" w:rsidR="00427430" w:rsidRPr="003E6CCD" w:rsidRDefault="00427430" w:rsidP="003E6CCD">
            <w:pPr>
              <w:jc w:val="center"/>
              <w:rPr>
                <w:sz w:val="22"/>
                <w:szCs w:val="22"/>
              </w:rPr>
            </w:pPr>
            <w:r w:rsidRPr="003E6CCD">
              <w:rPr>
                <w:rFonts w:hint="eastAsia"/>
                <w:sz w:val="22"/>
                <w:szCs w:val="22"/>
              </w:rPr>
              <w:t>0.8</w:t>
            </w:r>
          </w:p>
        </w:tc>
      </w:tr>
    </w:tbl>
    <w:p w14:paraId="7A4C4515" w14:textId="67F0C64A" w:rsidR="003B2892" w:rsidRPr="003E6CCD" w:rsidRDefault="003E6CCD" w:rsidP="003E6CCD">
      <w:pPr>
        <w:spacing w:beforeLines="25" w:before="60"/>
        <w:ind w:leftChars="165" w:left="1046" w:hangingChars="250" w:hanging="650"/>
        <w:jc w:val="both"/>
        <w:rPr>
          <w:rFonts w:eastAsia="新細明體"/>
          <w:spacing w:val="20"/>
          <w:sz w:val="22"/>
          <w:szCs w:val="22"/>
        </w:rPr>
      </w:pPr>
      <w:r w:rsidRPr="00AA20FA">
        <w:rPr>
          <w:rFonts w:eastAsia="新細明體" w:hint="eastAsia"/>
          <w:spacing w:val="20"/>
          <w:sz w:val="22"/>
          <w:szCs w:val="22"/>
        </w:rPr>
        <w:t>（</w:t>
      </w:r>
      <w:r w:rsidR="00586955" w:rsidRPr="00AA20FA">
        <w:rPr>
          <w:rFonts w:eastAsia="新細明體"/>
          <w:spacing w:val="20"/>
          <w:sz w:val="22"/>
          <w:szCs w:val="22"/>
        </w:rPr>
        <w:t>a</w:t>
      </w:r>
      <w:r w:rsidRPr="00AA20FA">
        <w:rPr>
          <w:rFonts w:eastAsia="新細明體" w:hint="eastAsia"/>
          <w:spacing w:val="20"/>
          <w:sz w:val="22"/>
          <w:szCs w:val="22"/>
        </w:rPr>
        <w:t>）</w:t>
      </w:r>
      <w:r w:rsidR="005D6B08" w:rsidRPr="00AA20FA">
        <w:rPr>
          <w:rFonts w:eastAsia="新細明體"/>
          <w:spacing w:val="20"/>
          <w:sz w:val="22"/>
          <w:szCs w:val="22"/>
        </w:rPr>
        <w:tab/>
      </w:r>
      <w:r w:rsidR="00427430" w:rsidRPr="00AA20FA">
        <w:rPr>
          <w:rFonts w:eastAsia="新細明體"/>
          <w:spacing w:val="20"/>
          <w:sz w:val="22"/>
          <w:szCs w:val="22"/>
        </w:rPr>
        <w:t>圖</w:t>
      </w:r>
      <w:r w:rsidR="00305BBA" w:rsidRPr="00AA20FA">
        <w:rPr>
          <w:rFonts w:eastAsia="新細明體"/>
          <w:spacing w:val="20"/>
          <w:sz w:val="22"/>
          <w:szCs w:val="22"/>
        </w:rPr>
        <w:t>9</w:t>
      </w:r>
      <w:r w:rsidR="00427430" w:rsidRPr="00AA20FA">
        <w:rPr>
          <w:rFonts w:eastAsia="新細明體"/>
          <w:spacing w:val="20"/>
          <w:sz w:val="22"/>
          <w:szCs w:val="22"/>
        </w:rPr>
        <w:t>甲</w:t>
      </w:r>
      <w:r w:rsidR="00B66EB3" w:rsidRPr="00AA20FA">
        <w:rPr>
          <w:rFonts w:eastAsia="新細明體"/>
          <w:spacing w:val="20"/>
          <w:sz w:val="22"/>
        </w:rPr>
        <w:t>為</w:t>
      </w:r>
      <w:r w:rsidR="008E275F">
        <w:rPr>
          <w:rFonts w:eastAsia="新細明體" w:hint="eastAsia"/>
          <w:spacing w:val="20"/>
          <w:sz w:val="22"/>
        </w:rPr>
        <w:t>表</w:t>
      </w:r>
      <w:r w:rsidR="008E275F">
        <w:rPr>
          <w:rFonts w:eastAsia="新細明體" w:hint="eastAsia"/>
          <w:spacing w:val="20"/>
          <w:sz w:val="22"/>
        </w:rPr>
        <w:t>2</w:t>
      </w:r>
      <w:proofErr w:type="gramStart"/>
      <w:r w:rsidR="008E275F">
        <w:rPr>
          <w:rFonts w:eastAsia="新細明體" w:hint="eastAsia"/>
          <w:spacing w:val="20"/>
          <w:sz w:val="22"/>
        </w:rPr>
        <w:t>養殖</w:t>
      </w:r>
      <w:r w:rsidR="00B66EB3" w:rsidRPr="00AA20FA">
        <w:rPr>
          <w:rFonts w:eastAsia="新細明體"/>
          <w:spacing w:val="20"/>
          <w:sz w:val="22"/>
        </w:rPr>
        <w:t>池甲之</w:t>
      </w:r>
      <w:proofErr w:type="gramEnd"/>
      <w:r w:rsidR="00B66EB3" w:rsidRPr="00AA20FA">
        <w:rPr>
          <w:rFonts w:eastAsia="新細明體"/>
          <w:spacing w:val="20"/>
          <w:sz w:val="22"/>
        </w:rPr>
        <w:t>虱目魚</w:t>
      </w:r>
      <w:r w:rsidR="008E275F">
        <w:rPr>
          <w:rFonts w:eastAsia="新細明體" w:hint="eastAsia"/>
          <w:spacing w:val="20"/>
          <w:sz w:val="22"/>
        </w:rPr>
        <w:t>移到</w:t>
      </w:r>
      <w:r w:rsidR="00B66EB3" w:rsidRPr="00AA20FA">
        <w:rPr>
          <w:rFonts w:eastAsia="新細明體"/>
          <w:spacing w:val="20"/>
          <w:sz w:val="22"/>
        </w:rPr>
        <w:t>18℃</w:t>
      </w:r>
      <w:r w:rsidR="00B66EB3" w:rsidRPr="00AA20FA">
        <w:rPr>
          <w:rFonts w:eastAsia="新細明體"/>
          <w:spacing w:val="20"/>
          <w:sz w:val="22"/>
        </w:rPr>
        <w:t>環境下</w:t>
      </w:r>
      <w:r w:rsidR="008E275F">
        <w:rPr>
          <w:rFonts w:eastAsia="新細明體" w:hint="eastAsia"/>
          <w:spacing w:val="20"/>
          <w:sz w:val="22"/>
        </w:rPr>
        <w:t>，其</w:t>
      </w:r>
      <w:r w:rsidR="00B66EB3" w:rsidRPr="00AA20FA">
        <w:rPr>
          <w:rFonts w:eastAsia="新細明體"/>
          <w:spacing w:val="20"/>
          <w:sz w:val="22"/>
        </w:rPr>
        <w:t>RGN</w:t>
      </w:r>
      <w:r w:rsidR="00361B66">
        <w:rPr>
          <w:rFonts w:eastAsia="新細明體" w:hint="eastAsia"/>
          <w:spacing w:val="20"/>
          <w:sz w:val="22"/>
        </w:rPr>
        <w:t xml:space="preserve"> </w:t>
      </w:r>
      <w:r w:rsidR="00B66EB3" w:rsidRPr="00AA20FA">
        <w:rPr>
          <w:rFonts w:eastAsia="新細明體"/>
          <w:spacing w:val="20"/>
          <w:sz w:val="22"/>
        </w:rPr>
        <w:t>mRNA</w:t>
      </w:r>
      <w:proofErr w:type="gramStart"/>
      <w:r w:rsidR="00B66EB3" w:rsidRPr="00AA20FA">
        <w:rPr>
          <w:rFonts w:eastAsia="新細明體"/>
          <w:spacing w:val="20"/>
          <w:sz w:val="22"/>
        </w:rPr>
        <w:t>生成量</w:t>
      </w:r>
      <w:r w:rsidR="00B66EB3" w:rsidRPr="00611219">
        <w:rPr>
          <w:rFonts w:eastAsia="新細明體"/>
          <w:spacing w:val="12"/>
          <w:sz w:val="22"/>
        </w:rPr>
        <w:t>隨時間</w:t>
      </w:r>
      <w:proofErr w:type="gramEnd"/>
      <w:r w:rsidR="00B66EB3" w:rsidRPr="00611219">
        <w:rPr>
          <w:rFonts w:eastAsia="新細明體"/>
          <w:spacing w:val="12"/>
          <w:sz w:val="22"/>
        </w:rPr>
        <w:t>的變化情形</w:t>
      </w:r>
      <w:r w:rsidR="008E275F" w:rsidRPr="00611219">
        <w:rPr>
          <w:rFonts w:eastAsia="新細明體" w:hint="eastAsia"/>
          <w:spacing w:val="12"/>
          <w:sz w:val="22"/>
        </w:rPr>
        <w:t>。</w:t>
      </w:r>
      <w:r w:rsidR="00B56A5E">
        <w:rPr>
          <w:rFonts w:eastAsia="新細明體" w:hint="eastAsia"/>
          <w:spacing w:val="12"/>
          <w:sz w:val="22"/>
        </w:rPr>
        <w:t>試</w:t>
      </w:r>
      <w:r w:rsidR="008E275F" w:rsidRPr="00611219">
        <w:rPr>
          <w:rFonts w:eastAsia="新細明體" w:hint="eastAsia"/>
          <w:spacing w:val="12"/>
          <w:sz w:val="22"/>
        </w:rPr>
        <w:t>參考圖</w:t>
      </w:r>
      <w:r w:rsidR="008E275F" w:rsidRPr="00611219">
        <w:rPr>
          <w:rFonts w:eastAsia="新細明體" w:hint="eastAsia"/>
          <w:spacing w:val="12"/>
          <w:sz w:val="22"/>
        </w:rPr>
        <w:t>9</w:t>
      </w:r>
      <w:r w:rsidR="008E275F" w:rsidRPr="00611219">
        <w:rPr>
          <w:rFonts w:eastAsia="新細明體" w:hint="eastAsia"/>
          <w:spacing w:val="12"/>
          <w:sz w:val="22"/>
        </w:rPr>
        <w:t>甲的繪圖方式，</w:t>
      </w:r>
      <w:r w:rsidR="00655A31" w:rsidRPr="00611219">
        <w:rPr>
          <w:rFonts w:eastAsia="新細明體" w:hint="eastAsia"/>
          <w:spacing w:val="12"/>
          <w:sz w:val="22"/>
        </w:rPr>
        <w:t>於</w:t>
      </w:r>
      <w:r w:rsidR="008E275F" w:rsidRPr="00611219">
        <w:rPr>
          <w:rFonts w:eastAsia="新細明體" w:hint="eastAsia"/>
          <w:spacing w:val="12"/>
          <w:sz w:val="22"/>
        </w:rPr>
        <w:t>圖</w:t>
      </w:r>
      <w:r w:rsidR="008E275F" w:rsidRPr="00611219">
        <w:rPr>
          <w:rFonts w:eastAsia="新細明體" w:hint="eastAsia"/>
          <w:spacing w:val="12"/>
          <w:sz w:val="22"/>
        </w:rPr>
        <w:t>9</w:t>
      </w:r>
      <w:proofErr w:type="gramStart"/>
      <w:r w:rsidR="00655A31" w:rsidRPr="00611219">
        <w:rPr>
          <w:rFonts w:eastAsia="新細明體" w:hint="eastAsia"/>
          <w:spacing w:val="12"/>
          <w:sz w:val="22"/>
        </w:rPr>
        <w:t>乙</w:t>
      </w:r>
      <w:r w:rsidR="008E275F" w:rsidRPr="00611219">
        <w:rPr>
          <w:rFonts w:eastAsia="新細明體" w:hint="eastAsia"/>
          <w:spacing w:val="12"/>
          <w:sz w:val="22"/>
        </w:rPr>
        <w:t>中補足</w:t>
      </w:r>
      <w:proofErr w:type="gramEnd"/>
      <w:r w:rsidR="008E275F" w:rsidRPr="00611219">
        <w:rPr>
          <w:rFonts w:eastAsia="新細明體" w:hint="eastAsia"/>
          <w:spacing w:val="12"/>
          <w:sz w:val="22"/>
        </w:rPr>
        <w:t>表</w:t>
      </w:r>
      <w:r w:rsidR="008E275F" w:rsidRPr="00611219">
        <w:rPr>
          <w:rFonts w:eastAsia="新細明體" w:hint="eastAsia"/>
          <w:spacing w:val="12"/>
          <w:sz w:val="22"/>
        </w:rPr>
        <w:t>2</w:t>
      </w:r>
      <w:proofErr w:type="gramStart"/>
      <w:r w:rsidR="008E275F" w:rsidRPr="00611219">
        <w:rPr>
          <w:rFonts w:eastAsia="新細明體" w:hint="eastAsia"/>
          <w:spacing w:val="12"/>
          <w:sz w:val="22"/>
        </w:rPr>
        <w:t>養殖</w:t>
      </w:r>
      <w:r w:rsidR="00812A36" w:rsidRPr="00611219">
        <w:rPr>
          <w:rFonts w:eastAsia="新細明體" w:hint="eastAsia"/>
          <w:spacing w:val="12"/>
          <w:sz w:val="22"/>
        </w:rPr>
        <w:t>池</w:t>
      </w:r>
      <w:r w:rsidR="00655A31" w:rsidRPr="00611219">
        <w:rPr>
          <w:rFonts w:eastAsia="新細明體" w:hint="eastAsia"/>
          <w:spacing w:val="12"/>
          <w:sz w:val="22"/>
        </w:rPr>
        <w:t>乙</w:t>
      </w:r>
      <w:r w:rsidR="00655A31">
        <w:rPr>
          <w:rFonts w:eastAsia="新細明體" w:hint="eastAsia"/>
          <w:spacing w:val="20"/>
          <w:sz w:val="22"/>
        </w:rPr>
        <w:t>之</w:t>
      </w:r>
      <w:proofErr w:type="gramEnd"/>
      <w:r w:rsidR="008E275F">
        <w:rPr>
          <w:rFonts w:eastAsia="新細明體" w:hint="eastAsia"/>
          <w:spacing w:val="20"/>
          <w:sz w:val="22"/>
        </w:rPr>
        <w:t>虱目魚</w:t>
      </w:r>
      <w:r w:rsidR="008E275F" w:rsidRPr="00AA20FA">
        <w:rPr>
          <w:rFonts w:eastAsia="新細明體"/>
          <w:spacing w:val="20"/>
          <w:sz w:val="22"/>
        </w:rPr>
        <w:t>RGN</w:t>
      </w:r>
      <w:r w:rsidR="00361B66">
        <w:rPr>
          <w:rFonts w:eastAsia="新細明體" w:hint="eastAsia"/>
          <w:spacing w:val="20"/>
          <w:sz w:val="22"/>
        </w:rPr>
        <w:t xml:space="preserve"> </w:t>
      </w:r>
      <w:r w:rsidR="008E275F" w:rsidRPr="00AA20FA">
        <w:rPr>
          <w:rFonts w:eastAsia="新細明體"/>
          <w:spacing w:val="20"/>
          <w:sz w:val="22"/>
        </w:rPr>
        <w:t>mRNA</w:t>
      </w:r>
      <w:r w:rsidR="008E275F">
        <w:rPr>
          <w:rFonts w:eastAsia="新細明體" w:hint="eastAsia"/>
          <w:spacing w:val="20"/>
          <w:sz w:val="22"/>
        </w:rPr>
        <w:t>之變化</w:t>
      </w:r>
      <w:r w:rsidR="00B66EB3" w:rsidRPr="00AA20FA">
        <w:rPr>
          <w:rFonts w:eastAsia="新細明體"/>
          <w:spacing w:val="20"/>
          <w:sz w:val="22"/>
        </w:rPr>
        <w:t>趨勢。</w:t>
      </w:r>
      <w:r w:rsidR="00CE0C0A" w:rsidRPr="00AA20FA">
        <w:rPr>
          <w:rFonts w:eastAsia="新細明體"/>
          <w:spacing w:val="20"/>
          <w:sz w:val="22"/>
        </w:rPr>
        <w:t>（</w:t>
      </w:r>
      <w:r w:rsidR="00427430" w:rsidRPr="00AA20FA">
        <w:rPr>
          <w:rFonts w:eastAsia="新細明體"/>
          <w:spacing w:val="20"/>
          <w:sz w:val="22"/>
          <w:szCs w:val="22"/>
        </w:rPr>
        <w:t>1</w:t>
      </w:r>
      <w:r w:rsidR="00427430" w:rsidRPr="00AA20FA">
        <w:rPr>
          <w:rFonts w:eastAsia="新細明體"/>
          <w:spacing w:val="20"/>
          <w:sz w:val="22"/>
          <w:szCs w:val="22"/>
        </w:rPr>
        <w:t>分</w:t>
      </w:r>
      <w:r w:rsidR="00CE0C0A" w:rsidRPr="00AA20FA">
        <w:rPr>
          <w:rFonts w:eastAsia="新細明體"/>
          <w:spacing w:val="20"/>
          <w:sz w:val="22"/>
          <w:szCs w:val="22"/>
        </w:rPr>
        <w:t>）</w:t>
      </w:r>
    </w:p>
    <w:p w14:paraId="2D72D6C2" w14:textId="3EF61331" w:rsidR="00427430" w:rsidRPr="00AF1BB4" w:rsidRDefault="00655A31" w:rsidP="003C49A2">
      <w:pPr>
        <w:pStyle w:val="-05"/>
      </w:pPr>
      <w:r>
        <w:rPr>
          <w:noProof/>
          <w:shd w:val="clear" w:color="auto" w:fill="auto"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11ACFAE0" wp14:editId="57ABFE84">
                <wp:simplePos x="0" y="0"/>
                <wp:positionH relativeFrom="column">
                  <wp:align>right</wp:align>
                </wp:positionH>
                <wp:positionV relativeFrom="paragraph">
                  <wp:posOffset>271145</wp:posOffset>
                </wp:positionV>
                <wp:extent cx="2519680" cy="1623060"/>
                <wp:effectExtent l="0" t="0" r="13970" b="0"/>
                <wp:wrapNone/>
                <wp:docPr id="369" name="群組 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520000" cy="1623600"/>
                          <a:chOff x="0" y="0"/>
                          <a:chExt cx="2382092" cy="1535340"/>
                        </a:xfrm>
                      </wpg:grpSpPr>
                      <pic:pic xmlns:pic="http://schemas.openxmlformats.org/drawingml/2006/picture">
                        <pic:nvPicPr>
                          <pic:cNvPr id="106" name="圖片 106"/>
                          <pic:cNvPicPr>
                            <a:picLocks/>
                          </pic:cNvPicPr>
                        </pic:nvPicPr>
                        <pic:blipFill rotWithShape="1">
                          <a:blip r:embed="rId18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26" b="25938"/>
                          <a:stretch/>
                        </pic:blipFill>
                        <pic:spPr bwMode="auto">
                          <a:xfrm>
                            <a:off x="326571" y="13996"/>
                            <a:ext cx="2015490" cy="93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05071" y="1349285"/>
                            <a:ext cx="577215" cy="186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74C7A0" w14:textId="77777777" w:rsidR="00A664D2" w:rsidRPr="00AD442E" w:rsidRDefault="00A664D2" w:rsidP="00A664D2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  <w:szCs w:val="22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AD442E">
                                <w:rPr>
                                  <w:rFonts w:eastAsiaTheme="minorEastAsia"/>
                                  <w:sz w:val="22"/>
                                  <w:szCs w:val="22"/>
                                </w:rPr>
                                <w:t>9</w:t>
                              </w:r>
                              <w:r w:rsidRPr="00AD442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乙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779106"/>
                            <a:ext cx="12573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FA79E8" w14:textId="77777777" w:rsidR="00F07C98" w:rsidRPr="00AD442E" w:rsidRDefault="00F07C98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277" y="195943"/>
                            <a:ext cx="12573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88AF35" w14:textId="77777777" w:rsidR="00F07C98" w:rsidRPr="00AD442E" w:rsidRDefault="00F07C98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0"/>
                            <a:ext cx="12573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C8F5F4" w14:textId="77777777" w:rsidR="00F07C98" w:rsidRPr="00AD442E" w:rsidRDefault="00F07C98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391886"/>
                            <a:ext cx="12573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36595A" w14:textId="77777777" w:rsidR="00F07C98" w:rsidRPr="00AD442E" w:rsidRDefault="00F07C98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277" y="583163"/>
                            <a:ext cx="12573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D743F" w14:textId="77777777" w:rsidR="00F07C98" w:rsidRPr="00AD442E" w:rsidRDefault="00F07C98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65"/>
                            <a:ext cx="146685" cy="932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50218C" w14:textId="77777777" w:rsidR="00F07C98" w:rsidRPr="00AD442E" w:rsidRDefault="00F07C98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1"/>
                                  <w:szCs w:val="21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1"/>
                                  <w:szCs w:val="21"/>
                                </w:rPr>
                                <w:t>m</w:t>
                              </w:r>
                              <w:r w:rsidRPr="00AD442E">
                                <w:rPr>
                                  <w:rFonts w:eastAsiaTheme="minorEastAsia"/>
                                  <w:sz w:val="21"/>
                                  <w:szCs w:val="21"/>
                                </w:rPr>
                                <w:t xml:space="preserve">RNA </w:t>
                              </w:r>
                              <w:r w:rsidRPr="00AD442E">
                                <w:rPr>
                                  <w:rFonts w:eastAsiaTheme="minorEastAsia" w:hint="eastAsia"/>
                                  <w:sz w:val="21"/>
                                  <w:szCs w:val="21"/>
                                </w:rPr>
                                <w:t>相對量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>
                          <a:noAutofit/>
                        </wps:bodyPr>
                      </wps:wsp>
                      <wpg:grpSp>
                        <wpg:cNvPr id="355" name="群組 355"/>
                        <wpg:cNvGrpSpPr/>
                        <wpg:grpSpPr>
                          <a:xfrm>
                            <a:off x="340567" y="947057"/>
                            <a:ext cx="2041525" cy="337820"/>
                            <a:chOff x="0" y="0"/>
                            <a:chExt cx="2042108" cy="338105"/>
                          </a:xfrm>
                        </wpg:grpSpPr>
                        <wps:wsp>
                          <wps:cNvPr id="34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3736" y="153955"/>
                              <a:ext cx="467995" cy="1841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3BC136" w14:textId="77777777" w:rsidR="00F07C98" w:rsidRPr="00AD442E" w:rsidRDefault="00F07C98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21"/>
                                  </w:rPr>
                                </w:pPr>
                                <w:r w:rsidRPr="00AD442E">
                                  <w:rPr>
                                    <w:rFonts w:eastAsiaTheme="minorEastAsia" w:hint="eastAsia"/>
                                    <w:sz w:val="21"/>
                                    <w:szCs w:val="21"/>
                                  </w:rPr>
                                  <w:t>小時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1915" cy="13387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6FF701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 w:hint="eastAsia"/>
                                    <w:sz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592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63B8A7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3184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AFCFF5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9775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5C9DC6B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72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5698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19DCB8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96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7624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3575C1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120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4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4216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F35112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144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35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00808" y="0"/>
                              <a:ext cx="241300" cy="1333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79DEDA" w14:textId="77777777" w:rsidR="00F07C98" w:rsidRPr="00AD442E" w:rsidRDefault="00F07C98" w:rsidP="00F07C98">
                                <w:pPr>
                                  <w:snapToGrid w:val="0"/>
                                  <w:spacing w:line="200" w:lineRule="exac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AD442E">
                                  <w:rPr>
                                    <w:rFonts w:eastAsiaTheme="minorEastAsia"/>
                                    <w:sz w:val="20"/>
                                  </w:rPr>
                                  <w:t>168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ACFAE0" id="群組 369" o:spid="_x0000_s1244" style="position:absolute;left:0;text-align:left;margin-left:147.2pt;margin-top:21.35pt;width:198.4pt;height:127.8pt;z-index:251700736;mso-position-horizontal:right;mso-width-relative:margin;mso-height-relative:margin" coordsize="23820,15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">
                <o:lock v:ext="edit" aspectratio="t"/>
                <v:shape id="圖片 106" o:spid="_x0000_s1245" type="#_x0000_t75" style="position:absolute;left:3265;top:139;width:20155;height:9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">
                  <v:imagedata r:id="rId189" o:title="" cropbottom="16999f" cropleft="6440f" grayscale="t"/>
                  <o:lock v:ext="edit" aspectratio="f"/>
                </v:shape>
                <v:shape id="_x0000_s1246" type="#_x0000_t202" style="position:absolute;left:9050;top:13492;width:5772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5A74C7A0" w14:textId="77777777" w:rsidR="00A664D2" w:rsidRPr="00AD442E" w:rsidRDefault="00A664D2" w:rsidP="00A664D2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  <w:szCs w:val="22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圖</w:t>
                        </w:r>
                        <w:r w:rsidRPr="00AD442E">
                          <w:rPr>
                            <w:rFonts w:eastAsiaTheme="minorEastAsia"/>
                            <w:sz w:val="22"/>
                            <w:szCs w:val="22"/>
                          </w:rPr>
                          <w:t>9</w:t>
                        </w:r>
                        <w:r w:rsidRPr="00AD442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乙</w:t>
                        </w:r>
                      </w:p>
                    </w:txbxContent>
                  </v:textbox>
                </v:shape>
                <v:shape id="_x0000_s1247" type="#_x0000_t202" style="position:absolute;left:1866;top:7791;width:1257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6d6xQAAANwAAAAPAAAAZHJzL2Rvd25yZXYueG1sRI9BawIx&#10;FITvBf9DeIXealIL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BD86d6xQAAANwAAAAP&#10;AAAAAAAAAAAAAAAAAAcCAABkcnMvZG93bnJldi54bWxQSwUGAAAAAAMAAwC3AAAA+QIAAAAA&#10;" filled="f" stroked="f">
                  <v:textbox inset="0,0,0,0">
                    <w:txbxContent>
                      <w:p w14:paraId="29FA79E8" w14:textId="77777777" w:rsidR="00F07C98" w:rsidRPr="00AD442E" w:rsidRDefault="00F07C98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0</w:t>
                        </w:r>
                      </w:p>
                    </w:txbxContent>
                  </v:textbox>
                </v:shape>
                <v:shape id="_x0000_s1248" type="#_x0000_t202" style="position:absolute;left:1912;top:1959;width:1258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MI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DJsMwjBAAAA3AAAAA8AAAAA&#10;AAAAAAAAAAAABwIAAGRycy9kb3ducmV2LnhtbFBLBQYAAAAAAwADALcAAAD1AgAAAAA=&#10;" filled="f" stroked="f">
                  <v:textbox inset="0,0,0,0">
                    <w:txbxContent>
                      <w:p w14:paraId="3088AF35" w14:textId="77777777" w:rsidR="00F07C98" w:rsidRPr="00AD442E" w:rsidRDefault="00F07C98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_x0000_s1249" type="#_x0000_t202" style="position:absolute;left:1866;width:1257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1CC8F5F4" w14:textId="77777777" w:rsidR="00F07C98" w:rsidRPr="00AD442E" w:rsidRDefault="00F07C98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v:shape id="_x0000_s1250" type="#_x0000_t202" style="position:absolute;left:1866;top:3918;width:1257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nT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ScOp08MAAADcAAAADwAA&#10;AAAAAAAAAAAAAAAHAgAAZHJzL2Rvd25yZXYueG1sUEsFBgAAAAADAAMAtwAAAPcCAAAAAA==&#10;" filled="f" stroked="f">
                  <v:textbox inset="0,0,0,0">
                    <w:txbxContent>
                      <w:p w14:paraId="1136595A" w14:textId="77777777" w:rsidR="00F07C98" w:rsidRPr="00AD442E" w:rsidRDefault="00F07C98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_x0000_s1251" type="#_x0000_t202" style="position:absolute;left:1912;top:5831;width:1258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646D743F" w14:textId="77777777" w:rsidR="00F07C98" w:rsidRPr="00AD442E" w:rsidRDefault="00F07C98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_x0000_s1252" type="#_x0000_t202" style="position:absolute;top:46;width:1466;height:9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" filled="f" stroked="f">
                  <v:textbox style="layout-flow:vertical;mso-layout-flow-alt:bottom-to-top" inset="0,0,0,0">
                    <w:txbxContent>
                      <w:p w14:paraId="7650218C" w14:textId="77777777" w:rsidR="00F07C98" w:rsidRPr="00AD442E" w:rsidRDefault="00F07C98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1"/>
                            <w:szCs w:val="21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1"/>
                            <w:szCs w:val="21"/>
                          </w:rPr>
                          <w:t>m</w:t>
                        </w:r>
                        <w:r w:rsidRPr="00AD442E">
                          <w:rPr>
                            <w:rFonts w:eastAsiaTheme="minorEastAsia"/>
                            <w:sz w:val="21"/>
                            <w:szCs w:val="21"/>
                          </w:rPr>
                          <w:t xml:space="preserve">RNA </w:t>
                        </w:r>
                        <w:r w:rsidRPr="00AD442E">
                          <w:rPr>
                            <w:rFonts w:eastAsiaTheme="minorEastAsia" w:hint="eastAsia"/>
                            <w:sz w:val="21"/>
                            <w:szCs w:val="21"/>
                          </w:rPr>
                          <w:t>相對量</w:t>
                        </w:r>
                      </w:p>
                    </w:txbxContent>
                  </v:textbox>
                </v:shape>
                <v:group id="群組 355" o:spid="_x0000_s1253" style="position:absolute;left:3405;top:9470;width:20415;height:3378" coordsize="20421,3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g4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LA75lwBOTyDQAA//8DAFBLAQItABQABgAIAAAAIQDb4fbL7gAAAIUBAAATAAAAAAAAAAAA&#10;AAAAAAAAAABbQ29udGVudF9UeXBlc10ueG1sUEsBAi0AFAAGAAgAAAAhAFr0LFu/AAAAFQEAAAsA&#10;AAAAAAAAAAAAAAAAHwEAAF9yZWxzLy5yZWxzUEsBAi0AFAAGAAgAAAAhAOXEeDjEAAAA3AAAAA8A&#10;AAAAAAAAAAAAAAAABwIAAGRycy9kb3ducmV2LnhtbFBLBQYAAAAAAwADALcAAAD4AgAAAAA=&#10;">
                  <v:shape id="_x0000_s1254" type="#_x0000_t202" style="position:absolute;left:7837;top:1539;width:468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0i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xe69IsYAAADcAAAA&#10;DwAAAAAAAAAAAAAAAAAHAgAAZHJzL2Rvd25yZXYueG1sUEsFBgAAAAADAAMAtwAAAPoCAAAAAA==&#10;" filled="f" stroked="f">
                    <v:textbox inset="0,0,0,0">
                      <w:txbxContent>
                        <w:p w14:paraId="193BC136" w14:textId="77777777" w:rsidR="00F07C98" w:rsidRPr="00AD442E" w:rsidRDefault="00F07C98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21"/>
                            </w:rPr>
                          </w:pPr>
                          <w:r w:rsidRPr="00AD442E">
                            <w:rPr>
                              <w:rFonts w:eastAsiaTheme="minorEastAsia" w:hint="eastAsia"/>
                              <w:sz w:val="21"/>
                              <w:szCs w:val="21"/>
                            </w:rPr>
                            <w:t>小時</w:t>
                          </w:r>
                        </w:p>
                      </w:txbxContent>
                    </v:textbox>
                  </v:shape>
                  <v:shape id="_x0000_s1255" type="#_x0000_t202" style="position:absolute;width:2419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  <v:textbox inset="0,0,0,0">
                      <w:txbxContent>
                        <w:p w14:paraId="246FF701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 w:hint="eastAsia"/>
                              <w:sz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_x0000_s1256" type="#_x0000_t202" style="position:absolute;left:2565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  <v:textbox inset="0,0,0,0">
                      <w:txbxContent>
                        <w:p w14:paraId="7663B8A7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24</w:t>
                          </w:r>
                        </w:p>
                      </w:txbxContent>
                    </v:textbox>
                  </v:shape>
                  <v:shape id="_x0000_s1257" type="#_x0000_t202" style="position:absolute;left:5131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  <v:textbox inset="0,0,0,0">
                      <w:txbxContent>
                        <w:p w14:paraId="6AAFCFF5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48</w:t>
                          </w:r>
                        </w:p>
                      </w:txbxContent>
                    </v:textbox>
                  </v:shape>
                  <v:shape id="_x0000_s1258" type="#_x0000_t202" style="position:absolute;left:7697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  <v:textbox inset="0,0,0,0">
                      <w:txbxContent>
                        <w:p w14:paraId="75C9DC6B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72</w:t>
                          </w:r>
                        </w:p>
                      </w:txbxContent>
                    </v:textbox>
                  </v:shape>
                  <v:shape id="_x0000_s1259" type="#_x0000_t202" style="position:absolute;left:10356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66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1ZkeusYAAADcAAAA&#10;DwAAAAAAAAAAAAAAAAAHAgAAZHJzL2Rvd25yZXYueG1sUEsFBgAAAAADAAMAtwAAAPoCAAAAAA==&#10;" filled="f" stroked="f">
                    <v:textbox inset="0,0,0,0">
                      <w:txbxContent>
                        <w:p w14:paraId="5C19DCB8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96</w:t>
                          </w:r>
                        </w:p>
                      </w:txbxContent>
                    </v:textbox>
                  </v:shape>
                  <v:shape id="_x0000_s1260" type="#_x0000_t202" style="position:absolute;left:12876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  <v:textbox inset="0,0,0,0">
                      <w:txbxContent>
                        <w:p w14:paraId="673575C1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120</w:t>
                          </w:r>
                        </w:p>
                      </w:txbxContent>
                    </v:textbox>
                  </v:shape>
                  <v:shape id="_x0000_s1261" type="#_x0000_t202" style="position:absolute;left:15442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9T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DLSi9TxQAAANwAAAAP&#10;AAAAAAAAAAAAAAAAAAcCAABkcnMvZG93bnJldi54bWxQSwUGAAAAAAMAAwC3AAAA+QIAAAAA&#10;" filled="f" stroked="f">
                    <v:textbox inset="0,0,0,0">
                      <w:txbxContent>
                        <w:p w14:paraId="08F35112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144</w:t>
                          </w:r>
                        </w:p>
                      </w:txbxContent>
                    </v:textbox>
                  </v:shape>
                  <v:shape id="_x0000_s1262" type="#_x0000_t202" style="position:absolute;left:18008;width:2413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AT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DfqRATwgAAANwAAAAPAAAA&#10;AAAAAAAAAAAAAAcCAABkcnMvZG93bnJldi54bWxQSwUGAAAAAAMAAwC3AAAA9gIAAAAA&#10;" filled="f" stroked="f">
                    <v:textbox inset="0,0,0,0">
                      <w:txbxContent>
                        <w:p w14:paraId="7979DEDA" w14:textId="77777777" w:rsidR="00F07C98" w:rsidRPr="00AD442E" w:rsidRDefault="00F07C98" w:rsidP="00F07C98">
                          <w:pPr>
                            <w:snapToGrid w:val="0"/>
                            <w:spacing w:line="200" w:lineRule="exac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AD442E">
                            <w:rPr>
                              <w:rFonts w:eastAsiaTheme="minorEastAsia"/>
                              <w:sz w:val="20"/>
                            </w:rPr>
                            <w:t>168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DB6F60">
        <w:rPr>
          <w:noProof/>
          <w:shd w:val="clear" w:color="auto" w:fill="auto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57BB757B" wp14:editId="7C4FE2D8">
                <wp:simplePos x="0" y="0"/>
                <wp:positionH relativeFrom="column">
                  <wp:posOffset>676910</wp:posOffset>
                </wp:positionH>
                <wp:positionV relativeFrom="paragraph">
                  <wp:posOffset>268605</wp:posOffset>
                </wp:positionV>
                <wp:extent cx="2519680" cy="1640840"/>
                <wp:effectExtent l="0" t="0" r="13970" b="0"/>
                <wp:wrapSquare wrapText="bothSides"/>
                <wp:docPr id="368" name="群組 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519680" cy="1640840"/>
                          <a:chOff x="0" y="0"/>
                          <a:chExt cx="2360298" cy="1540397"/>
                        </a:xfrm>
                      </wpg:grpSpPr>
                      <wps:wsp>
                        <wps:cNvPr id="5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44428" y="1349262"/>
                            <a:ext cx="667385" cy="191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3ADDBC" w14:textId="77853959" w:rsidR="00E63684" w:rsidRPr="00AD442E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  <w:szCs w:val="22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AD442E">
                                <w:rPr>
                                  <w:rFonts w:eastAsiaTheme="minorEastAsia"/>
                                  <w:sz w:val="22"/>
                                  <w:szCs w:val="22"/>
                                </w:rPr>
                                <w:t>9</w:t>
                              </w:r>
                              <w:r w:rsidRPr="00AD442E">
                                <w:rPr>
                                  <w:rFonts w:eastAsiaTheme="minorEastAsia" w:hint="eastAsia"/>
                                  <w:sz w:val="22"/>
                                  <w:szCs w:val="22"/>
                                </w:rPr>
                                <w:t>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10" y="13996"/>
                            <a:ext cx="2237740" cy="125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1681" y="1096347"/>
                            <a:ext cx="468630" cy="184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3BF135" w14:textId="2C45D4CA" w:rsidR="00A664D2" w:rsidRPr="00AD442E" w:rsidRDefault="00A664D2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1"/>
                                  <w:szCs w:val="21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1"/>
                                  <w:szCs w:val="21"/>
                                </w:rPr>
                                <w:t>小時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07910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6A57B4" w14:textId="790033E2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502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92C8B6" w14:textId="72F178AE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25759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D58916" w14:textId="5FD47E81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2351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0F1EB" w14:textId="121D0D8D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72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7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3608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5E8C52" w14:textId="39514129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96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0200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1D4537" w14:textId="54D832A8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120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0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1457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2143C" w14:textId="15BC0532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144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6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779106"/>
                            <a:ext cx="126255" cy="133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9B02C5" w14:textId="77777777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277" y="195943"/>
                            <a:ext cx="126255" cy="133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E75E0C" w14:textId="213ED0BE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0"/>
                            <a:ext cx="126255" cy="133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60043B" w14:textId="40B4BE34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0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331"/>
                            <a:ext cx="146685" cy="932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887AD6" w14:textId="56708C89" w:rsidR="00A664D2" w:rsidRPr="00AD442E" w:rsidRDefault="00A664D2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1"/>
                                  <w:szCs w:val="21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1"/>
                                  <w:szCs w:val="21"/>
                                </w:rPr>
                                <w:t>m</w:t>
                              </w:r>
                              <w:r w:rsidRPr="00AD442E">
                                <w:rPr>
                                  <w:rFonts w:eastAsiaTheme="minorEastAsia"/>
                                  <w:sz w:val="21"/>
                                  <w:szCs w:val="21"/>
                                </w:rPr>
                                <w:t xml:space="preserve">RNA </w:t>
                              </w:r>
                              <w:r w:rsidRPr="00AD442E">
                                <w:rPr>
                                  <w:rFonts w:eastAsiaTheme="minorEastAsia" w:hint="eastAsia"/>
                                  <w:sz w:val="21"/>
                                  <w:szCs w:val="21"/>
                                </w:rPr>
                                <w:t>相對量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>
                          <a:noAutofit/>
                        </wps:bodyPr>
                      </wps:wsp>
                      <wps:wsp>
                        <wps:cNvPr id="28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612" y="391886"/>
                            <a:ext cx="126255" cy="133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21A432" w14:textId="598223ED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 w:hint="eastAsia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277" y="583163"/>
                            <a:ext cx="126255" cy="1338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322C12" w14:textId="1F3A73E1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118049" y="942392"/>
                            <a:ext cx="242249" cy="134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211F8" w14:textId="2B52FF7A" w:rsidR="00A664D2" w:rsidRPr="00AD442E" w:rsidRDefault="00A664D2" w:rsidP="00F07C98">
                              <w:pPr>
                                <w:snapToGrid w:val="0"/>
                                <w:spacing w:line="200" w:lineRule="exact"/>
                                <w:jc w:val="center"/>
                                <w:rPr>
                                  <w:rFonts w:eastAsiaTheme="minorEastAsia"/>
                                  <w:sz w:val="20"/>
                                </w:rPr>
                              </w:pPr>
                              <w:r w:rsidRPr="00AD442E">
                                <w:rPr>
                                  <w:rFonts w:eastAsiaTheme="minorEastAsia"/>
                                  <w:sz w:val="20"/>
                                </w:rPr>
                                <w:t>168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757B" id="群組 368" o:spid="_x0000_s1263" style="position:absolute;left:0;text-align:left;margin-left:53.3pt;margin-top:21.15pt;width:198.4pt;height:129.2pt;z-index:251668992;mso-width-relative:margin;mso-height-relative:margin" coordsize="23602,15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">
                <o:lock v:ext="edit" aspectratio="t"/>
                <v:shape id="_x0000_s1264" type="#_x0000_t202" style="position:absolute;left:8444;top:13492;width:6674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243ADDBC" w14:textId="77853959" w:rsidR="00E63684" w:rsidRPr="00AD442E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  <w:szCs w:val="22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圖</w:t>
                        </w:r>
                        <w:r w:rsidRPr="00AD442E">
                          <w:rPr>
                            <w:rFonts w:eastAsiaTheme="minorEastAsia"/>
                            <w:sz w:val="22"/>
                            <w:szCs w:val="22"/>
                          </w:rPr>
                          <w:t>9</w:t>
                        </w:r>
                        <w:r w:rsidRPr="00AD442E">
                          <w:rPr>
                            <w:rFonts w:eastAsiaTheme="minorEastAsia" w:hint="eastAsia"/>
                            <w:sz w:val="22"/>
                            <w:szCs w:val="22"/>
                          </w:rPr>
                          <w:t>甲</w:t>
                        </w:r>
                      </w:p>
                    </w:txbxContent>
                  </v:textbox>
                </v:shape>
                <v:shape id="圖片 57" o:spid="_x0000_s1265" type="#_x0000_t75" style="position:absolute;left:793;top:139;width:22377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">
                  <v:imagedata r:id="rId191" o:title="" grayscale="t"/>
                </v:shape>
                <v:shape id="_x0000_s1266" type="#_x0000_t202" style="position:absolute;left:10916;top:10963;width:4687;height:1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513BF135" w14:textId="2C45D4CA" w:rsidR="00A664D2" w:rsidRPr="00AD442E" w:rsidRDefault="00A664D2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1"/>
                            <w:szCs w:val="21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1"/>
                            <w:szCs w:val="21"/>
                          </w:rPr>
                          <w:t>小時</w:t>
                        </w:r>
                      </w:p>
                    </w:txbxContent>
                  </v:textbox>
                </v:shape>
                <v:shape id="_x0000_s1267" type="#_x0000_t202" style="position:absolute;left:3079;top:9423;width:2422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3E6A57B4" w14:textId="790033E2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0</w:t>
                        </w:r>
                      </w:p>
                    </w:txbxContent>
                  </v:textbox>
                </v:shape>
                <v:shape id="_x0000_s1268" type="#_x0000_t202" style="position:absolute;left:5645;top:9423;width:2422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1892C8B6" w14:textId="72F178AE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24</w:t>
                        </w:r>
                      </w:p>
                    </w:txbxContent>
                  </v:textbox>
                </v:shape>
                <v:shape id="_x0000_s1269" type="#_x0000_t202" style="position:absolute;left:8257;top:9423;width:2423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65D58916" w14:textId="5FD47E81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48</w:t>
                        </w:r>
                      </w:p>
                    </w:txbxContent>
                  </v:textbox>
                </v:shape>
                <v:shape id="_x0000_s1270" type="#_x0000_t202" style="position:absolute;left:10823;top:9423;width:2423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2B40F1EB" w14:textId="121D0D8D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72</w:t>
                        </w:r>
                      </w:p>
                    </w:txbxContent>
                  </v:textbox>
                </v:shape>
                <v:shape id="_x0000_s1271" type="#_x0000_t202" style="position:absolute;left:13436;top:9423;width:2422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035E8C52" w14:textId="39514129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96</w:t>
                        </w:r>
                      </w:p>
                    </w:txbxContent>
                  </v:textbox>
                </v:shape>
                <v:shape id="_x0000_s1272" type="#_x0000_t202" style="position:absolute;left:16002;top:9423;width:2422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0E1D4537" w14:textId="54D832A8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120</w:t>
                        </w:r>
                      </w:p>
                    </w:txbxContent>
                  </v:textbox>
                </v:shape>
                <v:shape id="_x0000_s1273" type="#_x0000_t202" style="position:absolute;left:18614;top:9423;width:2423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14:paraId="3C32143C" w14:textId="15BC0532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144</w:t>
                        </w:r>
                      </w:p>
                    </w:txbxContent>
                  </v:textbox>
                </v:shape>
                <v:shape id="_x0000_s1274" type="#_x0000_t202" style="position:absolute;left:1866;top:7791;width:1262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k1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tPBOPgFw9AQAA//8DAFBLAQItABQABgAIAAAAIQDb4fbL7gAAAIUBAAATAAAAAAAAAAAAAAAA&#10;AAAAAABbQ29udGVudF9UeXBlc10ueG1sUEsBAi0AFAAGAAgAAAAhAFr0LFu/AAAAFQEAAAsAAAAA&#10;AAAAAAAAAAAAHwEAAF9yZWxzLy5yZWxzUEsBAi0AFAAGAAgAAAAhAJlS2TXBAAAA3AAAAA8AAAAA&#10;AAAAAAAAAAAABwIAAGRycy9kb3ducmV2LnhtbFBLBQYAAAAAAwADALcAAAD1AgAAAAA=&#10;" filled="f" stroked="f">
                  <v:textbox inset="0,0,0,0">
                    <w:txbxContent>
                      <w:p w14:paraId="1F9B02C5" w14:textId="77777777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0</w:t>
                        </w:r>
                      </w:p>
                    </w:txbxContent>
                  </v:textbox>
                </v:shape>
                <v:shape id="_x0000_s1275" type="#_x0000_t202" style="position:absolute;left:1912;top:1959;width:1263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70E75E0C" w14:textId="213ED0BE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_x0000_s1276" type="#_x0000_t202" style="position:absolute;left:1866;width:1262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2360043B" w14:textId="40B4BE34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v:shape id="_x0000_s1277" type="#_x0000_t202" style="position:absolute;top:93;width:1466;height:9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" filled="f" stroked="f">
                  <v:textbox style="layout-flow:vertical;mso-layout-flow-alt:bottom-to-top" inset="0,0,0,0">
                    <w:txbxContent>
                      <w:p w14:paraId="0F887AD6" w14:textId="56708C89" w:rsidR="00A664D2" w:rsidRPr="00AD442E" w:rsidRDefault="00A664D2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1"/>
                            <w:szCs w:val="21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1"/>
                            <w:szCs w:val="21"/>
                          </w:rPr>
                          <w:t>m</w:t>
                        </w:r>
                        <w:r w:rsidRPr="00AD442E">
                          <w:rPr>
                            <w:rFonts w:eastAsiaTheme="minorEastAsia"/>
                            <w:sz w:val="21"/>
                            <w:szCs w:val="21"/>
                          </w:rPr>
                          <w:t xml:space="preserve">RNA </w:t>
                        </w:r>
                        <w:r w:rsidRPr="00AD442E">
                          <w:rPr>
                            <w:rFonts w:eastAsiaTheme="minorEastAsia" w:hint="eastAsia"/>
                            <w:sz w:val="21"/>
                            <w:szCs w:val="21"/>
                          </w:rPr>
                          <w:t>相對量</w:t>
                        </w:r>
                      </w:p>
                    </w:txbxContent>
                  </v:textbox>
                </v:shape>
                <v:shape id="_x0000_s1278" type="#_x0000_t202" style="position:absolute;left:1866;top:3918;width:1262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4C21A432" w14:textId="598223ED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 w:hint="eastAsia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_x0000_s1279" type="#_x0000_t202" style="position:absolute;left:1912;top:5831;width:1263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6F322C12" w14:textId="1F3A73E1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_x0000_s1280" type="#_x0000_t202" style="position:absolute;left:21180;top:9423;width:2422;height:1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iRi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A21iRixQAAANwAAAAP&#10;AAAAAAAAAAAAAAAAAAcCAABkcnMvZG93bnJldi54bWxQSwUGAAAAAAMAAwC3AAAA+QIAAAAA&#10;" filled="f" stroked="f">
                  <v:textbox inset="0,0,0,0">
                    <w:txbxContent>
                      <w:p w14:paraId="54F211F8" w14:textId="2B52FF7A" w:rsidR="00A664D2" w:rsidRPr="00AD442E" w:rsidRDefault="00A664D2" w:rsidP="00F07C98">
                        <w:pPr>
                          <w:snapToGrid w:val="0"/>
                          <w:spacing w:line="200" w:lineRule="exact"/>
                          <w:jc w:val="center"/>
                          <w:rPr>
                            <w:rFonts w:eastAsiaTheme="minorEastAsia"/>
                            <w:sz w:val="20"/>
                          </w:rPr>
                        </w:pPr>
                        <w:r w:rsidRPr="00AD442E">
                          <w:rPr>
                            <w:rFonts w:eastAsiaTheme="minorEastAsia"/>
                            <w:sz w:val="20"/>
                          </w:rPr>
                          <w:t>168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9A5A2D3" w14:textId="6702EF32" w:rsidR="00427430" w:rsidRPr="00AF1BB4" w:rsidRDefault="00427430" w:rsidP="003C49A2">
      <w:pPr>
        <w:pStyle w:val="-05"/>
      </w:pPr>
    </w:p>
    <w:p w14:paraId="20E9FB6D" w14:textId="21F0E48B" w:rsidR="00427430" w:rsidRPr="00AF1BB4" w:rsidRDefault="00427430" w:rsidP="003C49A2">
      <w:pPr>
        <w:pStyle w:val="-05"/>
      </w:pPr>
    </w:p>
    <w:p w14:paraId="4B5F4A95" w14:textId="7C79ED50" w:rsidR="00427430" w:rsidRPr="00AF1BB4" w:rsidRDefault="00427430" w:rsidP="003C49A2">
      <w:pPr>
        <w:pStyle w:val="-05"/>
      </w:pPr>
    </w:p>
    <w:p w14:paraId="21BD02A2" w14:textId="45178375" w:rsidR="00427430" w:rsidRPr="00AF1BB4" w:rsidRDefault="00427430" w:rsidP="003C49A2">
      <w:pPr>
        <w:pStyle w:val="-05"/>
      </w:pPr>
    </w:p>
    <w:p w14:paraId="16767A81" w14:textId="76F36402" w:rsidR="00A8769E" w:rsidRDefault="00A8769E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</w:p>
    <w:p w14:paraId="72508A99" w14:textId="77777777" w:rsidR="00F7385D" w:rsidRDefault="00F7385D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</w:p>
    <w:p w14:paraId="6DB8FC50" w14:textId="77777777" w:rsidR="00146B54" w:rsidRDefault="00146B54" w:rsidP="003E6CCD">
      <w:pPr>
        <w:spacing w:beforeLines="25" w:before="60"/>
        <w:ind w:leftChars="165" w:left="1059" w:hangingChars="255" w:hanging="663"/>
        <w:jc w:val="both"/>
        <w:rPr>
          <w:rFonts w:eastAsia="新細明體"/>
          <w:spacing w:val="20"/>
          <w:sz w:val="22"/>
          <w:szCs w:val="22"/>
        </w:rPr>
      </w:pPr>
    </w:p>
    <w:p w14:paraId="7A1E0A83" w14:textId="6C50AAE5" w:rsidR="00427430" w:rsidRPr="003E6CCD" w:rsidRDefault="003E6CCD" w:rsidP="00690542">
      <w:pPr>
        <w:spacing w:beforeLines="25" w:before="60" w:afterLines="15" w:after="36"/>
        <w:ind w:leftChars="165" w:left="1059" w:hangingChars="255" w:hanging="663"/>
        <w:jc w:val="both"/>
        <w:rPr>
          <w:rFonts w:eastAsia="新細明體"/>
          <w:spacing w:val="20"/>
          <w:sz w:val="22"/>
          <w:szCs w:val="22"/>
        </w:rPr>
      </w:pPr>
      <w:r w:rsidRPr="003E6CCD">
        <w:rPr>
          <w:rFonts w:eastAsia="新細明體" w:hint="eastAsia"/>
          <w:spacing w:val="20"/>
          <w:sz w:val="22"/>
          <w:szCs w:val="22"/>
        </w:rPr>
        <w:t>（</w:t>
      </w:r>
      <w:r w:rsidR="00586955" w:rsidRPr="003E6CCD">
        <w:rPr>
          <w:rFonts w:eastAsia="新細明體"/>
          <w:spacing w:val="20"/>
          <w:sz w:val="22"/>
          <w:szCs w:val="22"/>
        </w:rPr>
        <w:t>b</w:t>
      </w:r>
      <w:r w:rsidRPr="003E6CCD">
        <w:rPr>
          <w:rFonts w:eastAsia="新細明體" w:hint="eastAsia"/>
          <w:spacing w:val="20"/>
          <w:sz w:val="22"/>
          <w:szCs w:val="22"/>
        </w:rPr>
        <w:t>）</w:t>
      </w:r>
      <w:r w:rsidR="00CE0C0A" w:rsidRPr="003E6CCD">
        <w:rPr>
          <w:rFonts w:eastAsia="新細明體"/>
          <w:spacing w:val="20"/>
          <w:sz w:val="22"/>
          <w:szCs w:val="22"/>
        </w:rPr>
        <w:tab/>
      </w:r>
      <w:r w:rsidR="0031742D" w:rsidRPr="00146B54">
        <w:rPr>
          <w:rFonts w:eastAsia="新細明體"/>
          <w:spacing w:val="26"/>
          <w:sz w:val="22"/>
          <w:szCs w:val="22"/>
        </w:rPr>
        <w:t>從圖</w:t>
      </w:r>
      <w:r w:rsidR="00305BBA" w:rsidRPr="00146B54">
        <w:rPr>
          <w:rFonts w:eastAsia="新細明體"/>
          <w:spacing w:val="26"/>
          <w:sz w:val="22"/>
          <w:szCs w:val="22"/>
        </w:rPr>
        <w:t>8</w:t>
      </w:r>
      <w:r w:rsidR="0031742D" w:rsidRPr="00146B54">
        <w:rPr>
          <w:rFonts w:eastAsia="新細明體"/>
          <w:spacing w:val="26"/>
          <w:sz w:val="22"/>
          <w:szCs w:val="22"/>
        </w:rPr>
        <w:t>及圖</w:t>
      </w:r>
      <w:r w:rsidR="00305BBA" w:rsidRPr="00146B54">
        <w:rPr>
          <w:rFonts w:eastAsia="新細明體"/>
          <w:spacing w:val="26"/>
          <w:sz w:val="22"/>
          <w:szCs w:val="22"/>
        </w:rPr>
        <w:t>9</w:t>
      </w:r>
      <w:r w:rsidR="0031742D" w:rsidRPr="00146B54">
        <w:rPr>
          <w:rFonts w:eastAsia="新細明體"/>
          <w:spacing w:val="26"/>
          <w:sz w:val="22"/>
          <w:szCs w:val="22"/>
        </w:rPr>
        <w:t>甲綜合判斷圖</w:t>
      </w:r>
      <w:r w:rsidR="00305BBA" w:rsidRPr="00146B54">
        <w:rPr>
          <w:rFonts w:eastAsia="新細明體"/>
          <w:spacing w:val="26"/>
          <w:sz w:val="22"/>
          <w:szCs w:val="22"/>
        </w:rPr>
        <w:t>9</w:t>
      </w:r>
      <w:r w:rsidR="0031742D" w:rsidRPr="00146B54">
        <w:rPr>
          <w:rFonts w:eastAsia="新細明體"/>
          <w:spacing w:val="26"/>
          <w:sz w:val="22"/>
          <w:szCs w:val="22"/>
        </w:rPr>
        <w:t>甲應該是來自</w:t>
      </w:r>
      <w:r w:rsidR="0031742D" w:rsidRPr="00146B54">
        <w:rPr>
          <w:rFonts w:eastAsia="新細明體" w:hint="eastAsia"/>
          <w:spacing w:val="26"/>
          <w:sz w:val="22"/>
          <w:szCs w:val="22"/>
        </w:rPr>
        <w:t>哪種養殖池</w:t>
      </w:r>
      <w:r w:rsidR="00CE0C0A" w:rsidRPr="00146B54">
        <w:rPr>
          <w:rFonts w:eastAsia="新細明體" w:hint="eastAsia"/>
          <w:spacing w:val="26"/>
          <w:sz w:val="22"/>
          <w:szCs w:val="22"/>
        </w:rPr>
        <w:t>？</w:t>
      </w:r>
      <w:r w:rsidR="0031742D" w:rsidRPr="00146B54">
        <w:rPr>
          <w:rFonts w:eastAsia="新細明體" w:hint="eastAsia"/>
          <w:spacing w:val="26"/>
          <w:sz w:val="22"/>
          <w:szCs w:val="22"/>
        </w:rPr>
        <w:t>並說明判斷理由。</w:t>
      </w:r>
    </w:p>
    <w:tbl>
      <w:tblPr>
        <w:tblStyle w:val="af7"/>
        <w:tblW w:w="8274" w:type="dxa"/>
        <w:tblInd w:w="1077" w:type="dxa"/>
        <w:tblLook w:val="04A0" w:firstRow="1" w:lastRow="0" w:firstColumn="1" w:lastColumn="0" w:noHBand="0" w:noVBand="1"/>
      </w:tblPr>
      <w:tblGrid>
        <w:gridCol w:w="4588"/>
        <w:gridCol w:w="3686"/>
      </w:tblGrid>
      <w:tr w:rsidR="0031742D" w:rsidRPr="00690542" w14:paraId="7EA85C18" w14:textId="77777777" w:rsidTr="00690542">
        <w:trPr>
          <w:trHeight w:val="445"/>
        </w:trPr>
        <w:tc>
          <w:tcPr>
            <w:tcW w:w="4588" w:type="dxa"/>
            <w:vAlign w:val="center"/>
          </w:tcPr>
          <w:p w14:paraId="699A488A" w14:textId="16B84344" w:rsidR="0031742D" w:rsidRPr="00690542" w:rsidRDefault="0031742D" w:rsidP="000F100E">
            <w:pPr>
              <w:jc w:val="center"/>
              <w:rPr>
                <w:spacing w:val="10"/>
                <w:sz w:val="22"/>
              </w:rPr>
            </w:pPr>
            <w:r w:rsidRPr="00690542">
              <w:rPr>
                <w:color w:val="000000" w:themeColor="text1"/>
                <w:spacing w:val="10"/>
                <w:sz w:val="22"/>
              </w:rPr>
              <w:t>來</w:t>
            </w:r>
            <w:r w:rsidRPr="00690542">
              <w:rPr>
                <w:spacing w:val="10"/>
                <w:sz w:val="22"/>
              </w:rPr>
              <w:t>自</w:t>
            </w:r>
            <w:r w:rsidRPr="00690542">
              <w:rPr>
                <w:rFonts w:hint="eastAsia"/>
                <w:spacing w:val="10"/>
                <w:sz w:val="22"/>
              </w:rPr>
              <w:t>哪種養殖池</w:t>
            </w:r>
            <w:r w:rsidR="00CE0C0A" w:rsidRPr="00690542">
              <w:rPr>
                <w:rFonts w:hint="eastAsia"/>
                <w:spacing w:val="10"/>
                <w:sz w:val="22"/>
              </w:rPr>
              <w:t>？（</w:t>
            </w:r>
            <w:r w:rsidRPr="00690542">
              <w:rPr>
                <w:rFonts w:hint="eastAsia"/>
                <w:spacing w:val="10"/>
                <w:sz w:val="22"/>
              </w:rPr>
              <w:t>擇一</w:t>
            </w:r>
            <w:r w:rsidR="00655A31">
              <w:rPr>
                <w:rFonts w:hint="eastAsia"/>
                <w:spacing w:val="10"/>
                <w:sz w:val="22"/>
              </w:rPr>
              <w:t>打勾</w:t>
            </w:r>
            <w:r w:rsidRPr="00690542">
              <w:rPr>
                <w:rFonts w:hint="eastAsia"/>
                <w:spacing w:val="10"/>
                <w:sz w:val="22"/>
              </w:rPr>
              <w:t>，</w:t>
            </w:r>
            <w:r w:rsidRPr="00690542">
              <w:rPr>
                <w:rFonts w:hint="eastAsia"/>
                <w:spacing w:val="10"/>
                <w:sz w:val="22"/>
              </w:rPr>
              <w:t>1</w:t>
            </w:r>
            <w:r w:rsidRPr="00690542">
              <w:rPr>
                <w:rFonts w:hint="eastAsia"/>
                <w:spacing w:val="10"/>
                <w:sz w:val="22"/>
              </w:rPr>
              <w:t>分</w:t>
            </w:r>
            <w:r w:rsidR="00CE0C0A" w:rsidRPr="00690542">
              <w:rPr>
                <w:rFonts w:hint="eastAsia"/>
                <w:spacing w:val="10"/>
                <w:sz w:val="22"/>
              </w:rPr>
              <w:t>）</w:t>
            </w:r>
          </w:p>
        </w:tc>
        <w:tc>
          <w:tcPr>
            <w:tcW w:w="3686" w:type="dxa"/>
            <w:vAlign w:val="center"/>
          </w:tcPr>
          <w:p w14:paraId="5EDDD103" w14:textId="6D7BE1DC" w:rsidR="0031742D" w:rsidRPr="00690542" w:rsidRDefault="0031742D" w:rsidP="000F100E">
            <w:pPr>
              <w:jc w:val="center"/>
              <w:rPr>
                <w:spacing w:val="10"/>
                <w:sz w:val="22"/>
              </w:rPr>
            </w:pPr>
            <w:r w:rsidRPr="00690542">
              <w:rPr>
                <w:rFonts w:hint="eastAsia"/>
                <w:spacing w:val="10"/>
                <w:sz w:val="22"/>
              </w:rPr>
              <w:t>判斷理由</w:t>
            </w:r>
            <w:r w:rsidR="00CE0C0A" w:rsidRPr="00690542">
              <w:rPr>
                <w:rFonts w:hint="eastAsia"/>
                <w:spacing w:val="10"/>
                <w:sz w:val="22"/>
              </w:rPr>
              <w:t>（</w:t>
            </w:r>
            <w:r w:rsidRPr="00690542">
              <w:rPr>
                <w:spacing w:val="10"/>
                <w:sz w:val="22"/>
              </w:rPr>
              <w:t>2</w:t>
            </w:r>
            <w:r w:rsidRPr="00690542">
              <w:rPr>
                <w:spacing w:val="10"/>
                <w:sz w:val="22"/>
              </w:rPr>
              <w:t>分</w:t>
            </w:r>
            <w:r w:rsidR="00CE0C0A" w:rsidRPr="00690542">
              <w:rPr>
                <w:rFonts w:hint="eastAsia"/>
                <w:spacing w:val="10"/>
                <w:sz w:val="22"/>
              </w:rPr>
              <w:t>）</w:t>
            </w:r>
          </w:p>
        </w:tc>
      </w:tr>
      <w:tr w:rsidR="0031742D" w:rsidRPr="00690542" w14:paraId="66C6D00B" w14:textId="77777777" w:rsidTr="00690542">
        <w:trPr>
          <w:trHeight w:val="875"/>
        </w:trPr>
        <w:tc>
          <w:tcPr>
            <w:tcW w:w="4588" w:type="dxa"/>
            <w:vAlign w:val="center"/>
          </w:tcPr>
          <w:p w14:paraId="1BE1F62A" w14:textId="77777777" w:rsidR="0031742D" w:rsidRPr="00690542" w:rsidRDefault="0031742D" w:rsidP="000F100E">
            <w:pPr>
              <w:jc w:val="center"/>
              <w:rPr>
                <w:spacing w:val="10"/>
                <w:sz w:val="22"/>
              </w:rPr>
            </w:pPr>
            <w:r w:rsidRPr="00690542">
              <w:rPr>
                <w:rFonts w:ascii="新細明體" w:hAnsi="新細明體" w:hint="eastAsia"/>
                <w:spacing w:val="10"/>
                <w:sz w:val="22"/>
              </w:rPr>
              <w:t xml:space="preserve">□ </w:t>
            </w:r>
            <w:proofErr w:type="gramStart"/>
            <w:r w:rsidRPr="00690542">
              <w:rPr>
                <w:spacing w:val="10"/>
                <w:sz w:val="22"/>
              </w:rPr>
              <w:t>鹹</w:t>
            </w:r>
            <w:proofErr w:type="gramEnd"/>
            <w:r w:rsidRPr="00690542">
              <w:rPr>
                <w:rFonts w:hint="eastAsia"/>
                <w:spacing w:val="10"/>
                <w:sz w:val="22"/>
              </w:rPr>
              <w:t>水</w:t>
            </w:r>
          </w:p>
          <w:p w14:paraId="46AD5D08" w14:textId="77777777" w:rsidR="0031742D" w:rsidRPr="00690542" w:rsidRDefault="0031742D" w:rsidP="000F100E">
            <w:pPr>
              <w:jc w:val="center"/>
              <w:rPr>
                <w:spacing w:val="10"/>
                <w:sz w:val="22"/>
              </w:rPr>
            </w:pPr>
            <w:r w:rsidRPr="00690542">
              <w:rPr>
                <w:rFonts w:ascii="新細明體" w:hAnsi="新細明體" w:hint="eastAsia"/>
                <w:spacing w:val="10"/>
                <w:sz w:val="22"/>
              </w:rPr>
              <w:t xml:space="preserve">□ </w:t>
            </w:r>
            <w:r w:rsidRPr="00690542">
              <w:rPr>
                <w:rFonts w:hint="eastAsia"/>
                <w:spacing w:val="10"/>
                <w:sz w:val="22"/>
              </w:rPr>
              <w:t>淡水</w:t>
            </w:r>
          </w:p>
        </w:tc>
        <w:tc>
          <w:tcPr>
            <w:tcW w:w="3686" w:type="dxa"/>
            <w:vAlign w:val="center"/>
          </w:tcPr>
          <w:p w14:paraId="03D6E975" w14:textId="77777777" w:rsidR="0031742D" w:rsidRPr="00690542" w:rsidRDefault="0031742D" w:rsidP="000F100E">
            <w:pPr>
              <w:jc w:val="center"/>
              <w:rPr>
                <w:spacing w:val="10"/>
                <w:sz w:val="22"/>
              </w:rPr>
            </w:pPr>
          </w:p>
        </w:tc>
      </w:tr>
    </w:tbl>
    <w:p w14:paraId="5E6D7AB6" w14:textId="77777777" w:rsidR="00A8769E" w:rsidRDefault="00A8769E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33B1F9A6" w14:textId="1A30306E" w:rsidR="00427430" w:rsidRPr="00884B69" w:rsidRDefault="00427430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39.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B4429D" w:rsidRPr="00611219">
        <w:rPr>
          <w:spacing w:val="22"/>
          <w:position w:val="-6"/>
        </w:rPr>
        <w:object w:dxaOrig="540" w:dyaOrig="260" w14:anchorId="011B4931">
          <v:shape id="_x0000_i1096" type="#_x0000_t75" style="width:27.1pt;height:12.6pt" o:ole="">
            <v:imagedata r:id="rId192" o:title=""/>
          </v:shape>
          <o:OLEObject Type="Embed" ProgID="Equation.DSMT4" ShapeID="_x0000_i1096" DrawAspect="Content" ObjectID="_1804068159" r:id="rId193"/>
        </w:object>
      </w:r>
      <w:r w:rsidR="00200105" w:rsidRPr="00611219">
        <w:rPr>
          <w:rFonts w:eastAsia="新細明體" w:hint="eastAsia"/>
          <w:spacing w:val="22"/>
          <w:sz w:val="22"/>
          <w:szCs w:val="22"/>
        </w:rPr>
        <w:t>基因在脊椎動物中相當保守，其</w:t>
      </w:r>
      <w:proofErr w:type="gramStart"/>
      <w:r w:rsidR="00200105" w:rsidRPr="00611219">
        <w:rPr>
          <w:rFonts w:eastAsia="新細明體" w:hint="eastAsia"/>
          <w:spacing w:val="22"/>
          <w:sz w:val="22"/>
          <w:szCs w:val="22"/>
        </w:rPr>
        <w:t>功能為調控</w:t>
      </w:r>
      <w:proofErr w:type="gramEnd"/>
      <w:r w:rsidR="00200105" w:rsidRPr="00611219">
        <w:rPr>
          <w:rFonts w:eastAsia="新細明體" w:hint="eastAsia"/>
          <w:spacing w:val="22"/>
          <w:sz w:val="22"/>
          <w:szCs w:val="22"/>
        </w:rPr>
        <w:t>細胞內的鈣離子。此基因也被發現</w:t>
      </w:r>
      <w:r w:rsidR="00200105" w:rsidRPr="00884B69">
        <w:rPr>
          <w:rFonts w:eastAsia="新細明體" w:hint="eastAsia"/>
          <w:spacing w:val="20"/>
          <w:sz w:val="22"/>
          <w:szCs w:val="22"/>
        </w:rPr>
        <w:t>和生物體之老化相關，</w:t>
      </w:r>
      <w:r w:rsidR="00200105" w:rsidRPr="00884B69">
        <w:rPr>
          <w:rFonts w:eastAsia="新細明體" w:hint="eastAsia"/>
          <w:spacing w:val="20"/>
          <w:sz w:val="22"/>
          <w:szCs w:val="22"/>
        </w:rPr>
        <w:t>RGN</w:t>
      </w:r>
      <w:r w:rsidR="00200105" w:rsidRPr="00884B69">
        <w:rPr>
          <w:rFonts w:eastAsia="新細明體" w:hint="eastAsia"/>
          <w:spacing w:val="20"/>
          <w:sz w:val="22"/>
          <w:szCs w:val="22"/>
        </w:rPr>
        <w:t>蛋白又稱衰老標記蛋白</w:t>
      </w:r>
      <w:r w:rsidR="009A0B69">
        <w:rPr>
          <w:rFonts w:eastAsia="新細明體" w:hint="eastAsia"/>
          <w:spacing w:val="20"/>
          <w:sz w:val="22"/>
          <w:szCs w:val="22"/>
        </w:rPr>
        <w:t>-</w:t>
      </w:r>
      <w:r w:rsidR="009A0B69">
        <w:rPr>
          <w:rFonts w:eastAsia="新細明體"/>
          <w:spacing w:val="20"/>
          <w:sz w:val="22"/>
          <w:szCs w:val="22"/>
        </w:rPr>
        <w:t>30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（</w:t>
      </w:r>
      <w:r w:rsidR="00200105" w:rsidRPr="00884B69">
        <w:rPr>
          <w:rFonts w:eastAsia="新細明體" w:hint="eastAsia"/>
          <w:spacing w:val="20"/>
          <w:sz w:val="22"/>
          <w:szCs w:val="22"/>
        </w:rPr>
        <w:t>SMP30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  <w:r w:rsidR="00200105" w:rsidRPr="00884B69">
        <w:rPr>
          <w:rFonts w:eastAsia="新細明體" w:hint="eastAsia"/>
          <w:spacing w:val="20"/>
          <w:sz w:val="22"/>
          <w:szCs w:val="22"/>
        </w:rPr>
        <w:t>，其含量隨年齡增加而減少。下列敘述哪些正確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？（</w:t>
      </w:r>
      <w:r w:rsidR="00200105" w:rsidRPr="00884B69">
        <w:rPr>
          <w:rFonts w:eastAsia="新細明體"/>
          <w:spacing w:val="20"/>
          <w:sz w:val="22"/>
          <w:szCs w:val="22"/>
        </w:rPr>
        <w:t>應選</w:t>
      </w:r>
      <w:r w:rsidR="00200105" w:rsidRPr="00884B69">
        <w:rPr>
          <w:rFonts w:eastAsia="新細明體"/>
          <w:spacing w:val="20"/>
          <w:sz w:val="22"/>
          <w:szCs w:val="22"/>
        </w:rPr>
        <w:t>3</w:t>
      </w:r>
      <w:r w:rsidR="00200105" w:rsidRPr="00884B69">
        <w:rPr>
          <w:rFonts w:eastAsia="新細明體"/>
          <w:spacing w:val="20"/>
          <w:sz w:val="22"/>
          <w:szCs w:val="22"/>
        </w:rPr>
        <w:t>項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797EE63E" w14:textId="2FE478AD" w:rsidR="0031742D" w:rsidRPr="00783237" w:rsidRDefault="007313A3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A)</w:t>
      </w:r>
      <w:r w:rsidR="0031742D" w:rsidRPr="00783237">
        <w:rPr>
          <w:rFonts w:eastAsiaTheme="minorEastAsia" w:hint="eastAsia"/>
          <w:spacing w:val="20"/>
        </w:rPr>
        <w:t>養在</w:t>
      </w:r>
      <w:proofErr w:type="gramStart"/>
      <w:r w:rsidR="0031742D" w:rsidRPr="00783237">
        <w:rPr>
          <w:rFonts w:eastAsiaTheme="minorEastAsia" w:hint="eastAsia"/>
          <w:spacing w:val="20"/>
        </w:rPr>
        <w:t>鹹</w:t>
      </w:r>
      <w:proofErr w:type="gramEnd"/>
      <w:r w:rsidR="0031742D" w:rsidRPr="00783237">
        <w:rPr>
          <w:rFonts w:eastAsiaTheme="minorEastAsia" w:hint="eastAsia"/>
          <w:spacing w:val="20"/>
        </w:rPr>
        <w:t>水池的虱目魚不表現</w:t>
      </w:r>
      <w:r w:rsidR="00B4429D" w:rsidRPr="00B4429D">
        <w:rPr>
          <w:position w:val="-6"/>
        </w:rPr>
        <w:object w:dxaOrig="540" w:dyaOrig="260" w14:anchorId="360865D1">
          <v:shape id="_x0000_i1097" type="#_x0000_t75" style="width:27.1pt;height:12.6pt" o:ole="">
            <v:imagedata r:id="rId194" o:title=""/>
          </v:shape>
          <o:OLEObject Type="Embed" ProgID="Equation.DSMT4" ShapeID="_x0000_i1097" DrawAspect="Content" ObjectID="_1804068160" r:id="rId195"/>
        </w:object>
      </w:r>
      <w:r w:rsidR="0031742D" w:rsidRPr="00783237">
        <w:rPr>
          <w:rFonts w:eastAsiaTheme="minorEastAsia" w:hint="eastAsia"/>
          <w:spacing w:val="20"/>
        </w:rPr>
        <w:t>基因</w:t>
      </w:r>
    </w:p>
    <w:p w14:paraId="1453C77F" w14:textId="49E79EE3" w:rsidR="0031742D" w:rsidRPr="00783237" w:rsidRDefault="007313A3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B)</w:t>
      </w:r>
      <w:r w:rsidR="00B4429D" w:rsidRPr="00B4429D">
        <w:rPr>
          <w:position w:val="-6"/>
        </w:rPr>
        <w:object w:dxaOrig="540" w:dyaOrig="260" w14:anchorId="5F5E87D8">
          <v:shape id="_x0000_i1098" type="#_x0000_t75" style="width:27.1pt;height:12.6pt" o:ole="">
            <v:imagedata r:id="rId196" o:title=""/>
          </v:shape>
          <o:OLEObject Type="Embed" ProgID="Equation.DSMT4" ShapeID="_x0000_i1098" DrawAspect="Content" ObjectID="_1804068161" r:id="rId197"/>
        </w:object>
      </w:r>
      <w:r w:rsidR="0031742D" w:rsidRPr="00783237">
        <w:rPr>
          <w:rFonts w:eastAsiaTheme="minorEastAsia" w:hint="eastAsia"/>
          <w:spacing w:val="20"/>
        </w:rPr>
        <w:t>基因可能不存在於</w:t>
      </w:r>
      <w:proofErr w:type="gramStart"/>
      <w:r w:rsidR="0031742D" w:rsidRPr="00783237">
        <w:rPr>
          <w:rFonts w:eastAsiaTheme="minorEastAsia" w:hint="eastAsia"/>
          <w:spacing w:val="20"/>
        </w:rPr>
        <w:t>大鼠肝</w:t>
      </w:r>
      <w:proofErr w:type="gramEnd"/>
      <w:r w:rsidR="0031742D" w:rsidRPr="00783237">
        <w:rPr>
          <w:rFonts w:eastAsiaTheme="minorEastAsia" w:hint="eastAsia"/>
          <w:spacing w:val="20"/>
        </w:rPr>
        <w:t>細胞中</w:t>
      </w:r>
    </w:p>
    <w:p w14:paraId="6D19070F" w14:textId="06BBB370" w:rsidR="0031742D" w:rsidRPr="00783237" w:rsidRDefault="007313A3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C)</w:t>
      </w:r>
      <w:r w:rsidR="0031742D" w:rsidRPr="00783237">
        <w:rPr>
          <w:rFonts w:eastAsiaTheme="minorEastAsia" w:hint="eastAsia"/>
          <w:spacing w:val="20"/>
        </w:rPr>
        <w:t>鰻魚類應該有</w:t>
      </w:r>
      <w:r w:rsidR="00B4429D" w:rsidRPr="00B4429D">
        <w:rPr>
          <w:position w:val="-6"/>
        </w:rPr>
        <w:object w:dxaOrig="540" w:dyaOrig="260" w14:anchorId="03E07860">
          <v:shape id="_x0000_i1099" type="#_x0000_t75" style="width:27.1pt;height:12.6pt" o:ole="">
            <v:imagedata r:id="rId198" o:title=""/>
          </v:shape>
          <o:OLEObject Type="Embed" ProgID="Equation.DSMT4" ShapeID="_x0000_i1099" DrawAspect="Content" ObjectID="_1804068162" r:id="rId199"/>
        </w:object>
      </w:r>
      <w:r w:rsidR="0031742D" w:rsidRPr="00783237">
        <w:rPr>
          <w:rFonts w:eastAsiaTheme="minorEastAsia" w:hint="eastAsia"/>
          <w:spacing w:val="20"/>
        </w:rPr>
        <w:t>基因，且能表達</w:t>
      </w:r>
      <w:r w:rsidR="0031742D" w:rsidRPr="00783237">
        <w:rPr>
          <w:rFonts w:eastAsiaTheme="minorEastAsia" w:hint="eastAsia"/>
          <w:spacing w:val="20"/>
        </w:rPr>
        <w:t>RGN</w:t>
      </w:r>
      <w:r w:rsidR="0031742D" w:rsidRPr="00783237">
        <w:rPr>
          <w:rFonts w:eastAsiaTheme="minorEastAsia" w:hint="eastAsia"/>
          <w:spacing w:val="20"/>
        </w:rPr>
        <w:t>蛋白</w:t>
      </w:r>
    </w:p>
    <w:p w14:paraId="7430C5EE" w14:textId="3D399BB0" w:rsidR="0031742D" w:rsidRPr="00783237" w:rsidRDefault="007313A3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D)</w:t>
      </w:r>
      <w:proofErr w:type="gramStart"/>
      <w:r w:rsidR="0031742D" w:rsidRPr="00783237">
        <w:rPr>
          <w:rFonts w:eastAsiaTheme="minorEastAsia"/>
          <w:spacing w:val="20"/>
        </w:rPr>
        <w:t>人和大鼠的</w:t>
      </w:r>
      <w:proofErr w:type="gramEnd"/>
      <w:r w:rsidR="00B4429D" w:rsidRPr="00B4429D">
        <w:rPr>
          <w:position w:val="-6"/>
        </w:rPr>
        <w:object w:dxaOrig="540" w:dyaOrig="260" w14:anchorId="20B21C03">
          <v:shape id="_x0000_i1100" type="#_x0000_t75" style="width:27.1pt;height:12.6pt" o:ole="">
            <v:imagedata r:id="rId200" o:title=""/>
          </v:shape>
          <o:OLEObject Type="Embed" ProgID="Equation.DSMT4" ShapeID="_x0000_i1100" DrawAspect="Content" ObjectID="_1804068163" r:id="rId201"/>
        </w:object>
      </w:r>
      <w:r w:rsidR="0031742D" w:rsidRPr="00783237">
        <w:rPr>
          <w:rFonts w:eastAsiaTheme="minorEastAsia" w:hint="eastAsia"/>
          <w:spacing w:val="20"/>
        </w:rPr>
        <w:t>基因</w:t>
      </w:r>
      <w:r w:rsidR="0031742D" w:rsidRPr="00783237">
        <w:rPr>
          <w:rFonts w:eastAsiaTheme="minorEastAsia"/>
          <w:spacing w:val="20"/>
        </w:rPr>
        <w:t>序列相似</w:t>
      </w:r>
      <w:r w:rsidR="0031742D" w:rsidRPr="00783237">
        <w:rPr>
          <w:rFonts w:eastAsiaTheme="minorEastAsia" w:hint="eastAsia"/>
          <w:spacing w:val="20"/>
        </w:rPr>
        <w:t>度</w:t>
      </w:r>
      <w:r w:rsidR="0031742D" w:rsidRPr="00783237">
        <w:rPr>
          <w:rFonts w:eastAsiaTheme="minorEastAsia"/>
          <w:spacing w:val="20"/>
        </w:rPr>
        <w:t>應該</w:t>
      </w:r>
      <w:proofErr w:type="gramStart"/>
      <w:r w:rsidR="0031742D" w:rsidRPr="00783237">
        <w:rPr>
          <w:rFonts w:eastAsiaTheme="minorEastAsia"/>
          <w:spacing w:val="20"/>
        </w:rPr>
        <w:t>高於大鼠和</w:t>
      </w:r>
      <w:proofErr w:type="gramEnd"/>
      <w:r w:rsidR="0031742D" w:rsidRPr="00783237">
        <w:rPr>
          <w:rFonts w:eastAsiaTheme="minorEastAsia" w:hint="eastAsia"/>
          <w:spacing w:val="20"/>
        </w:rPr>
        <w:t>小丑魚的</w:t>
      </w:r>
      <w:r w:rsidR="00655A31">
        <w:rPr>
          <w:rFonts w:eastAsiaTheme="minorEastAsia" w:hint="eastAsia"/>
          <w:spacing w:val="20"/>
        </w:rPr>
        <w:t>序列相似度</w:t>
      </w:r>
    </w:p>
    <w:p w14:paraId="0BD88846" w14:textId="238C9568" w:rsidR="00427430" w:rsidRPr="00783237" w:rsidRDefault="007313A3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E)</w:t>
      </w:r>
      <w:r w:rsidR="0031742D" w:rsidRPr="00783237">
        <w:rPr>
          <w:rFonts w:eastAsiaTheme="minorEastAsia" w:hint="eastAsia"/>
          <w:spacing w:val="20"/>
        </w:rPr>
        <w:t>生物體中的某些單一</w:t>
      </w:r>
      <w:proofErr w:type="gramStart"/>
      <w:r w:rsidR="0031742D" w:rsidRPr="00783237">
        <w:rPr>
          <w:rFonts w:eastAsiaTheme="minorEastAsia" w:hint="eastAsia"/>
          <w:spacing w:val="20"/>
        </w:rPr>
        <w:t>個</w:t>
      </w:r>
      <w:proofErr w:type="gramEnd"/>
      <w:r w:rsidR="0031742D" w:rsidRPr="00783237">
        <w:rPr>
          <w:rFonts w:eastAsiaTheme="minorEastAsia" w:hint="eastAsia"/>
          <w:spacing w:val="20"/>
        </w:rPr>
        <w:t>基因可能對應於多個不同的性狀</w:t>
      </w:r>
    </w:p>
    <w:p w14:paraId="77903A44" w14:textId="77777777" w:rsidR="00F7385D" w:rsidRPr="00F7385D" w:rsidRDefault="00F7385D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kern w:val="2"/>
          <w:sz w:val="22"/>
          <w:szCs w:val="22"/>
        </w:rPr>
      </w:pPr>
      <w:r w:rsidRPr="00F7385D">
        <w:rPr>
          <w:rFonts w:eastAsiaTheme="majorEastAsia"/>
          <w:spacing w:val="20"/>
          <w:szCs w:val="22"/>
        </w:rPr>
        <w:br w:type="page"/>
      </w:r>
    </w:p>
    <w:p w14:paraId="52C859B7" w14:textId="16E202C0" w:rsidR="00427430" w:rsidRPr="00783237" w:rsidRDefault="00427430" w:rsidP="002C29CB">
      <w:pPr>
        <w:pStyle w:val="TIT1"/>
        <w:spacing w:beforeLines="50" w:before="120" w:line="345" w:lineRule="atLeast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lastRenderedPageBreak/>
        <w:t>40</w:t>
      </w:r>
      <w:r w:rsidR="007313A3" w:rsidRPr="00783237">
        <w:rPr>
          <w:rFonts w:eastAsiaTheme="majorEastAsia"/>
          <w:spacing w:val="20"/>
          <w:szCs w:val="22"/>
          <w:u w:val="single"/>
        </w:rPr>
        <w:t>-</w:t>
      </w:r>
      <w:r w:rsidRPr="00783237">
        <w:rPr>
          <w:rFonts w:eastAsiaTheme="majorEastAsia"/>
          <w:spacing w:val="20"/>
          <w:szCs w:val="22"/>
          <w:u w:val="single"/>
        </w:rPr>
        <w:t>43</w:t>
      </w:r>
      <w:proofErr w:type="gramStart"/>
      <w:r w:rsidR="005D6B08" w:rsidRPr="00783237">
        <w:rPr>
          <w:rFonts w:eastAsiaTheme="majorEastAsia" w:hint="eastAsia"/>
          <w:spacing w:val="20"/>
          <w:szCs w:val="22"/>
          <w:u w:val="single"/>
        </w:rPr>
        <w:t>題</w:t>
      </w:r>
      <w:r w:rsidRPr="00783237">
        <w:rPr>
          <w:rFonts w:eastAsiaTheme="majorEastAsia"/>
          <w:spacing w:val="20"/>
          <w:szCs w:val="22"/>
          <w:u w:val="single"/>
        </w:rPr>
        <w:t>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7B6A2298" w14:textId="09DC7FA2" w:rsidR="00427430" w:rsidRPr="007D4C81" w:rsidRDefault="0031742D" w:rsidP="002C29CB">
      <w:pPr>
        <w:spacing w:line="345" w:lineRule="atLeast"/>
        <w:ind w:leftChars="165" w:left="396" w:firstLineChars="200" w:firstLine="528"/>
        <w:jc w:val="both"/>
        <w:rPr>
          <w:rFonts w:eastAsiaTheme="majorEastAsia"/>
          <w:spacing w:val="20"/>
          <w:sz w:val="22"/>
        </w:rPr>
      </w:pPr>
      <w:r w:rsidRPr="00CD17E9">
        <w:rPr>
          <w:rFonts w:eastAsiaTheme="majorEastAsia"/>
          <w:spacing w:val="22"/>
          <w:sz w:val="22"/>
        </w:rPr>
        <w:t>海洋</w:t>
      </w:r>
      <w:r w:rsidRPr="00CD17E9">
        <w:rPr>
          <w:rFonts w:eastAsiaTheme="majorEastAsia" w:hint="eastAsia"/>
          <w:spacing w:val="22"/>
          <w:sz w:val="22"/>
        </w:rPr>
        <w:t>表面</w:t>
      </w:r>
      <w:r w:rsidRPr="00CD17E9">
        <w:rPr>
          <w:rFonts w:eastAsiaTheme="majorEastAsia"/>
          <w:spacing w:val="22"/>
          <w:sz w:val="22"/>
        </w:rPr>
        <w:t>顏色</w:t>
      </w:r>
      <w:r w:rsidR="007313A3" w:rsidRPr="00CD17E9">
        <w:rPr>
          <w:rFonts w:eastAsiaTheme="majorEastAsia" w:hint="eastAsia"/>
          <w:spacing w:val="22"/>
          <w:sz w:val="22"/>
        </w:rPr>
        <w:t>（</w:t>
      </w:r>
      <w:r w:rsidRPr="00CD17E9">
        <w:rPr>
          <w:rFonts w:eastAsiaTheme="majorEastAsia"/>
          <w:spacing w:val="22"/>
          <w:sz w:val="22"/>
        </w:rPr>
        <w:t>水色</w:t>
      </w:r>
      <w:r w:rsidR="007313A3" w:rsidRPr="00CD17E9">
        <w:rPr>
          <w:rFonts w:eastAsiaTheme="majorEastAsia" w:hint="eastAsia"/>
          <w:spacing w:val="22"/>
          <w:sz w:val="22"/>
        </w:rPr>
        <w:t>）</w:t>
      </w:r>
      <w:r w:rsidRPr="00CD17E9">
        <w:rPr>
          <w:rFonts w:eastAsiaTheme="majorEastAsia" w:hint="eastAsia"/>
          <w:spacing w:val="22"/>
          <w:sz w:val="22"/>
        </w:rPr>
        <w:t>的</w:t>
      </w:r>
      <w:r w:rsidRPr="00CD17E9">
        <w:rPr>
          <w:rFonts w:eastAsiaTheme="majorEastAsia"/>
          <w:spacing w:val="22"/>
          <w:sz w:val="22"/>
        </w:rPr>
        <w:t>觀測</w:t>
      </w:r>
      <w:r w:rsidRPr="00CD17E9">
        <w:rPr>
          <w:rFonts w:eastAsiaTheme="majorEastAsia" w:hint="eastAsia"/>
          <w:spacing w:val="22"/>
          <w:sz w:val="22"/>
        </w:rPr>
        <w:t>，在</w:t>
      </w:r>
      <w:r w:rsidRPr="00CD17E9">
        <w:rPr>
          <w:rFonts w:eastAsiaTheme="majorEastAsia"/>
          <w:spacing w:val="22"/>
          <w:sz w:val="22"/>
        </w:rPr>
        <w:t>海洋</w:t>
      </w:r>
      <w:r w:rsidRPr="00CD17E9">
        <w:rPr>
          <w:rFonts w:eastAsiaTheme="majorEastAsia" w:hint="eastAsia"/>
          <w:spacing w:val="22"/>
          <w:sz w:val="22"/>
        </w:rPr>
        <w:t>生態系的生</w:t>
      </w:r>
      <w:r w:rsidRPr="00CD17E9">
        <w:rPr>
          <w:rFonts w:eastAsiaTheme="majorEastAsia"/>
          <w:spacing w:val="22"/>
          <w:sz w:val="22"/>
        </w:rPr>
        <w:t>物地球化學</w:t>
      </w:r>
      <w:r w:rsidRPr="00CD17E9">
        <w:rPr>
          <w:rFonts w:eastAsiaTheme="majorEastAsia" w:hint="eastAsia"/>
          <w:spacing w:val="22"/>
          <w:sz w:val="22"/>
        </w:rPr>
        <w:t>現象研究上</w:t>
      </w:r>
      <w:r w:rsidRPr="00CD17E9">
        <w:rPr>
          <w:rFonts w:eastAsiaTheme="majorEastAsia"/>
          <w:spacing w:val="22"/>
          <w:sz w:val="22"/>
        </w:rPr>
        <w:t>極</w:t>
      </w:r>
      <w:r w:rsidRPr="00CD17E9">
        <w:rPr>
          <w:rFonts w:eastAsiaTheme="majorEastAsia" w:hint="eastAsia"/>
          <w:spacing w:val="22"/>
          <w:sz w:val="22"/>
        </w:rPr>
        <w:t>為關鍵</w:t>
      </w:r>
      <w:r w:rsidRPr="00CD17E9">
        <w:rPr>
          <w:rFonts w:eastAsiaTheme="majorEastAsia"/>
          <w:spacing w:val="22"/>
          <w:sz w:val="22"/>
        </w:rPr>
        <w:t>。</w:t>
      </w:r>
      <w:r w:rsidRPr="007D4C81">
        <w:rPr>
          <w:rFonts w:eastAsiaTheme="majorEastAsia" w:hint="eastAsia"/>
          <w:spacing w:val="20"/>
          <w:sz w:val="22"/>
        </w:rPr>
        <w:t>生態系的基</w:t>
      </w:r>
      <w:r w:rsidRPr="007D4C81">
        <w:rPr>
          <w:rFonts w:eastAsiaTheme="majorEastAsia"/>
          <w:spacing w:val="20"/>
          <w:sz w:val="22"/>
        </w:rPr>
        <w:t>礎生產力是指初級生產者所生產的有機物質</w:t>
      </w:r>
      <w:r w:rsidRPr="007D4C81">
        <w:rPr>
          <w:rFonts w:eastAsiaTheme="majorEastAsia" w:hint="eastAsia"/>
          <w:spacing w:val="20"/>
          <w:sz w:val="22"/>
        </w:rPr>
        <w:t>。</w:t>
      </w:r>
      <w:r w:rsidRPr="007D4C81">
        <w:rPr>
          <w:rFonts w:eastAsiaTheme="majorEastAsia"/>
          <w:spacing w:val="20"/>
          <w:sz w:val="22"/>
        </w:rPr>
        <w:t>植物性浮游生物能夠吸收二氧化碳進行光合作用，</w:t>
      </w:r>
      <w:r w:rsidRPr="007D4C81">
        <w:rPr>
          <w:rFonts w:eastAsiaTheme="majorEastAsia" w:hint="eastAsia"/>
          <w:spacing w:val="20"/>
          <w:sz w:val="22"/>
        </w:rPr>
        <w:t>是海洋生態系主要的</w:t>
      </w:r>
      <w:r w:rsidRPr="007D4C81">
        <w:rPr>
          <w:rFonts w:eastAsiaTheme="majorEastAsia"/>
          <w:spacing w:val="20"/>
          <w:sz w:val="22"/>
        </w:rPr>
        <w:t>生產</w:t>
      </w:r>
      <w:r w:rsidRPr="007D4C81">
        <w:rPr>
          <w:rFonts w:eastAsiaTheme="majorEastAsia" w:hint="eastAsia"/>
          <w:spacing w:val="20"/>
          <w:sz w:val="22"/>
        </w:rPr>
        <w:t>者，其數量多寡</w:t>
      </w:r>
      <w:r w:rsidRPr="007D4C81">
        <w:rPr>
          <w:rFonts w:eastAsiaTheme="majorEastAsia"/>
          <w:spacing w:val="20"/>
          <w:sz w:val="22"/>
        </w:rPr>
        <w:t>影響該海域</w:t>
      </w:r>
      <w:r w:rsidRPr="007D4C81">
        <w:rPr>
          <w:rFonts w:eastAsiaTheme="majorEastAsia" w:hint="eastAsia"/>
          <w:spacing w:val="20"/>
          <w:sz w:val="22"/>
        </w:rPr>
        <w:t>各級</w:t>
      </w:r>
      <w:r w:rsidRPr="007D4C81">
        <w:rPr>
          <w:rFonts w:eastAsiaTheme="majorEastAsia"/>
          <w:spacing w:val="20"/>
          <w:sz w:val="22"/>
        </w:rPr>
        <w:t>消費者之生物量</w:t>
      </w:r>
      <w:r w:rsidRPr="007D4C81">
        <w:rPr>
          <w:rFonts w:eastAsiaTheme="majorEastAsia" w:hint="eastAsia"/>
          <w:spacing w:val="20"/>
          <w:sz w:val="22"/>
        </w:rPr>
        <w:t>。</w:t>
      </w:r>
    </w:p>
    <w:p w14:paraId="197A235B" w14:textId="40331269" w:rsidR="00200105" w:rsidRPr="007D4C81" w:rsidRDefault="0031742D" w:rsidP="002C29CB">
      <w:pPr>
        <w:spacing w:line="345" w:lineRule="atLeast"/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/>
          <w:spacing w:val="20"/>
          <w:sz w:val="22"/>
        </w:rPr>
        <w:t>通常表層營養鹽豐富的海域，有利於生產</w:t>
      </w:r>
      <w:r w:rsidRPr="007D4C81">
        <w:rPr>
          <w:rFonts w:eastAsiaTheme="majorEastAsia" w:hint="eastAsia"/>
          <w:spacing w:val="20"/>
          <w:sz w:val="22"/>
        </w:rPr>
        <w:t>者</w:t>
      </w:r>
      <w:r w:rsidRPr="007D4C81">
        <w:rPr>
          <w:rFonts w:eastAsiaTheme="majorEastAsia"/>
          <w:spacing w:val="20"/>
          <w:sz w:val="22"/>
        </w:rPr>
        <w:t>行光合作用</w:t>
      </w:r>
      <w:r w:rsidRPr="007D4C81">
        <w:rPr>
          <w:rFonts w:eastAsiaTheme="majorEastAsia" w:hint="eastAsia"/>
          <w:spacing w:val="20"/>
          <w:sz w:val="22"/>
        </w:rPr>
        <w:t>及</w:t>
      </w:r>
      <w:r w:rsidRPr="007D4C81">
        <w:rPr>
          <w:rFonts w:eastAsiaTheme="majorEastAsia"/>
          <w:spacing w:val="20"/>
          <w:sz w:val="22"/>
        </w:rPr>
        <w:t>繁殖，</w:t>
      </w:r>
      <w:r w:rsidRPr="007D4C81">
        <w:rPr>
          <w:rFonts w:eastAsiaTheme="majorEastAsia" w:hint="eastAsia"/>
          <w:spacing w:val="20"/>
          <w:sz w:val="22"/>
        </w:rPr>
        <w:t>可</w:t>
      </w:r>
      <w:r w:rsidRPr="007D4C81">
        <w:rPr>
          <w:rFonts w:eastAsiaTheme="majorEastAsia"/>
          <w:spacing w:val="20"/>
          <w:sz w:val="22"/>
        </w:rPr>
        <w:t>增加基礎生產力。植物性</w:t>
      </w:r>
      <w:r w:rsidRPr="007D4C81">
        <w:rPr>
          <w:rFonts w:eastAsiaTheme="majorEastAsia" w:hint="eastAsia"/>
          <w:spacing w:val="20"/>
          <w:sz w:val="22"/>
        </w:rPr>
        <w:t>的生產者之體內</w:t>
      </w:r>
      <w:r w:rsidRPr="007D4C81">
        <w:rPr>
          <w:rFonts w:eastAsiaTheme="majorEastAsia"/>
          <w:spacing w:val="20"/>
          <w:sz w:val="22"/>
        </w:rPr>
        <w:t>含</w:t>
      </w:r>
      <w:r w:rsidRPr="007D4C81">
        <w:rPr>
          <w:rFonts w:eastAsiaTheme="majorEastAsia" w:hint="eastAsia"/>
          <w:spacing w:val="20"/>
          <w:sz w:val="22"/>
        </w:rPr>
        <w:t>有</w:t>
      </w:r>
      <w:r w:rsidRPr="007D4C81">
        <w:rPr>
          <w:rFonts w:eastAsiaTheme="majorEastAsia"/>
          <w:spacing w:val="20"/>
          <w:sz w:val="22"/>
        </w:rPr>
        <w:t>葉綠素</w:t>
      </w:r>
      <w:r w:rsidRPr="007D4C81">
        <w:rPr>
          <w:rFonts w:eastAsiaTheme="majorEastAsia" w:hint="eastAsia"/>
          <w:spacing w:val="20"/>
          <w:sz w:val="22"/>
        </w:rPr>
        <w:t>會</w:t>
      </w:r>
      <w:r w:rsidRPr="007D4C81">
        <w:rPr>
          <w:rFonts w:eastAsiaTheme="majorEastAsia"/>
          <w:spacing w:val="20"/>
          <w:sz w:val="22"/>
        </w:rPr>
        <w:t>使</w:t>
      </w:r>
      <w:proofErr w:type="gramStart"/>
      <w:r w:rsidRPr="007D4C81">
        <w:rPr>
          <w:rFonts w:eastAsiaTheme="majorEastAsia"/>
          <w:spacing w:val="20"/>
          <w:sz w:val="22"/>
        </w:rPr>
        <w:t>水色從偏藍</w:t>
      </w:r>
      <w:r w:rsidRPr="007D4C81">
        <w:rPr>
          <w:rFonts w:eastAsiaTheme="majorEastAsia" w:hint="eastAsia"/>
          <w:spacing w:val="20"/>
          <w:sz w:val="22"/>
        </w:rPr>
        <w:t>色</w:t>
      </w:r>
      <w:r w:rsidRPr="007D4C81">
        <w:rPr>
          <w:rFonts w:eastAsiaTheme="majorEastAsia"/>
          <w:spacing w:val="20"/>
          <w:sz w:val="22"/>
        </w:rPr>
        <w:t>轉向偏綠</w:t>
      </w:r>
      <w:proofErr w:type="gramEnd"/>
      <w:r w:rsidRPr="007D4C81">
        <w:rPr>
          <w:rFonts w:eastAsiaTheme="majorEastAsia"/>
          <w:spacing w:val="20"/>
          <w:sz w:val="22"/>
        </w:rPr>
        <w:t>。因此</w:t>
      </w:r>
      <w:r w:rsidRPr="007D4C81">
        <w:rPr>
          <w:rFonts w:eastAsiaTheme="majorEastAsia" w:hint="eastAsia"/>
          <w:spacing w:val="20"/>
          <w:sz w:val="22"/>
        </w:rPr>
        <w:t>，</w:t>
      </w:r>
      <w:r w:rsidRPr="00CD17E9">
        <w:rPr>
          <w:rFonts w:eastAsiaTheme="majorEastAsia"/>
          <w:spacing w:val="22"/>
          <w:sz w:val="22"/>
        </w:rPr>
        <w:t>利用衛星遙測水色之變化，即可以推估當地海域的基礎生產力，進一步估計該</w:t>
      </w:r>
      <w:r w:rsidRPr="007D4C81">
        <w:rPr>
          <w:rFonts w:eastAsiaTheme="majorEastAsia"/>
          <w:spacing w:val="20"/>
          <w:sz w:val="22"/>
        </w:rPr>
        <w:t>海域之資源</w:t>
      </w:r>
      <w:r w:rsidRPr="007D4C81">
        <w:rPr>
          <w:rFonts w:eastAsiaTheme="majorEastAsia" w:hint="eastAsia"/>
          <w:spacing w:val="20"/>
          <w:sz w:val="22"/>
        </w:rPr>
        <w:t>量</w:t>
      </w:r>
      <w:r w:rsidRPr="007D4C81">
        <w:rPr>
          <w:rFonts w:eastAsiaTheme="majorEastAsia"/>
          <w:spacing w:val="20"/>
          <w:sz w:val="22"/>
        </w:rPr>
        <w:t>。</w:t>
      </w:r>
    </w:p>
    <w:p w14:paraId="31BE2638" w14:textId="58A59CEB" w:rsidR="00427430" w:rsidRPr="007D4C81" w:rsidRDefault="00D76ACC" w:rsidP="002C29CB">
      <w:pPr>
        <w:spacing w:line="345" w:lineRule="atLeast"/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/>
          <w:spacing w:val="20"/>
          <w:sz w:val="22"/>
        </w:rPr>
        <w:t>然而</w:t>
      </w:r>
      <w:r w:rsidRPr="007D4C81">
        <w:rPr>
          <w:rFonts w:eastAsiaTheme="majorEastAsia" w:hint="eastAsia"/>
          <w:spacing w:val="20"/>
          <w:sz w:val="22"/>
        </w:rPr>
        <w:t>，</w:t>
      </w:r>
      <w:r w:rsidRPr="007D4C81">
        <w:rPr>
          <w:rFonts w:eastAsiaTheme="majorEastAsia"/>
          <w:spacing w:val="20"/>
          <w:sz w:val="22"/>
        </w:rPr>
        <w:t>海水中葉綠素的濃度會受到海洋或大氣環境的影響而有很大的變化，</w:t>
      </w:r>
      <w:r w:rsidRPr="00CD17E9">
        <w:rPr>
          <w:rFonts w:eastAsiaTheme="majorEastAsia"/>
          <w:spacing w:val="22"/>
          <w:sz w:val="22"/>
        </w:rPr>
        <w:t>圖</w:t>
      </w:r>
      <w:r w:rsidR="00305BBA" w:rsidRPr="00CD17E9">
        <w:rPr>
          <w:rFonts w:eastAsiaTheme="majorEastAsia"/>
          <w:spacing w:val="22"/>
          <w:sz w:val="22"/>
        </w:rPr>
        <w:t>10</w:t>
      </w:r>
      <w:r w:rsidRPr="00CD17E9">
        <w:rPr>
          <w:rFonts w:eastAsiaTheme="majorEastAsia"/>
          <w:spacing w:val="22"/>
          <w:sz w:val="22"/>
        </w:rPr>
        <w:t>顯示</w:t>
      </w:r>
      <w:proofErr w:type="gramStart"/>
      <w:r w:rsidRPr="00CD17E9">
        <w:rPr>
          <w:rFonts w:eastAsiaTheme="majorEastAsia"/>
          <w:spacing w:val="22"/>
          <w:sz w:val="22"/>
        </w:rPr>
        <w:t>某聖嬰年及某反聖嬰年</w:t>
      </w:r>
      <w:proofErr w:type="gramEnd"/>
      <w:r w:rsidRPr="00CD17E9">
        <w:rPr>
          <w:rFonts w:eastAsiaTheme="majorEastAsia"/>
          <w:spacing w:val="22"/>
          <w:sz w:val="22"/>
        </w:rPr>
        <w:t>十二月</w:t>
      </w:r>
      <w:r w:rsidRPr="00CD17E9">
        <w:rPr>
          <w:rFonts w:eastAsiaTheme="majorEastAsia" w:hint="eastAsia"/>
          <w:spacing w:val="22"/>
          <w:sz w:val="22"/>
        </w:rPr>
        <w:t>時</w:t>
      </w:r>
      <w:r w:rsidR="00FD2CB4" w:rsidRPr="00CD17E9">
        <w:rPr>
          <w:rFonts w:eastAsiaTheme="majorEastAsia" w:hint="eastAsia"/>
          <w:spacing w:val="22"/>
          <w:sz w:val="22"/>
        </w:rPr>
        <w:t>（</w:t>
      </w:r>
      <w:r w:rsidR="00E67AA3" w:rsidRPr="00CD17E9">
        <w:rPr>
          <w:rFonts w:eastAsiaTheme="majorEastAsia" w:hint="eastAsia"/>
          <w:spacing w:val="22"/>
          <w:sz w:val="22"/>
        </w:rPr>
        <w:t>圖</w:t>
      </w:r>
      <w:r w:rsidR="00E67AA3" w:rsidRPr="00CD17E9">
        <w:rPr>
          <w:rFonts w:eastAsiaTheme="majorEastAsia" w:hint="eastAsia"/>
          <w:spacing w:val="22"/>
          <w:sz w:val="22"/>
        </w:rPr>
        <w:t>10</w:t>
      </w:r>
      <w:r w:rsidR="00E67AA3" w:rsidRPr="00CD17E9">
        <w:rPr>
          <w:rFonts w:eastAsiaTheme="majorEastAsia" w:hint="eastAsia"/>
          <w:spacing w:val="22"/>
          <w:sz w:val="22"/>
        </w:rPr>
        <w:t>甲與圖</w:t>
      </w:r>
      <w:r w:rsidR="00E67AA3" w:rsidRPr="00CD17E9">
        <w:rPr>
          <w:rFonts w:eastAsiaTheme="majorEastAsia" w:hint="eastAsia"/>
          <w:spacing w:val="22"/>
          <w:sz w:val="22"/>
        </w:rPr>
        <w:t>10</w:t>
      </w:r>
      <w:r w:rsidR="00E67AA3" w:rsidRPr="00CD17E9">
        <w:rPr>
          <w:rFonts w:eastAsiaTheme="majorEastAsia" w:hint="eastAsia"/>
          <w:spacing w:val="22"/>
          <w:sz w:val="22"/>
        </w:rPr>
        <w:t>乙並未直接對應</w:t>
      </w:r>
      <w:r w:rsidR="00E67AA3" w:rsidRPr="00CD17E9">
        <w:rPr>
          <w:rFonts w:eastAsiaTheme="majorEastAsia" w:hint="eastAsia"/>
          <w:spacing w:val="16"/>
          <w:sz w:val="22"/>
        </w:rPr>
        <w:t>何者為聖嬰年或反聖嬰年</w:t>
      </w:r>
      <w:r w:rsidR="00FD2CB4" w:rsidRPr="00CD17E9">
        <w:rPr>
          <w:rFonts w:eastAsiaTheme="majorEastAsia" w:hint="eastAsia"/>
          <w:spacing w:val="16"/>
          <w:sz w:val="22"/>
        </w:rPr>
        <w:t>）</w:t>
      </w:r>
      <w:r w:rsidRPr="00CD17E9">
        <w:rPr>
          <w:rFonts w:eastAsiaTheme="majorEastAsia" w:hint="eastAsia"/>
          <w:spacing w:val="16"/>
          <w:sz w:val="22"/>
        </w:rPr>
        <w:t>，由</w:t>
      </w:r>
      <w:r w:rsidRPr="00CD17E9">
        <w:rPr>
          <w:rFonts w:eastAsiaTheme="majorEastAsia"/>
          <w:spacing w:val="16"/>
          <w:sz w:val="22"/>
        </w:rPr>
        <w:t>太平洋</w:t>
      </w:r>
      <w:r w:rsidRPr="00CD17E9">
        <w:rPr>
          <w:rFonts w:eastAsiaTheme="majorEastAsia" w:hint="eastAsia"/>
          <w:spacing w:val="16"/>
          <w:sz w:val="22"/>
        </w:rPr>
        <w:t>水色</w:t>
      </w:r>
      <w:r w:rsidRPr="00CD17E9">
        <w:rPr>
          <w:rFonts w:eastAsiaTheme="majorEastAsia"/>
          <w:spacing w:val="16"/>
          <w:sz w:val="22"/>
        </w:rPr>
        <w:t>影像</w:t>
      </w:r>
      <w:r w:rsidRPr="00CD17E9">
        <w:rPr>
          <w:rFonts w:eastAsiaTheme="majorEastAsia" w:hint="eastAsia"/>
          <w:spacing w:val="16"/>
          <w:sz w:val="22"/>
        </w:rPr>
        <w:t>轉換的</w:t>
      </w:r>
      <w:r w:rsidRPr="00CD17E9">
        <w:rPr>
          <w:rFonts w:eastAsiaTheme="majorEastAsia"/>
          <w:spacing w:val="16"/>
          <w:sz w:val="22"/>
        </w:rPr>
        <w:t>葉綠素濃度灰階</w:t>
      </w:r>
      <w:r w:rsidRPr="00CD17E9">
        <w:rPr>
          <w:rFonts w:eastAsiaTheme="majorEastAsia" w:hint="eastAsia"/>
          <w:spacing w:val="16"/>
          <w:sz w:val="22"/>
        </w:rPr>
        <w:t>圖</w:t>
      </w:r>
      <w:r w:rsidRPr="00CD17E9">
        <w:rPr>
          <w:rFonts w:eastAsiaTheme="majorEastAsia"/>
          <w:spacing w:val="16"/>
          <w:sz w:val="22"/>
        </w:rPr>
        <w:t>，</w:t>
      </w:r>
      <w:r w:rsidRPr="00CD17E9">
        <w:rPr>
          <w:rFonts w:eastAsiaTheme="majorEastAsia" w:hint="eastAsia"/>
          <w:spacing w:val="16"/>
          <w:sz w:val="22"/>
        </w:rPr>
        <w:t>它</w:t>
      </w:r>
      <w:r w:rsidRPr="00CD17E9">
        <w:rPr>
          <w:rFonts w:eastAsiaTheme="majorEastAsia"/>
          <w:spacing w:val="16"/>
          <w:sz w:val="22"/>
        </w:rPr>
        <w:t>能夠</w:t>
      </w:r>
      <w:r w:rsidRPr="00CD17E9">
        <w:rPr>
          <w:rFonts w:eastAsiaTheme="majorEastAsia"/>
          <w:spacing w:val="22"/>
          <w:sz w:val="22"/>
        </w:rPr>
        <w:t>明顯反映海表面植物性浮游生物的多寡。</w:t>
      </w:r>
      <w:r w:rsidR="00E67AA3" w:rsidRPr="00CD17E9">
        <w:rPr>
          <w:rFonts w:eastAsiaTheme="majorEastAsia" w:hint="eastAsia"/>
          <w:spacing w:val="22"/>
          <w:sz w:val="22"/>
        </w:rPr>
        <w:t>圖中灰階越接近黑色（灰階值越小）</w:t>
      </w:r>
      <w:r w:rsidR="00E67AA3">
        <w:rPr>
          <w:rFonts w:eastAsiaTheme="majorEastAsia" w:hint="eastAsia"/>
          <w:spacing w:val="20"/>
          <w:sz w:val="22"/>
        </w:rPr>
        <w:t>代表葉綠素濃度越高，反之灰階越接近白色（灰階值越大）代表葉綠素濃度越低。</w:t>
      </w:r>
    </w:p>
    <w:p w14:paraId="041F49C5" w14:textId="1A3BF7B7" w:rsidR="00FF1460" w:rsidRDefault="002C29CB" w:rsidP="00FF1460">
      <w:pPr>
        <w:tabs>
          <w:tab w:val="left" w:pos="3600"/>
          <w:tab w:val="left" w:pos="6300"/>
        </w:tabs>
        <w:jc w:val="center"/>
        <w:rPr>
          <w:rFonts w:eastAsiaTheme="minorEastAsia"/>
          <w:color w:val="141414"/>
          <w:spacing w:val="20"/>
          <w:sz w:val="22"/>
          <w:szCs w:val="22"/>
          <w:shd w:val="clear" w:color="auto" w:fill="FDFDFD"/>
        </w:rPr>
      </w:pPr>
      <w:r>
        <w:rPr>
          <w:rFonts w:eastAsiaTheme="minorEastAsia"/>
          <w:noProof/>
          <w:color w:val="141414"/>
          <w:spacing w:val="2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31808" behindDoc="0" locked="0" layoutInCell="1" allowOverlap="1" wp14:anchorId="333CD650" wp14:editId="1FBE70F5">
                <wp:simplePos x="0" y="0"/>
                <wp:positionH relativeFrom="column">
                  <wp:posOffset>1310370</wp:posOffset>
                </wp:positionH>
                <wp:positionV relativeFrom="paragraph">
                  <wp:posOffset>79483</wp:posOffset>
                </wp:positionV>
                <wp:extent cx="3628800" cy="2330070"/>
                <wp:effectExtent l="0" t="0" r="0" b="13335"/>
                <wp:wrapNone/>
                <wp:docPr id="445" name="群組 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628800" cy="2330070"/>
                          <a:chOff x="0" y="0"/>
                          <a:chExt cx="3653962" cy="2347734"/>
                        </a:xfrm>
                      </wpg:grpSpPr>
                      <wpg:grpSp>
                        <wpg:cNvPr id="229" name="群組 2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3653962" cy="2154737"/>
                            <a:chOff x="0" y="0"/>
                            <a:chExt cx="4105920" cy="2440183"/>
                          </a:xfrm>
                        </wpg:grpSpPr>
                        <wpg:grpSp>
                          <wpg:cNvPr id="354" name="群組 354"/>
                          <wpg:cNvGrpSpPr/>
                          <wpg:grpSpPr>
                            <a:xfrm>
                              <a:off x="0" y="0"/>
                              <a:ext cx="4105920" cy="2440183"/>
                              <a:chOff x="0" y="0"/>
                              <a:chExt cx="4105920" cy="2440183"/>
                            </a:xfrm>
                          </wpg:grpSpPr>
                          <pic:pic xmlns:pic="http://schemas.openxmlformats.org/drawingml/2006/picture">
                            <pic:nvPicPr>
                              <pic:cNvPr id="367" name="圖片 36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2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03">
                                        <a14:imgEffect>
                                          <a14:backgroundRemoval t="10000" b="91333" l="10000" r="90000">
                                            <a14:foregroundMark x1="46056" y1="90889" x2="56611" y2="91333"/>
                                            <a14:foregroundMark x1="56611" y1="91333" x2="59222" y2="90722"/>
                                          </a14:backgroundRemoval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554" t="16803" r="8590" b="6563"/>
                              <a:stretch/>
                            </pic:blipFill>
                            <pic:spPr>
                              <a:xfrm>
                                <a:off x="300312" y="0"/>
                                <a:ext cx="1805210" cy="180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70" name="圖片 37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4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205">
                                        <a14:imgEffect>
                                          <a14:backgroundRemoval t="10000" b="91167" l="10000" r="90000">
                                            <a14:foregroundMark x1="45778" y1="90889" x2="57389" y2="91167"/>
                                          </a14:backgroundRemoval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5104" t="16629" r="8507" b="6337"/>
                              <a:stretch/>
                            </pic:blipFill>
                            <pic:spPr>
                              <a:xfrm>
                                <a:off x="2310283" y="1148"/>
                                <a:ext cx="1795637" cy="18108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382" name="群組 382"/>
                            <wpg:cNvGrpSpPr/>
                            <wpg:grpSpPr>
                              <a:xfrm>
                                <a:off x="1536953" y="1759578"/>
                                <a:ext cx="1278732" cy="318392"/>
                                <a:chOff x="1536953" y="1759578"/>
                                <a:chExt cx="1278732" cy="318392"/>
                              </a:xfrm>
                            </wpg:grpSpPr>
                            <wpg:grpSp>
                              <wpg:cNvPr id="404" name="群組 404"/>
                              <wpg:cNvGrpSpPr/>
                              <wpg:grpSpPr>
                                <a:xfrm>
                                  <a:off x="1536953" y="1759578"/>
                                  <a:ext cx="1278732" cy="318392"/>
                                  <a:chOff x="1536953" y="1759578"/>
                                  <a:chExt cx="2638425" cy="656942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05" name="圖片 40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06" cstate="print">
                                    <a:extLst>
                                      <a:ext uri="{BEBA8EAE-BF5A-486C-A8C5-ECC9F3942E4B}">
                                        <a14:imgProps xmlns:a14="http://schemas.microsoft.com/office/drawing/2010/main">
                                          <a14:imgLayer r:embed="rId207">
                                            <a14:imgEffect>
                                              <a14:backgroundRemoval t="89500" b="94889" l="71667" r="96000">
                                                <a14:foregroundMark x1="71667" y1="92000" x2="71667" y2="93222"/>
                                                <a14:foregroundMark x1="94222" y1="92500" x2="95222" y2="92611"/>
                                                <a14:foregroundMark x1="95944" y1="92056" x2="96000" y2="92944"/>
                                                <a14:backgroundMark x1="93611" y1="93944" x2="93611" y2="93944"/>
                                                <a14:backgroundMark x1="79222" y1="93889" x2="79222" y2="93889"/>
                                                <a14:backgroundMark x1="79167" y1="93667" x2="79167" y2="93667"/>
                                                <a14:backgroundMark x1="71333" y1="93833" x2="71333" y2="93833"/>
                                              </a14:backgroundRemoval>
                                            </a14:imgEffect>
                                          </a14:imgLayer>
                                        </a14:imgProps>
                                      </a:ex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9354" t="88876" r="3378" b="4335"/>
                                  <a:stretch/>
                                </pic:blipFill>
                                <pic:spPr>
                                  <a:xfrm>
                                    <a:off x="1536953" y="1759578"/>
                                    <a:ext cx="2638425" cy="65694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423" name="矩形 423"/>
                                <wps:cNvSpPr/>
                                <wps:spPr>
                                  <a:xfrm>
                                    <a:off x="1711028" y="2043172"/>
                                    <a:ext cx="2404820" cy="1567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424" name="直線接點 424"/>
                              <wps:cNvCnPr>
                                <a:cxnSpLocks/>
                              </wps:cNvCnPr>
                              <wps:spPr>
                                <a:xfrm>
                                  <a:off x="1621320" y="1973014"/>
                                  <a:ext cx="0" cy="36000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5" name="直線接點 425"/>
                              <wps:cNvCnPr>
                                <a:cxnSpLocks/>
                              </wps:cNvCnPr>
                              <wps:spPr>
                                <a:xfrm>
                                  <a:off x="2790237" y="1973014"/>
                                  <a:ext cx="0" cy="36000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6" name="直線接點 426"/>
                              <wps:cNvCnPr>
                                <a:cxnSpLocks/>
                              </wps:cNvCnPr>
                              <wps:spPr>
                                <a:xfrm>
                                  <a:off x="2205779" y="1973014"/>
                                  <a:ext cx="0" cy="36000"/>
                                </a:xfrm>
                                <a:prstGeom prst="line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42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144" y="4470"/>
                                <a:ext cx="361400" cy="28910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1EB996" w14:textId="77777777" w:rsidR="00E67AA3" w:rsidRPr="00CB28DF" w:rsidRDefault="00E67AA3" w:rsidP="00E67AA3">
                                  <w:pPr>
                                    <w:spacing w:line="240" w:lineRule="exact"/>
                                    <w:rPr>
                                      <w:rFonts w:cstheme="minorBidi"/>
                                      <w:sz w:val="22"/>
                                      <w:szCs w:val="22"/>
                                    </w:rPr>
                                  </w:pPr>
                                  <w:r w:rsidRPr="00CB28DF">
                                    <w:rPr>
                                      <w:rFonts w:cstheme="minorBidi" w:hint="eastAsia"/>
                                      <w:sz w:val="22"/>
                                      <w:szCs w:val="22"/>
                                    </w:rPr>
                                    <w:t>甲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42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39981" y="16438"/>
                                <a:ext cx="362118" cy="28910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C27C12" w14:textId="77777777" w:rsidR="00E67AA3" w:rsidRPr="00CB28DF" w:rsidRDefault="00E67AA3" w:rsidP="00E67AA3">
                                  <w:pPr>
                                    <w:spacing w:line="240" w:lineRule="exact"/>
                                    <w:rPr>
                                      <w:rFonts w:cstheme="minorBidi"/>
                                      <w:sz w:val="22"/>
                                      <w:szCs w:val="22"/>
                                    </w:rPr>
                                  </w:pPr>
                                  <w:r w:rsidRPr="00CB28DF">
                                    <w:rPr>
                                      <w:rFonts w:cstheme="minorBidi" w:hint="eastAsia"/>
                                      <w:sz w:val="22"/>
                                      <w:szCs w:val="22"/>
                                    </w:rPr>
                                    <w:t>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42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839908"/>
                                <a:ext cx="467736" cy="18476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1E8A72" w14:textId="77777777" w:rsidR="00E67AA3" w:rsidRPr="00E67AA3" w:rsidRDefault="00E67AA3" w:rsidP="00E67AA3">
                                  <w:pPr>
                                    <w:spacing w:line="240" w:lineRule="exact"/>
                                    <w:rPr>
                                      <w:rFonts w:cstheme="minorBidi"/>
                                      <w:sz w:val="20"/>
                                    </w:rPr>
                                  </w:pPr>
                                  <w:r w:rsidRPr="00E67AA3">
                                    <w:rPr>
                                      <w:rFonts w:cstheme="minorBidi" w:hint="eastAsia"/>
                                      <w:sz w:val="20"/>
                                    </w:rPr>
                                    <w:t>赤道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  <wps:wsp>
                            <wps:cNvPr id="43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06872" y="360547"/>
                                <a:ext cx="570481" cy="28910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8FDE60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cstheme="minorBidi"/>
                                      <w:color w:val="FFFFFF" w:themeColor="background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 w:hint="eastAsia"/>
                                      <w:color w:val="FFFFFF" w:themeColor="background1"/>
                                      <w:sz w:val="20"/>
                                    </w:rPr>
                                    <w:t>美國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431" name="直線接點 431"/>
                            <wps:cNvCnPr>
                              <a:cxnSpLocks/>
                            </wps:cNvCnPr>
                            <wps:spPr>
                              <a:xfrm>
                                <a:off x="1484566" y="416205"/>
                                <a:ext cx="269312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2" name="直線接點 432"/>
                            <wps:cNvCnPr>
                              <a:cxnSpLocks/>
                            </wps:cNvCnPr>
                            <wps:spPr>
                              <a:xfrm flipV="1">
                                <a:off x="1802282" y="394774"/>
                                <a:ext cx="32147" cy="21432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3" name="直線接點 433"/>
                            <wps:cNvCnPr>
                              <a:cxnSpLocks/>
                            </wps:cNvCnPr>
                            <wps:spPr>
                              <a:xfrm>
                                <a:off x="1704948" y="628588"/>
                                <a:ext cx="67750" cy="2221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4" name="直線接點 434"/>
                            <wps:cNvCnPr>
                              <a:cxnSpLocks/>
                            </wps:cNvCnPr>
                            <wps:spPr>
                              <a:xfrm>
                                <a:off x="1620117" y="628136"/>
                                <a:ext cx="84831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5" name="直線接點 435"/>
                            <wps:cNvCnPr>
                              <a:cxnSpLocks/>
                            </wps:cNvCnPr>
                            <wps:spPr>
                              <a:xfrm>
                                <a:off x="1772698" y="649219"/>
                                <a:ext cx="61731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6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458055" y="1973816"/>
                                <a:ext cx="1055462" cy="463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642221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cstheme="minorBidi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/>
                                      <w:color w:val="000000" w:themeColor="text1"/>
                                      <w:sz w:val="20"/>
                                    </w:rPr>
                                    <w:t>0-</w:t>
                                  </w:r>
                                  <w:r>
                                    <w:rPr>
                                      <w:rFonts w:cstheme="minorBidi" w:hint="eastAsia"/>
                                      <w:color w:val="000000" w:themeColor="text1"/>
                                      <w:sz w:val="20"/>
                                    </w:rPr>
                                    <w:t>黑色</w:t>
                                  </w:r>
                                </w:p>
                                <w:p w14:paraId="487E1019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hAnsi="新細明體" w:cstheme="minorBidi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 w:hint="eastAsia"/>
                                      <w:color w:val="000000" w:themeColor="text1"/>
                                      <w:sz w:val="20"/>
                                    </w:rPr>
                                    <w:t>（高濃度）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437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434456" y="1639597"/>
                                <a:ext cx="1515296" cy="28910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35D009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cstheme="minorBidi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 w:hint="eastAsia"/>
                                      <w:color w:val="000000" w:themeColor="text1"/>
                                      <w:sz w:val="20"/>
                                    </w:rPr>
                                    <w:t>葉綠素濃度灰階值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  <wps:wsp>
                            <wps:cNvPr id="43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38644" y="1977183"/>
                                <a:ext cx="1054025" cy="463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D583C5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cstheme="minorBidi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/>
                                      <w:color w:val="000000" w:themeColor="text1"/>
                                      <w:sz w:val="20"/>
                                    </w:rPr>
                                    <w:t>255-</w:t>
                                  </w:r>
                                  <w:r>
                                    <w:rPr>
                                      <w:rFonts w:cstheme="minorBidi" w:hint="eastAsia"/>
                                      <w:color w:val="000000" w:themeColor="text1"/>
                                      <w:sz w:val="20"/>
                                    </w:rPr>
                                    <w:t>白色</w:t>
                                  </w:r>
                                </w:p>
                                <w:p w14:paraId="242CDF68" w14:textId="77777777" w:rsidR="00E67AA3" w:rsidRDefault="00E67AA3" w:rsidP="00E67AA3">
                                  <w:pPr>
                                    <w:spacing w:line="240" w:lineRule="exact"/>
                                    <w:jc w:val="center"/>
                                    <w:rPr>
                                      <w:rFonts w:hAnsi="新細明體" w:cstheme="minorBidi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cstheme="minorBidi" w:hint="eastAsia"/>
                                      <w:color w:val="000000" w:themeColor="text1"/>
                                      <w:sz w:val="20"/>
                                    </w:rPr>
                                    <w:t>（低濃度）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439" name="橢圓 439"/>
                          <wps:cNvSpPr/>
                          <wps:spPr>
                            <a:xfrm>
                              <a:off x="350724" y="36491"/>
                              <a:ext cx="1704549" cy="1735200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40" name="橢圓 440"/>
                          <wps:cNvSpPr/>
                          <wps:spPr>
                            <a:xfrm>
                              <a:off x="2345812" y="39898"/>
                              <a:ext cx="1704549" cy="1735200"/>
                            </a:xfrm>
                            <a:prstGeom prst="ellipse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44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742812" y="2184582"/>
                            <a:ext cx="469321" cy="163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9E5F1" w14:textId="288DFCD7" w:rsidR="002C29CB" w:rsidRPr="002C29CB" w:rsidRDefault="002C29CB" w:rsidP="002C29CB">
                              <w:pPr>
                                <w:spacing w:line="240" w:lineRule="exact"/>
                                <w:jc w:val="center"/>
                                <w:rPr>
                                  <w:rFonts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 w:rsidRPr="002C29CB">
                                <w:rPr>
                                  <w:rFonts w:cstheme="minorBidi" w:hint="eastAsia"/>
                                  <w:color w:val="000000" w:themeColor="text1"/>
                                  <w:sz w:val="22"/>
                                  <w:szCs w:val="22"/>
                                </w:rPr>
                                <w:t>圖</w:t>
                              </w:r>
                              <w:r w:rsidRPr="002C29CB">
                                <w:rPr>
                                  <w:rFonts w:cstheme="minorBidi" w:hint="eastAsia"/>
                                  <w:color w:val="000000" w:themeColor="text1"/>
                                  <w:sz w:val="22"/>
                                  <w:szCs w:val="22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CD650" id="群組 445" o:spid="_x0000_s1281" style="position:absolute;left:0;text-align:left;margin-left:103.2pt;margin-top:6.25pt;width:285.75pt;height:183.45pt;z-index:251831808;mso-width-relative:margin;mso-height-relative:margin" coordsize="36539,23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">
                <o:lock v:ext="edit" aspectratio="t"/>
                <v:group id="群組 2" o:spid="_x0000_s1282" style="position:absolute;width:36539;height:21547" coordsize="41059,24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o:lock v:ext="edit" aspectratio="t"/>
                  <v:group id="群組 354" o:spid="_x0000_s1283" style="position:absolute;width:41059;height:24401" coordsize="41059,24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<v:shape id="圖片 367" o:spid="_x0000_s1284" type="#_x0000_t75" style="position:absolute;left:3003;width:18052;height:1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">
                      <v:imagedata r:id="rId208" o:title="" croptop="11012f" cropbottom="4301f" cropleft="9538f" cropright="5630f"/>
                    </v:shape>
                    <v:shape id="圖片 370" o:spid="_x0000_s1285" type="#_x0000_t75" style="position:absolute;left:23102;top:11;width:17957;height:18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">
                      <v:imagedata r:id="rId209" o:title="" croptop="10898f" cropbottom="4153f" cropleft="9899f" cropright="5575f"/>
                    </v:shape>
                    <v:group id="群組 382" o:spid="_x0000_s1286" style="position:absolute;left:15369;top:17595;width:12787;height:3184" coordorigin="15369,17595" coordsize="12787,3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    <v:group id="群組 404" o:spid="_x0000_s1287" style="position:absolute;left:15369;top:17595;width:12787;height:3184" coordorigin="15369,17595" coordsize="26384,6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      <v:shape id="圖片 405" o:spid="_x0000_s1288" type="#_x0000_t75" style="position:absolute;left:15369;top:17595;width:26384;height:6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">
                          <v:imagedata r:id="rId210" o:title="" croptop="58246f" cropbottom="2841f" cropleft="45452f" cropright="2214f"/>
                        </v:shape>
                        <v:rect id="矩形 423" o:spid="_x0000_s1289" style="position:absolute;left:17110;top:20431;width:2404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" filled="f" strokecolor="black [3213]" strokeweight=".25pt"/>
                      </v:group>
                      <v:line id="直線接點 424" o:spid="_x0000_s1290" style="position:absolute;visibility:visible;mso-wrap-style:square" from="16213,19730" to="16213,2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" strokecolor="black [3213]" strokeweight=".25pt">
                        <v:stroke joinstyle="miter"/>
                        <o:lock v:ext="edit" shapetype="f"/>
                      </v:line>
                      <v:line id="直線接點 425" o:spid="_x0000_s1291" style="position:absolute;visibility:visible;mso-wrap-style:square" from="27902,19730" to="27902,2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" strokecolor="black [3213]" strokeweight=".25pt">
                        <v:stroke joinstyle="miter"/>
                        <o:lock v:ext="edit" shapetype="f"/>
                      </v:line>
                      <v:line id="直線接點 426" o:spid="_x0000_s1292" style="position:absolute;visibility:visible;mso-wrap-style:square" from="22057,19730" to="22057,2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" strokecolor="black [3213]" strokeweight=".25pt">
                        <v:stroke joinstyle="miter"/>
                        <o:lock v:ext="edit" shapetype="f"/>
                      </v:line>
                    </v:group>
                    <v:shape id="_x0000_s1293" type="#_x0000_t202" style="position:absolute;left:3451;top:44;width:3614;height:2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" filled="f" stroked="f">
                      <v:textbox style="mso-fit-shape-to-text:t">
                        <w:txbxContent>
                          <w:p w14:paraId="171EB996" w14:textId="77777777" w:rsidR="00E67AA3" w:rsidRPr="00CB28DF" w:rsidRDefault="00E67AA3" w:rsidP="00E67AA3">
                            <w:pPr>
                              <w:spacing w:line="240" w:lineRule="exact"/>
                              <w:rPr>
                                <w:rFonts w:cstheme="minorBidi"/>
                                <w:sz w:val="22"/>
                                <w:szCs w:val="22"/>
                              </w:rPr>
                            </w:pPr>
                            <w:r w:rsidRPr="00CB28DF">
                              <w:rPr>
                                <w:rFonts w:cstheme="minorBidi" w:hint="eastAsia"/>
                                <w:sz w:val="22"/>
                                <w:szCs w:val="22"/>
                              </w:rPr>
                              <w:t>甲</w:t>
                            </w:r>
                          </w:p>
                        </w:txbxContent>
                      </v:textbox>
                    </v:shape>
                    <v:shape id="_x0000_s1294" type="#_x0000_t202" style="position:absolute;left:23399;top:164;width:3621;height:2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" filled="f" stroked="f">
                      <v:textbox style="mso-fit-shape-to-text:t">
                        <w:txbxContent>
                          <w:p w14:paraId="10C27C12" w14:textId="77777777" w:rsidR="00E67AA3" w:rsidRPr="00CB28DF" w:rsidRDefault="00E67AA3" w:rsidP="00E67AA3">
                            <w:pPr>
                              <w:spacing w:line="240" w:lineRule="exact"/>
                              <w:rPr>
                                <w:rFonts w:cstheme="minorBidi"/>
                                <w:sz w:val="22"/>
                                <w:szCs w:val="22"/>
                              </w:rPr>
                            </w:pPr>
                            <w:r w:rsidRPr="00CB28DF">
                              <w:rPr>
                                <w:rFonts w:cstheme="minorBidi" w:hint="eastAsia"/>
                                <w:sz w:val="22"/>
                                <w:szCs w:val="22"/>
                              </w:rPr>
                              <w:t>乙</w:t>
                            </w:r>
                          </w:p>
                        </w:txbxContent>
                      </v:textbox>
                    </v:shape>
                    <v:shape id="_x0000_s1295" type="#_x0000_t202" style="position:absolute;top:8399;width:4677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" filled="f" stroked="f">
                      <v:textbox style="mso-fit-shape-to-text:t" inset="0,0,0,0">
                        <w:txbxContent>
                          <w:p w14:paraId="101E8A72" w14:textId="77777777" w:rsidR="00E67AA3" w:rsidRPr="00E67AA3" w:rsidRDefault="00E67AA3" w:rsidP="00E67AA3">
                            <w:pPr>
                              <w:spacing w:line="240" w:lineRule="exact"/>
                              <w:rPr>
                                <w:rFonts w:cstheme="minorBidi"/>
                                <w:sz w:val="20"/>
                              </w:rPr>
                            </w:pPr>
                            <w:r w:rsidRPr="00E67AA3">
                              <w:rPr>
                                <w:rFonts w:cstheme="minorBidi" w:hint="eastAsia"/>
                                <w:sz w:val="20"/>
                              </w:rPr>
                              <w:t>赤道</w:t>
                            </w:r>
                          </w:p>
                        </w:txbxContent>
                      </v:textbox>
                    </v:shape>
                    <v:shape id="_x0000_s1296" type="#_x0000_t202" style="position:absolute;left:14068;top:3605;width:5705;height:2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" filled="f" stroked="f">
                      <v:textbox style="mso-fit-shape-to-text:t">
                        <w:txbxContent>
                          <w:p w14:paraId="0A8FDE60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cstheme="minorBidi"/>
                                <w:color w:val="FFFFFF" w:themeColor="background1"/>
                                <w:sz w:val="20"/>
                              </w:rPr>
                            </w:pPr>
                            <w:r>
                              <w:rPr>
                                <w:rFonts w:cstheme="minorBidi" w:hint="eastAsia"/>
                                <w:color w:val="FFFFFF" w:themeColor="background1"/>
                                <w:sz w:val="20"/>
                              </w:rPr>
                              <w:t>美國</w:t>
                            </w:r>
                          </w:p>
                        </w:txbxContent>
                      </v:textbox>
                    </v:shape>
                    <v:line id="直線接點 431" o:spid="_x0000_s1297" style="position:absolute;visibility:visible;mso-wrap-style:square" from="14845,4162" to="17538,4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" strokecolor="white [3212]" strokeweight=".5pt">
                      <v:stroke joinstyle="miter"/>
                      <o:lock v:ext="edit" shapetype="f"/>
                    </v:line>
                    <v:line id="直線接點 432" o:spid="_x0000_s1298" style="position:absolute;flip:y;visibility:visible;mso-wrap-style:square" from="18022,3947" to="18344,4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" strokecolor="white [3212]" strokeweight=".5pt">
                      <v:stroke joinstyle="miter"/>
                      <o:lock v:ext="edit" shapetype="f"/>
                    </v:line>
                    <v:line id="直線接點 433" o:spid="_x0000_s1299" style="position:absolute;visibility:visible;mso-wrap-style:square" from="17049,6285" to="17726,6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" strokecolor="white [3212]" strokeweight=".5pt">
                      <v:stroke joinstyle="miter"/>
                      <o:lock v:ext="edit" shapetype="f"/>
                    </v:line>
                    <v:line id="直線接點 434" o:spid="_x0000_s1300" style="position:absolute;visibility:visible;mso-wrap-style:square" from="16201,6281" to="17049,62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" strokecolor="white [3212]" strokeweight=".5pt">
                      <v:stroke joinstyle="miter"/>
                      <o:lock v:ext="edit" shapetype="f"/>
                    </v:line>
                    <v:line id="直線接點 435" o:spid="_x0000_s1301" style="position:absolute;visibility:visible;mso-wrap-style:square" from="17726,6492" to="18344,6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" strokecolor="white [3212]" strokeweight=".5pt">
                      <v:stroke joinstyle="miter"/>
                      <o:lock v:ext="edit" shapetype="f"/>
                    </v:line>
                    <v:shape id="_x0000_s1302" type="#_x0000_t202" style="position:absolute;left:24580;top:19738;width:10555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+Yv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afHDfyeSUdA734AAAD//wMAUEsBAi0AFAAGAAgAAAAhANvh9svuAAAAhQEAABMAAAAAAAAAAAAA&#10;AAAAAAAAAFtDb250ZW50X1R5cGVzXS54bWxQSwECLQAUAAYACAAAACEAWvQsW78AAAAVAQAACwAA&#10;AAAAAAAAAAAAAAAfAQAAX3JlbHMvLnJlbHNQSwECLQAUAAYACAAAACEA3XPmL8MAAADcAAAADwAA&#10;AAAAAAAAAAAAAAAHAgAAZHJzL2Rvd25yZXYueG1sUEsFBgAAAAADAAMAtwAAAPcCAAAAAA==&#10;" filled="f" stroked="f">
                      <v:textbox style="mso-fit-shape-to-text:t">
                        <w:txbxContent>
                          <w:p w14:paraId="1C642221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cstheme="minorBid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cstheme="minorBidi"/>
                                <w:color w:val="000000" w:themeColor="text1"/>
                                <w:sz w:val="20"/>
                              </w:rPr>
                              <w:t>0-</w:t>
                            </w:r>
                            <w:r>
                              <w:rPr>
                                <w:rFonts w:cstheme="minorBidi" w:hint="eastAsia"/>
                                <w:color w:val="000000" w:themeColor="text1"/>
                                <w:sz w:val="20"/>
                              </w:rPr>
                              <w:t>黑色</w:t>
                            </w:r>
                          </w:p>
                          <w:p w14:paraId="487E1019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hAnsi="新細明體" w:cstheme="minorBid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cstheme="minorBidi" w:hint="eastAsia"/>
                                <w:color w:val="000000" w:themeColor="text1"/>
                                <w:sz w:val="20"/>
                              </w:rPr>
                              <w:t>（高濃度）</w:t>
                            </w:r>
                          </w:p>
                        </w:txbxContent>
                      </v:textbox>
                    </v:shape>
                    <v:shape id="_x0000_s1303" type="#_x0000_t202" style="position:absolute;left:14344;top:16395;width:15153;height:2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" filled="f" stroked="f">
                      <v:textbox style="mso-fit-shape-to-text:t">
                        <w:txbxContent>
                          <w:p w14:paraId="5435D009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cstheme="minorBid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cstheme="minorBidi" w:hint="eastAsia"/>
                                <w:color w:val="000000" w:themeColor="text1"/>
                                <w:sz w:val="20"/>
                              </w:rPr>
                              <w:t>葉綠素濃度灰階值</w:t>
                            </w:r>
                          </w:p>
                        </w:txbxContent>
                      </v:textbox>
                    </v:shape>
                    <v:shape id="_x0000_s1304" type="#_x0000_t202" style="position:absolute;left:9386;top:19771;width:10540;height: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" filled="f" stroked="f">
                      <v:textbox style="mso-fit-shape-to-text:t">
                        <w:txbxContent>
                          <w:p w14:paraId="12D583C5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cstheme="minorBid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cstheme="minorBidi"/>
                                <w:color w:val="000000" w:themeColor="text1"/>
                                <w:sz w:val="20"/>
                              </w:rPr>
                              <w:t>255-</w:t>
                            </w:r>
                            <w:r>
                              <w:rPr>
                                <w:rFonts w:cstheme="minorBidi" w:hint="eastAsia"/>
                                <w:color w:val="000000" w:themeColor="text1"/>
                                <w:sz w:val="20"/>
                              </w:rPr>
                              <w:t>白色</w:t>
                            </w:r>
                          </w:p>
                          <w:p w14:paraId="242CDF68" w14:textId="77777777" w:rsidR="00E67AA3" w:rsidRDefault="00E67AA3" w:rsidP="00E67AA3">
                            <w:pPr>
                              <w:spacing w:line="240" w:lineRule="exact"/>
                              <w:jc w:val="center"/>
                              <w:rPr>
                                <w:rFonts w:hAnsi="新細明體" w:cstheme="minorBidi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cstheme="minorBidi" w:hint="eastAsia"/>
                                <w:color w:val="000000" w:themeColor="text1"/>
                                <w:sz w:val="20"/>
                              </w:rPr>
                              <w:t>（低濃度）</w:t>
                            </w:r>
                          </w:p>
                        </w:txbxContent>
                      </v:textbox>
                    </v:shape>
                  </v:group>
                  <v:oval id="橢圓 439" o:spid="_x0000_s1305" style="position:absolute;left:3507;top:364;width:17045;height:17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" filled="f" strokecolor="black [3213]" strokeweight=".25pt">
                    <v:stroke joinstyle="miter"/>
                  </v:oval>
                  <v:oval id="橢圓 440" o:spid="_x0000_s1306" style="position:absolute;left:23458;top:398;width:17045;height:17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" filled="f" strokecolor="black [3213]" strokeweight=".25pt">
                    <v:stroke joinstyle="miter"/>
                  </v:oval>
                </v:group>
                <v:shape id="_x0000_s1307" type="#_x0000_t202" style="position:absolute;left:17428;top:21845;width:469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" filled="f" stroked="f">
                  <v:textbox style="mso-fit-shape-to-text:t" inset="0,0,0,0">
                    <w:txbxContent>
                      <w:p w14:paraId="4499E5F1" w14:textId="288DFCD7" w:rsidR="002C29CB" w:rsidRPr="002C29CB" w:rsidRDefault="002C29CB" w:rsidP="002C29CB">
                        <w:pPr>
                          <w:spacing w:line="240" w:lineRule="exact"/>
                          <w:jc w:val="center"/>
                          <w:rPr>
                            <w:rFonts w:cstheme="minorBidi"/>
                            <w:color w:val="000000" w:themeColor="text1"/>
                            <w:sz w:val="22"/>
                            <w:szCs w:val="22"/>
                          </w:rPr>
                        </w:pPr>
                        <w:r w:rsidRPr="002C29CB">
                          <w:rPr>
                            <w:rFonts w:cstheme="minorBidi" w:hint="eastAsia"/>
                            <w:color w:val="000000" w:themeColor="text1"/>
                            <w:sz w:val="22"/>
                            <w:szCs w:val="22"/>
                          </w:rPr>
                          <w:t>圖</w:t>
                        </w:r>
                        <w:r w:rsidRPr="002C29CB">
                          <w:rPr>
                            <w:rFonts w:cstheme="minorBidi" w:hint="eastAsia"/>
                            <w:color w:val="000000" w:themeColor="text1"/>
                            <w:sz w:val="22"/>
                            <w:szCs w:val="22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30FEEF" w14:textId="7C68EB96" w:rsidR="00200105" w:rsidRDefault="00200105" w:rsidP="002C29CB">
      <w:pPr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13F8E0B8" w14:textId="5505E6ED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023F02ED" w14:textId="66D5603E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69A0E7A0" w14:textId="4E8D57E1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6F980DB3" w14:textId="21C6C236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73C0D1DA" w14:textId="593FE8C3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6C08C6C5" w14:textId="083B4EC9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4E585650" w14:textId="2129972B" w:rsidR="007313A3" w:rsidRDefault="007313A3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6F2C9D2C" w14:textId="062D8DF1" w:rsidR="002C29CB" w:rsidRDefault="002C29CB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3528B1FA" w14:textId="142770A9" w:rsidR="002C29CB" w:rsidRDefault="002C29CB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4B51C98A" w14:textId="1BAD95D1" w:rsidR="002C29CB" w:rsidRDefault="002C29CB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6D592EDE" w14:textId="6F0FD32B" w:rsidR="002C29CB" w:rsidRDefault="002C29CB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591B7C77" w14:textId="7216E966" w:rsidR="002C29CB" w:rsidRDefault="002C29CB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7404E603" w14:textId="77777777" w:rsidR="00CB28DF" w:rsidRDefault="00CB28DF" w:rsidP="002C29CB">
      <w:pPr>
        <w:tabs>
          <w:tab w:val="left" w:pos="3600"/>
          <w:tab w:val="left" w:pos="6300"/>
        </w:tabs>
        <w:spacing w:line="240" w:lineRule="atLeast"/>
        <w:ind w:left="425" w:hangingChars="193" w:hanging="425"/>
        <w:rPr>
          <w:color w:val="000000" w:themeColor="text1"/>
          <w:sz w:val="22"/>
          <w:szCs w:val="22"/>
          <w:lang w:val="en-GB"/>
        </w:rPr>
      </w:pPr>
    </w:p>
    <w:p w14:paraId="5D99D318" w14:textId="77777777" w:rsidR="00E67AA3" w:rsidRPr="00884B69" w:rsidRDefault="00E67AA3" w:rsidP="002C29CB">
      <w:pPr>
        <w:spacing w:beforeLines="25" w:before="60" w:line="345" w:lineRule="atLeast"/>
        <w:ind w:left="1040" w:hangingChars="400" w:hanging="104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4</w:t>
      </w:r>
      <w:r>
        <w:rPr>
          <w:rFonts w:eastAsia="新細明體" w:hint="eastAsia"/>
          <w:spacing w:val="20"/>
          <w:sz w:val="22"/>
          <w:szCs w:val="22"/>
        </w:rPr>
        <w:t>0</w:t>
      </w:r>
      <w:r w:rsidRPr="00884B69">
        <w:rPr>
          <w:rFonts w:eastAsia="新細明體" w:hint="eastAsia"/>
          <w:spacing w:val="20"/>
          <w:sz w:val="22"/>
          <w:szCs w:val="22"/>
        </w:rPr>
        <w:t>.</w:t>
      </w:r>
      <w:r w:rsidRPr="00B77929">
        <w:rPr>
          <w:rFonts w:eastAsia="新細明體"/>
          <w:spacing w:val="-24"/>
          <w:sz w:val="22"/>
          <w:szCs w:val="22"/>
        </w:rPr>
        <w:t xml:space="preserve"> </w:t>
      </w:r>
      <w:r>
        <w:rPr>
          <w:rFonts w:eastAsia="新細明體" w:hint="eastAsia"/>
          <w:spacing w:val="20"/>
          <w:sz w:val="22"/>
          <w:szCs w:val="22"/>
        </w:rPr>
        <w:t>（</w:t>
      </w:r>
      <w:r w:rsidRPr="00884B69">
        <w:rPr>
          <w:rFonts w:eastAsia="新細明體"/>
          <w:spacing w:val="20"/>
          <w:sz w:val="22"/>
          <w:szCs w:val="22"/>
        </w:rPr>
        <w:t>a</w:t>
      </w:r>
      <w:r>
        <w:rPr>
          <w:rFonts w:eastAsia="新細明體" w:hint="eastAsia"/>
          <w:spacing w:val="20"/>
          <w:sz w:val="22"/>
          <w:szCs w:val="22"/>
        </w:rPr>
        <w:t>）</w:t>
      </w:r>
      <w:r>
        <w:rPr>
          <w:rFonts w:eastAsia="新細明體"/>
          <w:spacing w:val="20"/>
          <w:sz w:val="22"/>
          <w:szCs w:val="22"/>
        </w:rPr>
        <w:tab/>
      </w:r>
      <w:r w:rsidRPr="00884B69">
        <w:rPr>
          <w:rFonts w:eastAsia="新細明體" w:hint="eastAsia"/>
          <w:spacing w:val="20"/>
          <w:sz w:val="22"/>
          <w:szCs w:val="22"/>
        </w:rPr>
        <w:t>圖</w:t>
      </w:r>
      <w:r w:rsidRPr="00884B69">
        <w:rPr>
          <w:rFonts w:eastAsia="新細明體"/>
          <w:spacing w:val="20"/>
          <w:sz w:val="22"/>
          <w:szCs w:val="22"/>
        </w:rPr>
        <w:t>10</w:t>
      </w:r>
      <w:r w:rsidRPr="00884B69">
        <w:rPr>
          <w:rFonts w:eastAsia="新細明體" w:hint="eastAsia"/>
          <w:spacing w:val="20"/>
          <w:sz w:val="22"/>
          <w:szCs w:val="22"/>
        </w:rPr>
        <w:t>甲為</w:t>
      </w:r>
      <w:r w:rsidRPr="00B77929">
        <w:rPr>
          <w:rFonts w:eastAsia="新細明體" w:hint="eastAsia"/>
          <w:spacing w:val="20"/>
          <w:sz w:val="22"/>
          <w:szCs w:val="22"/>
          <w:u w:val="single"/>
        </w:rPr>
        <w:t xml:space="preserve">　　　</w:t>
      </w:r>
      <w:r w:rsidRPr="00884B69">
        <w:rPr>
          <w:rFonts w:eastAsia="新細明體" w:hint="eastAsia"/>
          <w:spacing w:val="20"/>
          <w:sz w:val="22"/>
          <w:szCs w:val="22"/>
        </w:rPr>
        <w:t>（聖嬰、反聖嬰）年之水色影像圖。（</w:t>
      </w:r>
      <w:r w:rsidRPr="00884B69">
        <w:rPr>
          <w:rFonts w:eastAsia="新細明體" w:hint="eastAsia"/>
          <w:spacing w:val="20"/>
          <w:sz w:val="22"/>
          <w:szCs w:val="22"/>
        </w:rPr>
        <w:t>1</w:t>
      </w:r>
      <w:r w:rsidRPr="00884B69">
        <w:rPr>
          <w:rFonts w:eastAsia="新細明體" w:hint="eastAsia"/>
          <w:spacing w:val="20"/>
          <w:sz w:val="22"/>
          <w:szCs w:val="22"/>
        </w:rPr>
        <w:t>分）</w:t>
      </w:r>
    </w:p>
    <w:p w14:paraId="71441582" w14:textId="7E725976" w:rsidR="00E67AA3" w:rsidRPr="003E6CCD" w:rsidRDefault="00E67AA3" w:rsidP="002C29CB">
      <w:pPr>
        <w:adjustRightInd/>
        <w:spacing w:beforeLines="25" w:before="60" w:line="345" w:lineRule="atLeast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 w:hint="eastAsia"/>
          <w:spacing w:val="20"/>
          <w:sz w:val="22"/>
          <w:szCs w:val="22"/>
        </w:rPr>
        <w:t>（</w:t>
      </w:r>
      <w:r w:rsidRPr="003E6CCD">
        <w:rPr>
          <w:rFonts w:eastAsia="新細明體"/>
          <w:spacing w:val="20"/>
          <w:sz w:val="22"/>
          <w:szCs w:val="22"/>
        </w:rPr>
        <w:t>b</w:t>
      </w:r>
      <w:r>
        <w:rPr>
          <w:rFonts w:eastAsia="新細明體" w:hint="eastAsia"/>
          <w:spacing w:val="20"/>
          <w:sz w:val="22"/>
          <w:szCs w:val="22"/>
        </w:rPr>
        <w:t>）</w:t>
      </w:r>
      <w:r w:rsidRPr="003E6CCD">
        <w:rPr>
          <w:rFonts w:eastAsia="新細明體"/>
          <w:spacing w:val="20"/>
          <w:sz w:val="22"/>
          <w:szCs w:val="22"/>
        </w:rPr>
        <w:tab/>
      </w:r>
      <w:r w:rsidRPr="003E6CCD">
        <w:rPr>
          <w:rFonts w:eastAsia="新細明體" w:hint="eastAsia"/>
          <w:spacing w:val="16"/>
          <w:sz w:val="22"/>
          <w:szCs w:val="22"/>
        </w:rPr>
        <w:t>圖</w:t>
      </w:r>
      <w:r w:rsidRPr="003E6CCD">
        <w:rPr>
          <w:rFonts w:eastAsia="新細明體"/>
          <w:spacing w:val="16"/>
          <w:sz w:val="22"/>
          <w:szCs w:val="22"/>
        </w:rPr>
        <w:t>10</w:t>
      </w:r>
      <w:proofErr w:type="gramStart"/>
      <w:r w:rsidRPr="003E6CCD">
        <w:rPr>
          <w:rFonts w:eastAsia="新細明體" w:hint="eastAsia"/>
          <w:spacing w:val="16"/>
          <w:sz w:val="22"/>
          <w:szCs w:val="22"/>
        </w:rPr>
        <w:t>甲</w:t>
      </w:r>
      <w:r>
        <w:rPr>
          <w:rFonts w:eastAsia="新細明體" w:hint="eastAsia"/>
          <w:spacing w:val="16"/>
          <w:sz w:val="22"/>
          <w:szCs w:val="22"/>
        </w:rPr>
        <w:t>中</w:t>
      </w:r>
      <w:proofErr w:type="gramEnd"/>
      <w:r>
        <w:rPr>
          <w:rFonts w:eastAsia="新細明體" w:hint="eastAsia"/>
          <w:spacing w:val="16"/>
          <w:sz w:val="22"/>
          <w:szCs w:val="22"/>
        </w:rPr>
        <w:t>，</w:t>
      </w:r>
      <w:r w:rsidRPr="003E6CCD">
        <w:rPr>
          <w:rFonts w:eastAsia="新細明體" w:hint="eastAsia"/>
          <w:spacing w:val="16"/>
          <w:sz w:val="22"/>
          <w:szCs w:val="22"/>
        </w:rPr>
        <w:t>美</w:t>
      </w:r>
      <w:r>
        <w:rPr>
          <w:rFonts w:eastAsia="新細明體" w:hint="eastAsia"/>
          <w:spacing w:val="16"/>
          <w:sz w:val="22"/>
          <w:szCs w:val="22"/>
        </w:rPr>
        <w:t>國本土</w:t>
      </w:r>
      <w:r w:rsidRPr="003E6CCD">
        <w:rPr>
          <w:rFonts w:eastAsia="新細明體" w:hint="eastAsia"/>
          <w:spacing w:val="16"/>
          <w:sz w:val="22"/>
          <w:szCs w:val="22"/>
        </w:rPr>
        <w:t>西岸</w:t>
      </w:r>
      <w:r>
        <w:rPr>
          <w:rFonts w:eastAsia="新細明體" w:hint="eastAsia"/>
          <w:spacing w:val="16"/>
          <w:sz w:val="22"/>
          <w:szCs w:val="22"/>
        </w:rPr>
        <w:t>近</w:t>
      </w:r>
      <w:r w:rsidRPr="003E6CCD">
        <w:rPr>
          <w:rFonts w:eastAsia="新細明體" w:hint="eastAsia"/>
          <w:spacing w:val="16"/>
          <w:sz w:val="22"/>
          <w:szCs w:val="22"/>
        </w:rPr>
        <w:t>海有很</w:t>
      </w:r>
      <w:r w:rsidRPr="003E6CCD">
        <w:rPr>
          <w:rFonts w:eastAsia="新細明體" w:hint="eastAsia"/>
          <w:spacing w:val="16"/>
          <w:sz w:val="22"/>
          <w:szCs w:val="22"/>
          <w:u w:val="single"/>
        </w:rPr>
        <w:t xml:space="preserve">　　</w:t>
      </w:r>
      <w:r w:rsidRPr="003E6CCD">
        <w:rPr>
          <w:rFonts w:eastAsia="新細明體" w:hint="eastAsia"/>
          <w:spacing w:val="16"/>
          <w:sz w:val="22"/>
          <w:szCs w:val="22"/>
        </w:rPr>
        <w:t>（高、低）的葉綠素濃度。（</w:t>
      </w:r>
      <w:r w:rsidRPr="003E6CCD">
        <w:rPr>
          <w:rFonts w:eastAsia="新細明體" w:hint="eastAsia"/>
          <w:spacing w:val="16"/>
          <w:sz w:val="22"/>
          <w:szCs w:val="22"/>
        </w:rPr>
        <w:t>1</w:t>
      </w:r>
      <w:r w:rsidRPr="003E6CCD">
        <w:rPr>
          <w:rFonts w:eastAsia="新細明體" w:hint="eastAsia"/>
          <w:spacing w:val="16"/>
          <w:sz w:val="22"/>
          <w:szCs w:val="22"/>
        </w:rPr>
        <w:t>分）</w:t>
      </w:r>
    </w:p>
    <w:p w14:paraId="5BFA1B9A" w14:textId="16F2EADB" w:rsidR="00E67AA3" w:rsidRPr="003E6CCD" w:rsidRDefault="00E67AA3" w:rsidP="002C29CB">
      <w:pPr>
        <w:adjustRightInd/>
        <w:spacing w:beforeLines="25" w:before="60" w:line="345" w:lineRule="atLeast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 w:hint="eastAsia"/>
          <w:spacing w:val="20"/>
          <w:sz w:val="22"/>
          <w:szCs w:val="22"/>
        </w:rPr>
        <w:t>（</w:t>
      </w:r>
      <w:r w:rsidRPr="003E6CCD">
        <w:rPr>
          <w:rFonts w:eastAsia="新細明體"/>
          <w:spacing w:val="20"/>
          <w:sz w:val="22"/>
          <w:szCs w:val="22"/>
        </w:rPr>
        <w:t>c</w:t>
      </w:r>
      <w:r>
        <w:rPr>
          <w:rFonts w:eastAsia="新細明體" w:hint="eastAsia"/>
          <w:spacing w:val="20"/>
          <w:sz w:val="22"/>
          <w:szCs w:val="22"/>
        </w:rPr>
        <w:t>）</w:t>
      </w:r>
      <w:r w:rsidRPr="003E6CCD">
        <w:rPr>
          <w:rFonts w:eastAsia="新細明體"/>
          <w:spacing w:val="20"/>
          <w:sz w:val="22"/>
          <w:szCs w:val="22"/>
        </w:rPr>
        <w:tab/>
      </w:r>
      <w:r w:rsidRPr="003E6CCD">
        <w:rPr>
          <w:rFonts w:eastAsia="新細明體" w:hint="eastAsia"/>
          <w:spacing w:val="20"/>
          <w:sz w:val="22"/>
          <w:szCs w:val="22"/>
        </w:rPr>
        <w:t>圖</w:t>
      </w:r>
      <w:r w:rsidRPr="003E6CCD">
        <w:rPr>
          <w:rFonts w:eastAsia="新細明體"/>
          <w:spacing w:val="20"/>
          <w:sz w:val="22"/>
          <w:szCs w:val="22"/>
        </w:rPr>
        <w:t>10</w:t>
      </w:r>
      <w:r w:rsidRPr="003E6CCD">
        <w:rPr>
          <w:rFonts w:eastAsia="新細明體" w:hint="eastAsia"/>
          <w:spacing w:val="20"/>
          <w:sz w:val="22"/>
          <w:szCs w:val="22"/>
        </w:rPr>
        <w:t>甲與</w:t>
      </w:r>
      <w:r>
        <w:rPr>
          <w:rFonts w:eastAsia="新細明體" w:hint="eastAsia"/>
          <w:spacing w:val="20"/>
          <w:sz w:val="22"/>
          <w:szCs w:val="22"/>
        </w:rPr>
        <w:t>圖</w:t>
      </w:r>
      <w:r w:rsidRPr="003E6CCD">
        <w:rPr>
          <w:rFonts w:eastAsia="新細明體"/>
          <w:spacing w:val="20"/>
          <w:sz w:val="22"/>
          <w:szCs w:val="22"/>
        </w:rPr>
        <w:t>10</w:t>
      </w:r>
      <w:r w:rsidRPr="003E6CCD">
        <w:rPr>
          <w:rFonts w:eastAsia="新細明體" w:hint="eastAsia"/>
          <w:spacing w:val="20"/>
          <w:sz w:val="22"/>
          <w:szCs w:val="22"/>
        </w:rPr>
        <w:t>乙可知</w:t>
      </w:r>
      <w:r>
        <w:rPr>
          <w:rFonts w:eastAsia="新細明體" w:hint="eastAsia"/>
          <w:spacing w:val="20"/>
          <w:sz w:val="22"/>
          <w:szCs w:val="22"/>
        </w:rPr>
        <w:t>，</w:t>
      </w:r>
      <w:r w:rsidRPr="003E6CCD">
        <w:rPr>
          <w:rFonts w:eastAsia="新細明體" w:hint="eastAsia"/>
          <w:spacing w:val="20"/>
          <w:sz w:val="22"/>
          <w:szCs w:val="22"/>
        </w:rPr>
        <w:t>不論在</w:t>
      </w:r>
      <w:proofErr w:type="gramStart"/>
      <w:r w:rsidRPr="003E6CCD">
        <w:rPr>
          <w:rFonts w:eastAsia="新細明體" w:hint="eastAsia"/>
          <w:spacing w:val="20"/>
          <w:sz w:val="22"/>
          <w:szCs w:val="22"/>
        </w:rPr>
        <w:t>聖嬰年或</w:t>
      </w:r>
      <w:proofErr w:type="gramEnd"/>
      <w:r w:rsidRPr="003E6CCD">
        <w:rPr>
          <w:rFonts w:eastAsia="新細明體" w:hint="eastAsia"/>
          <w:spacing w:val="20"/>
          <w:sz w:val="22"/>
          <w:szCs w:val="22"/>
        </w:rPr>
        <w:t>反</w:t>
      </w:r>
      <w:proofErr w:type="gramStart"/>
      <w:r w:rsidRPr="003E6CCD">
        <w:rPr>
          <w:rFonts w:eastAsia="新細明體" w:hint="eastAsia"/>
          <w:spacing w:val="20"/>
          <w:sz w:val="22"/>
          <w:szCs w:val="22"/>
        </w:rPr>
        <w:t>聖嬰年</w:t>
      </w:r>
      <w:proofErr w:type="gramEnd"/>
      <w:r>
        <w:rPr>
          <w:rFonts w:eastAsia="新細明體" w:hint="eastAsia"/>
          <w:spacing w:val="20"/>
          <w:sz w:val="22"/>
          <w:szCs w:val="22"/>
        </w:rPr>
        <w:t>，美國本土西</w:t>
      </w:r>
      <w:r w:rsidR="00AD2FCF">
        <w:rPr>
          <w:rFonts w:eastAsia="新細明體" w:hint="eastAsia"/>
          <w:spacing w:val="20"/>
          <w:sz w:val="22"/>
          <w:szCs w:val="22"/>
        </w:rPr>
        <w:t>岸</w:t>
      </w:r>
      <w:r>
        <w:rPr>
          <w:rFonts w:eastAsia="新細明體" w:hint="eastAsia"/>
          <w:spacing w:val="20"/>
          <w:sz w:val="22"/>
          <w:szCs w:val="22"/>
        </w:rPr>
        <w:t>近海</w:t>
      </w:r>
      <w:r w:rsidRPr="003E6CCD">
        <w:rPr>
          <w:rFonts w:eastAsia="新細明體" w:hint="eastAsia"/>
          <w:spacing w:val="20"/>
          <w:sz w:val="22"/>
          <w:szCs w:val="22"/>
        </w:rPr>
        <w:t>的葉綠素濃度主要受到</w:t>
      </w:r>
      <w:r>
        <w:rPr>
          <w:rFonts w:eastAsia="新細明體" w:hint="eastAsia"/>
          <w:spacing w:val="20"/>
          <w:sz w:val="22"/>
          <w:szCs w:val="22"/>
        </w:rPr>
        <w:t>何種海水運動的</w:t>
      </w:r>
      <w:r w:rsidRPr="003E6CCD">
        <w:rPr>
          <w:rFonts w:eastAsia="新細明體" w:hint="eastAsia"/>
          <w:spacing w:val="20"/>
          <w:sz w:val="22"/>
          <w:szCs w:val="22"/>
        </w:rPr>
        <w:t>影響？（</w:t>
      </w:r>
      <w:r w:rsidRPr="003E6CCD">
        <w:rPr>
          <w:rFonts w:eastAsia="新細明體" w:hint="eastAsia"/>
          <w:spacing w:val="20"/>
          <w:sz w:val="22"/>
          <w:szCs w:val="22"/>
        </w:rPr>
        <w:t>2</w:t>
      </w:r>
      <w:r w:rsidRPr="003E6CCD">
        <w:rPr>
          <w:rFonts w:eastAsia="新細明體" w:hint="eastAsia"/>
          <w:spacing w:val="20"/>
          <w:sz w:val="22"/>
          <w:szCs w:val="22"/>
        </w:rPr>
        <w:t>分）</w:t>
      </w:r>
    </w:p>
    <w:p w14:paraId="0965A127" w14:textId="024B7EB9" w:rsidR="00DD5DF7" w:rsidRPr="00884B69" w:rsidRDefault="00DD5DF7" w:rsidP="002C29CB">
      <w:pPr>
        <w:spacing w:beforeLines="25" w:before="60" w:line="345" w:lineRule="atLeast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4</w:t>
      </w:r>
      <w:r w:rsidR="00E67AA3">
        <w:rPr>
          <w:rFonts w:eastAsia="新細明體" w:hint="eastAsia"/>
          <w:spacing w:val="20"/>
          <w:sz w:val="22"/>
          <w:szCs w:val="22"/>
        </w:rPr>
        <w:t>1</w:t>
      </w:r>
      <w:r w:rsidRPr="00884B69">
        <w:rPr>
          <w:rFonts w:eastAsia="新細明體"/>
          <w:spacing w:val="20"/>
          <w:sz w:val="22"/>
          <w:szCs w:val="22"/>
        </w:rPr>
        <w:t>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9A2996" w:rsidRPr="00884B69">
        <w:rPr>
          <w:rFonts w:eastAsia="新細明體" w:hint="eastAsia"/>
          <w:spacing w:val="20"/>
          <w:sz w:val="22"/>
          <w:szCs w:val="22"/>
        </w:rPr>
        <w:t>關於</w:t>
      </w:r>
      <w:r w:rsidR="00A03010" w:rsidRPr="00884B69">
        <w:rPr>
          <w:rFonts w:eastAsia="新細明體" w:hint="eastAsia"/>
          <w:spacing w:val="20"/>
          <w:sz w:val="22"/>
          <w:szCs w:val="22"/>
        </w:rPr>
        <w:t>圖</w:t>
      </w:r>
      <w:r w:rsidR="00305BBA" w:rsidRPr="00884B69">
        <w:rPr>
          <w:rFonts w:eastAsia="新細明體"/>
          <w:spacing w:val="20"/>
          <w:sz w:val="22"/>
          <w:szCs w:val="22"/>
        </w:rPr>
        <w:t>10</w:t>
      </w:r>
      <w:r w:rsidR="00A03010" w:rsidRPr="00884B69">
        <w:rPr>
          <w:rFonts w:eastAsia="新細明體" w:hint="eastAsia"/>
          <w:spacing w:val="20"/>
          <w:sz w:val="22"/>
          <w:szCs w:val="22"/>
        </w:rPr>
        <w:t>甲與</w:t>
      </w:r>
      <w:r w:rsidR="00E67AA3">
        <w:rPr>
          <w:rFonts w:eastAsia="新細明體" w:hint="eastAsia"/>
          <w:spacing w:val="20"/>
          <w:sz w:val="22"/>
          <w:szCs w:val="22"/>
        </w:rPr>
        <w:t>圖</w:t>
      </w:r>
      <w:r w:rsidR="00305BBA" w:rsidRPr="00884B69">
        <w:rPr>
          <w:rFonts w:eastAsia="新細明體"/>
          <w:spacing w:val="20"/>
          <w:sz w:val="22"/>
          <w:szCs w:val="22"/>
        </w:rPr>
        <w:t>10</w:t>
      </w:r>
      <w:r w:rsidR="00A03010" w:rsidRPr="00884B69">
        <w:rPr>
          <w:rFonts w:eastAsia="新細明體" w:hint="eastAsia"/>
          <w:spacing w:val="20"/>
          <w:sz w:val="22"/>
          <w:szCs w:val="22"/>
        </w:rPr>
        <w:t>乙</w:t>
      </w:r>
      <w:r w:rsidR="009A2996" w:rsidRPr="00884B69">
        <w:rPr>
          <w:rFonts w:eastAsia="新細明體" w:hint="eastAsia"/>
          <w:spacing w:val="20"/>
          <w:sz w:val="22"/>
          <w:szCs w:val="22"/>
        </w:rPr>
        <w:t>，</w:t>
      </w:r>
      <w:r w:rsidR="00A03010" w:rsidRPr="00884B69">
        <w:rPr>
          <w:rFonts w:eastAsia="新細明體" w:hint="eastAsia"/>
          <w:spacing w:val="20"/>
          <w:sz w:val="22"/>
          <w:szCs w:val="22"/>
        </w:rPr>
        <w:t>以下描述哪些正確</w:t>
      </w:r>
      <w:r w:rsidR="00E7516F" w:rsidRPr="00884B69">
        <w:rPr>
          <w:rFonts w:eastAsia="新細明體" w:hint="eastAsia"/>
          <w:spacing w:val="20"/>
          <w:sz w:val="22"/>
          <w:szCs w:val="22"/>
        </w:rPr>
        <w:t>？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（</w:t>
      </w:r>
      <w:r w:rsidR="00A03010" w:rsidRPr="00884B69">
        <w:rPr>
          <w:rFonts w:eastAsia="新細明體" w:hint="eastAsia"/>
          <w:spacing w:val="20"/>
          <w:sz w:val="22"/>
          <w:szCs w:val="22"/>
        </w:rPr>
        <w:t>應選</w:t>
      </w:r>
      <w:r w:rsidR="005D6B08" w:rsidRPr="00884B69">
        <w:rPr>
          <w:rFonts w:eastAsia="新細明體" w:hint="eastAsia"/>
          <w:spacing w:val="20"/>
          <w:sz w:val="22"/>
          <w:szCs w:val="22"/>
        </w:rPr>
        <w:t>3</w:t>
      </w:r>
      <w:r w:rsidR="00A03010" w:rsidRPr="00884B69">
        <w:rPr>
          <w:rFonts w:eastAsia="新細明體" w:hint="eastAsia"/>
          <w:spacing w:val="20"/>
          <w:sz w:val="22"/>
          <w:szCs w:val="22"/>
        </w:rPr>
        <w:t>項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5BFDD221" w14:textId="1E05044B" w:rsidR="009A2996" w:rsidRPr="00783237" w:rsidRDefault="009A2996" w:rsidP="002C29CB">
      <w:pPr>
        <w:pStyle w:val="TIT1"/>
        <w:spacing w:beforeLines="0" w:before="0" w:line="345" w:lineRule="atLeast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A)</w:t>
      </w:r>
      <w:r w:rsidR="00A03010" w:rsidRPr="00783237">
        <w:rPr>
          <w:rFonts w:eastAsiaTheme="minorEastAsia" w:hint="eastAsia"/>
          <w:spacing w:val="20"/>
        </w:rPr>
        <w:t>太平洋赤道地區的洋流流速與流向能夠影響葉綠素濃度的分布</w:t>
      </w:r>
    </w:p>
    <w:p w14:paraId="33732736" w14:textId="4C2CB881" w:rsidR="009A2996" w:rsidRPr="00783237" w:rsidRDefault="009A2996" w:rsidP="002C29CB">
      <w:pPr>
        <w:pStyle w:val="TIT1"/>
        <w:spacing w:beforeLines="0" w:before="0" w:line="345" w:lineRule="atLeast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B)</w:t>
      </w:r>
      <w:r w:rsidR="00A03010" w:rsidRPr="00CD17E9">
        <w:rPr>
          <w:rFonts w:eastAsiaTheme="minorEastAsia" w:hint="eastAsia"/>
          <w:spacing w:val="30"/>
        </w:rPr>
        <w:t>因為反聖嬰年時赤道的西風較弱，圖</w:t>
      </w:r>
      <w:r w:rsidR="00305BBA" w:rsidRPr="00CD17E9">
        <w:rPr>
          <w:rFonts w:eastAsiaTheme="minorEastAsia"/>
          <w:spacing w:val="30"/>
        </w:rPr>
        <w:t>10</w:t>
      </w:r>
      <w:r w:rsidR="00A03010" w:rsidRPr="00CD17E9">
        <w:rPr>
          <w:rFonts w:eastAsiaTheme="minorEastAsia"/>
          <w:spacing w:val="30"/>
        </w:rPr>
        <w:t>乙</w:t>
      </w:r>
      <w:r w:rsidR="00A03010" w:rsidRPr="00CD17E9">
        <w:rPr>
          <w:rFonts w:eastAsiaTheme="minorEastAsia" w:hint="eastAsia"/>
          <w:spacing w:val="30"/>
        </w:rPr>
        <w:t>赤道地區的葉綠素的濃度比圖</w:t>
      </w:r>
      <w:r w:rsidR="00305BBA" w:rsidRPr="00CD17E9">
        <w:rPr>
          <w:rFonts w:eastAsiaTheme="minorEastAsia"/>
          <w:spacing w:val="30"/>
        </w:rPr>
        <w:t>10</w:t>
      </w:r>
      <w:r w:rsidR="00A03010" w:rsidRPr="00CD17E9">
        <w:rPr>
          <w:rFonts w:eastAsiaTheme="minorEastAsia" w:hint="eastAsia"/>
          <w:spacing w:val="30"/>
        </w:rPr>
        <w:t>甲低</w:t>
      </w:r>
    </w:p>
    <w:p w14:paraId="63B419AF" w14:textId="23CF7691" w:rsidR="009A2996" w:rsidRPr="00783237" w:rsidRDefault="009A2996" w:rsidP="002C29CB">
      <w:pPr>
        <w:pStyle w:val="TIT1"/>
        <w:spacing w:beforeLines="0" w:before="0" w:line="345" w:lineRule="atLeast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C)</w:t>
      </w:r>
      <w:r w:rsidR="00A03010" w:rsidRPr="00B56A5E">
        <w:rPr>
          <w:rFonts w:eastAsiaTheme="minorEastAsia" w:hint="eastAsia"/>
          <w:spacing w:val="22"/>
        </w:rPr>
        <w:t>由於反聖嬰年時太平洋貿易風</w:t>
      </w:r>
      <w:r w:rsidR="005D6B08" w:rsidRPr="00B56A5E">
        <w:rPr>
          <w:rFonts w:eastAsiaTheme="minorEastAsia" w:hint="eastAsia"/>
          <w:spacing w:val="22"/>
        </w:rPr>
        <w:t>（</w:t>
      </w:r>
      <w:r w:rsidR="00A03010" w:rsidRPr="00B56A5E">
        <w:rPr>
          <w:rFonts w:eastAsiaTheme="minorEastAsia" w:hint="eastAsia"/>
          <w:spacing w:val="22"/>
        </w:rPr>
        <w:t>信風</w:t>
      </w:r>
      <w:r w:rsidR="005D6B08" w:rsidRPr="00B56A5E">
        <w:rPr>
          <w:rFonts w:eastAsiaTheme="minorEastAsia" w:hint="eastAsia"/>
          <w:spacing w:val="22"/>
        </w:rPr>
        <w:t>）</w:t>
      </w:r>
      <w:r w:rsidR="00A03010" w:rsidRPr="00B56A5E">
        <w:rPr>
          <w:rFonts w:eastAsiaTheme="minorEastAsia" w:hint="eastAsia"/>
          <w:spacing w:val="22"/>
        </w:rPr>
        <w:t>增強，圖</w:t>
      </w:r>
      <w:r w:rsidR="00305BBA" w:rsidRPr="00B56A5E">
        <w:rPr>
          <w:rFonts w:eastAsiaTheme="minorEastAsia"/>
          <w:spacing w:val="22"/>
        </w:rPr>
        <w:t>10</w:t>
      </w:r>
      <w:proofErr w:type="gramStart"/>
      <w:r w:rsidR="00A03010" w:rsidRPr="00B56A5E">
        <w:rPr>
          <w:rFonts w:eastAsiaTheme="minorEastAsia" w:hint="eastAsia"/>
          <w:spacing w:val="22"/>
        </w:rPr>
        <w:t>甲中赤道</w:t>
      </w:r>
      <w:proofErr w:type="gramEnd"/>
      <w:r w:rsidR="00A03010" w:rsidRPr="00B56A5E">
        <w:rPr>
          <w:rFonts w:eastAsiaTheme="minorEastAsia" w:hint="eastAsia"/>
          <w:spacing w:val="22"/>
        </w:rPr>
        <w:t>地區的高</w:t>
      </w:r>
      <w:r w:rsidR="00B56A5E" w:rsidRPr="00B56A5E">
        <w:rPr>
          <w:rFonts w:eastAsiaTheme="minorEastAsia" w:hint="eastAsia"/>
          <w:spacing w:val="22"/>
        </w:rPr>
        <w:t>濃度</w:t>
      </w:r>
      <w:r w:rsidR="00A03010" w:rsidRPr="00783237">
        <w:rPr>
          <w:rFonts w:eastAsiaTheme="minorEastAsia" w:hint="eastAsia"/>
          <w:spacing w:val="20"/>
        </w:rPr>
        <w:t>葉綠素的</w:t>
      </w:r>
      <w:r w:rsidR="00DD1C1C" w:rsidRPr="00783237">
        <w:rPr>
          <w:rFonts w:eastAsiaTheme="minorEastAsia" w:hint="eastAsia"/>
          <w:spacing w:val="20"/>
        </w:rPr>
        <w:t>分布範</w:t>
      </w:r>
      <w:r w:rsidR="00E67AA3">
        <w:rPr>
          <w:rFonts w:eastAsiaTheme="minorEastAsia" w:hint="eastAsia"/>
          <w:spacing w:val="20"/>
        </w:rPr>
        <w:t>圍</w:t>
      </w:r>
      <w:r w:rsidR="00DD1C1C" w:rsidRPr="00783237">
        <w:rPr>
          <w:rFonts w:eastAsiaTheme="minorEastAsia" w:hint="eastAsia"/>
          <w:spacing w:val="20"/>
        </w:rPr>
        <w:t>相較於</w:t>
      </w:r>
      <w:r w:rsidR="00A03010" w:rsidRPr="00783237">
        <w:rPr>
          <w:rFonts w:eastAsiaTheme="minorEastAsia" w:hint="eastAsia"/>
          <w:spacing w:val="20"/>
        </w:rPr>
        <w:t>圖</w:t>
      </w:r>
      <w:r w:rsidR="00305BBA" w:rsidRPr="00783237">
        <w:rPr>
          <w:rFonts w:eastAsiaTheme="minorEastAsia"/>
          <w:spacing w:val="20"/>
        </w:rPr>
        <w:t>10</w:t>
      </w:r>
      <w:proofErr w:type="gramStart"/>
      <w:r w:rsidR="00DD1C1C" w:rsidRPr="00783237">
        <w:rPr>
          <w:rFonts w:eastAsiaTheme="minorEastAsia" w:hint="eastAsia"/>
          <w:spacing w:val="20"/>
        </w:rPr>
        <w:t>乙更向</w:t>
      </w:r>
      <w:proofErr w:type="gramEnd"/>
      <w:r w:rsidR="00DD1C1C" w:rsidRPr="00783237">
        <w:rPr>
          <w:rFonts w:eastAsiaTheme="minorEastAsia" w:hint="eastAsia"/>
          <w:spacing w:val="20"/>
        </w:rPr>
        <w:t>西延伸</w:t>
      </w:r>
    </w:p>
    <w:p w14:paraId="0F4A2AF7" w14:textId="07A4B48B" w:rsidR="009A2996" w:rsidRPr="00783237" w:rsidRDefault="009A2996" w:rsidP="002C29CB">
      <w:pPr>
        <w:pStyle w:val="TIT1"/>
        <w:spacing w:beforeLines="0" w:before="0" w:line="345" w:lineRule="atLeast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D)</w:t>
      </w:r>
      <w:r w:rsidR="00A03010" w:rsidRPr="00783237">
        <w:rPr>
          <w:rFonts w:eastAsiaTheme="minorEastAsia" w:hint="eastAsia"/>
          <w:spacing w:val="20"/>
        </w:rPr>
        <w:t>圖</w:t>
      </w:r>
      <w:r w:rsidR="00305BBA" w:rsidRPr="00783237">
        <w:rPr>
          <w:rFonts w:eastAsiaTheme="minorEastAsia"/>
          <w:spacing w:val="20"/>
        </w:rPr>
        <w:t>10</w:t>
      </w:r>
      <w:r w:rsidR="00DD1C1C" w:rsidRPr="00783237">
        <w:rPr>
          <w:rFonts w:eastAsiaTheme="minorEastAsia" w:hint="eastAsia"/>
          <w:spacing w:val="20"/>
        </w:rPr>
        <w:t>甲、</w:t>
      </w:r>
      <w:proofErr w:type="gramStart"/>
      <w:r w:rsidR="00DD1C1C" w:rsidRPr="00783237">
        <w:rPr>
          <w:rFonts w:eastAsiaTheme="minorEastAsia" w:hint="eastAsia"/>
          <w:spacing w:val="20"/>
        </w:rPr>
        <w:t>乙</w:t>
      </w:r>
      <w:r w:rsidR="00A03010" w:rsidRPr="00783237">
        <w:rPr>
          <w:rFonts w:eastAsiaTheme="minorEastAsia" w:hint="eastAsia"/>
          <w:spacing w:val="20"/>
        </w:rPr>
        <w:t>兩圖在</w:t>
      </w:r>
      <w:proofErr w:type="gramEnd"/>
      <w:r w:rsidR="00A03010" w:rsidRPr="00783237">
        <w:rPr>
          <w:rFonts w:eastAsiaTheme="minorEastAsia" w:hint="eastAsia"/>
          <w:spacing w:val="20"/>
        </w:rPr>
        <w:t>中緯度地區</w:t>
      </w:r>
      <w:r w:rsidR="00E67AA3">
        <w:rPr>
          <w:rFonts w:eastAsiaTheme="minorEastAsia" w:hint="eastAsia"/>
          <w:spacing w:val="20"/>
        </w:rPr>
        <w:t>，</w:t>
      </w:r>
      <w:r w:rsidR="00A03010" w:rsidRPr="00783237">
        <w:rPr>
          <w:rFonts w:eastAsiaTheme="minorEastAsia" w:hint="eastAsia"/>
          <w:spacing w:val="20"/>
        </w:rPr>
        <w:t>高濃度</w:t>
      </w:r>
      <w:r w:rsidR="00E67AA3" w:rsidRPr="00783237">
        <w:rPr>
          <w:rFonts w:eastAsiaTheme="minorEastAsia" w:hint="eastAsia"/>
          <w:spacing w:val="20"/>
        </w:rPr>
        <w:t>葉綠素</w:t>
      </w:r>
      <w:r w:rsidR="00A03010" w:rsidRPr="00783237">
        <w:rPr>
          <w:rFonts w:eastAsiaTheme="minorEastAsia" w:hint="eastAsia"/>
          <w:spacing w:val="20"/>
        </w:rPr>
        <w:t>的分布範圍與北太平洋的表面洋流系統有關</w:t>
      </w:r>
    </w:p>
    <w:p w14:paraId="145F063B" w14:textId="08D28204" w:rsidR="009A2996" w:rsidRPr="00783237" w:rsidRDefault="009A2996" w:rsidP="002C29CB">
      <w:pPr>
        <w:pStyle w:val="TIT1"/>
        <w:spacing w:beforeLines="0" w:before="0" w:line="345" w:lineRule="atLeast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</w:t>
      </w:r>
      <w:r w:rsidRPr="00783237">
        <w:rPr>
          <w:rFonts w:eastAsiaTheme="minorEastAsia"/>
          <w:spacing w:val="20"/>
        </w:rPr>
        <w:t>E)</w:t>
      </w:r>
      <w:r w:rsidR="00A03010" w:rsidRPr="00CD17E9">
        <w:rPr>
          <w:rFonts w:eastAsiaTheme="minorEastAsia" w:hint="eastAsia"/>
          <w:spacing w:val="16"/>
        </w:rPr>
        <w:t>圖</w:t>
      </w:r>
      <w:r w:rsidR="00305BBA" w:rsidRPr="00CD17E9">
        <w:rPr>
          <w:rFonts w:eastAsiaTheme="minorEastAsia"/>
          <w:spacing w:val="16"/>
        </w:rPr>
        <w:t>10</w:t>
      </w:r>
      <w:r w:rsidR="00DD1C1C" w:rsidRPr="00CD17E9">
        <w:rPr>
          <w:rFonts w:eastAsiaTheme="minorEastAsia" w:hint="eastAsia"/>
          <w:spacing w:val="16"/>
        </w:rPr>
        <w:t>甲、乙</w:t>
      </w:r>
      <w:r w:rsidR="00A03010" w:rsidRPr="00CD17E9">
        <w:rPr>
          <w:rFonts w:eastAsiaTheme="minorEastAsia" w:hint="eastAsia"/>
          <w:spacing w:val="16"/>
        </w:rPr>
        <w:t>在南太平洋澳洲東側沿岸區域皆可觀測到高濃度的葉綠素，這主要</w:t>
      </w:r>
      <w:r w:rsidR="00A03010" w:rsidRPr="00783237">
        <w:rPr>
          <w:rFonts w:eastAsiaTheme="minorEastAsia" w:hint="eastAsia"/>
          <w:spacing w:val="20"/>
        </w:rPr>
        <w:t>是由於</w:t>
      </w:r>
      <w:r w:rsidR="001F0445" w:rsidRPr="00783237">
        <w:rPr>
          <w:rFonts w:eastAsiaTheme="minorEastAsia" w:hint="eastAsia"/>
          <w:spacing w:val="20"/>
        </w:rPr>
        <w:t>當時海表層水面溫度較低，促進生物的葉綠素合成反應</w:t>
      </w:r>
    </w:p>
    <w:p w14:paraId="721C6562" w14:textId="1FC56423" w:rsidR="00427430" w:rsidRPr="00884B69" w:rsidRDefault="00427430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4</w:t>
      </w:r>
      <w:r w:rsidRPr="00884B69">
        <w:rPr>
          <w:rFonts w:eastAsia="新細明體" w:hint="eastAsia"/>
          <w:spacing w:val="20"/>
          <w:sz w:val="22"/>
          <w:szCs w:val="22"/>
        </w:rPr>
        <w:t>2</w:t>
      </w:r>
      <w:r w:rsidRPr="00884B69">
        <w:rPr>
          <w:rFonts w:eastAsia="新細明體"/>
          <w:spacing w:val="20"/>
          <w:sz w:val="22"/>
          <w:szCs w:val="22"/>
        </w:rPr>
        <w:t>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38179C" w:rsidRPr="00611219">
        <w:rPr>
          <w:rFonts w:eastAsia="新細明體" w:hint="eastAsia"/>
          <w:spacing w:val="22"/>
          <w:sz w:val="22"/>
          <w:szCs w:val="22"/>
        </w:rPr>
        <w:t>某海洋生態系中，</w:t>
      </w:r>
      <w:r w:rsidR="0038179C" w:rsidRPr="00611219">
        <w:rPr>
          <w:rFonts w:eastAsia="新細明體"/>
          <w:spacing w:val="22"/>
          <w:sz w:val="22"/>
          <w:szCs w:val="22"/>
        </w:rPr>
        <w:t>矽藻</w:t>
      </w:r>
      <w:r w:rsidR="0038179C" w:rsidRPr="00611219">
        <w:rPr>
          <w:rFonts w:eastAsia="新細明體" w:hint="eastAsia"/>
          <w:spacing w:val="22"/>
          <w:sz w:val="22"/>
          <w:szCs w:val="22"/>
        </w:rPr>
        <w:t>是磷蝦的食物，而磷蝦為</w:t>
      </w:r>
      <w:r w:rsidR="0038179C" w:rsidRPr="00611219">
        <w:rPr>
          <w:rFonts w:eastAsia="新細明體"/>
          <w:spacing w:val="22"/>
          <w:sz w:val="22"/>
          <w:szCs w:val="22"/>
        </w:rPr>
        <w:t>鯨魚</w:t>
      </w:r>
      <w:r w:rsidR="0038179C" w:rsidRPr="00611219">
        <w:rPr>
          <w:rFonts w:eastAsia="新細明體" w:hint="eastAsia"/>
          <w:spacing w:val="22"/>
          <w:sz w:val="22"/>
          <w:szCs w:val="22"/>
        </w:rPr>
        <w:t>的食物。</w:t>
      </w:r>
      <w:r w:rsidR="0038179C" w:rsidRPr="00611219">
        <w:rPr>
          <w:rFonts w:eastAsia="新細明體"/>
          <w:spacing w:val="22"/>
          <w:sz w:val="22"/>
          <w:szCs w:val="22"/>
        </w:rPr>
        <w:t>矽藻</w:t>
      </w:r>
      <w:r w:rsidR="0038179C" w:rsidRPr="00611219">
        <w:rPr>
          <w:rFonts w:eastAsia="新細明體" w:hint="eastAsia"/>
          <w:spacing w:val="22"/>
          <w:sz w:val="22"/>
          <w:szCs w:val="22"/>
        </w:rPr>
        <w:t>的</w:t>
      </w:r>
      <w:r w:rsidR="0038179C" w:rsidRPr="00611219">
        <w:rPr>
          <w:rFonts w:eastAsia="新細明體"/>
          <w:spacing w:val="22"/>
          <w:sz w:val="22"/>
          <w:szCs w:val="22"/>
        </w:rPr>
        <w:t>生長</w:t>
      </w:r>
      <w:r w:rsidR="0038179C" w:rsidRPr="00611219">
        <w:rPr>
          <w:rFonts w:eastAsia="新細明體" w:hint="eastAsia"/>
          <w:spacing w:val="22"/>
          <w:sz w:val="22"/>
          <w:szCs w:val="22"/>
        </w:rPr>
        <w:t>需要</w:t>
      </w:r>
      <w:r w:rsidR="0038179C" w:rsidRPr="00611219">
        <w:rPr>
          <w:rFonts w:eastAsia="新細明體"/>
          <w:spacing w:val="22"/>
          <w:sz w:val="22"/>
          <w:szCs w:val="22"/>
        </w:rPr>
        <w:t>鯨魚</w:t>
      </w:r>
      <w:r w:rsidR="0038179C" w:rsidRPr="00884B69">
        <w:rPr>
          <w:rFonts w:eastAsia="新細明體"/>
          <w:spacing w:val="20"/>
          <w:sz w:val="22"/>
          <w:szCs w:val="22"/>
        </w:rPr>
        <w:t>排泄物</w:t>
      </w:r>
      <w:r w:rsidR="0038179C" w:rsidRPr="00884B69">
        <w:rPr>
          <w:rFonts w:eastAsia="新細明體" w:hint="eastAsia"/>
          <w:spacing w:val="20"/>
          <w:sz w:val="22"/>
          <w:szCs w:val="22"/>
        </w:rPr>
        <w:t>中的鐵離子</w:t>
      </w:r>
      <w:r w:rsidR="0038179C" w:rsidRPr="00884B69">
        <w:rPr>
          <w:rFonts w:eastAsia="新細明體"/>
          <w:spacing w:val="20"/>
          <w:sz w:val="22"/>
          <w:szCs w:val="22"/>
        </w:rPr>
        <w:t>。依此敘述，若</w:t>
      </w:r>
      <w:r w:rsidR="0038179C" w:rsidRPr="00884B69">
        <w:rPr>
          <w:rFonts w:eastAsia="新細明體" w:hint="eastAsia"/>
          <w:spacing w:val="20"/>
          <w:sz w:val="22"/>
          <w:szCs w:val="22"/>
        </w:rPr>
        <w:t>此</w:t>
      </w:r>
      <w:r w:rsidR="0038179C" w:rsidRPr="00884B69">
        <w:rPr>
          <w:rFonts w:eastAsia="新細明體"/>
          <w:spacing w:val="20"/>
          <w:sz w:val="22"/>
          <w:szCs w:val="22"/>
        </w:rPr>
        <w:t>海域鯨魚</w:t>
      </w:r>
      <w:r w:rsidR="0038179C" w:rsidRPr="00884B69">
        <w:rPr>
          <w:rFonts w:eastAsia="新細明體" w:hint="eastAsia"/>
          <w:spacing w:val="20"/>
          <w:sz w:val="22"/>
          <w:szCs w:val="22"/>
        </w:rPr>
        <w:t>瀕臨局部</w:t>
      </w:r>
      <w:r w:rsidR="0038179C" w:rsidRPr="00884B69">
        <w:rPr>
          <w:rFonts w:eastAsia="新細明體"/>
          <w:spacing w:val="20"/>
          <w:sz w:val="22"/>
          <w:szCs w:val="22"/>
        </w:rPr>
        <w:t>滅絕，</w:t>
      </w:r>
      <w:r w:rsidR="0038179C" w:rsidRPr="00884B69">
        <w:rPr>
          <w:rFonts w:eastAsia="新細明體" w:hint="eastAsia"/>
          <w:spacing w:val="20"/>
          <w:sz w:val="22"/>
          <w:szCs w:val="22"/>
        </w:rPr>
        <w:t>經</w:t>
      </w:r>
      <w:r w:rsidR="0038179C" w:rsidRPr="00884B69">
        <w:rPr>
          <w:rFonts w:eastAsia="新細明體"/>
          <w:spacing w:val="20"/>
          <w:sz w:val="22"/>
          <w:szCs w:val="22"/>
        </w:rPr>
        <w:t>長時間觀察可能會發</w:t>
      </w:r>
      <w:r w:rsidR="0038179C" w:rsidRPr="00884B69">
        <w:rPr>
          <w:rFonts w:eastAsia="新細明體" w:hint="eastAsia"/>
          <w:spacing w:val="20"/>
          <w:sz w:val="22"/>
          <w:szCs w:val="22"/>
        </w:rPr>
        <w:t>現</w:t>
      </w:r>
      <w:r w:rsidR="0038179C" w:rsidRPr="00884B69">
        <w:rPr>
          <w:rFonts w:eastAsia="新細明體"/>
          <w:spacing w:val="20"/>
          <w:sz w:val="22"/>
          <w:szCs w:val="22"/>
        </w:rPr>
        <w:t>哪些現象？（應選</w:t>
      </w:r>
      <w:r w:rsidR="0038179C" w:rsidRPr="00884B69">
        <w:rPr>
          <w:rFonts w:eastAsia="新細明體"/>
          <w:spacing w:val="20"/>
          <w:sz w:val="22"/>
          <w:szCs w:val="22"/>
        </w:rPr>
        <w:t>2</w:t>
      </w:r>
      <w:r w:rsidR="0038179C" w:rsidRPr="00884B69">
        <w:rPr>
          <w:rFonts w:eastAsia="新細明體"/>
          <w:spacing w:val="20"/>
          <w:sz w:val="22"/>
          <w:szCs w:val="22"/>
        </w:rPr>
        <w:t>項</w:t>
      </w:r>
      <w:r w:rsidR="0031742D" w:rsidRPr="00884B69">
        <w:rPr>
          <w:rFonts w:eastAsia="新細明體"/>
          <w:spacing w:val="20"/>
          <w:sz w:val="22"/>
          <w:szCs w:val="22"/>
        </w:rPr>
        <w:t>）</w:t>
      </w:r>
    </w:p>
    <w:p w14:paraId="71D5DBAC" w14:textId="77777777" w:rsidR="003E6CCD" w:rsidRDefault="000F100E" w:rsidP="00B77929">
      <w:pPr>
        <w:tabs>
          <w:tab w:val="left" w:pos="4878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spacing w:val="20"/>
          <w:sz w:val="22"/>
        </w:rPr>
        <w:t>(A)</w:t>
      </w:r>
      <w:r w:rsidRPr="00E7083F">
        <w:rPr>
          <w:rFonts w:hint="eastAsia"/>
          <w:spacing w:val="20"/>
          <w:sz w:val="22"/>
        </w:rPr>
        <w:t>水色的灰階值變小</w:t>
      </w:r>
      <w:r w:rsidR="007313A3"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(B)</w:t>
      </w:r>
      <w:r w:rsidRPr="00E7083F">
        <w:rPr>
          <w:spacing w:val="20"/>
          <w:sz w:val="22"/>
        </w:rPr>
        <w:t>矽藻</w:t>
      </w:r>
      <w:r w:rsidRPr="00E7083F">
        <w:rPr>
          <w:rFonts w:hint="eastAsia"/>
          <w:spacing w:val="20"/>
          <w:sz w:val="22"/>
        </w:rPr>
        <w:t>的</w:t>
      </w:r>
      <w:r w:rsidRPr="00E7083F">
        <w:rPr>
          <w:spacing w:val="20"/>
          <w:sz w:val="22"/>
        </w:rPr>
        <w:t>數量上升</w:t>
      </w:r>
    </w:p>
    <w:p w14:paraId="156AD407" w14:textId="77777777" w:rsidR="003E6CCD" w:rsidRDefault="000F100E" w:rsidP="00B77929">
      <w:pPr>
        <w:tabs>
          <w:tab w:val="left" w:pos="4878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spacing w:val="20"/>
          <w:sz w:val="22"/>
        </w:rPr>
        <w:t>(</w:t>
      </w:r>
      <w:r w:rsidRPr="00E7083F">
        <w:rPr>
          <w:rFonts w:hint="eastAsia"/>
          <w:spacing w:val="20"/>
          <w:sz w:val="22"/>
        </w:rPr>
        <w:t>C</w:t>
      </w:r>
      <w:r w:rsidRPr="00E7083F">
        <w:rPr>
          <w:spacing w:val="20"/>
          <w:sz w:val="22"/>
        </w:rPr>
        <w:t>)</w:t>
      </w:r>
      <w:r w:rsidRPr="00E7083F">
        <w:rPr>
          <w:spacing w:val="20"/>
          <w:sz w:val="22"/>
        </w:rPr>
        <w:t>磷蝦</w:t>
      </w:r>
      <w:r w:rsidRPr="00E7083F">
        <w:rPr>
          <w:rFonts w:hint="eastAsia"/>
          <w:spacing w:val="20"/>
          <w:sz w:val="22"/>
        </w:rPr>
        <w:t>的</w:t>
      </w:r>
      <w:r w:rsidRPr="00E7083F">
        <w:rPr>
          <w:spacing w:val="20"/>
          <w:sz w:val="22"/>
        </w:rPr>
        <w:t>數量下降</w:t>
      </w:r>
      <w:r w:rsidR="003E6CCD">
        <w:rPr>
          <w:spacing w:val="20"/>
          <w:sz w:val="22"/>
        </w:rPr>
        <w:tab/>
      </w:r>
      <w:r w:rsidRPr="003E6CCD">
        <w:rPr>
          <w:spacing w:val="20"/>
          <w:sz w:val="22"/>
        </w:rPr>
        <w:t>(</w:t>
      </w:r>
      <w:r w:rsidRPr="003E6CCD">
        <w:rPr>
          <w:rFonts w:hint="eastAsia"/>
          <w:spacing w:val="20"/>
          <w:sz w:val="22"/>
        </w:rPr>
        <w:t>D</w:t>
      </w:r>
      <w:r w:rsidRPr="003E6CCD">
        <w:rPr>
          <w:spacing w:val="20"/>
          <w:sz w:val="22"/>
        </w:rPr>
        <w:t>)</w:t>
      </w:r>
      <w:r w:rsidRPr="003E6CCD">
        <w:rPr>
          <w:rFonts w:hint="eastAsia"/>
          <w:spacing w:val="20"/>
          <w:sz w:val="22"/>
        </w:rPr>
        <w:t>生態系總生物質量上升</w:t>
      </w:r>
    </w:p>
    <w:p w14:paraId="09A2A037" w14:textId="3DF259C6" w:rsidR="000F100E" w:rsidRPr="003E6CCD" w:rsidRDefault="000F100E" w:rsidP="00B77929">
      <w:pPr>
        <w:tabs>
          <w:tab w:val="left" w:pos="4878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3E6CCD">
        <w:rPr>
          <w:spacing w:val="20"/>
          <w:sz w:val="22"/>
        </w:rPr>
        <w:t>(</w:t>
      </w:r>
      <w:r w:rsidRPr="003E6CCD">
        <w:rPr>
          <w:rFonts w:hint="eastAsia"/>
          <w:spacing w:val="20"/>
          <w:sz w:val="22"/>
        </w:rPr>
        <w:t>E</w:t>
      </w:r>
      <w:r w:rsidRPr="003E6CCD">
        <w:rPr>
          <w:spacing w:val="20"/>
          <w:sz w:val="22"/>
        </w:rPr>
        <w:t>)</w:t>
      </w:r>
      <w:r w:rsidRPr="003E6CCD">
        <w:rPr>
          <w:spacing w:val="20"/>
          <w:sz w:val="22"/>
        </w:rPr>
        <w:t>該生態系統</w:t>
      </w:r>
      <w:r w:rsidRPr="003E6CCD">
        <w:rPr>
          <w:rFonts w:hint="eastAsia"/>
          <w:spacing w:val="20"/>
          <w:sz w:val="22"/>
        </w:rPr>
        <w:t>面臨</w:t>
      </w:r>
      <w:r w:rsidRPr="003E6CCD">
        <w:rPr>
          <w:spacing w:val="20"/>
          <w:sz w:val="22"/>
        </w:rPr>
        <w:t>崩解</w:t>
      </w:r>
    </w:p>
    <w:p w14:paraId="0C8DD88A" w14:textId="332CE8B1" w:rsidR="000F100E" w:rsidRPr="00884B69" w:rsidRDefault="00427430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43.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C62DE8" w:rsidRPr="00884B69">
        <w:rPr>
          <w:rFonts w:eastAsia="新細明體"/>
          <w:spacing w:val="20"/>
          <w:sz w:val="22"/>
          <w:szCs w:val="22"/>
        </w:rPr>
        <w:t>海水中葉綠素的濃度會受到海洋或大氣環境的影響而有很大的變化</w:t>
      </w:r>
      <w:r w:rsidR="00C62DE8" w:rsidRPr="00884B69">
        <w:rPr>
          <w:rFonts w:eastAsia="新細明體" w:hint="eastAsia"/>
          <w:spacing w:val="20"/>
          <w:sz w:val="22"/>
          <w:szCs w:val="22"/>
        </w:rPr>
        <w:t>。依文本</w:t>
      </w:r>
      <w:r w:rsidR="00655A31">
        <w:rPr>
          <w:rFonts w:eastAsia="新細明體" w:hint="eastAsia"/>
          <w:spacing w:val="20"/>
          <w:sz w:val="22"/>
          <w:szCs w:val="22"/>
        </w:rPr>
        <w:t>及上題</w:t>
      </w:r>
      <w:proofErr w:type="gramStart"/>
      <w:r w:rsidR="00655A31">
        <w:rPr>
          <w:rFonts w:eastAsia="新細明體" w:hint="eastAsia"/>
          <w:spacing w:val="20"/>
          <w:sz w:val="22"/>
          <w:szCs w:val="22"/>
        </w:rPr>
        <w:t>題</w:t>
      </w:r>
      <w:proofErr w:type="gramEnd"/>
      <w:r w:rsidR="00655A31">
        <w:rPr>
          <w:rFonts w:eastAsia="新細明體" w:hint="eastAsia"/>
          <w:spacing w:val="20"/>
          <w:sz w:val="22"/>
          <w:szCs w:val="22"/>
        </w:rPr>
        <w:t>幹</w:t>
      </w:r>
      <w:r w:rsidR="00C62DE8" w:rsidRPr="00884B69">
        <w:rPr>
          <w:rFonts w:eastAsia="新細明體" w:hint="eastAsia"/>
          <w:spacing w:val="20"/>
          <w:sz w:val="22"/>
          <w:szCs w:val="22"/>
        </w:rPr>
        <w:t>之資訊，</w:t>
      </w:r>
      <w:r w:rsidR="00655A31">
        <w:rPr>
          <w:rFonts w:eastAsia="新細明體" w:hint="eastAsia"/>
          <w:spacing w:val="20"/>
          <w:sz w:val="22"/>
          <w:szCs w:val="22"/>
        </w:rPr>
        <w:t>以直線連接</w:t>
      </w:r>
      <w:r w:rsidR="00C62DE8" w:rsidRPr="00884B69">
        <w:rPr>
          <w:rFonts w:eastAsia="新細明體" w:hint="eastAsia"/>
          <w:spacing w:val="20"/>
          <w:sz w:val="22"/>
          <w:szCs w:val="22"/>
        </w:rPr>
        <w:t>影響海水葉綠素濃度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（</w:t>
      </w:r>
      <w:r w:rsidR="00C62DE8" w:rsidRPr="00884B69">
        <w:rPr>
          <w:rFonts w:eastAsia="新細明體" w:hint="eastAsia"/>
          <w:spacing w:val="20"/>
          <w:sz w:val="22"/>
          <w:szCs w:val="22"/>
        </w:rPr>
        <w:t>水色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  <w:r w:rsidR="00C62DE8" w:rsidRPr="00884B69">
        <w:rPr>
          <w:rFonts w:eastAsia="新細明體" w:hint="eastAsia"/>
          <w:spacing w:val="20"/>
          <w:sz w:val="22"/>
          <w:szCs w:val="22"/>
        </w:rPr>
        <w:t>的因子。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（</w:t>
      </w:r>
      <w:r w:rsidR="00C62DE8" w:rsidRPr="00884B69">
        <w:rPr>
          <w:rFonts w:eastAsia="新細明體"/>
          <w:spacing w:val="20"/>
          <w:sz w:val="22"/>
          <w:szCs w:val="22"/>
        </w:rPr>
        <w:t>4</w:t>
      </w:r>
      <w:r w:rsidR="00C62DE8" w:rsidRPr="00884B69">
        <w:rPr>
          <w:rFonts w:eastAsia="新細明體"/>
          <w:spacing w:val="20"/>
          <w:sz w:val="22"/>
          <w:szCs w:val="22"/>
        </w:rPr>
        <w:t>分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365EB994" w14:textId="1145C48F" w:rsidR="00427430" w:rsidRPr="00AF1BB4" w:rsidRDefault="00655A31" w:rsidP="00C62DE8">
      <w:r w:rsidRPr="00655A31">
        <w:rPr>
          <w:rFonts w:eastAsia="標楷體" w:hint="eastAsia"/>
          <w:b/>
          <w:noProof/>
          <w:kern w:val="2"/>
          <w:szCs w:val="24"/>
        </w:rPr>
        <mc:AlternateContent>
          <mc:Choice Requires="wpg">
            <w:drawing>
              <wp:anchor distT="0" distB="0" distL="114300" distR="114300" simplePos="0" relativeHeight="251838976" behindDoc="0" locked="0" layoutInCell="1" allowOverlap="1" wp14:anchorId="3C926F5A" wp14:editId="68001D7A">
                <wp:simplePos x="0" y="0"/>
                <wp:positionH relativeFrom="column">
                  <wp:posOffset>292735</wp:posOffset>
                </wp:positionH>
                <wp:positionV relativeFrom="paragraph">
                  <wp:posOffset>66294</wp:posOffset>
                </wp:positionV>
                <wp:extent cx="5501005" cy="998220"/>
                <wp:effectExtent l="0" t="0" r="4445" b="0"/>
                <wp:wrapNone/>
                <wp:docPr id="464" name="群組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005" cy="998220"/>
                          <a:chOff x="60960" y="0"/>
                          <a:chExt cx="5501005" cy="998220"/>
                        </a:xfrm>
                      </wpg:grpSpPr>
                      <wps:wsp>
                        <wps:cNvPr id="465" name="文字方塊 465"/>
                        <wps:cNvSpPr txBox="1"/>
                        <wps:spPr>
                          <a:xfrm>
                            <a:off x="3459480" y="114300"/>
                            <a:ext cx="2102485" cy="792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9C7106" w14:textId="77777777" w:rsidR="00655A31" w:rsidRPr="00655A31" w:rsidRDefault="00655A31" w:rsidP="00655A31">
                              <w:pPr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使葉綠素濃度或顏色提升</w:t>
                              </w:r>
                            </w:p>
                            <w:p w14:paraId="15A8C0CF" w14:textId="77777777" w:rsidR="00655A31" w:rsidRPr="00655A31" w:rsidRDefault="00655A31" w:rsidP="00655A31">
                              <w:pPr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</w:pPr>
                            </w:p>
                            <w:p w14:paraId="05F97F92" w14:textId="77777777" w:rsidR="00655A31" w:rsidRPr="00655A31" w:rsidRDefault="00655A31" w:rsidP="00655A31">
                              <w:pPr>
                                <w:rPr>
                                  <w:rFonts w:eastAsiaTheme="minorEastAsia"/>
                                  <w:spacing w:val="20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使葉綠素濃度或顏色下降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文字方塊 466"/>
                        <wps:cNvSpPr txBox="1"/>
                        <wps:spPr>
                          <a:xfrm>
                            <a:off x="60960" y="0"/>
                            <a:ext cx="1965960" cy="99822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9FCA9F" w14:textId="77777777" w:rsidR="00655A31" w:rsidRPr="00655A31" w:rsidRDefault="00655A31" w:rsidP="00655A31">
                              <w:pPr>
                                <w:jc w:val="right"/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表層營養鹽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</w:p>
                            <w:p w14:paraId="402D13A6" w14:textId="77777777" w:rsidR="00655A31" w:rsidRPr="00655A31" w:rsidRDefault="00655A31" w:rsidP="00655A31">
                              <w:pPr>
                                <w:jc w:val="right"/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二氧化碳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</w:p>
                            <w:p w14:paraId="1C5791A3" w14:textId="77777777" w:rsidR="00655A31" w:rsidRPr="00655A31" w:rsidRDefault="00655A31" w:rsidP="00655A31">
                              <w:pPr>
                                <w:jc w:val="right"/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磷蝦（消費者生物量）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</w:p>
                            <w:p w14:paraId="667AD4E2" w14:textId="77777777" w:rsidR="00655A31" w:rsidRPr="00655A31" w:rsidRDefault="00655A31" w:rsidP="00655A31">
                              <w:pPr>
                                <w:jc w:val="right"/>
                                <w:rPr>
                                  <w:rFonts w:eastAsiaTheme="minorEastAsia"/>
                                  <w:spacing w:val="20"/>
                                </w:rPr>
                              </w:pP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鯨魚排泄物（鐵離子）</w:t>
                              </w:r>
                              <w:r w:rsidRPr="00655A31">
                                <w:rPr>
                                  <w:rFonts w:eastAsiaTheme="minorEastAsia"/>
                                  <w:bCs/>
                                  <w:spacing w:val="20"/>
                                  <w:sz w:val="22"/>
                                  <w:szCs w:val="22"/>
                                </w:rPr>
                                <w:t>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926F5A" id="群組 464" o:spid="_x0000_s1308" style="position:absolute;margin-left:23.05pt;margin-top:5.2pt;width:433.15pt;height:78.6pt;z-index:251838976;mso-width-relative:margin" coordorigin="609" coordsize="55010,9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">
                <v:shape id="文字方塊 465" o:spid="_x0000_s1309" type="#_x0000_t202" style="position:absolute;left:34594;top:1143;width:21025;height:79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" fillcolor="window" stroked="f" strokeweight=".5pt">
                  <v:textbox>
                    <w:txbxContent>
                      <w:p w14:paraId="1D9C7106" w14:textId="77777777" w:rsidR="00655A31" w:rsidRPr="00655A31" w:rsidRDefault="00655A31" w:rsidP="00655A31">
                        <w:pPr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使葉綠素濃度或顏色提升</w:t>
                        </w:r>
                      </w:p>
                      <w:p w14:paraId="15A8C0CF" w14:textId="77777777" w:rsidR="00655A31" w:rsidRPr="00655A31" w:rsidRDefault="00655A31" w:rsidP="00655A31">
                        <w:pPr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</w:pPr>
                      </w:p>
                      <w:p w14:paraId="05F97F92" w14:textId="77777777" w:rsidR="00655A31" w:rsidRPr="00655A31" w:rsidRDefault="00655A31" w:rsidP="00655A31">
                        <w:pPr>
                          <w:rPr>
                            <w:rFonts w:eastAsiaTheme="minorEastAsia"/>
                            <w:spacing w:val="20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使葉綠素濃度或顏色下降</w:t>
                        </w:r>
                      </w:p>
                    </w:txbxContent>
                  </v:textbox>
                </v:shape>
                <v:shape id="文字方塊 466" o:spid="_x0000_s1310" type="#_x0000_t202" style="position:absolute;left:609;width:19660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" fillcolor="window" stroked="f" strokeweight=".5pt">
                  <v:textbox>
                    <w:txbxContent>
                      <w:p w14:paraId="4F9FCA9F" w14:textId="77777777" w:rsidR="00655A31" w:rsidRPr="00655A31" w:rsidRDefault="00655A31" w:rsidP="00655A31">
                        <w:pPr>
                          <w:jc w:val="right"/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表層營養鹽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</w:p>
                      <w:p w14:paraId="402D13A6" w14:textId="77777777" w:rsidR="00655A31" w:rsidRPr="00655A31" w:rsidRDefault="00655A31" w:rsidP="00655A31">
                        <w:pPr>
                          <w:jc w:val="right"/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二氧化碳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</w:p>
                      <w:p w14:paraId="1C5791A3" w14:textId="77777777" w:rsidR="00655A31" w:rsidRPr="00655A31" w:rsidRDefault="00655A31" w:rsidP="00655A31">
                        <w:pPr>
                          <w:jc w:val="right"/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磷蝦（消費者生物量）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</w:p>
                      <w:p w14:paraId="667AD4E2" w14:textId="77777777" w:rsidR="00655A31" w:rsidRPr="00655A31" w:rsidRDefault="00655A31" w:rsidP="00655A31">
                        <w:pPr>
                          <w:jc w:val="right"/>
                          <w:rPr>
                            <w:rFonts w:eastAsiaTheme="minorEastAsia"/>
                            <w:spacing w:val="20"/>
                          </w:rPr>
                        </w:pP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鯨魚排泄物（鐵離子）</w:t>
                        </w:r>
                        <w:r w:rsidRPr="00655A31">
                          <w:rPr>
                            <w:rFonts w:eastAsiaTheme="minorEastAsia"/>
                            <w:bCs/>
                            <w:spacing w:val="20"/>
                            <w:sz w:val="22"/>
                            <w:szCs w:val="22"/>
                          </w:rPr>
                          <w:t>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E9348F6" w14:textId="0C6FB371" w:rsidR="00B77929" w:rsidRDefault="00B77929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</w:p>
    <w:p w14:paraId="2616639A" w14:textId="14A024D6" w:rsidR="00B77929" w:rsidRDefault="00B77929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</w:p>
    <w:p w14:paraId="15BDBF77" w14:textId="77777777" w:rsidR="00B77929" w:rsidRDefault="00B77929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</w:p>
    <w:p w14:paraId="3D290F86" w14:textId="2B66F453" w:rsidR="00A21DA3" w:rsidRPr="00783237" w:rsidRDefault="00A21DA3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 w:hint="eastAsia"/>
          <w:spacing w:val="20"/>
          <w:szCs w:val="22"/>
          <w:u w:val="single"/>
        </w:rPr>
        <w:t>4</w:t>
      </w:r>
      <w:r w:rsidRPr="00783237">
        <w:rPr>
          <w:rFonts w:eastAsiaTheme="majorEastAsia"/>
          <w:spacing w:val="20"/>
          <w:szCs w:val="22"/>
          <w:u w:val="single"/>
        </w:rPr>
        <w:t>4-46</w:t>
      </w:r>
      <w:proofErr w:type="gramStart"/>
      <w:r w:rsidR="005D6B08" w:rsidRPr="00783237">
        <w:rPr>
          <w:rFonts w:eastAsiaTheme="majorEastAsia" w:hint="eastAsia"/>
          <w:spacing w:val="20"/>
          <w:szCs w:val="22"/>
          <w:u w:val="single"/>
        </w:rPr>
        <w:t>題</w:t>
      </w:r>
      <w:r w:rsidR="00BC1581" w:rsidRPr="00783237">
        <w:rPr>
          <w:rFonts w:eastAsiaTheme="majorEastAsia"/>
          <w:spacing w:val="20"/>
          <w:szCs w:val="22"/>
          <w:u w:val="single"/>
        </w:rPr>
        <w:t>為題</w:t>
      </w:r>
      <w:proofErr w:type="gramEnd"/>
      <w:r w:rsidR="00BC1581" w:rsidRPr="00783237">
        <w:rPr>
          <w:rFonts w:eastAsiaTheme="majorEastAsia"/>
          <w:spacing w:val="20"/>
          <w:szCs w:val="22"/>
          <w:u w:val="single"/>
        </w:rPr>
        <w:t>組</w:t>
      </w:r>
    </w:p>
    <w:p w14:paraId="5E189F1E" w14:textId="700AEA0F" w:rsidR="00A21DA3" w:rsidRPr="00F7385D" w:rsidRDefault="0064198D" w:rsidP="007D4C81">
      <w:pPr>
        <w:ind w:leftChars="165" w:left="396" w:firstLineChars="200" w:firstLine="496"/>
        <w:jc w:val="both"/>
        <w:rPr>
          <w:rFonts w:eastAsiaTheme="majorEastAsia"/>
          <w:spacing w:val="18"/>
          <w:sz w:val="22"/>
        </w:rPr>
      </w:pPr>
      <w:r w:rsidRPr="00CD17E9">
        <w:rPr>
          <w:rFonts w:eastAsiaTheme="majorEastAsia" w:hint="eastAsia"/>
          <w:spacing w:val="14"/>
          <w:sz w:val="22"/>
        </w:rPr>
        <w:t>阿明</w:t>
      </w:r>
      <w:r w:rsidRPr="00CD17E9">
        <w:rPr>
          <w:rFonts w:eastAsiaTheme="majorEastAsia" w:hint="eastAsia"/>
          <w:spacing w:val="14"/>
          <w:sz w:val="22"/>
        </w:rPr>
        <w:t>10</w:t>
      </w:r>
      <w:r w:rsidRPr="00CD17E9">
        <w:rPr>
          <w:rFonts w:eastAsiaTheme="majorEastAsia" w:hint="eastAsia"/>
          <w:spacing w:val="14"/>
          <w:sz w:val="22"/>
        </w:rPr>
        <w:t>月底在花東山區野外調查時，手機沒有訊號，所幸身上有乾濕球溫度計、</w:t>
      </w:r>
      <w:r w:rsidRPr="00CD17E9">
        <w:rPr>
          <w:rFonts w:eastAsiaTheme="majorEastAsia" w:hint="eastAsia"/>
          <w:spacing w:val="16"/>
          <w:sz w:val="22"/>
        </w:rPr>
        <w:t>氣壓計與收音機。此時他從收音機的新聞播報得知中央氣象署已針對康</w:t>
      </w:r>
      <w:proofErr w:type="gramStart"/>
      <w:r w:rsidRPr="00CD17E9">
        <w:rPr>
          <w:rFonts w:eastAsiaTheme="majorEastAsia" w:hint="eastAsia"/>
          <w:spacing w:val="16"/>
          <w:sz w:val="22"/>
        </w:rPr>
        <w:t>芮</w:t>
      </w:r>
      <w:proofErr w:type="gramEnd"/>
      <w:r w:rsidRPr="00CD17E9">
        <w:rPr>
          <w:rFonts w:eastAsiaTheme="majorEastAsia" w:hint="eastAsia"/>
          <w:spacing w:val="16"/>
          <w:sz w:val="22"/>
        </w:rPr>
        <w:t>颱風</w:t>
      </w:r>
      <w:r w:rsidRPr="00F7385D">
        <w:rPr>
          <w:rFonts w:eastAsiaTheme="majorEastAsia" w:hint="eastAsia"/>
          <w:spacing w:val="18"/>
          <w:sz w:val="22"/>
        </w:rPr>
        <w:t>發布了颱風警報：</w:t>
      </w:r>
      <w:r w:rsidR="00CD17E9">
        <w:rPr>
          <w:rFonts w:asciiTheme="majorEastAsia" w:eastAsiaTheme="majorEastAsia" w:hAnsiTheme="majorEastAsia" w:hint="eastAsia"/>
          <w:spacing w:val="18"/>
          <w:sz w:val="22"/>
        </w:rPr>
        <w:t>「</w:t>
      </w:r>
      <w:r w:rsidRPr="00F7385D">
        <w:rPr>
          <w:rFonts w:eastAsiaTheme="majorEastAsia" w:hint="eastAsia"/>
          <w:spacing w:val="18"/>
          <w:sz w:val="22"/>
        </w:rPr>
        <w:t>強烈颱風康</w:t>
      </w:r>
      <w:proofErr w:type="gramStart"/>
      <w:r w:rsidRPr="00F7385D">
        <w:rPr>
          <w:rFonts w:eastAsiaTheme="majorEastAsia" w:hint="eastAsia"/>
          <w:spacing w:val="18"/>
          <w:sz w:val="22"/>
        </w:rPr>
        <w:t>芮</w:t>
      </w:r>
      <w:proofErr w:type="gramEnd"/>
      <w:r w:rsidRPr="00F7385D">
        <w:rPr>
          <w:rFonts w:eastAsiaTheme="majorEastAsia" w:hint="eastAsia"/>
          <w:spacing w:val="18"/>
          <w:sz w:val="22"/>
        </w:rPr>
        <w:t>30</w:t>
      </w:r>
      <w:r w:rsidRPr="00F7385D">
        <w:rPr>
          <w:rFonts w:eastAsiaTheme="majorEastAsia" w:hint="eastAsia"/>
          <w:spacing w:val="18"/>
          <w:sz w:val="22"/>
        </w:rPr>
        <w:t>日</w:t>
      </w:r>
      <w:r w:rsidRPr="00F7385D">
        <w:rPr>
          <w:rFonts w:eastAsiaTheme="majorEastAsia" w:hint="eastAsia"/>
          <w:spacing w:val="18"/>
          <w:sz w:val="22"/>
        </w:rPr>
        <w:t>11</w:t>
      </w:r>
      <w:r w:rsidRPr="00F7385D">
        <w:rPr>
          <w:rFonts w:eastAsiaTheme="majorEastAsia" w:hint="eastAsia"/>
          <w:spacing w:val="18"/>
          <w:sz w:val="22"/>
        </w:rPr>
        <w:t>時中心位置在鵝</w:t>
      </w:r>
      <w:proofErr w:type="gramStart"/>
      <w:r w:rsidRPr="00F7385D">
        <w:rPr>
          <w:rFonts w:eastAsiaTheme="majorEastAsia" w:hint="eastAsia"/>
          <w:spacing w:val="18"/>
          <w:sz w:val="22"/>
        </w:rPr>
        <w:t>鑾</w:t>
      </w:r>
      <w:proofErr w:type="gramEnd"/>
      <w:r w:rsidRPr="00F7385D">
        <w:rPr>
          <w:rFonts w:eastAsiaTheme="majorEastAsia" w:hint="eastAsia"/>
          <w:spacing w:val="18"/>
          <w:sz w:val="22"/>
        </w:rPr>
        <w:t>鼻東南方約</w:t>
      </w:r>
      <w:r w:rsidRPr="00F7385D">
        <w:rPr>
          <w:rFonts w:eastAsiaTheme="majorEastAsia" w:hint="eastAsia"/>
          <w:spacing w:val="18"/>
          <w:sz w:val="22"/>
        </w:rPr>
        <w:t>47</w:t>
      </w:r>
      <w:r w:rsidRPr="00F7385D">
        <w:rPr>
          <w:rFonts w:eastAsiaTheme="majorEastAsia"/>
          <w:spacing w:val="18"/>
          <w:sz w:val="22"/>
        </w:rPr>
        <w:t>0</w:t>
      </w:r>
      <w:r w:rsidRPr="00F7385D">
        <w:rPr>
          <w:rFonts w:eastAsiaTheme="majorEastAsia" w:hint="eastAsia"/>
          <w:spacing w:val="18"/>
          <w:sz w:val="22"/>
        </w:rPr>
        <w:t>公里的海面上，中心氣壓</w:t>
      </w:r>
      <w:r w:rsidRPr="00F7385D">
        <w:rPr>
          <w:rFonts w:eastAsiaTheme="majorEastAsia" w:hint="eastAsia"/>
          <w:spacing w:val="18"/>
          <w:sz w:val="22"/>
        </w:rPr>
        <w:t>91</w:t>
      </w:r>
      <w:r w:rsidRPr="00F7385D">
        <w:rPr>
          <w:rFonts w:eastAsiaTheme="majorEastAsia"/>
          <w:spacing w:val="18"/>
          <w:sz w:val="22"/>
        </w:rPr>
        <w:t>5</w:t>
      </w:r>
      <w:proofErr w:type="gramStart"/>
      <w:r w:rsidRPr="00F7385D">
        <w:rPr>
          <w:rFonts w:eastAsiaTheme="majorEastAsia" w:hint="eastAsia"/>
          <w:spacing w:val="18"/>
          <w:sz w:val="22"/>
        </w:rPr>
        <w:t>百</w:t>
      </w:r>
      <w:proofErr w:type="gramEnd"/>
      <w:r w:rsidRPr="00F7385D">
        <w:rPr>
          <w:rFonts w:eastAsiaTheme="majorEastAsia" w:hint="eastAsia"/>
          <w:spacing w:val="18"/>
          <w:sz w:val="22"/>
        </w:rPr>
        <w:t>帕，近中心最大風速每秒</w:t>
      </w:r>
      <w:r w:rsidRPr="00F7385D">
        <w:rPr>
          <w:rFonts w:eastAsiaTheme="majorEastAsia" w:hint="eastAsia"/>
          <w:spacing w:val="18"/>
          <w:sz w:val="22"/>
        </w:rPr>
        <w:t>53</w:t>
      </w:r>
      <w:r w:rsidRPr="00F7385D">
        <w:rPr>
          <w:rFonts w:eastAsiaTheme="majorEastAsia" w:hint="eastAsia"/>
          <w:spacing w:val="18"/>
          <w:sz w:val="22"/>
        </w:rPr>
        <w:t>公尺，達</w:t>
      </w:r>
      <w:r w:rsidRPr="00F7385D">
        <w:rPr>
          <w:rFonts w:eastAsiaTheme="majorEastAsia" w:hint="eastAsia"/>
          <w:spacing w:val="18"/>
          <w:sz w:val="22"/>
        </w:rPr>
        <w:t>16</w:t>
      </w:r>
      <w:r w:rsidRPr="00F7385D">
        <w:rPr>
          <w:rFonts w:eastAsiaTheme="majorEastAsia" w:hint="eastAsia"/>
          <w:spacing w:val="18"/>
          <w:sz w:val="22"/>
        </w:rPr>
        <w:t>級風，</w:t>
      </w:r>
      <w:r w:rsidRPr="00F7385D">
        <w:rPr>
          <w:rFonts w:eastAsiaTheme="majorEastAsia" w:hint="eastAsia"/>
          <w:spacing w:val="18"/>
          <w:sz w:val="22"/>
        </w:rPr>
        <w:t>7</w:t>
      </w:r>
      <w:r w:rsidRPr="00F7385D">
        <w:rPr>
          <w:rFonts w:eastAsiaTheme="majorEastAsia" w:hint="eastAsia"/>
          <w:spacing w:val="18"/>
          <w:sz w:val="22"/>
        </w:rPr>
        <w:t>級風</w:t>
      </w:r>
      <w:r w:rsidRPr="00CD17E9">
        <w:rPr>
          <w:rFonts w:eastAsiaTheme="majorEastAsia" w:hint="eastAsia"/>
          <w:spacing w:val="22"/>
          <w:sz w:val="22"/>
        </w:rPr>
        <w:t>暴風半徑</w:t>
      </w:r>
      <w:r w:rsidRPr="00CD17E9">
        <w:rPr>
          <w:rFonts w:eastAsiaTheme="majorEastAsia"/>
          <w:spacing w:val="22"/>
          <w:sz w:val="22"/>
        </w:rPr>
        <w:t>320</w:t>
      </w:r>
      <w:r w:rsidRPr="00CD17E9">
        <w:rPr>
          <w:rFonts w:eastAsiaTheme="majorEastAsia" w:hint="eastAsia"/>
          <w:spacing w:val="22"/>
          <w:sz w:val="22"/>
        </w:rPr>
        <w:t>公里，</w:t>
      </w:r>
      <w:r w:rsidRPr="00CD17E9">
        <w:rPr>
          <w:rFonts w:eastAsiaTheme="majorEastAsia" w:hint="eastAsia"/>
          <w:spacing w:val="22"/>
          <w:sz w:val="22"/>
        </w:rPr>
        <w:t>1</w:t>
      </w:r>
      <w:r w:rsidRPr="00CD17E9">
        <w:rPr>
          <w:rFonts w:eastAsiaTheme="majorEastAsia"/>
          <w:spacing w:val="22"/>
          <w:sz w:val="22"/>
        </w:rPr>
        <w:t>0</w:t>
      </w:r>
      <w:r w:rsidRPr="00CD17E9">
        <w:rPr>
          <w:rFonts w:eastAsiaTheme="majorEastAsia" w:hint="eastAsia"/>
          <w:spacing w:val="22"/>
          <w:sz w:val="22"/>
        </w:rPr>
        <w:t>級風暴風半徑</w:t>
      </w:r>
      <w:r w:rsidRPr="00CD17E9">
        <w:rPr>
          <w:rFonts w:eastAsiaTheme="majorEastAsia"/>
          <w:spacing w:val="22"/>
          <w:sz w:val="22"/>
        </w:rPr>
        <w:t>120</w:t>
      </w:r>
      <w:r w:rsidRPr="00CD17E9">
        <w:rPr>
          <w:rFonts w:eastAsiaTheme="majorEastAsia" w:hint="eastAsia"/>
          <w:spacing w:val="22"/>
          <w:sz w:val="22"/>
        </w:rPr>
        <w:t>公里，以每小時</w:t>
      </w:r>
      <w:r w:rsidRPr="00CD17E9">
        <w:rPr>
          <w:rFonts w:eastAsiaTheme="majorEastAsia"/>
          <w:spacing w:val="22"/>
          <w:sz w:val="22"/>
        </w:rPr>
        <w:t>19</w:t>
      </w:r>
      <w:r w:rsidRPr="00CD17E9">
        <w:rPr>
          <w:rFonts w:eastAsiaTheme="majorEastAsia" w:hint="eastAsia"/>
          <w:spacing w:val="22"/>
          <w:sz w:val="22"/>
        </w:rPr>
        <w:t>公里速度向西北</w:t>
      </w:r>
      <w:r w:rsidRPr="00F7385D">
        <w:rPr>
          <w:rFonts w:eastAsiaTheme="majorEastAsia" w:hint="eastAsia"/>
          <w:spacing w:val="18"/>
          <w:sz w:val="22"/>
        </w:rPr>
        <w:t>進行</w:t>
      </w:r>
      <w:r w:rsidR="00CD17E9">
        <w:rPr>
          <w:rFonts w:asciiTheme="majorEastAsia" w:eastAsiaTheme="majorEastAsia" w:hAnsiTheme="majorEastAsia" w:hint="eastAsia"/>
          <w:spacing w:val="18"/>
          <w:sz w:val="22"/>
        </w:rPr>
        <w:t>」</w:t>
      </w:r>
      <w:r w:rsidRPr="00F7385D">
        <w:rPr>
          <w:rFonts w:eastAsiaTheme="majorEastAsia" w:hint="eastAsia"/>
          <w:spacing w:val="18"/>
          <w:sz w:val="22"/>
        </w:rPr>
        <w:t>，圖</w:t>
      </w:r>
      <w:r w:rsidRPr="00F7385D">
        <w:rPr>
          <w:rFonts w:eastAsiaTheme="majorEastAsia" w:hint="eastAsia"/>
          <w:spacing w:val="18"/>
          <w:sz w:val="22"/>
        </w:rPr>
        <w:t>1</w:t>
      </w:r>
      <w:r w:rsidR="009078FD" w:rsidRPr="00F7385D">
        <w:rPr>
          <w:rFonts w:eastAsiaTheme="majorEastAsia"/>
          <w:spacing w:val="18"/>
          <w:sz w:val="22"/>
        </w:rPr>
        <w:t>1</w:t>
      </w:r>
      <w:r w:rsidRPr="00F7385D">
        <w:rPr>
          <w:rFonts w:eastAsiaTheme="majorEastAsia" w:hint="eastAsia"/>
          <w:spacing w:val="18"/>
          <w:sz w:val="22"/>
        </w:rPr>
        <w:t>為康</w:t>
      </w:r>
      <w:proofErr w:type="gramStart"/>
      <w:r w:rsidRPr="00F7385D">
        <w:rPr>
          <w:rFonts w:eastAsiaTheme="majorEastAsia" w:hint="eastAsia"/>
          <w:spacing w:val="18"/>
          <w:sz w:val="22"/>
        </w:rPr>
        <w:t>芮</w:t>
      </w:r>
      <w:proofErr w:type="gramEnd"/>
      <w:r w:rsidRPr="00F7385D">
        <w:rPr>
          <w:rFonts w:eastAsiaTheme="majorEastAsia" w:hint="eastAsia"/>
          <w:spacing w:val="18"/>
          <w:sz w:val="22"/>
        </w:rPr>
        <w:t>颱風的路徑預報圖。根據以上資訊回答</w:t>
      </w:r>
      <w:r w:rsidRPr="00F7385D">
        <w:rPr>
          <w:rFonts w:eastAsiaTheme="majorEastAsia" w:hint="eastAsia"/>
          <w:spacing w:val="18"/>
          <w:sz w:val="22"/>
        </w:rPr>
        <w:t>44</w:t>
      </w:r>
      <w:r w:rsidRPr="00F7385D">
        <w:rPr>
          <w:rFonts w:eastAsiaTheme="majorEastAsia" w:hint="eastAsia"/>
          <w:spacing w:val="18"/>
          <w:sz w:val="22"/>
        </w:rPr>
        <w:t>至</w:t>
      </w:r>
      <w:r w:rsidRPr="00F7385D">
        <w:rPr>
          <w:rFonts w:eastAsiaTheme="majorEastAsia" w:hint="eastAsia"/>
          <w:spacing w:val="18"/>
          <w:sz w:val="22"/>
        </w:rPr>
        <w:t>46</w:t>
      </w:r>
      <w:r w:rsidRPr="00F7385D">
        <w:rPr>
          <w:rFonts w:eastAsiaTheme="majorEastAsia" w:hint="eastAsia"/>
          <w:spacing w:val="18"/>
          <w:sz w:val="22"/>
        </w:rPr>
        <w:t>題。</w:t>
      </w:r>
    </w:p>
    <w:p w14:paraId="570951B4" w14:textId="3CE96BCC" w:rsidR="00A8769E" w:rsidRDefault="0045546B">
      <w:pPr>
        <w:widowControl/>
        <w:adjustRightInd/>
        <w:spacing w:line="240" w:lineRule="auto"/>
        <w:textAlignment w:val="auto"/>
        <w:rPr>
          <w:rFonts w:asciiTheme="minorEastAsia" w:eastAsiaTheme="minorEastAsia" w:hAnsiTheme="minorEastAsia"/>
          <w:color w:val="141414"/>
          <w:spacing w:val="10"/>
          <w:sz w:val="22"/>
          <w:szCs w:val="22"/>
          <w:shd w:val="clear" w:color="auto" w:fill="FDFDFD"/>
        </w:rPr>
      </w:pPr>
      <w:r>
        <w:rPr>
          <w:rFonts w:asciiTheme="minorEastAsia" w:eastAsiaTheme="minorEastAsia" w:hAnsiTheme="minorEastAsia"/>
          <w:noProof/>
          <w:color w:val="141414"/>
          <w:spacing w:val="1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26688" behindDoc="0" locked="0" layoutInCell="1" allowOverlap="1" wp14:anchorId="61D95583" wp14:editId="6777AD2E">
                <wp:simplePos x="0" y="0"/>
                <wp:positionH relativeFrom="column">
                  <wp:posOffset>175895</wp:posOffset>
                </wp:positionH>
                <wp:positionV relativeFrom="paragraph">
                  <wp:posOffset>59905</wp:posOffset>
                </wp:positionV>
                <wp:extent cx="5579745" cy="3908138"/>
                <wp:effectExtent l="0" t="0" r="1905" b="0"/>
                <wp:wrapNone/>
                <wp:docPr id="366" name="群組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3908138"/>
                          <a:chOff x="0" y="0"/>
                          <a:chExt cx="5579745" cy="3908138"/>
                        </a:xfrm>
                      </wpg:grpSpPr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76800" y="3722400"/>
                            <a:ext cx="628650" cy="185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1A7463" w14:textId="79D8A3BB" w:rsidR="005D6B08" w:rsidRPr="000133D1" w:rsidRDefault="005D6B08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圖片 3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1" t="53121" r="5824" b="5789"/>
                          <a:stretch/>
                        </pic:blipFill>
                        <pic:spPr bwMode="auto">
                          <a:xfrm>
                            <a:off x="0" y="0"/>
                            <a:ext cx="5579745" cy="366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95583" id="群組 366" o:spid="_x0000_s1311" style="position:absolute;margin-left:13.85pt;margin-top:4.7pt;width:439.35pt;height:307.75pt;z-index:251826688;mso-height-relative:margin" coordsize="55797,39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">
                <v:shape id="_x0000_s1312" type="#_x0000_t202" style="position:absolute;left:24768;top:37224;width:6286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271A7463" w14:textId="79D8A3BB" w:rsidR="005D6B08" w:rsidRPr="000133D1" w:rsidRDefault="005D6B08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11</w:t>
                        </w:r>
                      </w:p>
                    </w:txbxContent>
                  </v:textbox>
                </v:shape>
                <v:shape id="圖片 365" o:spid="_x0000_s1313" type="#_x0000_t75" style="position:absolute;width:55797;height:36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">
                  <v:imagedata r:id="rId213" o:title="" croptop="34813f" cropbottom="3794f" cropleft="3854f" cropright="3817f"/>
                </v:shape>
              </v:group>
            </w:pict>
          </mc:Fallback>
        </mc:AlternateContent>
      </w:r>
    </w:p>
    <w:p w14:paraId="7FE5B0B0" w14:textId="5C1CD3EF" w:rsidR="00D65AA0" w:rsidRPr="00AF1BB4" w:rsidRDefault="00D65AA0" w:rsidP="003C49A2">
      <w:pPr>
        <w:pStyle w:val="-05"/>
      </w:pPr>
    </w:p>
    <w:p w14:paraId="44C88204" w14:textId="7E6B7F46" w:rsidR="005D6B08" w:rsidRDefault="005D6B08" w:rsidP="003C49A2">
      <w:pPr>
        <w:pStyle w:val="-05"/>
      </w:pPr>
    </w:p>
    <w:p w14:paraId="5F4DF401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4E1FC2C8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BC9F865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228AE06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8A4D073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45DE21A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2A50BD96" w14:textId="77777777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0BB695AE" w14:textId="7E5D03D1" w:rsidR="00B77929" w:rsidRDefault="00B7792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8491EA8" w14:textId="77777777" w:rsidR="004E314C" w:rsidRDefault="004E314C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08FBDB6" w14:textId="53742F96" w:rsidR="004E314C" w:rsidRDefault="004E314C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FC8F06A" w14:textId="0FBE6DDA" w:rsidR="004E314C" w:rsidRDefault="004E314C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4FE211D7" w14:textId="77777777" w:rsidR="00361B66" w:rsidRDefault="00361B66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37E254CB" w14:textId="77F367CD" w:rsidR="00D65AA0" w:rsidRPr="00884B69" w:rsidRDefault="00D65AA0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44.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64198D" w:rsidRPr="00884B69">
        <w:rPr>
          <w:rFonts w:eastAsia="新細明體" w:hint="eastAsia"/>
          <w:spacing w:val="20"/>
          <w:sz w:val="22"/>
          <w:szCs w:val="22"/>
        </w:rPr>
        <w:t>為了估計自己所在高度，阿明先從收音機獲得山下的基本氣象資料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（</w:t>
      </w:r>
      <w:r w:rsidR="0064198D" w:rsidRPr="00884B69">
        <w:rPr>
          <w:rFonts w:eastAsia="新細明體" w:hint="eastAsia"/>
          <w:spacing w:val="20"/>
          <w:sz w:val="22"/>
          <w:szCs w:val="22"/>
        </w:rPr>
        <w:t>氣溫、氣壓、濕球溫度、相對</w:t>
      </w:r>
      <w:r w:rsidR="002C29CB">
        <w:rPr>
          <w:rFonts w:eastAsia="新細明體" w:hint="eastAsia"/>
          <w:spacing w:val="20"/>
          <w:sz w:val="22"/>
          <w:szCs w:val="22"/>
        </w:rPr>
        <w:t>濕</w:t>
      </w:r>
      <w:r w:rsidR="0064198D" w:rsidRPr="00884B69">
        <w:rPr>
          <w:rFonts w:eastAsia="新細明體" w:hint="eastAsia"/>
          <w:spacing w:val="20"/>
          <w:sz w:val="22"/>
          <w:szCs w:val="22"/>
        </w:rPr>
        <w:t>度等</w:t>
      </w:r>
      <w:r w:rsidR="007313A3" w:rsidRPr="00884B69">
        <w:rPr>
          <w:rFonts w:eastAsia="新細明體" w:hint="eastAsia"/>
          <w:spacing w:val="20"/>
          <w:sz w:val="22"/>
          <w:szCs w:val="22"/>
        </w:rPr>
        <w:t>）</w:t>
      </w:r>
      <w:r w:rsidR="0064198D" w:rsidRPr="00884B69">
        <w:rPr>
          <w:rFonts w:eastAsia="新細明體" w:hint="eastAsia"/>
          <w:spacing w:val="20"/>
          <w:sz w:val="22"/>
          <w:szCs w:val="22"/>
        </w:rPr>
        <w:t>，再利用山下與所在位置所量到之資料的差異推估高度，在地球大氣的分布為正常情況下，下列哪些方法</w:t>
      </w:r>
      <w:r w:rsidR="0064198D" w:rsidRPr="002C29CB">
        <w:rPr>
          <w:rFonts w:eastAsia="新細明體" w:hint="eastAsia"/>
          <w:b/>
          <w:bCs/>
          <w:spacing w:val="20"/>
          <w:sz w:val="22"/>
          <w:szCs w:val="22"/>
          <w:u w:val="single"/>
        </w:rPr>
        <w:t>不可行</w:t>
      </w:r>
      <w:r w:rsidR="0064198D" w:rsidRPr="00884B69">
        <w:rPr>
          <w:rFonts w:eastAsia="新細明體" w:hint="eastAsia"/>
          <w:spacing w:val="20"/>
          <w:sz w:val="22"/>
          <w:szCs w:val="22"/>
        </w:rPr>
        <w:t>？（應選</w:t>
      </w:r>
      <w:r w:rsidR="0064198D" w:rsidRPr="00884B69">
        <w:rPr>
          <w:rFonts w:eastAsia="新細明體" w:hint="eastAsia"/>
          <w:spacing w:val="20"/>
          <w:sz w:val="22"/>
          <w:szCs w:val="22"/>
        </w:rPr>
        <w:t>2</w:t>
      </w:r>
      <w:r w:rsidR="0064198D" w:rsidRPr="00884B69">
        <w:rPr>
          <w:rFonts w:eastAsia="新細明體" w:hint="eastAsia"/>
          <w:spacing w:val="20"/>
          <w:sz w:val="22"/>
          <w:szCs w:val="22"/>
        </w:rPr>
        <w:t>項）</w:t>
      </w:r>
    </w:p>
    <w:p w14:paraId="7D18113D" w14:textId="4686BBA8" w:rsidR="00D65AA0" w:rsidRPr="00783237" w:rsidRDefault="00D65AA0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64198D" w:rsidRPr="00783237">
        <w:rPr>
          <w:rFonts w:eastAsiaTheme="minorEastAsia" w:hint="eastAsia"/>
          <w:spacing w:val="20"/>
        </w:rPr>
        <w:t>測量氣溫，以氣溫每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 w:hint="eastAsia"/>
          <w:spacing w:val="20"/>
        </w:rPr>
        <w:t>公里下降</w:t>
      </w:r>
      <w:r w:rsidR="002C29CB">
        <w:rPr>
          <w:rFonts w:eastAsiaTheme="minorEastAsia" w:hint="eastAsia"/>
          <w:spacing w:val="20"/>
        </w:rPr>
        <w:t>6.5</w:t>
      </w:r>
      <w:r w:rsidR="00B77929">
        <w:rPr>
          <w:rFonts w:eastAsiaTheme="minorEastAsia" w:hint="eastAsia"/>
          <w:spacing w:val="20"/>
        </w:rPr>
        <w:t xml:space="preserve"> </w:t>
      </w:r>
      <w:r w:rsidR="0064198D" w:rsidRPr="00B77929">
        <w:rPr>
          <w:rFonts w:eastAsiaTheme="minorEastAsia"/>
          <w:spacing w:val="20"/>
        </w:rPr>
        <w:t>℃</w:t>
      </w:r>
      <w:r w:rsidR="0064198D" w:rsidRPr="00783237">
        <w:rPr>
          <w:rFonts w:eastAsiaTheme="minorEastAsia" w:hint="eastAsia"/>
          <w:spacing w:val="20"/>
        </w:rPr>
        <w:t>估計</w:t>
      </w:r>
    </w:p>
    <w:p w14:paraId="1F5A58DC" w14:textId="1761BA99" w:rsidR="00D65AA0" w:rsidRPr="00783237" w:rsidRDefault="00D65AA0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64198D" w:rsidRPr="00783237">
        <w:rPr>
          <w:rFonts w:eastAsiaTheme="minorEastAsia" w:hint="eastAsia"/>
          <w:spacing w:val="20"/>
        </w:rPr>
        <w:t>測量氣壓，以氣壓每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 w:hint="eastAsia"/>
          <w:spacing w:val="20"/>
        </w:rPr>
        <w:t>公里下降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/>
          <w:spacing w:val="20"/>
        </w:rPr>
        <w:t>00</w:t>
      </w:r>
      <w:proofErr w:type="gramStart"/>
      <w:r w:rsidR="0064198D" w:rsidRPr="00783237">
        <w:rPr>
          <w:rFonts w:eastAsiaTheme="minorEastAsia" w:hint="eastAsia"/>
          <w:spacing w:val="20"/>
        </w:rPr>
        <w:t>百</w:t>
      </w:r>
      <w:proofErr w:type="gramEnd"/>
      <w:r w:rsidR="0064198D" w:rsidRPr="00783237">
        <w:rPr>
          <w:rFonts w:eastAsiaTheme="minorEastAsia" w:hint="eastAsia"/>
          <w:spacing w:val="20"/>
        </w:rPr>
        <w:t>帕估計</w:t>
      </w:r>
    </w:p>
    <w:p w14:paraId="680FA199" w14:textId="48237B5B" w:rsidR="00D65AA0" w:rsidRPr="00783237" w:rsidRDefault="00D65AA0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r w:rsidR="009B7C26" w:rsidRPr="00783237">
        <w:rPr>
          <w:rFonts w:eastAsiaTheme="minorEastAsia" w:hint="eastAsia"/>
          <w:spacing w:val="20"/>
        </w:rPr>
        <w:t>測量濕球溫度，</w:t>
      </w:r>
      <w:proofErr w:type="gramStart"/>
      <w:r w:rsidR="009B7C26" w:rsidRPr="00783237">
        <w:rPr>
          <w:rFonts w:eastAsiaTheme="minorEastAsia" w:hint="eastAsia"/>
          <w:spacing w:val="20"/>
        </w:rPr>
        <w:t>以濕球</w:t>
      </w:r>
      <w:proofErr w:type="gramEnd"/>
      <w:r w:rsidR="009B7C26" w:rsidRPr="00783237">
        <w:rPr>
          <w:rFonts w:eastAsiaTheme="minorEastAsia" w:hint="eastAsia"/>
          <w:spacing w:val="20"/>
        </w:rPr>
        <w:t>溫度每</w:t>
      </w:r>
      <w:r w:rsidR="009B7C26" w:rsidRPr="00783237">
        <w:rPr>
          <w:rFonts w:eastAsiaTheme="minorEastAsia" w:hint="eastAsia"/>
          <w:spacing w:val="20"/>
        </w:rPr>
        <w:t>1</w:t>
      </w:r>
      <w:r w:rsidR="009B7C26" w:rsidRPr="00783237">
        <w:rPr>
          <w:rFonts w:eastAsiaTheme="minorEastAsia" w:hint="eastAsia"/>
          <w:spacing w:val="20"/>
        </w:rPr>
        <w:t>公里下降</w:t>
      </w:r>
      <w:r w:rsidR="009B7C26" w:rsidRPr="00783237">
        <w:rPr>
          <w:rFonts w:eastAsiaTheme="minorEastAsia" w:hint="eastAsia"/>
          <w:spacing w:val="20"/>
        </w:rPr>
        <w:t>1</w:t>
      </w:r>
      <w:r w:rsidR="009B7C26" w:rsidRPr="00783237">
        <w:rPr>
          <w:rFonts w:eastAsiaTheme="minorEastAsia"/>
          <w:spacing w:val="20"/>
        </w:rPr>
        <w:t>0</w:t>
      </w:r>
      <w:r w:rsidR="00B77929">
        <w:rPr>
          <w:rFonts w:eastAsiaTheme="minorEastAsia" w:hint="eastAsia"/>
          <w:spacing w:val="20"/>
        </w:rPr>
        <w:t xml:space="preserve"> </w:t>
      </w:r>
      <w:r w:rsidR="009B7C26" w:rsidRPr="00B77929">
        <w:rPr>
          <w:rFonts w:eastAsiaTheme="minorEastAsia"/>
          <w:spacing w:val="20"/>
        </w:rPr>
        <w:t>℃</w:t>
      </w:r>
      <w:r w:rsidR="009B7C26" w:rsidRPr="00783237">
        <w:rPr>
          <w:rFonts w:eastAsiaTheme="minorEastAsia" w:hint="eastAsia"/>
          <w:spacing w:val="20"/>
        </w:rPr>
        <w:t>估計</w:t>
      </w:r>
    </w:p>
    <w:p w14:paraId="3AB754D5" w14:textId="08A32A1D" w:rsidR="00D65AA0" w:rsidRPr="00783237" w:rsidRDefault="00D65AA0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="0064198D" w:rsidRPr="00783237">
        <w:rPr>
          <w:rFonts w:eastAsiaTheme="minorEastAsia" w:hint="eastAsia"/>
          <w:spacing w:val="20"/>
        </w:rPr>
        <w:t>測量水的沸點，以水的飽和曲線推估氣壓，再以氣壓每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 w:hint="eastAsia"/>
          <w:spacing w:val="20"/>
        </w:rPr>
        <w:t>公里下降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/>
          <w:spacing w:val="20"/>
        </w:rPr>
        <w:t>00</w:t>
      </w:r>
      <w:proofErr w:type="gramStart"/>
      <w:r w:rsidR="0064198D" w:rsidRPr="00783237">
        <w:rPr>
          <w:rFonts w:eastAsiaTheme="minorEastAsia" w:hint="eastAsia"/>
          <w:spacing w:val="20"/>
        </w:rPr>
        <w:t>百</w:t>
      </w:r>
      <w:proofErr w:type="gramEnd"/>
      <w:r w:rsidR="0064198D" w:rsidRPr="00783237">
        <w:rPr>
          <w:rFonts w:eastAsiaTheme="minorEastAsia" w:hint="eastAsia"/>
          <w:spacing w:val="20"/>
        </w:rPr>
        <w:t>帕估計</w:t>
      </w:r>
    </w:p>
    <w:p w14:paraId="263E3896" w14:textId="6396F9BB" w:rsidR="00D65AA0" w:rsidRPr="00783237" w:rsidRDefault="00D65AA0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r w:rsidR="0064198D" w:rsidRPr="00783237">
        <w:rPr>
          <w:rFonts w:eastAsiaTheme="minorEastAsia" w:hint="eastAsia"/>
          <w:spacing w:val="20"/>
        </w:rPr>
        <w:t>測量相對</w:t>
      </w:r>
      <w:r w:rsidR="002C29CB">
        <w:rPr>
          <w:rFonts w:eastAsia="新細明體" w:hint="eastAsia"/>
          <w:spacing w:val="20"/>
          <w:szCs w:val="22"/>
        </w:rPr>
        <w:t>濕</w:t>
      </w:r>
      <w:r w:rsidR="0064198D" w:rsidRPr="00783237">
        <w:rPr>
          <w:rFonts w:eastAsiaTheme="minorEastAsia" w:hint="eastAsia"/>
          <w:spacing w:val="20"/>
        </w:rPr>
        <w:t>度，再以相對濕度每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 w:hint="eastAsia"/>
          <w:spacing w:val="20"/>
        </w:rPr>
        <w:t>公里下降</w:t>
      </w:r>
      <w:r w:rsidR="0064198D" w:rsidRPr="00783237">
        <w:rPr>
          <w:rFonts w:eastAsiaTheme="minorEastAsia" w:hint="eastAsia"/>
          <w:spacing w:val="20"/>
        </w:rPr>
        <w:t>1</w:t>
      </w:r>
      <w:r w:rsidR="0064198D" w:rsidRPr="00783237">
        <w:rPr>
          <w:rFonts w:eastAsiaTheme="minorEastAsia"/>
          <w:spacing w:val="20"/>
        </w:rPr>
        <w:t>0 %</w:t>
      </w:r>
      <w:r w:rsidR="0064198D" w:rsidRPr="00783237">
        <w:rPr>
          <w:rFonts w:eastAsiaTheme="minorEastAsia" w:hint="eastAsia"/>
          <w:spacing w:val="20"/>
        </w:rPr>
        <w:t>估計</w:t>
      </w:r>
    </w:p>
    <w:p w14:paraId="55F82E8C" w14:textId="7052857F" w:rsidR="00D65AA0" w:rsidRPr="00884B69" w:rsidRDefault="00D65AA0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45.</w:t>
      </w:r>
      <w:r w:rsidR="007313A3" w:rsidRPr="00884B69">
        <w:rPr>
          <w:rFonts w:eastAsia="新細明體"/>
          <w:spacing w:val="20"/>
          <w:sz w:val="22"/>
          <w:szCs w:val="22"/>
        </w:rPr>
        <w:tab/>
      </w:r>
      <w:r w:rsidR="0064198D" w:rsidRPr="00CD17E9">
        <w:rPr>
          <w:rFonts w:eastAsia="新細明體" w:hint="eastAsia"/>
          <w:spacing w:val="24"/>
          <w:sz w:val="22"/>
          <w:szCs w:val="22"/>
        </w:rPr>
        <w:t>若颱風移動方向</w:t>
      </w:r>
      <w:proofErr w:type="gramStart"/>
      <w:r w:rsidR="0064198D" w:rsidRPr="00CD17E9">
        <w:rPr>
          <w:rFonts w:eastAsia="新細明體" w:hint="eastAsia"/>
          <w:spacing w:val="24"/>
          <w:sz w:val="22"/>
          <w:szCs w:val="22"/>
        </w:rPr>
        <w:t>與移速</w:t>
      </w:r>
      <w:proofErr w:type="gramEnd"/>
      <w:r w:rsidR="0064198D" w:rsidRPr="00CD17E9">
        <w:rPr>
          <w:rFonts w:eastAsia="新細明體" w:hint="eastAsia"/>
          <w:spacing w:val="24"/>
          <w:sz w:val="22"/>
          <w:szCs w:val="22"/>
        </w:rPr>
        <w:t>變化不大，中心將在</w:t>
      </w:r>
      <w:r w:rsidR="0064198D" w:rsidRPr="00CD17E9">
        <w:rPr>
          <w:rFonts w:eastAsia="新細明體" w:hint="eastAsia"/>
          <w:spacing w:val="24"/>
          <w:sz w:val="22"/>
          <w:szCs w:val="22"/>
        </w:rPr>
        <w:t>31</w:t>
      </w:r>
      <w:r w:rsidR="0064198D" w:rsidRPr="00CD17E9">
        <w:rPr>
          <w:rFonts w:eastAsia="新細明體" w:hint="eastAsia"/>
          <w:spacing w:val="24"/>
          <w:sz w:val="22"/>
          <w:szCs w:val="22"/>
        </w:rPr>
        <w:t>日</w:t>
      </w:r>
      <w:r w:rsidR="0064198D" w:rsidRPr="00CD17E9">
        <w:rPr>
          <w:rFonts w:eastAsia="新細明體" w:hint="eastAsia"/>
          <w:spacing w:val="24"/>
          <w:sz w:val="22"/>
          <w:szCs w:val="22"/>
        </w:rPr>
        <w:t>15</w:t>
      </w:r>
      <w:r w:rsidR="0064198D" w:rsidRPr="00CD17E9">
        <w:rPr>
          <w:rFonts w:eastAsia="新細明體" w:hint="eastAsia"/>
          <w:spacing w:val="24"/>
          <w:sz w:val="22"/>
          <w:szCs w:val="22"/>
        </w:rPr>
        <w:t>時通過阿明所在地區，</w:t>
      </w:r>
      <w:r w:rsidR="0064198D" w:rsidRPr="00884B69">
        <w:rPr>
          <w:rFonts w:eastAsia="新細明體" w:hint="eastAsia"/>
          <w:spacing w:val="20"/>
          <w:sz w:val="22"/>
          <w:szCs w:val="22"/>
        </w:rPr>
        <w:t>阿明從</w:t>
      </w:r>
      <w:r w:rsidR="0064198D" w:rsidRPr="00884B69">
        <w:rPr>
          <w:rFonts w:eastAsia="新細明體" w:hint="eastAsia"/>
          <w:spacing w:val="20"/>
          <w:sz w:val="22"/>
          <w:szCs w:val="22"/>
        </w:rPr>
        <w:t>31</w:t>
      </w:r>
      <w:r w:rsidR="0064198D" w:rsidRPr="00884B69">
        <w:rPr>
          <w:rFonts w:eastAsia="新細明體" w:hint="eastAsia"/>
          <w:spacing w:val="20"/>
          <w:sz w:val="22"/>
          <w:szCs w:val="22"/>
        </w:rPr>
        <w:t>日</w:t>
      </w:r>
      <w:r w:rsidR="0064198D" w:rsidRPr="00884B69">
        <w:rPr>
          <w:rFonts w:eastAsia="新細明體" w:hint="eastAsia"/>
          <w:spacing w:val="20"/>
          <w:sz w:val="22"/>
          <w:szCs w:val="22"/>
        </w:rPr>
        <w:t>03</w:t>
      </w:r>
      <w:r w:rsidR="0064198D" w:rsidRPr="00884B69">
        <w:rPr>
          <w:rFonts w:eastAsia="新細明體" w:hint="eastAsia"/>
          <w:spacing w:val="20"/>
          <w:sz w:val="22"/>
          <w:szCs w:val="22"/>
        </w:rPr>
        <w:t>時到</w:t>
      </w:r>
      <w:r w:rsidR="0064198D" w:rsidRPr="00884B69">
        <w:rPr>
          <w:rFonts w:eastAsia="新細明體" w:hint="eastAsia"/>
          <w:spacing w:val="20"/>
          <w:sz w:val="22"/>
          <w:szCs w:val="22"/>
        </w:rPr>
        <w:t>01</w:t>
      </w:r>
      <w:r w:rsidR="0064198D" w:rsidRPr="00884B69">
        <w:rPr>
          <w:rFonts w:eastAsia="新細明體" w:hint="eastAsia"/>
          <w:spacing w:val="20"/>
          <w:sz w:val="22"/>
          <w:szCs w:val="22"/>
        </w:rPr>
        <w:t>日</w:t>
      </w:r>
      <w:r w:rsidR="0064198D" w:rsidRPr="00884B69">
        <w:rPr>
          <w:rFonts w:eastAsia="新細明體" w:hint="eastAsia"/>
          <w:spacing w:val="20"/>
          <w:sz w:val="22"/>
          <w:szCs w:val="22"/>
        </w:rPr>
        <w:t>03</w:t>
      </w:r>
      <w:r w:rsidR="0064198D" w:rsidRPr="00884B69">
        <w:rPr>
          <w:rFonts w:eastAsia="新細明體" w:hint="eastAsia"/>
          <w:spacing w:val="20"/>
          <w:sz w:val="22"/>
          <w:szCs w:val="22"/>
        </w:rPr>
        <w:t>時連續觀測氣壓，並將其隨時間之變化畫圖</w:t>
      </w:r>
      <w:r w:rsidR="00CD17E9">
        <w:rPr>
          <w:rFonts w:eastAsia="新細明體" w:hint="eastAsia"/>
          <w:spacing w:val="20"/>
          <w:sz w:val="22"/>
          <w:szCs w:val="22"/>
        </w:rPr>
        <w:t>記</w:t>
      </w:r>
      <w:r w:rsidR="0064198D" w:rsidRPr="00884B69">
        <w:rPr>
          <w:rFonts w:eastAsia="新細明體" w:hint="eastAsia"/>
          <w:spacing w:val="20"/>
          <w:sz w:val="22"/>
          <w:szCs w:val="22"/>
        </w:rPr>
        <w:t>錄，各圖的橫軸是時間往右增加，三角形代表</w:t>
      </w:r>
      <w:r w:rsidR="0064198D" w:rsidRPr="00884B69">
        <w:rPr>
          <w:rFonts w:eastAsia="新細明體" w:hint="eastAsia"/>
          <w:spacing w:val="20"/>
          <w:sz w:val="22"/>
          <w:szCs w:val="22"/>
        </w:rPr>
        <w:t>31</w:t>
      </w:r>
      <w:r w:rsidR="0064198D" w:rsidRPr="00884B69">
        <w:rPr>
          <w:rFonts w:eastAsia="新細明體" w:hint="eastAsia"/>
          <w:spacing w:val="20"/>
          <w:sz w:val="22"/>
          <w:szCs w:val="22"/>
        </w:rPr>
        <w:t>日</w:t>
      </w:r>
      <w:r w:rsidR="0064198D" w:rsidRPr="00884B69">
        <w:rPr>
          <w:rFonts w:eastAsia="新細明體" w:hint="eastAsia"/>
          <w:spacing w:val="20"/>
          <w:sz w:val="22"/>
          <w:szCs w:val="22"/>
        </w:rPr>
        <w:t>15</w:t>
      </w:r>
      <w:r w:rsidR="0064198D" w:rsidRPr="00884B69">
        <w:rPr>
          <w:rFonts w:eastAsia="新細明體" w:hint="eastAsia"/>
          <w:spacing w:val="20"/>
          <w:sz w:val="22"/>
          <w:szCs w:val="22"/>
        </w:rPr>
        <w:t>時，下列何者最可能是氣壓隨時間變化的曲線？</w:t>
      </w:r>
    </w:p>
    <w:p w14:paraId="23C589D9" w14:textId="4C8F15F6" w:rsidR="00E7083F" w:rsidRDefault="009B7C26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rFonts w:hint="eastAsia"/>
          <w:spacing w:val="20"/>
          <w:sz w:val="22"/>
        </w:rPr>
        <w:t>(A)</w:t>
      </w:r>
      <w:r w:rsidRP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(B)</w:t>
      </w:r>
      <w:r w:rsidR="00E7083F">
        <w:rPr>
          <w:spacing w:val="20"/>
          <w:sz w:val="22"/>
        </w:rPr>
        <w:tab/>
      </w:r>
      <w:r w:rsidRPr="00E7083F">
        <w:rPr>
          <w:rFonts w:hint="eastAsia"/>
          <w:spacing w:val="20"/>
          <w:sz w:val="22"/>
        </w:rPr>
        <w:t>(C)</w:t>
      </w:r>
    </w:p>
    <w:p w14:paraId="13990185" w14:textId="06F1CBB2" w:rsidR="00E7083F" w:rsidRDefault="00146B54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rFonts w:hint="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20512" behindDoc="1" locked="0" layoutInCell="1" allowOverlap="1" wp14:anchorId="36D494F0" wp14:editId="753BB212">
                <wp:simplePos x="0" y="0"/>
                <wp:positionH relativeFrom="column">
                  <wp:posOffset>4373245</wp:posOffset>
                </wp:positionH>
                <wp:positionV relativeFrom="paragraph">
                  <wp:posOffset>46355</wp:posOffset>
                </wp:positionV>
                <wp:extent cx="1493520" cy="629920"/>
                <wp:effectExtent l="0" t="0" r="30480" b="17780"/>
                <wp:wrapNone/>
                <wp:docPr id="130" name="群組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1493520" cy="629920"/>
                          <a:chOff x="39633" y="1571"/>
                          <a:chExt cx="11353" cy="4800"/>
                        </a:xfrm>
                      </wpg:grpSpPr>
                      <wps:wsp>
                        <wps:cNvPr id="131" name="手繪多邊形: 圖案 8"/>
                        <wps:cNvSpPr>
                          <a:spLocks/>
                        </wps:cNvSpPr>
                        <wps:spPr bwMode="auto">
                          <a:xfrm>
                            <a:off x="39699" y="2682"/>
                            <a:ext cx="11240" cy="1909"/>
                          </a:xfrm>
                          <a:custGeom>
                            <a:avLst/>
                            <a:gdLst>
                              <a:gd name="T0" fmla="*/ 0 w 1634067"/>
                              <a:gd name="T1" fmla="*/ 182034 h 190924"/>
                              <a:gd name="T2" fmla="*/ 430982 w 1634067"/>
                              <a:gd name="T3" fmla="*/ 169334 h 190924"/>
                              <a:gd name="T4" fmla="*/ 666858 w 1634067"/>
                              <a:gd name="T5" fmla="*/ 33867 h 190924"/>
                              <a:gd name="T6" fmla="*/ 1124049 w 1634067"/>
                              <a:gd name="T7" fmla="*/ 0 h 190924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34067" h="190924">
                                <a:moveTo>
                                  <a:pt x="0" y="182034"/>
                                </a:moveTo>
                                <a:cubicBezTo>
                                  <a:pt x="315030" y="196498"/>
                                  <a:pt x="464960" y="194029"/>
                                  <a:pt x="626532" y="169334"/>
                                </a:cubicBezTo>
                                <a:cubicBezTo>
                                  <a:pt x="788104" y="144639"/>
                                  <a:pt x="801511" y="62089"/>
                                  <a:pt x="969433" y="33867"/>
                                </a:cubicBezTo>
                                <a:cubicBezTo>
                                  <a:pt x="1137356" y="5645"/>
                                  <a:pt x="1371953" y="1411"/>
                                  <a:pt x="1634067" y="0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1ADC969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132" name="群組 53"/>
                        <wpg:cNvGrpSpPr>
                          <a:grpSpLocks/>
                        </wpg:cNvGrpSpPr>
                        <wpg:grpSpPr bwMode="auto">
                          <a:xfrm>
                            <a:off x="39633" y="1571"/>
                            <a:ext cx="11354" cy="4801"/>
                            <a:chOff x="0" y="0"/>
                            <a:chExt cx="15814" cy="6650"/>
                          </a:xfrm>
                        </wpg:grpSpPr>
                        <wpg:grpSp>
                          <wpg:cNvPr id="133" name="群組 5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5814" cy="5897"/>
                              <a:chOff x="0" y="0"/>
                              <a:chExt cx="16665" cy="6830"/>
                            </a:xfrm>
                          </wpg:grpSpPr>
                          <wps:wsp>
                            <wps:cNvPr id="134" name="直線接點 5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5"/>
                                <a:ext cx="8" cy="681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" name="直線接點 5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608" y="0"/>
                                <a:ext cx="28" cy="680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6" name="直線接點 5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822"/>
                                <a:ext cx="166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7" name="直線接點 5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54" y="5956"/>
                                <a:ext cx="0" cy="85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38" name="等腰三角形 138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8" y="6155"/>
                              <a:ext cx="457" cy="495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1AC789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494F0" id="群組 17" o:spid="_x0000_s1314" style="position:absolute;left:0;text-align:left;margin-left:344.35pt;margin-top:3.65pt;width:117.6pt;height:49.6pt;z-index:-251795968;mso-width-relative:margin;mso-height-relative:margin" coordorigin="39633,1571" coordsize="11353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">
                <o:lock v:ext="edit" aspectratio="t"/>
                <v:shape id="手繪多邊形: 圖案 8" o:spid="_x0000_s1315" style="position:absolute;left:39699;top:2682;width:11240;height:1909;visibility:visible;mso-wrap-style:square;v-text-anchor:middle" coordsize="1634067,19092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" adj="-11796480,,5400" path="m,182034v315030,14464,464960,11995,626532,-12700c788104,144639,801511,62089,969433,33867,1137356,5645,1371953,1411,1634067,e" filled="f" strokecolor="black [3213]" strokeweight="1pt">
                  <v:stroke joinstyle="miter"/>
                  <v:formulas/>
                  <v:path arrowok="t" o:connecttype="custom" o:connectlocs="0,1820;2965,1693;4587,339;7732,0" o:connectangles="0,0,0,0" textboxrect="0,0,1634067,190924"/>
                  <v:textbox>
                    <w:txbxContent>
                      <w:p w14:paraId="31ADC969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group id="群組 53" o:spid="_x0000_s1316" style="position:absolute;left:39633;top:1571;width:11354;height:4801" coordsize="15814,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group id="群組 54" o:spid="_x0000_s1317" style="position:absolute;width:15814;height:5897" coordsize="16665,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<v:line id="直線接點 56" o:spid="_x0000_s1318" style="position:absolute;visibility:visible;mso-wrap-style:square" from="0,15" to="8,6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" strokeweight=".5pt">
                      <v:stroke joinstyle="miter"/>
                    </v:line>
                    <v:line id="直線接點 57" o:spid="_x0000_s1319" style="position:absolute;visibility:visible;mso-wrap-style:square" from="16608,0" to="16636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" strokeweight=".5pt">
                      <v:stroke joinstyle="miter"/>
                    </v:line>
                    <v:line id="直線接點 58" o:spid="_x0000_s1320" style="position:absolute;visibility:visible;mso-wrap-style:square" from="0,6822" to="16665,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" strokeweight=".5pt">
                      <v:stroke joinstyle="miter"/>
                    </v:line>
                    <v:line id="直線接點 59" o:spid="_x0000_s1321" style="position:absolute;visibility:visible;mso-wrap-style:square" from="8454,5956" to="8454,6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" strokeweight=".5pt">
                      <v:stroke joinstyle="miter"/>
                    </v:line>
                  </v:group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等腰三角形 138" o:spid="_x0000_s1322" type="#_x0000_t5" style="position:absolute;left:7788;top:6155;width:457;height: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" fillcolor="black [3213]" strokecolor="black [3213]" strokeweight="1pt">
                    <v:textbox>
                      <w:txbxContent>
                        <w:p w14:paraId="5E1AC789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E7083F">
        <w:rPr>
          <w:rFonts w:hint="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17440" behindDoc="0" locked="0" layoutInCell="1" allowOverlap="1" wp14:anchorId="09C57542" wp14:editId="0E2B601E">
                <wp:simplePos x="0" y="0"/>
                <wp:positionH relativeFrom="column">
                  <wp:posOffset>2473960</wp:posOffset>
                </wp:positionH>
                <wp:positionV relativeFrom="paragraph">
                  <wp:posOffset>33020</wp:posOffset>
                </wp:positionV>
                <wp:extent cx="1493520" cy="629920"/>
                <wp:effectExtent l="0" t="0" r="30480" b="17780"/>
                <wp:wrapNone/>
                <wp:docPr id="166" name="群組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1493520" cy="629920"/>
                          <a:chOff x="26521" y="1447"/>
                          <a:chExt cx="11348" cy="4800"/>
                        </a:xfrm>
                      </wpg:grpSpPr>
                      <wps:wsp>
                        <wps:cNvPr id="167" name="手繪多邊形: 圖案 7"/>
                        <wps:cNvSpPr>
                          <a:spLocks/>
                        </wps:cNvSpPr>
                        <wps:spPr bwMode="auto">
                          <a:xfrm>
                            <a:off x="26602" y="2028"/>
                            <a:ext cx="11161" cy="2925"/>
                          </a:xfrm>
                          <a:custGeom>
                            <a:avLst/>
                            <a:gdLst>
                              <a:gd name="T0" fmla="*/ 0 w 1638300"/>
                              <a:gd name="T1" fmla="*/ 0 h 1105220"/>
                              <a:gd name="T2" fmla="*/ 132656 w 1638300"/>
                              <a:gd name="T3" fmla="*/ 17923 h 1105220"/>
                              <a:gd name="T4" fmla="*/ 262428 w 1638300"/>
                              <a:gd name="T5" fmla="*/ 92978 h 1105220"/>
                              <a:gd name="T6" fmla="*/ 441226 w 1638300"/>
                              <a:gd name="T7" fmla="*/ 224044 h 1105220"/>
                              <a:gd name="T8" fmla="*/ 570999 w 1638300"/>
                              <a:gd name="T9" fmla="*/ 292377 h 1105220"/>
                              <a:gd name="T10" fmla="*/ 643094 w 1638300"/>
                              <a:gd name="T11" fmla="*/ 235246 h 1105220"/>
                              <a:gd name="T12" fmla="*/ 804588 w 1638300"/>
                              <a:gd name="T13" fmla="*/ 114262 h 1105220"/>
                              <a:gd name="T14" fmla="*/ 963200 w 1638300"/>
                              <a:gd name="T15" fmla="*/ 33607 h 1105220"/>
                              <a:gd name="T16" fmla="*/ 1116043 w 1638300"/>
                              <a:gd name="T17" fmla="*/ 2240 h 1105220"/>
                              <a:gd name="T18" fmla="*/ 1116043 w 1638300"/>
                              <a:gd name="T19" fmla="*/ 2240 h 1105220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</a:gdLst>
                            <a:ahLst/>
                            <a:cxnLst>
                              <a:cxn ang="T20">
                                <a:pos x="T0" y="T1"/>
                              </a:cxn>
                              <a:cxn ang="T21">
                                <a:pos x="T2" y="T3"/>
                              </a:cxn>
                              <a:cxn ang="T22">
                                <a:pos x="T4" y="T5"/>
                              </a:cxn>
                              <a:cxn ang="T23">
                                <a:pos x="T6" y="T7"/>
                              </a:cxn>
                              <a:cxn ang="T24">
                                <a:pos x="T8" y="T9"/>
                              </a:cxn>
                              <a:cxn ang="T25">
                                <a:pos x="T10" y="T11"/>
                              </a:cxn>
                              <a:cxn ang="T26">
                                <a:pos x="T12" y="T13"/>
                              </a:cxn>
                              <a:cxn ang="T27">
                                <a:pos x="T14" y="T15"/>
                              </a:cxn>
                              <a:cxn ang="T28">
                                <a:pos x="T16" y="T17"/>
                              </a:cxn>
                              <a:cxn ang="T29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638300" h="1105220">
                                <a:moveTo>
                                  <a:pt x="0" y="0"/>
                                </a:moveTo>
                                <a:cubicBezTo>
                                  <a:pt x="65264" y="4586"/>
                                  <a:pt x="130528" y="9172"/>
                                  <a:pt x="194733" y="67733"/>
                                </a:cubicBezTo>
                                <a:cubicBezTo>
                                  <a:pt x="258938" y="126294"/>
                                  <a:pt x="309739" y="221544"/>
                                  <a:pt x="385233" y="351366"/>
                                </a:cubicBezTo>
                                <a:cubicBezTo>
                                  <a:pt x="460727" y="481188"/>
                                  <a:pt x="572205" y="721077"/>
                                  <a:pt x="647700" y="846666"/>
                                </a:cubicBezTo>
                                <a:cubicBezTo>
                                  <a:pt x="723195" y="972255"/>
                                  <a:pt x="788811" y="1097844"/>
                                  <a:pt x="838200" y="1104900"/>
                                </a:cubicBezTo>
                                <a:cubicBezTo>
                                  <a:pt x="887589" y="1111956"/>
                                  <a:pt x="886883" y="1001184"/>
                                  <a:pt x="944033" y="889000"/>
                                </a:cubicBezTo>
                                <a:cubicBezTo>
                                  <a:pt x="1001183" y="776816"/>
                                  <a:pt x="1102782" y="558799"/>
                                  <a:pt x="1181099" y="431799"/>
                                </a:cubicBezTo>
                                <a:cubicBezTo>
                                  <a:pt x="1259416" y="304799"/>
                                  <a:pt x="1337733" y="197556"/>
                                  <a:pt x="1413933" y="127000"/>
                                </a:cubicBezTo>
                                <a:cubicBezTo>
                                  <a:pt x="1490133" y="56445"/>
                                  <a:pt x="1638300" y="8466"/>
                                  <a:pt x="1638300" y="8466"/>
                                </a:cubicBezTo>
                                <a:lnTo>
                                  <a:pt x="1638300" y="846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786231B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168" name="群組 13"/>
                        <wpg:cNvGrpSpPr>
                          <a:grpSpLocks/>
                        </wpg:cNvGrpSpPr>
                        <wpg:grpSpPr bwMode="auto">
                          <a:xfrm>
                            <a:off x="26521" y="1447"/>
                            <a:ext cx="11349" cy="4801"/>
                            <a:chOff x="25722" y="7407"/>
                            <a:chExt cx="15804" cy="6650"/>
                          </a:xfrm>
                        </wpg:grpSpPr>
                        <wpg:grpSp>
                          <wpg:cNvPr id="169" name="群組 23"/>
                          <wpg:cNvGrpSpPr>
                            <a:grpSpLocks/>
                          </wpg:cNvGrpSpPr>
                          <wpg:grpSpPr bwMode="auto">
                            <a:xfrm>
                              <a:off x="25722" y="7407"/>
                              <a:ext cx="15805" cy="5898"/>
                              <a:chOff x="0" y="0"/>
                              <a:chExt cx="16665" cy="6830"/>
                            </a:xfrm>
                          </wpg:grpSpPr>
                          <wps:wsp>
                            <wps:cNvPr id="170" name="直線接點 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5"/>
                                <a:ext cx="8" cy="681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1" name="直線接點 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608" y="0"/>
                                <a:ext cx="28" cy="680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2" name="直線接點 2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822"/>
                                <a:ext cx="166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3" name="直線接點 2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54" y="5956"/>
                                <a:ext cx="0" cy="85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74" name="等腰三角形 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511" y="13563"/>
                              <a:ext cx="457" cy="495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309649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C57542" id="群組 14" o:spid="_x0000_s1323" style="position:absolute;left:0;text-align:left;margin-left:194.8pt;margin-top:2.6pt;width:117.6pt;height:49.6pt;z-index:251517440;mso-width-relative:margin;mso-height-relative:margin" coordorigin="26521,1447" coordsize="11348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">
                <o:lock v:ext="edit" aspectratio="t"/>
                <v:shape id="手繪多邊形: 圖案 7" o:spid="_x0000_s1324" style="position:absolute;left:26602;top:2028;width:11161;height:2925;visibility:visible;mso-wrap-style:square;v-text-anchor:middle" coordsize="1638300,11052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" adj="-11796480,,5400" path="m,c65264,4586,130528,9172,194733,67733v64205,58561,115006,153811,190500,283633c460727,481188,572205,721077,647700,846666v75495,125589,141111,251178,190500,258234c887589,1111956,886883,1001184,944033,889000v57150,-112184,158749,-330201,237066,-457201c1259416,304799,1337733,197556,1413933,127000,1490133,56445,1638300,8466,1638300,8466r,e" filled="f" strokecolor="black [3213]" strokeweight="1pt">
                  <v:stroke joinstyle="miter"/>
                  <v:formulas/>
                  <v:path arrowok="t" o:connecttype="custom" o:connectlocs="0,0;904,47;1788,246;3006,593;3890,774;4381,623;5481,302;6562,89;7603,6;7603,6" o:connectangles="0,0,0,0,0,0,0,0,0,0" textboxrect="0,0,1638300,1105220"/>
                  <v:textbox>
                    <w:txbxContent>
                      <w:p w14:paraId="1786231B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group id="群組 13" o:spid="_x0000_s1325" style="position:absolute;left:26521;top:1447;width:11349;height:4801" coordorigin="25722,7407" coordsize="15804,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group id="_x0000_s1326" style="position:absolute;left:25722;top:7407;width:15805;height:5898" coordsize="16665,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  <v:line id="直線接點 25" o:spid="_x0000_s1327" style="position:absolute;visibility:visible;mso-wrap-style:square" from="0,15" to="8,6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" strokeweight=".5pt">
                      <v:stroke joinstyle="miter"/>
                    </v:line>
                    <v:line id="直線接點 26" o:spid="_x0000_s1328" style="position:absolute;visibility:visible;mso-wrap-style:square" from="16608,0" to="16636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" strokeweight=".5pt">
                      <v:stroke joinstyle="miter"/>
                    </v:line>
                    <v:line id="直線接點 27" o:spid="_x0000_s1329" style="position:absolute;visibility:visible;mso-wrap-style:square" from="0,6822" to="16665,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" strokeweight=".5pt">
                      <v:stroke joinstyle="miter"/>
                    </v:line>
                    <v:line id="直線接點 28" o:spid="_x0000_s1330" style="position:absolute;visibility:visible;mso-wrap-style:square" from="8454,5956" to="8454,6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" strokeweight=".5pt">
                      <v:stroke joinstyle="miter"/>
                    </v:line>
                  </v:group>
                  <v:shape id="等腰三角形 12" o:spid="_x0000_s1331" type="#_x0000_t5" style="position:absolute;left:33511;top:13563;width:457;height: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" fillcolor="black [3213]" strokecolor="black [3213]" strokeweight="1pt">
                    <v:textbox>
                      <w:txbxContent>
                        <w:p w14:paraId="7D309649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E7083F">
        <w:rPr>
          <w:rFonts w:hint="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18464" behindDoc="1" locked="0" layoutInCell="1" allowOverlap="1" wp14:anchorId="0E5A26F5" wp14:editId="311310E0">
                <wp:simplePos x="0" y="0"/>
                <wp:positionH relativeFrom="column">
                  <wp:posOffset>566420</wp:posOffset>
                </wp:positionH>
                <wp:positionV relativeFrom="paragraph">
                  <wp:posOffset>32385</wp:posOffset>
                </wp:positionV>
                <wp:extent cx="1493520" cy="629920"/>
                <wp:effectExtent l="0" t="0" r="30480" b="17780"/>
                <wp:wrapNone/>
                <wp:docPr id="157" name="群組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1493520" cy="629920"/>
                          <a:chOff x="26602" y="7515"/>
                          <a:chExt cx="11354" cy="4800"/>
                        </a:xfrm>
                      </wpg:grpSpPr>
                      <wps:wsp>
                        <wps:cNvPr id="158" name="手繪多邊形: 圖案 41"/>
                        <wps:cNvSpPr>
                          <a:spLocks/>
                        </wps:cNvSpPr>
                        <wps:spPr bwMode="auto">
                          <a:xfrm rot="10800000">
                            <a:off x="26668" y="8001"/>
                            <a:ext cx="11126" cy="3048"/>
                          </a:xfrm>
                          <a:custGeom>
                            <a:avLst/>
                            <a:gdLst>
                              <a:gd name="T0" fmla="*/ 0 w 1638300"/>
                              <a:gd name="T1" fmla="*/ 0 h 1105220"/>
                              <a:gd name="T2" fmla="*/ 132245 w 1638300"/>
                              <a:gd name="T3" fmla="*/ 18680 h 1105220"/>
                              <a:gd name="T4" fmla="*/ 261616 w 1638300"/>
                              <a:gd name="T5" fmla="*/ 96900 h 1105220"/>
                              <a:gd name="T6" fmla="*/ 439860 w 1638300"/>
                              <a:gd name="T7" fmla="*/ 233495 h 1105220"/>
                              <a:gd name="T8" fmla="*/ 569231 w 1638300"/>
                              <a:gd name="T9" fmla="*/ 304712 h 1105220"/>
                              <a:gd name="T10" fmla="*/ 641103 w 1638300"/>
                              <a:gd name="T11" fmla="*/ 245170 h 1105220"/>
                              <a:gd name="T12" fmla="*/ 802098 w 1638300"/>
                              <a:gd name="T13" fmla="*/ 119082 h 1105220"/>
                              <a:gd name="T14" fmla="*/ 960218 w 1638300"/>
                              <a:gd name="T15" fmla="*/ 35024 h 1105220"/>
                              <a:gd name="T16" fmla="*/ 1112588 w 1638300"/>
                              <a:gd name="T17" fmla="*/ 2335 h 1105220"/>
                              <a:gd name="T18" fmla="*/ 1112588 w 1638300"/>
                              <a:gd name="T19" fmla="*/ 2335 h 1105220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</a:gdLst>
                            <a:ahLst/>
                            <a:cxnLst>
                              <a:cxn ang="T20">
                                <a:pos x="T0" y="T1"/>
                              </a:cxn>
                              <a:cxn ang="T21">
                                <a:pos x="T2" y="T3"/>
                              </a:cxn>
                              <a:cxn ang="T22">
                                <a:pos x="T4" y="T5"/>
                              </a:cxn>
                              <a:cxn ang="T23">
                                <a:pos x="T6" y="T7"/>
                              </a:cxn>
                              <a:cxn ang="T24">
                                <a:pos x="T8" y="T9"/>
                              </a:cxn>
                              <a:cxn ang="T25">
                                <a:pos x="T10" y="T11"/>
                              </a:cxn>
                              <a:cxn ang="T26">
                                <a:pos x="T12" y="T13"/>
                              </a:cxn>
                              <a:cxn ang="T27">
                                <a:pos x="T14" y="T15"/>
                              </a:cxn>
                              <a:cxn ang="T28">
                                <a:pos x="T16" y="T17"/>
                              </a:cxn>
                              <a:cxn ang="T29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638300" h="1105220">
                                <a:moveTo>
                                  <a:pt x="0" y="0"/>
                                </a:moveTo>
                                <a:cubicBezTo>
                                  <a:pt x="65264" y="4586"/>
                                  <a:pt x="130528" y="9172"/>
                                  <a:pt x="194733" y="67733"/>
                                </a:cubicBezTo>
                                <a:cubicBezTo>
                                  <a:pt x="258938" y="126294"/>
                                  <a:pt x="309739" y="221544"/>
                                  <a:pt x="385233" y="351366"/>
                                </a:cubicBezTo>
                                <a:cubicBezTo>
                                  <a:pt x="460727" y="481188"/>
                                  <a:pt x="572205" y="721077"/>
                                  <a:pt x="647700" y="846666"/>
                                </a:cubicBezTo>
                                <a:cubicBezTo>
                                  <a:pt x="723195" y="972255"/>
                                  <a:pt x="788811" y="1097844"/>
                                  <a:pt x="838200" y="1104900"/>
                                </a:cubicBezTo>
                                <a:cubicBezTo>
                                  <a:pt x="887589" y="1111956"/>
                                  <a:pt x="886883" y="1001184"/>
                                  <a:pt x="944033" y="889000"/>
                                </a:cubicBezTo>
                                <a:cubicBezTo>
                                  <a:pt x="1001183" y="776816"/>
                                  <a:pt x="1102782" y="558799"/>
                                  <a:pt x="1181099" y="431799"/>
                                </a:cubicBezTo>
                                <a:cubicBezTo>
                                  <a:pt x="1259416" y="304799"/>
                                  <a:pt x="1337733" y="197556"/>
                                  <a:pt x="1413933" y="127000"/>
                                </a:cubicBezTo>
                                <a:cubicBezTo>
                                  <a:pt x="1490133" y="56445"/>
                                  <a:pt x="1638300" y="8466"/>
                                  <a:pt x="1638300" y="8466"/>
                                </a:cubicBezTo>
                                <a:lnTo>
                                  <a:pt x="1638300" y="846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3A0C9BE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159" name="群組 31"/>
                        <wpg:cNvGrpSpPr>
                          <a:grpSpLocks/>
                        </wpg:cNvGrpSpPr>
                        <wpg:grpSpPr bwMode="auto">
                          <a:xfrm>
                            <a:off x="26602" y="7515"/>
                            <a:ext cx="11354" cy="4800"/>
                            <a:chOff x="0" y="0"/>
                            <a:chExt cx="15814" cy="6650"/>
                          </a:xfrm>
                        </wpg:grpSpPr>
                        <wpg:grpSp>
                          <wpg:cNvPr id="160" name="群組 32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5814" cy="5897"/>
                              <a:chOff x="0" y="0"/>
                              <a:chExt cx="16665" cy="6830"/>
                            </a:xfrm>
                          </wpg:grpSpPr>
                          <wps:wsp>
                            <wps:cNvPr id="161" name="直線接點 3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5"/>
                                <a:ext cx="8" cy="681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2" name="直線接點 3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608" y="0"/>
                                <a:ext cx="28" cy="680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3" name="直線接點 3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822"/>
                                <a:ext cx="166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4" name="直線接點 3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54" y="5956"/>
                                <a:ext cx="0" cy="85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65" name="等腰三角形 165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8" y="6155"/>
                              <a:ext cx="457" cy="495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742181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A26F5" id="群組 15" o:spid="_x0000_s1332" style="position:absolute;left:0;text-align:left;margin-left:44.6pt;margin-top:2.55pt;width:117.6pt;height:49.6pt;z-index:-251798016;mso-width-relative:margin;mso-height-relative:margin" coordorigin="26602,7515" coordsize="11354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">
                <o:lock v:ext="edit" aspectratio="t"/>
                <v:shape id="手繪多邊形: 圖案 41" o:spid="_x0000_s1333" style="position:absolute;left:26668;top:8001;width:11126;height:3048;rotation:180;visibility:visible;mso-wrap-style:square;v-text-anchor:middle" coordsize="1638300,11052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" adj="-11796480,,5400" path="m,c65264,4586,130528,9172,194733,67733v64205,58561,115006,153811,190500,283633c460727,481188,572205,721077,647700,846666v75495,125589,141111,251178,190500,258234c887589,1111956,886883,1001184,944033,889000v57150,-112184,158749,-330201,237066,-457201c1259416,304799,1337733,197556,1413933,127000,1490133,56445,1638300,8466,1638300,8466r,e" filled="f" strokecolor="black [3213]" strokeweight="1pt">
                  <v:stroke joinstyle="miter"/>
                  <v:formulas/>
                  <v:path arrowok="t" o:connecttype="custom" o:connectlocs="0,0;898,52;1777,267;2987,644;3866,840;4354,676;5447,328;6521,97;7556,6;7556,6" o:connectangles="0,0,0,0,0,0,0,0,0,0" textboxrect="0,0,1638300,1105220"/>
                  <v:textbox>
                    <w:txbxContent>
                      <w:p w14:paraId="73A0C9BE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group id="群組 31" o:spid="_x0000_s1334" style="position:absolute;left:26602;top:7515;width:11354;height:4800" coordsize="15814,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group id="群組 32" o:spid="_x0000_s1335" style="position:absolute;width:15814;height:5897" coordsize="16665,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  <v:line id="直線接點 34" o:spid="_x0000_s1336" style="position:absolute;visibility:visible;mso-wrap-style:square" from="0,15" to="8,6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" strokeweight=".5pt">
                      <v:stroke joinstyle="miter"/>
                    </v:line>
                    <v:line id="直線接點 35" o:spid="_x0000_s1337" style="position:absolute;visibility:visible;mso-wrap-style:square" from="16608,0" to="16636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" strokeweight=".5pt">
                      <v:stroke joinstyle="miter"/>
                    </v:line>
                    <v:line id="直線接點 36" o:spid="_x0000_s1338" style="position:absolute;visibility:visible;mso-wrap-style:square" from="0,6822" to="16665,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" strokeweight=".5pt">
                      <v:stroke joinstyle="miter"/>
                    </v:line>
                    <v:line id="直線接點 37" o:spid="_x0000_s1339" style="position:absolute;visibility:visible;mso-wrap-style:square" from="8454,5956" to="8454,6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" strokeweight=".5pt">
                      <v:stroke joinstyle="miter"/>
                    </v:line>
                  </v:group>
                  <v:shape id="等腰三角形 165" o:spid="_x0000_s1340" type="#_x0000_t5" style="position:absolute;left:7788;top:6155;width:457;height: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" fillcolor="black [3213]" strokecolor="black [3213]" strokeweight="1pt">
                    <v:textbox>
                      <w:txbxContent>
                        <w:p w14:paraId="5C742181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E7083F">
        <w:rPr>
          <w:rFonts w:hint="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19488" behindDoc="1" locked="0" layoutInCell="1" allowOverlap="1" wp14:anchorId="20FF8D21" wp14:editId="437B4122">
                <wp:simplePos x="0" y="0"/>
                <wp:positionH relativeFrom="column">
                  <wp:posOffset>2483485</wp:posOffset>
                </wp:positionH>
                <wp:positionV relativeFrom="paragraph">
                  <wp:posOffset>1183005</wp:posOffset>
                </wp:positionV>
                <wp:extent cx="1493520" cy="629920"/>
                <wp:effectExtent l="0" t="0" r="30480" b="17780"/>
                <wp:wrapNone/>
                <wp:docPr id="139" name="群組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1493520" cy="629920"/>
                          <a:chOff x="26717" y="13268"/>
                          <a:chExt cx="11353" cy="4800"/>
                        </a:xfrm>
                      </wpg:grpSpPr>
                      <wps:wsp>
                        <wps:cNvPr id="140" name="手繪多邊形: 圖案 9"/>
                        <wps:cNvSpPr>
                          <a:spLocks/>
                        </wps:cNvSpPr>
                        <wps:spPr bwMode="auto">
                          <a:xfrm flipV="1">
                            <a:off x="26722" y="15081"/>
                            <a:ext cx="11235" cy="151"/>
                          </a:xfrm>
                          <a:custGeom>
                            <a:avLst/>
                            <a:gdLst>
                              <a:gd name="T0" fmla="*/ 0 w 10000"/>
                              <a:gd name="T1" fmla="*/ 0 h 4656"/>
                              <a:gd name="T2" fmla="*/ 450064 w 10000"/>
                              <a:gd name="T3" fmla="*/ 8386 h 4656"/>
                              <a:gd name="T4" fmla="*/ 682736 w 10000"/>
                              <a:gd name="T5" fmla="*/ 15069 h 4656"/>
                              <a:gd name="T6" fmla="*/ 1123476 w 10000"/>
                              <a:gd name="T7" fmla="*/ 9305 h 4656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000" h="4656">
                                <a:moveTo>
                                  <a:pt x="0" y="0"/>
                                </a:moveTo>
                                <a:lnTo>
                                  <a:pt x="4006" y="2591"/>
                                </a:lnTo>
                                <a:lnTo>
                                  <a:pt x="6077" y="4656"/>
                                </a:lnTo>
                                <a:cubicBezTo>
                                  <a:pt x="7416" y="3459"/>
                                  <a:pt x="8383" y="5494"/>
                                  <a:pt x="10000" y="2875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73B588C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141" name="群組 141"/>
                        <wpg:cNvGrpSpPr>
                          <a:grpSpLocks/>
                        </wpg:cNvGrpSpPr>
                        <wpg:grpSpPr bwMode="auto">
                          <a:xfrm>
                            <a:off x="26717" y="13268"/>
                            <a:ext cx="11354" cy="4800"/>
                            <a:chOff x="0" y="0"/>
                            <a:chExt cx="15814" cy="6650"/>
                          </a:xfrm>
                        </wpg:grpSpPr>
                        <wpg:grpSp>
                          <wpg:cNvPr id="142" name="群組 142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5814" cy="5897"/>
                              <a:chOff x="0" y="0"/>
                              <a:chExt cx="16665" cy="6830"/>
                            </a:xfrm>
                          </wpg:grpSpPr>
                          <wps:wsp>
                            <wps:cNvPr id="143" name="直線接點 4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5"/>
                                <a:ext cx="8" cy="681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4" name="直線接點 5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608" y="0"/>
                                <a:ext cx="28" cy="680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5" name="直線接點 5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822"/>
                                <a:ext cx="166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6" name="直線接點 5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54" y="5956"/>
                                <a:ext cx="0" cy="85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47" name="等腰三角形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8" y="6155"/>
                              <a:ext cx="457" cy="495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4ADA33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F8D21" id="群組 16" o:spid="_x0000_s1341" style="position:absolute;left:0;text-align:left;margin-left:195.55pt;margin-top:93.15pt;width:117.6pt;height:49.6pt;z-index:-251796992;mso-width-relative:margin;mso-height-relative:margin" coordorigin="26717,13268" coordsize="11353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">
                <o:lock v:ext="edit" aspectratio="t"/>
                <v:shape id="手繪多邊形: 圖案 9" o:spid="_x0000_s1342" style="position:absolute;left:26722;top:15081;width:11235;height:151;flip:y;visibility:visible;mso-wrap-style:square;v-text-anchor:middle" coordsize="10000,46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" adj="-11796480,,5400" path="m,l4006,2591,6077,4656c7416,3459,8383,5494,10000,2875e" filled="f" strokecolor="black [3213]" strokeweight="1pt">
                  <v:stroke joinstyle="miter"/>
                  <v:formulas/>
                  <v:path arrowok="t" o:connecttype="custom" o:connectlocs="0,0;505647,272;767054,489;1262225,302" o:connectangles="0,0,0,0" textboxrect="0,0,10000,4656"/>
                  <v:textbox>
                    <w:txbxContent>
                      <w:p w14:paraId="673B588C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group id="群組 141" o:spid="_x0000_s1343" style="position:absolute;left:26717;top:13268;width:11354;height:4800" coordsize="15814,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  <v:group id="群組 142" o:spid="_x0000_s1344" style="position:absolute;width:15814;height:5897" coordsize="16665,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  <v:line id="直線接點 49" o:spid="_x0000_s1345" style="position:absolute;visibility:visible;mso-wrap-style:square" from="0,15" to="8,6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" strokeweight=".5pt">
                      <v:stroke joinstyle="miter"/>
                    </v:line>
                    <v:line id="直線接點 50" o:spid="_x0000_s1346" style="position:absolute;visibility:visible;mso-wrap-style:square" from="16608,0" to="16636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" strokeweight=".5pt">
                      <v:stroke joinstyle="miter"/>
                    </v:line>
                    <v:line id="直線接點 51" o:spid="_x0000_s1347" style="position:absolute;visibility:visible;mso-wrap-style:square" from="0,6822" to="16665,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" strokeweight=".5pt">
                      <v:stroke joinstyle="miter"/>
                    </v:line>
                    <v:line id="直線接點 52" o:spid="_x0000_s1348" style="position:absolute;visibility:visible;mso-wrap-style:square" from="8454,5956" to="8454,6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" strokeweight=".5pt">
                      <v:stroke joinstyle="miter"/>
                    </v:line>
                  </v:group>
                  <v:shape id="等腰三角形 40" o:spid="_x0000_s1349" type="#_x0000_t5" style="position:absolute;left:7788;top:6155;width:457;height: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" fillcolor="black [3213]" strokecolor="black [3213]" strokeweight="1pt">
                    <v:textbox>
                      <w:txbxContent>
                        <w:p w14:paraId="464ADA33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E7083F">
        <w:rPr>
          <w:rFonts w:hint="eastAsia"/>
          <w:noProof/>
          <w:spacing w:val="20"/>
          <w:sz w:val="22"/>
        </w:rPr>
        <mc:AlternateContent>
          <mc:Choice Requires="wpg">
            <w:drawing>
              <wp:anchor distT="0" distB="0" distL="114300" distR="114300" simplePos="0" relativeHeight="251521536" behindDoc="1" locked="0" layoutInCell="1" allowOverlap="1" wp14:anchorId="00CC7F87" wp14:editId="6A7E946F">
                <wp:simplePos x="0" y="0"/>
                <wp:positionH relativeFrom="column">
                  <wp:posOffset>564515</wp:posOffset>
                </wp:positionH>
                <wp:positionV relativeFrom="paragraph">
                  <wp:posOffset>1176655</wp:posOffset>
                </wp:positionV>
                <wp:extent cx="1493520" cy="629920"/>
                <wp:effectExtent l="0" t="0" r="30480" b="17780"/>
                <wp:wrapNone/>
                <wp:docPr id="244" name="群組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1493520" cy="629920"/>
                          <a:chOff x="39633" y="7705"/>
                          <a:chExt cx="11353" cy="4800"/>
                        </a:xfrm>
                      </wpg:grpSpPr>
                      <wps:wsp>
                        <wps:cNvPr id="245" name="手繪多邊形: 圖案 42"/>
                        <wps:cNvSpPr>
                          <a:spLocks/>
                        </wps:cNvSpPr>
                        <wps:spPr bwMode="auto">
                          <a:xfrm>
                            <a:off x="39698" y="8668"/>
                            <a:ext cx="11202" cy="1456"/>
                          </a:xfrm>
                          <a:custGeom>
                            <a:avLst/>
                            <a:gdLst>
                              <a:gd name="T0" fmla="*/ 0 w 1655841"/>
                              <a:gd name="T1" fmla="*/ 737 h 121290"/>
                              <a:gd name="T2" fmla="*/ 519612 w 1655841"/>
                              <a:gd name="T3" fmla="*/ 24367 h 121290"/>
                              <a:gd name="T4" fmla="*/ 722130 w 1655841"/>
                              <a:gd name="T5" fmla="*/ 145656 h 121290"/>
                              <a:gd name="T6" fmla="*/ 1120211 w 1655841"/>
                              <a:gd name="T7" fmla="*/ 138801 h 12129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55841" h="121290">
                                <a:moveTo>
                                  <a:pt x="0" y="614"/>
                                </a:moveTo>
                                <a:cubicBezTo>
                                  <a:pt x="312341" y="-1287"/>
                                  <a:pt x="590162" y="178"/>
                                  <a:pt x="768065" y="20291"/>
                                </a:cubicBezTo>
                                <a:cubicBezTo>
                                  <a:pt x="945968" y="40404"/>
                                  <a:pt x="888607" y="111327"/>
                                  <a:pt x="1067417" y="121290"/>
                                </a:cubicBezTo>
                                <a:lnTo>
                                  <a:pt x="1655841" y="11558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B2CC7F" w14:textId="77777777" w:rsidR="00B4429D" w:rsidRDefault="00B4429D" w:rsidP="00B4429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46" name="群組 246"/>
                        <wpg:cNvGrpSpPr>
                          <a:grpSpLocks/>
                        </wpg:cNvGrpSpPr>
                        <wpg:grpSpPr bwMode="auto">
                          <a:xfrm>
                            <a:off x="39633" y="7705"/>
                            <a:ext cx="11354" cy="4801"/>
                            <a:chOff x="0" y="0"/>
                            <a:chExt cx="15814" cy="6650"/>
                          </a:xfrm>
                        </wpg:grpSpPr>
                        <wpg:grpSp>
                          <wpg:cNvPr id="247" name="群組 247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5814" cy="5897"/>
                              <a:chOff x="0" y="0"/>
                              <a:chExt cx="16665" cy="6830"/>
                            </a:xfrm>
                          </wpg:grpSpPr>
                          <wps:wsp>
                            <wps:cNvPr id="248" name="直線接點 6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15"/>
                                <a:ext cx="8" cy="681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9" name="直線接點 6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6608" y="0"/>
                                <a:ext cx="28" cy="6809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50" name="直線接點 6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822"/>
                                <a:ext cx="1666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8" name="直線接點 6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454" y="5956"/>
                                <a:ext cx="0" cy="855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29" name="等腰三角形 6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8" y="6155"/>
                              <a:ext cx="457" cy="495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9B41AB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C7F87" id="群組 20" o:spid="_x0000_s1350" style="position:absolute;left:0;text-align:left;margin-left:44.45pt;margin-top:92.65pt;width:117.6pt;height:49.6pt;z-index:-251794944;mso-width-relative:margin;mso-height-relative:margin" coordorigin="39633,7705" coordsize="11353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">
                <o:lock v:ext="edit" aspectratio="t"/>
                <v:shape id="手繪多邊形: 圖案 42" o:spid="_x0000_s1351" style="position:absolute;left:39698;top:8668;width:11202;height:1456;visibility:visible;mso-wrap-style:square;v-text-anchor:middle" coordsize="1655841,1212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" adj="-11796480,,5400" path="m,614c312341,-1287,590162,178,768065,20291v177903,20113,120542,91036,299352,100999l1655841,115582e" filled="f" strokecolor="black [3213]" strokeweight="1pt">
                  <v:stroke joinstyle="miter"/>
                  <v:formulas/>
                  <v:path arrowok="t" o:connecttype="custom" o:connectlocs="0,9;3515,293;4885,1748;7578,1666" o:connectangles="0,0,0,0" textboxrect="0,0,1655841,121290"/>
                  <v:textbox>
                    <w:txbxContent>
                      <w:p w14:paraId="30B2CC7F" w14:textId="77777777" w:rsidR="00B4429D" w:rsidRDefault="00B4429D" w:rsidP="00B4429D">
                        <w:pPr>
                          <w:jc w:val="center"/>
                        </w:pPr>
                      </w:p>
                    </w:txbxContent>
                  </v:textbox>
                </v:shape>
                <v:group id="群組 246" o:spid="_x0000_s1352" style="position:absolute;left:39633;top:7705;width:11354;height:4801" coordsize="15814,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<v:group id="群組 247" o:spid="_x0000_s1353" style="position:absolute;width:15814;height:5897" coordsize="16665,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  <v:line id="直線接點 63" o:spid="_x0000_s1354" style="position:absolute;visibility:visible;mso-wrap-style:square" from="0,15" to="8,6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" strokeweight=".5pt">
                      <v:stroke joinstyle="miter"/>
                    </v:line>
                    <v:line id="直線接點 64" o:spid="_x0000_s1355" style="position:absolute;visibility:visible;mso-wrap-style:square" from="16608,0" to="16636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" strokeweight=".5pt">
                      <v:stroke joinstyle="miter"/>
                    </v:line>
                    <v:line id="直線接點 65" o:spid="_x0000_s1356" style="position:absolute;visibility:visible;mso-wrap-style:square" from="0,6822" to="16665,6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" strokeweight=".5pt">
                      <v:stroke joinstyle="miter"/>
                    </v:line>
                    <v:line id="直線接點 66" o:spid="_x0000_s1357" style="position:absolute;visibility:visible;mso-wrap-style:square" from="8454,5956" to="8454,6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" strokeweight=".5pt">
                      <v:stroke joinstyle="miter"/>
                    </v:line>
                  </v:group>
                  <v:shape id="等腰三角形 62" o:spid="_x0000_s1358" type="#_x0000_t5" style="position:absolute;left:7788;top:6155;width:457;height: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" fillcolor="black [3213]" strokecolor="black [3213]" strokeweight="1pt">
                    <v:textbox>
                      <w:txbxContent>
                        <w:p w14:paraId="139B41AB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4E48DC3" w14:textId="32EDD9E5" w:rsidR="00E7083F" w:rsidRDefault="00E7083F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40F17D62" w14:textId="77777777" w:rsidR="004E314C" w:rsidRDefault="004E314C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11F74625" w14:textId="77777777" w:rsidR="004E314C" w:rsidRDefault="004E314C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</w:p>
    <w:p w14:paraId="19083B95" w14:textId="05D4B693" w:rsidR="009B7C26" w:rsidRPr="00E7083F" w:rsidRDefault="009B7C26" w:rsidP="00E7083F">
      <w:pPr>
        <w:tabs>
          <w:tab w:val="left" w:pos="3360"/>
          <w:tab w:val="left" w:pos="6360"/>
          <w:tab w:val="left" w:pos="6435"/>
        </w:tabs>
        <w:autoSpaceDE w:val="0"/>
        <w:autoSpaceDN w:val="0"/>
        <w:ind w:leftChars="165" w:left="396"/>
        <w:jc w:val="both"/>
        <w:textAlignment w:val="auto"/>
        <w:rPr>
          <w:spacing w:val="20"/>
          <w:sz w:val="22"/>
        </w:rPr>
      </w:pPr>
      <w:r w:rsidRPr="00E7083F">
        <w:rPr>
          <w:rFonts w:hint="eastAsia"/>
          <w:spacing w:val="20"/>
          <w:sz w:val="22"/>
        </w:rPr>
        <w:t>(D)</w:t>
      </w:r>
      <w:r w:rsidR="00E7083F">
        <w:rPr>
          <w:spacing w:val="20"/>
          <w:sz w:val="22"/>
        </w:rPr>
        <w:tab/>
      </w:r>
      <w:r w:rsidRPr="00E7083F">
        <w:rPr>
          <w:spacing w:val="20"/>
          <w:sz w:val="22"/>
        </w:rPr>
        <w:t>(E)</w:t>
      </w:r>
    </w:p>
    <w:p w14:paraId="6BE27421" w14:textId="1C6181F6" w:rsidR="009B7C26" w:rsidRDefault="00B77929" w:rsidP="00B77929">
      <w:pPr>
        <w:tabs>
          <w:tab w:val="left" w:pos="5445"/>
        </w:tabs>
      </w:pPr>
      <w:r>
        <w:tab/>
      </w:r>
    </w:p>
    <w:p w14:paraId="698E0E3F" w14:textId="7096E7A6" w:rsidR="009B7C26" w:rsidRPr="009D6B86" w:rsidRDefault="009B7C26" w:rsidP="009B7C26">
      <w:pPr>
        <w:pStyle w:val="afc"/>
        <w:tabs>
          <w:tab w:val="left" w:pos="3600"/>
          <w:tab w:val="left" w:pos="6300"/>
        </w:tabs>
        <w:ind w:leftChars="0" w:left="958"/>
        <w:rPr>
          <w:rFonts w:eastAsia="標楷體"/>
        </w:rPr>
      </w:pPr>
    </w:p>
    <w:p w14:paraId="5B6F061E" w14:textId="111C2F2D" w:rsidR="004E314C" w:rsidRDefault="004E314C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</w:p>
    <w:p w14:paraId="014A849A" w14:textId="77777777" w:rsidR="00F7385D" w:rsidRDefault="00F7385D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</w:p>
    <w:p w14:paraId="6E9557F7" w14:textId="06FAB7EF" w:rsidR="000F495E" w:rsidRPr="00884B69" w:rsidRDefault="00884B69" w:rsidP="00B77929">
      <w:pPr>
        <w:spacing w:beforeLines="25" w:before="60"/>
        <w:ind w:left="1040" w:hangingChars="400" w:hanging="1040"/>
        <w:jc w:val="both"/>
        <w:rPr>
          <w:rFonts w:eastAsia="新細明體"/>
          <w:spacing w:val="20"/>
          <w:sz w:val="22"/>
          <w:szCs w:val="22"/>
        </w:rPr>
      </w:pPr>
      <w:r>
        <w:rPr>
          <w:rFonts w:eastAsia="新細明體" w:hint="eastAsia"/>
          <w:spacing w:val="20"/>
          <w:sz w:val="22"/>
          <w:szCs w:val="22"/>
        </w:rPr>
        <w:t>46.</w:t>
      </w:r>
      <w:r w:rsidR="00B77929" w:rsidRPr="00B77929">
        <w:rPr>
          <w:rFonts w:eastAsia="新細明體" w:hint="eastAsia"/>
          <w:spacing w:val="-24"/>
          <w:sz w:val="22"/>
          <w:szCs w:val="22"/>
        </w:rPr>
        <w:t xml:space="preserve"> </w:t>
      </w:r>
      <w:r w:rsidR="00B77929">
        <w:rPr>
          <w:rFonts w:eastAsia="新細明體" w:hint="eastAsia"/>
          <w:spacing w:val="20"/>
          <w:sz w:val="22"/>
          <w:szCs w:val="22"/>
        </w:rPr>
        <w:t>（</w:t>
      </w:r>
      <w:r w:rsidR="000F495E" w:rsidRPr="00884B69">
        <w:rPr>
          <w:rFonts w:eastAsia="新細明體"/>
          <w:spacing w:val="20"/>
          <w:sz w:val="22"/>
          <w:szCs w:val="22"/>
        </w:rPr>
        <w:t>a</w:t>
      </w:r>
      <w:r w:rsidR="00B77929">
        <w:rPr>
          <w:rFonts w:eastAsia="新細明體" w:hint="eastAsia"/>
          <w:spacing w:val="20"/>
          <w:sz w:val="22"/>
          <w:szCs w:val="22"/>
        </w:rPr>
        <w:t>）</w:t>
      </w:r>
      <w:r w:rsidR="00B77929">
        <w:rPr>
          <w:rFonts w:eastAsia="新細明體"/>
          <w:spacing w:val="20"/>
          <w:sz w:val="22"/>
          <w:szCs w:val="22"/>
        </w:rPr>
        <w:tab/>
      </w:r>
      <w:r w:rsidR="000F495E" w:rsidRPr="00CD17E9">
        <w:rPr>
          <w:rFonts w:eastAsia="新細明體" w:hint="eastAsia"/>
          <w:spacing w:val="22"/>
          <w:sz w:val="22"/>
          <w:szCs w:val="22"/>
        </w:rPr>
        <w:t>康</w:t>
      </w:r>
      <w:proofErr w:type="gramStart"/>
      <w:r w:rsidR="000F495E" w:rsidRPr="00CD17E9">
        <w:rPr>
          <w:rFonts w:eastAsia="新細明體" w:hint="eastAsia"/>
          <w:spacing w:val="22"/>
          <w:sz w:val="22"/>
          <w:szCs w:val="22"/>
        </w:rPr>
        <w:t>芮</w:t>
      </w:r>
      <w:proofErr w:type="gramEnd"/>
      <w:r w:rsidR="000F495E" w:rsidRPr="00CD17E9">
        <w:rPr>
          <w:rFonts w:eastAsia="新細明體" w:hint="eastAsia"/>
          <w:spacing w:val="22"/>
          <w:sz w:val="22"/>
          <w:szCs w:val="22"/>
        </w:rPr>
        <w:t>颱風過去路徑幾近直接朝向臺灣而來，試問形成這種路徑主要受到什麼</w:t>
      </w:r>
      <w:r w:rsidR="000F495E" w:rsidRPr="00884B69">
        <w:rPr>
          <w:rFonts w:eastAsia="新細明體" w:hint="eastAsia"/>
          <w:spacing w:val="20"/>
          <w:sz w:val="22"/>
          <w:szCs w:val="22"/>
        </w:rPr>
        <w:t>天氣系統影響？</w:t>
      </w:r>
      <w:r w:rsidR="00EF21F0" w:rsidRPr="00884B69">
        <w:rPr>
          <w:rFonts w:eastAsia="新細明體" w:hint="eastAsia"/>
          <w:spacing w:val="20"/>
          <w:sz w:val="22"/>
          <w:szCs w:val="22"/>
        </w:rPr>
        <w:t>（</w:t>
      </w:r>
      <w:r w:rsidR="000F495E" w:rsidRPr="00884B69">
        <w:rPr>
          <w:rFonts w:eastAsia="新細明體" w:hint="eastAsia"/>
          <w:spacing w:val="20"/>
          <w:sz w:val="22"/>
          <w:szCs w:val="22"/>
        </w:rPr>
        <w:t>1</w:t>
      </w:r>
      <w:r w:rsidR="000F495E" w:rsidRPr="00884B69">
        <w:rPr>
          <w:rFonts w:eastAsia="新細明體" w:hint="eastAsia"/>
          <w:spacing w:val="20"/>
          <w:sz w:val="22"/>
          <w:szCs w:val="22"/>
        </w:rPr>
        <w:t>分</w:t>
      </w:r>
      <w:r w:rsidR="00EF21F0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725C7E1D" w14:textId="75CA043C" w:rsidR="000F495E" w:rsidRPr="00B77929" w:rsidRDefault="00B77929" w:rsidP="00B77929">
      <w:pPr>
        <w:adjustRightInd/>
        <w:spacing w:beforeLines="25" w:before="60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 w:rsidRPr="00B77929">
        <w:rPr>
          <w:rFonts w:eastAsia="新細明體" w:hint="eastAsia"/>
          <w:spacing w:val="20"/>
          <w:sz w:val="22"/>
          <w:szCs w:val="22"/>
        </w:rPr>
        <w:t>（</w:t>
      </w:r>
      <w:r w:rsidR="000F495E" w:rsidRPr="00B77929">
        <w:rPr>
          <w:rFonts w:eastAsia="新細明體"/>
          <w:spacing w:val="20"/>
          <w:sz w:val="22"/>
          <w:szCs w:val="22"/>
        </w:rPr>
        <w:t>b</w:t>
      </w:r>
      <w:r w:rsidRPr="00B77929">
        <w:rPr>
          <w:rFonts w:eastAsia="新細明體" w:hint="eastAsia"/>
          <w:spacing w:val="20"/>
          <w:sz w:val="22"/>
          <w:szCs w:val="22"/>
        </w:rPr>
        <w:t>）</w:t>
      </w:r>
      <w:r w:rsidR="00EF21F0" w:rsidRPr="00B77929">
        <w:rPr>
          <w:rFonts w:eastAsia="新細明體"/>
          <w:spacing w:val="20"/>
          <w:sz w:val="22"/>
          <w:szCs w:val="22"/>
        </w:rPr>
        <w:tab/>
      </w:r>
      <w:r w:rsidR="003C706B" w:rsidRPr="00CD17E9">
        <w:rPr>
          <w:rFonts w:eastAsia="新細明體" w:hint="eastAsia"/>
          <w:spacing w:val="22"/>
          <w:sz w:val="22"/>
          <w:szCs w:val="22"/>
        </w:rPr>
        <w:t>若康</w:t>
      </w:r>
      <w:proofErr w:type="gramStart"/>
      <w:r w:rsidR="003C706B" w:rsidRPr="00CD17E9">
        <w:rPr>
          <w:rFonts w:eastAsia="新細明體" w:hint="eastAsia"/>
          <w:spacing w:val="22"/>
          <w:sz w:val="22"/>
          <w:szCs w:val="22"/>
        </w:rPr>
        <w:t>芮</w:t>
      </w:r>
      <w:proofErr w:type="gramEnd"/>
      <w:r w:rsidR="003C706B" w:rsidRPr="00CD17E9">
        <w:rPr>
          <w:rFonts w:eastAsia="新細明體" w:hint="eastAsia"/>
          <w:spacing w:val="22"/>
          <w:sz w:val="22"/>
          <w:szCs w:val="22"/>
        </w:rPr>
        <w:t>颱風以東南往西北的方向通過蘭嶼上空，試問颱風中心通過蘭嶼</w:t>
      </w:r>
      <w:r w:rsidR="003C706B" w:rsidRPr="00B77929">
        <w:rPr>
          <w:rFonts w:eastAsia="新細明體" w:hint="eastAsia"/>
          <w:spacing w:val="20"/>
          <w:sz w:val="22"/>
          <w:szCs w:val="22"/>
        </w:rPr>
        <w:t>前後三小時左右，當地主要風向最可能的變化為何？</w:t>
      </w:r>
      <w:r w:rsidR="005D6B08" w:rsidRPr="00B77929">
        <w:rPr>
          <w:rFonts w:eastAsia="新細明體" w:hint="eastAsia"/>
          <w:spacing w:val="20"/>
          <w:sz w:val="22"/>
          <w:szCs w:val="22"/>
        </w:rPr>
        <w:t>（</w:t>
      </w:r>
      <w:r w:rsidR="003C706B" w:rsidRPr="00B77929">
        <w:rPr>
          <w:rFonts w:eastAsia="新細明體" w:hint="eastAsia"/>
          <w:spacing w:val="20"/>
          <w:sz w:val="22"/>
          <w:szCs w:val="22"/>
        </w:rPr>
        <w:t>2</w:t>
      </w:r>
      <w:r w:rsidR="003C706B" w:rsidRPr="00B77929">
        <w:rPr>
          <w:rFonts w:eastAsia="新細明體" w:hint="eastAsia"/>
          <w:spacing w:val="20"/>
          <w:sz w:val="22"/>
          <w:szCs w:val="22"/>
        </w:rPr>
        <w:t>分</w:t>
      </w:r>
      <w:r w:rsidR="005D6B08" w:rsidRPr="00B77929">
        <w:rPr>
          <w:rFonts w:eastAsia="新細明體" w:hint="eastAsia"/>
          <w:spacing w:val="20"/>
          <w:sz w:val="22"/>
          <w:szCs w:val="22"/>
        </w:rPr>
        <w:t>）</w:t>
      </w:r>
    </w:p>
    <w:p w14:paraId="46AF4D37" w14:textId="70DD4911" w:rsidR="000F495E" w:rsidRPr="00B77929" w:rsidRDefault="00B77929" w:rsidP="00B77929">
      <w:pPr>
        <w:adjustRightInd/>
        <w:spacing w:beforeLines="25" w:before="60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 w:rsidRPr="00B77929">
        <w:rPr>
          <w:rFonts w:eastAsia="新細明體" w:hint="eastAsia"/>
          <w:spacing w:val="20"/>
          <w:sz w:val="22"/>
          <w:szCs w:val="22"/>
        </w:rPr>
        <w:t>（</w:t>
      </w:r>
      <w:r w:rsidR="000F495E" w:rsidRPr="00B77929">
        <w:rPr>
          <w:rFonts w:eastAsia="新細明體"/>
          <w:spacing w:val="20"/>
          <w:sz w:val="22"/>
          <w:szCs w:val="22"/>
        </w:rPr>
        <w:t>c</w:t>
      </w:r>
      <w:r w:rsidRPr="00B77929">
        <w:rPr>
          <w:rFonts w:eastAsia="新細明體" w:hint="eastAsia"/>
          <w:spacing w:val="20"/>
          <w:sz w:val="22"/>
          <w:szCs w:val="22"/>
        </w:rPr>
        <w:t>）</w:t>
      </w:r>
      <w:r w:rsidR="00EF21F0" w:rsidRPr="00B77929">
        <w:rPr>
          <w:rFonts w:eastAsia="新細明體"/>
          <w:spacing w:val="20"/>
          <w:sz w:val="22"/>
          <w:szCs w:val="22"/>
        </w:rPr>
        <w:tab/>
      </w:r>
      <w:r w:rsidR="003C706B" w:rsidRPr="00B77929">
        <w:rPr>
          <w:rFonts w:eastAsia="新細明體" w:hint="eastAsia"/>
          <w:spacing w:val="20"/>
          <w:sz w:val="22"/>
          <w:szCs w:val="22"/>
        </w:rPr>
        <w:t>假使此時南海大約同一個緯度上還有另一強度相當的颱風，此兩颱風彼此會互相影響，產生藤原效應。藤原效應是兩個颱風相互靠近牽制的現象，會使兩個颱風移動路徑受到影響，通常使兩颱風以共同質量中心作</w:t>
      </w:r>
      <w:proofErr w:type="gramStart"/>
      <w:r w:rsidR="003C706B" w:rsidRPr="00B77929">
        <w:rPr>
          <w:rFonts w:eastAsia="新細明體" w:hint="eastAsia"/>
          <w:spacing w:val="20"/>
          <w:sz w:val="22"/>
          <w:szCs w:val="22"/>
        </w:rPr>
        <w:t>逆鐘向</w:t>
      </w:r>
      <w:r w:rsidR="003C706B" w:rsidRPr="00CD17E9">
        <w:rPr>
          <w:rFonts w:eastAsia="新細明體" w:hint="eastAsia"/>
          <w:spacing w:val="24"/>
          <w:sz w:val="22"/>
          <w:szCs w:val="22"/>
        </w:rPr>
        <w:t>互</w:t>
      </w:r>
      <w:proofErr w:type="gramEnd"/>
      <w:r w:rsidR="003C706B" w:rsidRPr="00CD17E9">
        <w:rPr>
          <w:rFonts w:eastAsia="新細明體" w:hint="eastAsia"/>
          <w:spacing w:val="24"/>
          <w:sz w:val="22"/>
          <w:szCs w:val="22"/>
        </w:rPr>
        <w:t>繞運動，增加路徑預報之難度。若康</w:t>
      </w:r>
      <w:proofErr w:type="gramStart"/>
      <w:r w:rsidR="003C706B" w:rsidRPr="00CD17E9">
        <w:rPr>
          <w:rFonts w:eastAsia="新細明體" w:hint="eastAsia"/>
          <w:spacing w:val="24"/>
          <w:sz w:val="22"/>
          <w:szCs w:val="22"/>
        </w:rPr>
        <w:t>芮</w:t>
      </w:r>
      <w:proofErr w:type="gramEnd"/>
      <w:r w:rsidR="003C706B" w:rsidRPr="00CD17E9">
        <w:rPr>
          <w:rFonts w:eastAsia="新細明體" w:hint="eastAsia"/>
          <w:spacing w:val="24"/>
          <w:sz w:val="22"/>
          <w:szCs w:val="22"/>
        </w:rPr>
        <w:t>颱風和此位在南海的颱風產生</w:t>
      </w:r>
      <w:r w:rsidR="003C706B" w:rsidRPr="00B77929">
        <w:rPr>
          <w:rFonts w:eastAsia="新細明體" w:hint="eastAsia"/>
          <w:spacing w:val="20"/>
          <w:sz w:val="22"/>
          <w:szCs w:val="22"/>
        </w:rPr>
        <w:t>藤原效應，</w:t>
      </w:r>
      <w:r w:rsidR="002C29CB">
        <w:rPr>
          <w:rFonts w:eastAsia="新細明體" w:hint="eastAsia"/>
          <w:spacing w:val="20"/>
          <w:sz w:val="22"/>
          <w:szCs w:val="22"/>
        </w:rPr>
        <w:t>中央氣象署將會對</w:t>
      </w:r>
      <w:r w:rsidR="003C706B" w:rsidRPr="00B77929">
        <w:rPr>
          <w:rFonts w:eastAsia="新細明體" w:hint="eastAsia"/>
          <w:spacing w:val="20"/>
          <w:sz w:val="22"/>
          <w:szCs w:val="22"/>
        </w:rPr>
        <w:t>康</w:t>
      </w:r>
      <w:proofErr w:type="gramStart"/>
      <w:r w:rsidR="003C706B" w:rsidRPr="00B77929">
        <w:rPr>
          <w:rFonts w:eastAsia="新細明體" w:hint="eastAsia"/>
          <w:spacing w:val="20"/>
          <w:sz w:val="22"/>
          <w:szCs w:val="22"/>
        </w:rPr>
        <w:t>芮</w:t>
      </w:r>
      <w:proofErr w:type="gramEnd"/>
      <w:r w:rsidR="003C706B" w:rsidRPr="00B77929">
        <w:rPr>
          <w:rFonts w:eastAsia="新細明體" w:hint="eastAsia"/>
          <w:spacing w:val="20"/>
          <w:sz w:val="22"/>
          <w:szCs w:val="22"/>
        </w:rPr>
        <w:t>颱風</w:t>
      </w:r>
      <w:r w:rsidR="002C29CB">
        <w:rPr>
          <w:rFonts w:eastAsia="新細明體" w:hint="eastAsia"/>
          <w:spacing w:val="20"/>
          <w:sz w:val="22"/>
          <w:szCs w:val="22"/>
        </w:rPr>
        <w:t>的移動</w:t>
      </w:r>
      <w:r w:rsidR="003C706B" w:rsidRPr="00B77929">
        <w:rPr>
          <w:rFonts w:eastAsia="新細明體" w:hint="eastAsia"/>
          <w:spacing w:val="20"/>
          <w:sz w:val="22"/>
          <w:szCs w:val="22"/>
        </w:rPr>
        <w:t>路徑往哪</w:t>
      </w:r>
      <w:r w:rsidR="002C29CB">
        <w:rPr>
          <w:rFonts w:eastAsia="新細明體" w:hint="eastAsia"/>
          <w:spacing w:val="20"/>
          <w:sz w:val="22"/>
          <w:szCs w:val="22"/>
        </w:rPr>
        <w:t>一</w:t>
      </w:r>
      <w:r w:rsidR="003C706B" w:rsidRPr="00B77929">
        <w:rPr>
          <w:rFonts w:eastAsia="新細明體" w:hint="eastAsia"/>
          <w:spacing w:val="20"/>
          <w:sz w:val="22"/>
          <w:szCs w:val="22"/>
        </w:rPr>
        <w:t>個方向</w:t>
      </w:r>
      <w:r w:rsidR="002C29CB">
        <w:rPr>
          <w:rFonts w:eastAsia="新細明體" w:hint="eastAsia"/>
          <w:spacing w:val="20"/>
          <w:sz w:val="22"/>
          <w:szCs w:val="22"/>
        </w:rPr>
        <w:t>做修正</w:t>
      </w:r>
      <w:r w:rsidR="003C706B" w:rsidRPr="00B77929">
        <w:rPr>
          <w:rFonts w:eastAsia="新細明體" w:hint="eastAsia"/>
          <w:spacing w:val="20"/>
          <w:sz w:val="22"/>
          <w:szCs w:val="22"/>
        </w:rPr>
        <w:t>？</w:t>
      </w:r>
      <w:r w:rsidR="002C29CB">
        <w:rPr>
          <w:rFonts w:eastAsia="新細明體"/>
          <w:spacing w:val="20"/>
          <w:sz w:val="22"/>
          <w:szCs w:val="22"/>
        </w:rPr>
        <w:br/>
      </w:r>
      <w:r w:rsidR="00EF21F0" w:rsidRPr="00B77929">
        <w:rPr>
          <w:rFonts w:eastAsia="新細明體" w:hint="eastAsia"/>
          <w:spacing w:val="20"/>
          <w:sz w:val="22"/>
          <w:szCs w:val="22"/>
        </w:rPr>
        <w:t>（</w:t>
      </w:r>
      <w:r w:rsidR="003C706B" w:rsidRPr="00B77929">
        <w:rPr>
          <w:rFonts w:eastAsia="新細明體" w:hint="eastAsia"/>
          <w:spacing w:val="20"/>
          <w:sz w:val="22"/>
          <w:szCs w:val="22"/>
        </w:rPr>
        <w:t>1</w:t>
      </w:r>
      <w:r w:rsidR="003C706B" w:rsidRPr="00B77929">
        <w:rPr>
          <w:rFonts w:eastAsia="新細明體" w:hint="eastAsia"/>
          <w:spacing w:val="20"/>
          <w:sz w:val="22"/>
          <w:szCs w:val="22"/>
        </w:rPr>
        <w:t>分</w:t>
      </w:r>
      <w:r w:rsidR="00EF21F0" w:rsidRPr="00B77929">
        <w:rPr>
          <w:rFonts w:eastAsia="新細明體" w:hint="eastAsia"/>
          <w:spacing w:val="20"/>
          <w:sz w:val="22"/>
          <w:szCs w:val="22"/>
        </w:rPr>
        <w:t>）</w:t>
      </w:r>
    </w:p>
    <w:p w14:paraId="6B5BB36C" w14:textId="6E4FF5D0" w:rsidR="00F57BF4" w:rsidRPr="00783237" w:rsidRDefault="00BB1296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t>4</w:t>
      </w:r>
      <w:r w:rsidR="00F57BF4" w:rsidRPr="00783237">
        <w:rPr>
          <w:rFonts w:eastAsiaTheme="majorEastAsia" w:hint="eastAsia"/>
          <w:spacing w:val="20"/>
          <w:szCs w:val="22"/>
          <w:u w:val="single"/>
        </w:rPr>
        <w:t>7</w:t>
      </w:r>
      <w:r w:rsidR="00F57BF4" w:rsidRPr="00783237">
        <w:rPr>
          <w:rFonts w:eastAsiaTheme="majorEastAsia"/>
          <w:spacing w:val="20"/>
          <w:szCs w:val="22"/>
          <w:u w:val="single"/>
        </w:rPr>
        <w:t>-</w:t>
      </w:r>
      <w:r w:rsidRPr="00783237">
        <w:rPr>
          <w:rFonts w:eastAsiaTheme="majorEastAsia"/>
          <w:spacing w:val="20"/>
          <w:szCs w:val="22"/>
          <w:u w:val="single"/>
        </w:rPr>
        <w:t>4</w:t>
      </w:r>
      <w:r w:rsidR="00F57BF4" w:rsidRPr="00783237">
        <w:rPr>
          <w:rFonts w:eastAsiaTheme="majorEastAsia" w:hint="eastAsia"/>
          <w:spacing w:val="20"/>
          <w:szCs w:val="22"/>
          <w:u w:val="single"/>
        </w:rPr>
        <w:t>9</w:t>
      </w:r>
      <w:proofErr w:type="gramStart"/>
      <w:r w:rsidR="00F57BF4"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="00F57BF4" w:rsidRPr="00783237">
        <w:rPr>
          <w:rFonts w:eastAsiaTheme="majorEastAsia"/>
          <w:spacing w:val="20"/>
          <w:szCs w:val="22"/>
          <w:u w:val="single"/>
        </w:rPr>
        <w:t>組</w:t>
      </w:r>
    </w:p>
    <w:p w14:paraId="373EF371" w14:textId="701C939C" w:rsidR="009A258B" w:rsidRDefault="000D2518" w:rsidP="00EF2CCC">
      <w:pPr>
        <w:ind w:leftChars="165" w:left="396" w:firstLineChars="200" w:firstLine="512"/>
        <w:jc w:val="both"/>
        <w:rPr>
          <w:rFonts w:eastAsiaTheme="majorEastAsia"/>
          <w:spacing w:val="20"/>
          <w:sz w:val="22"/>
        </w:rPr>
      </w:pPr>
      <w:r w:rsidRPr="00AD2FCF">
        <w:rPr>
          <w:rFonts w:eastAsiaTheme="majorEastAsia"/>
          <w:spacing w:val="18"/>
          <w:sz w:val="22"/>
        </w:rPr>
        <w:t>2024</w:t>
      </w:r>
      <w:r w:rsidRPr="00AD2FCF">
        <w:rPr>
          <w:rFonts w:eastAsiaTheme="majorEastAsia" w:hint="eastAsia"/>
          <w:spacing w:val="18"/>
          <w:sz w:val="22"/>
        </w:rPr>
        <w:t>年</w:t>
      </w:r>
      <w:r w:rsidRPr="00AD2FCF">
        <w:rPr>
          <w:rFonts w:eastAsiaTheme="majorEastAsia"/>
          <w:spacing w:val="18"/>
          <w:sz w:val="22"/>
        </w:rPr>
        <w:t>諾貝爾物理獎</w:t>
      </w:r>
      <w:r w:rsidRPr="00AD2FCF">
        <w:rPr>
          <w:rFonts w:eastAsiaTheme="majorEastAsia" w:hint="eastAsia"/>
          <w:spacing w:val="18"/>
          <w:sz w:val="22"/>
        </w:rPr>
        <w:t>主題是仿效腦部</w:t>
      </w:r>
      <w:r w:rsidRPr="00AD2FCF">
        <w:rPr>
          <w:rFonts w:eastAsiaTheme="majorEastAsia"/>
          <w:spacing w:val="18"/>
          <w:sz w:val="22"/>
        </w:rPr>
        <w:t>神經網</w:t>
      </w:r>
      <w:r w:rsidRPr="00AD2FCF">
        <w:rPr>
          <w:rFonts w:eastAsiaTheme="majorEastAsia" w:hint="eastAsia"/>
          <w:spacing w:val="18"/>
          <w:sz w:val="22"/>
        </w:rPr>
        <w:t>路，藉由變化數據節點之間連通</w:t>
      </w:r>
      <w:r w:rsidRPr="007D4C81">
        <w:rPr>
          <w:rFonts w:eastAsiaTheme="majorEastAsia" w:hint="eastAsia"/>
          <w:spacing w:val="20"/>
          <w:sz w:val="22"/>
        </w:rPr>
        <w:t>的強弱，奠定人工智慧</w:t>
      </w:r>
      <w:r w:rsidR="00EF21F0" w:rsidRPr="007D4C81">
        <w:rPr>
          <w:rFonts w:eastAsiaTheme="majorEastAsia" w:hint="eastAsia"/>
          <w:spacing w:val="20"/>
          <w:sz w:val="22"/>
        </w:rPr>
        <w:t>（</w:t>
      </w:r>
      <w:r w:rsidRPr="007D4C81">
        <w:rPr>
          <w:rFonts w:eastAsiaTheme="majorEastAsia"/>
          <w:spacing w:val="20"/>
          <w:sz w:val="22"/>
        </w:rPr>
        <w:t>AI</w:t>
      </w:r>
      <w:r w:rsidR="00EF21F0"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 w:hint="eastAsia"/>
          <w:spacing w:val="20"/>
          <w:sz w:val="22"/>
        </w:rPr>
        <w:t>的基礎。圖</w:t>
      </w:r>
      <w:r w:rsidR="00586955" w:rsidRPr="007D4C81">
        <w:rPr>
          <w:rFonts w:eastAsiaTheme="majorEastAsia"/>
          <w:spacing w:val="20"/>
          <w:sz w:val="22"/>
        </w:rPr>
        <w:t>1</w:t>
      </w:r>
      <w:r w:rsidR="008E3DAB" w:rsidRPr="007D4C81">
        <w:rPr>
          <w:rFonts w:eastAsiaTheme="majorEastAsia"/>
          <w:spacing w:val="20"/>
          <w:sz w:val="22"/>
        </w:rPr>
        <w:t>2</w:t>
      </w:r>
      <w:r w:rsidRPr="007D4C81">
        <w:rPr>
          <w:rFonts w:eastAsiaTheme="majorEastAsia" w:hint="eastAsia"/>
          <w:spacing w:val="20"/>
          <w:sz w:val="22"/>
        </w:rPr>
        <w:t>為探究</w:t>
      </w:r>
      <w:r w:rsidRPr="007D4C81">
        <w:rPr>
          <w:rFonts w:eastAsiaTheme="majorEastAsia"/>
          <w:spacing w:val="20"/>
          <w:sz w:val="22"/>
        </w:rPr>
        <w:t>神經細胞</w:t>
      </w:r>
      <w:r w:rsidRPr="007D4C81">
        <w:rPr>
          <w:rFonts w:eastAsiaTheme="majorEastAsia" w:hint="eastAsia"/>
          <w:spacing w:val="20"/>
          <w:sz w:val="22"/>
        </w:rPr>
        <w:t>之間的連通機制，</w:t>
      </w:r>
      <w:r w:rsidRPr="00AD2FCF">
        <w:rPr>
          <w:rFonts w:eastAsiaTheme="majorEastAsia" w:hint="eastAsia"/>
          <w:spacing w:val="22"/>
          <w:sz w:val="22"/>
        </w:rPr>
        <w:t>是</w:t>
      </w:r>
      <w:r w:rsidRPr="00AD2FCF">
        <w:rPr>
          <w:rFonts w:eastAsiaTheme="majorEastAsia"/>
          <w:spacing w:val="22"/>
          <w:sz w:val="22"/>
        </w:rPr>
        <w:t>1963</w:t>
      </w:r>
      <w:r w:rsidRPr="00AD2FCF">
        <w:rPr>
          <w:rFonts w:eastAsiaTheme="majorEastAsia"/>
          <w:spacing w:val="22"/>
          <w:sz w:val="22"/>
        </w:rPr>
        <w:t>年諾貝爾生理學或醫學獎</w:t>
      </w:r>
      <w:r w:rsidRPr="00AD2FCF">
        <w:rPr>
          <w:rFonts w:eastAsiaTheme="majorEastAsia" w:hint="eastAsia"/>
          <w:spacing w:val="22"/>
          <w:sz w:val="22"/>
        </w:rPr>
        <w:t>主題的示意圖。通過神經細胞膜傳訊的機制放大</w:t>
      </w:r>
      <w:r w:rsidR="00FA64CD">
        <w:rPr>
          <w:rFonts w:eastAsiaTheme="majorEastAsia" w:hint="eastAsia"/>
          <w:spacing w:val="20"/>
          <w:sz w:val="22"/>
        </w:rPr>
        <w:t>圖</w:t>
      </w:r>
      <w:r w:rsidRPr="007D4C81">
        <w:rPr>
          <w:rFonts w:eastAsiaTheme="majorEastAsia" w:hint="eastAsia"/>
          <w:spacing w:val="20"/>
          <w:sz w:val="22"/>
        </w:rPr>
        <w:t>如圖</w:t>
      </w:r>
      <w:r w:rsidR="00586955" w:rsidRPr="007D4C81">
        <w:rPr>
          <w:rFonts w:eastAsiaTheme="majorEastAsia"/>
          <w:spacing w:val="20"/>
          <w:sz w:val="22"/>
        </w:rPr>
        <w:t>1</w:t>
      </w:r>
      <w:r w:rsidR="008E3DAB" w:rsidRPr="007D4C81">
        <w:rPr>
          <w:rFonts w:eastAsiaTheme="majorEastAsia"/>
          <w:spacing w:val="20"/>
          <w:sz w:val="22"/>
        </w:rPr>
        <w:t>3</w:t>
      </w:r>
      <w:r w:rsidR="00F851C4" w:rsidRPr="007D4C81">
        <w:rPr>
          <w:rFonts w:eastAsiaTheme="majorEastAsia" w:hint="eastAsia"/>
          <w:spacing w:val="20"/>
          <w:sz w:val="22"/>
        </w:rPr>
        <w:t>。</w:t>
      </w:r>
      <w:r w:rsidR="009A258B">
        <w:rPr>
          <w:rFonts w:eastAsiaTheme="majorEastAsia"/>
          <w:spacing w:val="20"/>
          <w:sz w:val="22"/>
        </w:rPr>
        <w:br w:type="page"/>
      </w:r>
    </w:p>
    <w:p w14:paraId="5F00AAFA" w14:textId="0E7BE2D4" w:rsidR="00F851C4" w:rsidRPr="007D4C81" w:rsidRDefault="00FA64CD" w:rsidP="007D4C81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>
        <w:rPr>
          <w:rFonts w:eastAsiaTheme="majorEastAsia" w:hint="eastAsia"/>
          <w:spacing w:val="20"/>
          <w:sz w:val="22"/>
        </w:rPr>
        <w:lastRenderedPageBreak/>
        <w:t>電路模型如圖</w:t>
      </w:r>
      <w:r>
        <w:rPr>
          <w:rFonts w:eastAsiaTheme="majorEastAsia" w:hint="eastAsia"/>
          <w:spacing w:val="20"/>
          <w:sz w:val="22"/>
        </w:rPr>
        <w:t>14</w:t>
      </w:r>
      <w:r>
        <w:rPr>
          <w:rFonts w:eastAsiaTheme="majorEastAsia" w:hint="eastAsia"/>
          <w:spacing w:val="20"/>
          <w:sz w:val="22"/>
        </w:rPr>
        <w:t>，</w:t>
      </w:r>
      <w:r w:rsidR="00F851C4" w:rsidRPr="007D4C81">
        <w:rPr>
          <w:rFonts w:eastAsiaTheme="majorEastAsia" w:hint="eastAsia"/>
          <w:spacing w:val="20"/>
          <w:sz w:val="22"/>
        </w:rPr>
        <w:t>模型</w:t>
      </w:r>
      <w:r w:rsidR="00F851C4" w:rsidRPr="007D4C81">
        <w:rPr>
          <w:rFonts w:eastAsiaTheme="majorEastAsia"/>
          <w:spacing w:val="20"/>
          <w:sz w:val="22"/>
        </w:rPr>
        <w:t>中</w:t>
      </w:r>
      <w:r w:rsidR="00B4429D" w:rsidRPr="00B4429D">
        <w:rPr>
          <w:position w:val="-10"/>
        </w:rPr>
        <w:object w:dxaOrig="340" w:dyaOrig="320" w14:anchorId="579FF206">
          <v:shape id="_x0000_i1101" type="#_x0000_t75" style="width:16.5pt;height:16pt" o:ole="">
            <v:imagedata r:id="rId214" o:title=""/>
          </v:shape>
          <o:OLEObject Type="Embed" ProgID="Equation.DSMT4" ShapeID="_x0000_i1101" DrawAspect="Content" ObjectID="_1804068164" r:id="rId215"/>
        </w:object>
      </w:r>
      <w:r w:rsidR="00F851C4" w:rsidRPr="007D4C81">
        <w:rPr>
          <w:rFonts w:eastAsiaTheme="majorEastAsia"/>
          <w:spacing w:val="20"/>
          <w:sz w:val="22"/>
        </w:rPr>
        <w:t>代表細胞膜</w:t>
      </w:r>
      <w:r w:rsidR="00F851C4" w:rsidRPr="007D4C81">
        <w:rPr>
          <w:rFonts w:eastAsiaTheme="majorEastAsia" w:hint="eastAsia"/>
          <w:spacing w:val="20"/>
          <w:sz w:val="22"/>
        </w:rPr>
        <w:t>的</w:t>
      </w:r>
      <w:r>
        <w:rPr>
          <w:rFonts w:eastAsiaTheme="majorEastAsia" w:hint="eastAsia"/>
          <w:spacing w:val="20"/>
          <w:sz w:val="22"/>
        </w:rPr>
        <w:t>內</w:t>
      </w:r>
      <w:r w:rsidR="00F851C4" w:rsidRPr="007D4C81">
        <w:rPr>
          <w:rFonts w:eastAsiaTheme="majorEastAsia" w:hint="eastAsia"/>
          <w:spacing w:val="20"/>
          <w:sz w:val="22"/>
        </w:rPr>
        <w:t>、</w:t>
      </w:r>
      <w:r>
        <w:rPr>
          <w:rFonts w:eastAsiaTheme="majorEastAsia" w:hint="eastAsia"/>
          <w:spacing w:val="20"/>
          <w:sz w:val="22"/>
        </w:rPr>
        <w:t>外</w:t>
      </w:r>
      <w:r w:rsidR="00F851C4" w:rsidRPr="007D4C81">
        <w:rPr>
          <w:rFonts w:eastAsiaTheme="majorEastAsia"/>
          <w:spacing w:val="20"/>
          <w:sz w:val="22"/>
        </w:rPr>
        <w:t>表面</w:t>
      </w:r>
      <w:r w:rsidR="00F851C4" w:rsidRPr="007D4C81">
        <w:rPr>
          <w:rFonts w:eastAsiaTheme="majorEastAsia" w:hint="eastAsia"/>
          <w:spacing w:val="20"/>
          <w:sz w:val="22"/>
        </w:rPr>
        <w:t>，以及</w:t>
      </w:r>
      <w:r w:rsidR="00F851C4" w:rsidRPr="007D4C81">
        <w:rPr>
          <w:rFonts w:eastAsiaTheme="majorEastAsia"/>
          <w:spacing w:val="20"/>
          <w:sz w:val="22"/>
        </w:rPr>
        <w:t>其間的不導電物質</w:t>
      </w:r>
      <w:r w:rsidR="00F851C4" w:rsidRPr="007D4C81">
        <w:rPr>
          <w:rFonts w:eastAsiaTheme="majorEastAsia" w:hint="eastAsia"/>
          <w:spacing w:val="20"/>
          <w:sz w:val="22"/>
        </w:rPr>
        <w:t>。</w:t>
      </w:r>
      <w:r w:rsidRPr="00B4429D">
        <w:rPr>
          <w:position w:val="-10"/>
        </w:rPr>
        <w:object w:dxaOrig="380" w:dyaOrig="320" w14:anchorId="652086DB">
          <v:shape id="_x0000_i1102" type="#_x0000_t75" style="width:18.5pt;height:16pt" o:ole="">
            <v:imagedata r:id="rId216" o:title=""/>
          </v:shape>
          <o:OLEObject Type="Embed" ProgID="Equation.DSMT4" ShapeID="_x0000_i1102" DrawAspect="Content" ObjectID="_1804068165" r:id="rId217"/>
        </w:object>
      </w:r>
      <w:r w:rsidR="00F851C4" w:rsidRPr="007D4C81">
        <w:rPr>
          <w:rFonts w:eastAsiaTheme="majorEastAsia"/>
          <w:spacing w:val="20"/>
          <w:sz w:val="22"/>
        </w:rPr>
        <w:t>與</w:t>
      </w:r>
      <w:r w:rsidRPr="00B4429D">
        <w:rPr>
          <w:position w:val="-10"/>
        </w:rPr>
        <w:object w:dxaOrig="320" w:dyaOrig="320" w14:anchorId="210C27E3">
          <v:shape id="_x0000_i1103" type="#_x0000_t75" style="width:16pt;height:16pt" o:ole="">
            <v:imagedata r:id="rId218" o:title=""/>
          </v:shape>
          <o:OLEObject Type="Embed" ProgID="Equation.DSMT4" ShapeID="_x0000_i1103" DrawAspect="Content" ObjectID="_1804068166" r:id="rId219"/>
        </w:object>
      </w:r>
      <w:r w:rsidR="00F851C4" w:rsidRPr="007D4C81">
        <w:rPr>
          <w:rFonts w:eastAsiaTheme="majorEastAsia" w:hint="eastAsia"/>
          <w:spacing w:val="20"/>
          <w:sz w:val="22"/>
        </w:rPr>
        <w:t>為可變電阻，可以改變神經細胞之間連通的強弱，以處理資訊</w:t>
      </w:r>
      <w:r w:rsidR="00F851C4" w:rsidRPr="007D4C81">
        <w:rPr>
          <w:rFonts w:eastAsiaTheme="majorEastAsia"/>
          <w:spacing w:val="20"/>
          <w:sz w:val="22"/>
        </w:rPr>
        <w:t>。</w:t>
      </w:r>
      <w:r w:rsidR="00F851C4" w:rsidRPr="007D4C81">
        <w:rPr>
          <w:rFonts w:eastAsiaTheme="majorEastAsia" w:hint="eastAsia"/>
          <w:spacing w:val="20"/>
          <w:sz w:val="22"/>
        </w:rPr>
        <w:t>其中</w:t>
      </w:r>
      <w:r w:rsidR="00B4429D" w:rsidRPr="00B4429D">
        <w:rPr>
          <w:position w:val="-10"/>
        </w:rPr>
        <w:object w:dxaOrig="380" w:dyaOrig="320" w14:anchorId="7CFB4332">
          <v:shape id="_x0000_i1104" type="#_x0000_t75" style="width:18.5pt;height:16pt" o:ole="">
            <v:imagedata r:id="rId220" o:title=""/>
          </v:shape>
          <o:OLEObject Type="Embed" ProgID="Equation.DSMT4" ShapeID="_x0000_i1104" DrawAspect="Content" ObjectID="_1804068167" r:id="rId221"/>
        </w:object>
      </w:r>
      <w:r w:rsidR="00F851C4" w:rsidRPr="007D4C81">
        <w:rPr>
          <w:rFonts w:eastAsiaTheme="majorEastAsia"/>
          <w:spacing w:val="20"/>
          <w:sz w:val="22"/>
        </w:rPr>
        <w:t>、</w:t>
      </w:r>
      <w:r w:rsidR="00B4429D" w:rsidRPr="00B4429D">
        <w:rPr>
          <w:position w:val="-10"/>
        </w:rPr>
        <w:object w:dxaOrig="320" w:dyaOrig="320" w14:anchorId="59A5709C">
          <v:shape id="_x0000_i1105" type="#_x0000_t75" style="width:16pt;height:16pt" o:ole="">
            <v:imagedata r:id="rId222" o:title=""/>
          </v:shape>
          <o:OLEObject Type="Embed" ProgID="Equation.DSMT4" ShapeID="_x0000_i1105" DrawAspect="Content" ObjectID="_1804068168" r:id="rId223"/>
        </w:object>
      </w:r>
      <w:r w:rsidR="00F851C4" w:rsidRPr="007D4C81">
        <w:rPr>
          <w:rFonts w:eastAsiaTheme="majorEastAsia"/>
          <w:spacing w:val="20"/>
          <w:sz w:val="22"/>
        </w:rPr>
        <w:t>與</w:t>
      </w:r>
      <w:r w:rsidR="00B4429D" w:rsidRPr="00B4429D">
        <w:rPr>
          <w:position w:val="-10"/>
        </w:rPr>
        <w:object w:dxaOrig="300" w:dyaOrig="320" w14:anchorId="1CAFE83C">
          <v:shape id="_x0000_i1106" type="#_x0000_t75" style="width:15pt;height:16pt" o:ole="">
            <v:imagedata r:id="rId224" o:title=""/>
          </v:shape>
          <o:OLEObject Type="Embed" ProgID="Equation.DSMT4" ShapeID="_x0000_i1106" DrawAspect="Content" ObjectID="_1804068169" r:id="rId225"/>
        </w:object>
      </w:r>
      <w:r w:rsidR="00F851C4" w:rsidRPr="007D4C81">
        <w:rPr>
          <w:rFonts w:eastAsiaTheme="majorEastAsia"/>
          <w:spacing w:val="20"/>
          <w:sz w:val="22"/>
        </w:rPr>
        <w:t>分別</w:t>
      </w:r>
      <w:r w:rsidR="00F851C4" w:rsidRPr="007D4C81">
        <w:rPr>
          <w:rFonts w:eastAsiaTheme="majorEastAsia" w:hint="eastAsia"/>
          <w:spacing w:val="20"/>
          <w:sz w:val="22"/>
        </w:rPr>
        <w:t>為</w:t>
      </w:r>
      <w:r w:rsidR="00F851C4" w:rsidRPr="007D4C81">
        <w:rPr>
          <w:rFonts w:eastAsiaTheme="majorEastAsia"/>
          <w:spacing w:val="20"/>
          <w:sz w:val="22"/>
        </w:rPr>
        <w:t>離子</w:t>
      </w:r>
      <w:r w:rsidR="00B4429D" w:rsidRPr="00B4429D">
        <w:rPr>
          <w:position w:val="-6"/>
        </w:rPr>
        <w:object w:dxaOrig="440" w:dyaOrig="300" w14:anchorId="4A334869">
          <v:shape id="_x0000_i1107" type="#_x0000_t75" style="width:21.5pt;height:15pt" o:ole="">
            <v:imagedata r:id="rId226" o:title=""/>
          </v:shape>
          <o:OLEObject Type="Embed" ProgID="Equation.DSMT4" ShapeID="_x0000_i1107" DrawAspect="Content" ObjectID="_1804068170" r:id="rId227"/>
        </w:object>
      </w:r>
      <w:r>
        <w:rPr>
          <w:rFonts w:hint="eastAsia"/>
        </w:rPr>
        <w:t>、</w:t>
      </w:r>
      <w:r w:rsidR="00B4429D" w:rsidRPr="00025957">
        <w:rPr>
          <w:position w:val="-4"/>
        </w:rPr>
        <w:object w:dxaOrig="320" w:dyaOrig="279" w14:anchorId="50248D7A">
          <v:shape id="_x0000_i1108" type="#_x0000_t75" style="width:16pt;height:14pt" o:ole="">
            <v:imagedata r:id="rId228" o:title=""/>
          </v:shape>
          <o:OLEObject Type="Embed" ProgID="Equation.DSMT4" ShapeID="_x0000_i1108" DrawAspect="Content" ObjectID="_1804068171" r:id="rId229"/>
        </w:object>
      </w:r>
      <w:r w:rsidR="00F851C4" w:rsidRPr="007D4C81">
        <w:rPr>
          <w:rFonts w:eastAsiaTheme="majorEastAsia" w:hint="eastAsia"/>
          <w:spacing w:val="20"/>
          <w:sz w:val="22"/>
        </w:rPr>
        <w:t>與其他離子的平衡電壓，</w:t>
      </w:r>
      <w:proofErr w:type="gramStart"/>
      <w:r w:rsidR="00F851C4" w:rsidRPr="007D4C81">
        <w:rPr>
          <w:rFonts w:eastAsiaTheme="majorEastAsia" w:hint="eastAsia"/>
          <w:spacing w:val="20"/>
          <w:sz w:val="22"/>
        </w:rPr>
        <w:t>相當於等效電池</w:t>
      </w:r>
      <w:proofErr w:type="gramEnd"/>
      <w:r w:rsidR="00F851C4" w:rsidRPr="007D4C81">
        <w:rPr>
          <w:rFonts w:eastAsiaTheme="majorEastAsia" w:hint="eastAsia"/>
          <w:spacing w:val="20"/>
          <w:sz w:val="22"/>
        </w:rPr>
        <w:t>，可以推送或聚集對應的離子，維持細胞內外離子</w:t>
      </w:r>
      <w:r w:rsidR="00F851C4" w:rsidRPr="007D4C81">
        <w:rPr>
          <w:rFonts w:eastAsiaTheme="majorEastAsia"/>
          <w:spacing w:val="20"/>
          <w:sz w:val="22"/>
        </w:rPr>
        <w:t>濃度差異。</w:t>
      </w:r>
    </w:p>
    <w:p w14:paraId="5CE8906A" w14:textId="202E1B31" w:rsidR="00F851C4" w:rsidRPr="009A258B" w:rsidRDefault="00F851C4" w:rsidP="007D4C81">
      <w:pPr>
        <w:ind w:leftChars="165" w:left="396" w:firstLineChars="200" w:firstLine="504"/>
        <w:jc w:val="both"/>
        <w:rPr>
          <w:rFonts w:eastAsiaTheme="majorEastAsia"/>
          <w:spacing w:val="14"/>
          <w:sz w:val="22"/>
        </w:rPr>
      </w:pPr>
      <w:r w:rsidRPr="00AD2FCF">
        <w:rPr>
          <w:rFonts w:eastAsiaTheme="majorEastAsia"/>
          <w:spacing w:val="16"/>
          <w:sz w:val="22"/>
        </w:rPr>
        <w:t>已知</w:t>
      </w:r>
      <w:r w:rsidRPr="00AD2FCF">
        <w:rPr>
          <w:rFonts w:eastAsiaTheme="majorEastAsia" w:hint="eastAsia"/>
          <w:spacing w:val="16"/>
          <w:sz w:val="22"/>
        </w:rPr>
        <w:t>平衡</w:t>
      </w:r>
      <w:r w:rsidRPr="00AD2FCF">
        <w:rPr>
          <w:rFonts w:eastAsiaTheme="majorEastAsia"/>
          <w:spacing w:val="16"/>
          <w:sz w:val="22"/>
        </w:rPr>
        <w:t>電壓為</w:t>
      </w:r>
      <w:r w:rsidR="00FA64CD" w:rsidRPr="00AD2FCF">
        <w:rPr>
          <w:spacing w:val="16"/>
          <w:position w:val="-30"/>
        </w:rPr>
        <w:object w:dxaOrig="1760" w:dyaOrig="680" w14:anchorId="4A6801E9">
          <v:shape id="_x0000_i1109" type="#_x0000_t75" style="width:88pt;height:34.5pt" o:ole="">
            <v:imagedata r:id="rId230" o:title=""/>
          </v:shape>
          <o:OLEObject Type="Embed" ProgID="Equation.DSMT4" ShapeID="_x0000_i1109" DrawAspect="Content" ObjectID="_1804068172" r:id="rId231"/>
        </w:object>
      </w:r>
      <w:r w:rsidRPr="00AD2FCF">
        <w:rPr>
          <w:rFonts w:eastAsiaTheme="majorEastAsia"/>
          <w:spacing w:val="16"/>
          <w:sz w:val="22"/>
        </w:rPr>
        <w:t>，其中</w:t>
      </w:r>
      <w:r w:rsidR="00B4429D" w:rsidRPr="00AD2FCF">
        <w:rPr>
          <w:spacing w:val="16"/>
          <w:position w:val="-12"/>
        </w:rPr>
        <w:object w:dxaOrig="300" w:dyaOrig="340" w14:anchorId="5A45DD31">
          <v:shape id="_x0000_i1110" type="#_x0000_t75" style="width:15pt;height:16.5pt" o:ole="">
            <v:imagedata r:id="rId232" o:title=""/>
          </v:shape>
          <o:OLEObject Type="Embed" ProgID="Equation.DSMT4" ShapeID="_x0000_i1110" DrawAspect="Content" ObjectID="_1804068173" r:id="rId233"/>
        </w:object>
      </w:r>
      <w:r w:rsidRPr="00AD2FCF">
        <w:rPr>
          <w:rFonts w:eastAsiaTheme="majorEastAsia"/>
          <w:spacing w:val="16"/>
          <w:sz w:val="22"/>
        </w:rPr>
        <w:t>與</w:t>
      </w:r>
      <w:r w:rsidR="00B4429D" w:rsidRPr="00AD2FCF">
        <w:rPr>
          <w:spacing w:val="16"/>
          <w:position w:val="-12"/>
        </w:rPr>
        <w:object w:dxaOrig="320" w:dyaOrig="340" w14:anchorId="740AEBF9">
          <v:shape id="_x0000_i1111" type="#_x0000_t75" style="width:16pt;height:16.5pt" o:ole="">
            <v:imagedata r:id="rId234" o:title=""/>
          </v:shape>
          <o:OLEObject Type="Embed" ProgID="Equation.DSMT4" ShapeID="_x0000_i1111" DrawAspect="Content" ObjectID="_1804068174" r:id="rId235"/>
        </w:object>
      </w:r>
      <w:r w:rsidRPr="00AD2FCF">
        <w:rPr>
          <w:rFonts w:eastAsiaTheme="majorEastAsia"/>
          <w:spacing w:val="16"/>
          <w:sz w:val="22"/>
        </w:rPr>
        <w:t>分別為細胞內部與外部的離子濃度，</w:t>
      </w:r>
      <w:r w:rsidR="00B4429D" w:rsidRPr="00AD2FCF">
        <w:rPr>
          <w:spacing w:val="12"/>
          <w:position w:val="-6"/>
        </w:rPr>
        <w:object w:dxaOrig="540" w:dyaOrig="260" w14:anchorId="212E392E">
          <v:shape id="_x0000_i1112" type="#_x0000_t75" style="width:27pt;height:12.5pt" o:ole="">
            <v:imagedata r:id="rId236" o:title=""/>
          </v:shape>
          <o:OLEObject Type="Embed" ProgID="Equation.DSMT4" ShapeID="_x0000_i1112" DrawAspect="Content" ObjectID="_1804068175" r:id="rId237"/>
        </w:object>
      </w:r>
      <w:r w:rsidRPr="00AD2FCF">
        <w:rPr>
          <w:rFonts w:eastAsiaTheme="majorEastAsia"/>
          <w:spacing w:val="12"/>
          <w:sz w:val="22"/>
        </w:rPr>
        <w:t>為轉換常數，</w:t>
      </w:r>
      <w:r w:rsidR="00B4429D" w:rsidRPr="00AD2FCF">
        <w:rPr>
          <w:spacing w:val="12"/>
          <w:position w:val="-4"/>
        </w:rPr>
        <w:object w:dxaOrig="220" w:dyaOrig="240" w14:anchorId="1DBF540F">
          <v:shape id="_x0000_i1113" type="#_x0000_t75" style="width:11pt;height:12pt" o:ole="">
            <v:imagedata r:id="rId238" o:title=""/>
          </v:shape>
          <o:OLEObject Type="Embed" ProgID="Equation.DSMT4" ShapeID="_x0000_i1113" DrawAspect="Content" ObjectID="_1804068176" r:id="rId239"/>
        </w:object>
      </w:r>
      <w:r w:rsidRPr="00AD2FCF">
        <w:rPr>
          <w:rFonts w:eastAsiaTheme="majorEastAsia"/>
          <w:spacing w:val="12"/>
          <w:sz w:val="22"/>
        </w:rPr>
        <w:t>為絕對溫度，</w:t>
      </w:r>
      <w:r w:rsidR="00B4429D" w:rsidRPr="00AD2FCF">
        <w:rPr>
          <w:spacing w:val="12"/>
          <w:position w:val="-6"/>
        </w:rPr>
        <w:object w:dxaOrig="180" w:dyaOrig="200" w14:anchorId="3674C68B">
          <v:shape id="_x0000_i1114" type="#_x0000_t75" style="width:9pt;height:11pt" o:ole="">
            <v:imagedata r:id="rId240" o:title=""/>
          </v:shape>
          <o:OLEObject Type="Embed" ProgID="Equation.DSMT4" ShapeID="_x0000_i1114" DrawAspect="Content" ObjectID="_1804068177" r:id="rId241"/>
        </w:object>
      </w:r>
      <w:r w:rsidRPr="00AD2FCF">
        <w:rPr>
          <w:rFonts w:eastAsiaTheme="majorEastAsia"/>
          <w:spacing w:val="12"/>
          <w:sz w:val="22"/>
        </w:rPr>
        <w:t>為基本電量</w:t>
      </w:r>
      <w:r w:rsidRPr="00AD2FCF">
        <w:rPr>
          <w:rFonts w:eastAsiaTheme="majorEastAsia" w:hint="eastAsia"/>
          <w:spacing w:val="12"/>
          <w:sz w:val="22"/>
        </w:rPr>
        <w:t>。</w:t>
      </w:r>
      <w:r w:rsidRPr="00AD2FCF">
        <w:rPr>
          <w:rFonts w:eastAsiaTheme="majorEastAsia"/>
          <w:spacing w:val="12"/>
          <w:sz w:val="22"/>
        </w:rPr>
        <w:t>依據以上</w:t>
      </w:r>
      <w:r w:rsidRPr="00AD2FCF">
        <w:rPr>
          <w:rFonts w:eastAsiaTheme="majorEastAsia" w:hint="eastAsia"/>
          <w:spacing w:val="12"/>
          <w:sz w:val="22"/>
        </w:rPr>
        <w:t>資料</w:t>
      </w:r>
      <w:r w:rsidRPr="00AD2FCF">
        <w:rPr>
          <w:rFonts w:eastAsiaTheme="majorEastAsia"/>
          <w:spacing w:val="12"/>
          <w:sz w:val="22"/>
        </w:rPr>
        <w:t>回答下列問題。</w:t>
      </w:r>
    </w:p>
    <w:p w14:paraId="7F57FA98" w14:textId="2A74154F" w:rsidR="009B3CD7" w:rsidRDefault="009A258B" w:rsidP="009A258B">
      <w:pPr>
        <w:pStyle w:val="tit2"/>
        <w:spacing w:line="240" w:lineRule="atLeast"/>
        <w:ind w:left="0" w:firstLineChars="100" w:firstLine="220"/>
        <w:rPr>
          <w:rFonts w:asciiTheme="minorEastAsia" w:eastAsiaTheme="minorEastAsia" w:hAnsiTheme="minorEastAsia"/>
          <w:spacing w:val="20"/>
          <w:szCs w:val="22"/>
        </w:rPr>
      </w:pPr>
      <w:r w:rsidRPr="009A258B">
        <w:rPr>
          <w:rFonts w:eastAsia="新細明體"/>
          <w:noProof/>
          <w:spacing w:val="14"/>
          <w:szCs w:val="22"/>
          <w:lang w:val="zh-TW"/>
        </w:rPr>
        <mc:AlternateContent>
          <mc:Choice Requires="wpg">
            <w:drawing>
              <wp:anchor distT="0" distB="0" distL="114300" distR="114300" simplePos="0" relativeHeight="251574784" behindDoc="1" locked="0" layoutInCell="1" allowOverlap="1" wp14:anchorId="5E333152" wp14:editId="1511536C">
                <wp:simplePos x="0" y="0"/>
                <wp:positionH relativeFrom="column">
                  <wp:posOffset>748196</wp:posOffset>
                </wp:positionH>
                <wp:positionV relativeFrom="paragraph">
                  <wp:posOffset>88900</wp:posOffset>
                </wp:positionV>
                <wp:extent cx="5190490" cy="2590800"/>
                <wp:effectExtent l="0" t="0" r="0" b="0"/>
                <wp:wrapNone/>
                <wp:docPr id="392" name="群組 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190490" cy="2590800"/>
                          <a:chOff x="68744" y="42272"/>
                          <a:chExt cx="5192681" cy="2589844"/>
                        </a:xfrm>
                      </wpg:grpSpPr>
                      <pic:pic xmlns:pic="http://schemas.openxmlformats.org/drawingml/2006/picture">
                        <pic:nvPicPr>
                          <pic:cNvPr id="356" name="圖片 35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42">
                            <a:grayscl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3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744" y="42272"/>
                            <a:ext cx="2700937" cy="2371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4642" y="257578"/>
                            <a:ext cx="599797" cy="16078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6086F9" w14:textId="77777777" w:rsidR="00E63684" w:rsidRPr="002D0D1F" w:rsidRDefault="00E63684" w:rsidP="002D0D1F">
                              <w:pPr>
                                <w:snapToGrid w:val="0"/>
                                <w:spacing w:line="240" w:lineRule="exact"/>
                                <w:jc w:val="right"/>
                                <w:rPr>
                                  <w:color w:val="000000"/>
                                  <w:sz w:val="21"/>
                                  <w:szCs w:val="16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color w:val="000000"/>
                                  <w:sz w:val="21"/>
                                  <w:szCs w:val="16"/>
                                </w:rPr>
                                <w:t>細胞外部</w:t>
                              </w:r>
                              <w:r w:rsidRPr="002D0D1F">
                                <w:rPr>
                                  <w:rFonts w:hint="eastAsia"/>
                                  <w:color w:val="000000"/>
                                  <w:sz w:val="21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314" name="群組 314"/>
                        <wpg:cNvGrpSpPr/>
                        <wpg:grpSpPr>
                          <a:xfrm>
                            <a:off x="2814034" y="418564"/>
                            <a:ext cx="2447391" cy="1473033"/>
                            <a:chOff x="9514" y="553192"/>
                            <a:chExt cx="2453263" cy="1473675"/>
                          </a:xfrm>
                        </wpg:grpSpPr>
                        <pic:pic xmlns:pic="http://schemas.openxmlformats.org/drawingml/2006/picture">
                          <pic:nvPicPr>
                            <pic:cNvPr id="316" name="圖片 3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230" t="22798" r="124" b="17392"/>
                            <a:stretch/>
                          </pic:blipFill>
                          <pic:spPr bwMode="auto">
                            <a:xfrm>
                              <a:off x="327449" y="553192"/>
                              <a:ext cx="2135328" cy="14736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15" name="矩形 315"/>
                          <wps:cNvSpPr/>
                          <wps:spPr>
                            <a:xfrm>
                              <a:off x="14424" y="669671"/>
                              <a:ext cx="360043" cy="1116000"/>
                            </a:xfrm>
                            <a:prstGeom prst="rect">
                              <a:avLst/>
                            </a:prstGeom>
                            <a:pattFill prst="pct20">
                              <a:fgClr>
                                <a:schemeClr val="bg1">
                                  <a:lumMod val="50000"/>
                                </a:schemeClr>
                              </a:fgClr>
                              <a:bgClr>
                                <a:sysClr val="window" lastClr="FFFFFF"/>
                              </a:bgClr>
                            </a:pattFill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49A9A9" w14:textId="77777777" w:rsidR="00B4429D" w:rsidRDefault="00B4429D" w:rsidP="00B4429D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直線接點 317"/>
                          <wps:cNvCnPr/>
                          <wps:spPr>
                            <a:xfrm flipV="1">
                              <a:off x="9514" y="660400"/>
                              <a:ext cx="359410" cy="0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8" name="直線接點 318"/>
                          <wps:cNvCnPr/>
                          <wps:spPr>
                            <a:xfrm flipV="1">
                              <a:off x="14405" y="1795590"/>
                              <a:ext cx="360000" cy="0"/>
                            </a:xfrm>
                            <a:prstGeom prst="line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349" y="1100520"/>
                              <a:ext cx="292100" cy="273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09E59A" w14:textId="77777777" w:rsidR="00E63684" w:rsidRPr="002D0D1F" w:rsidRDefault="00E63684" w:rsidP="002D0D1F">
                                <w:pPr>
                                  <w:jc w:val="center"/>
                                  <w:rPr>
                                    <w:b/>
                                    <w:bCs/>
                                    <w:sz w:val="21"/>
                                    <w:szCs w:val="16"/>
                                  </w:rPr>
                                </w:pPr>
                                <w:r w:rsidRPr="002D0D1F">
                                  <w:rPr>
                                    <w:rFonts w:hint="eastAsia"/>
                                    <w:b/>
                                    <w:bCs/>
                                    <w:sz w:val="21"/>
                                    <w:szCs w:val="16"/>
                                  </w:rPr>
                                  <w:t>C</w:t>
                                </w:r>
                                <w:r w:rsidRPr="002D0D1F">
                                  <w:rPr>
                                    <w:b/>
                                    <w:bCs/>
                                    <w:sz w:val="21"/>
                                    <w:szCs w:val="16"/>
                                    <w:vertAlign w:val="subscript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37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50028" y="1088265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56E34" w14:textId="6589FA5A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R</w:t>
                              </w:r>
                              <w:r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90175" y="1088265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47EF0" w14:textId="79564B26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proofErr w:type="spellStart"/>
                              <w:r w:rsidRPr="002D0D1F"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R</w:t>
                              </w:r>
                              <w:r w:rsidRPr="002D0D1F"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990563" y="1088265"/>
                            <a:ext cx="179447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D13100" w14:textId="7E8DE5B0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R</w:t>
                              </w:r>
                              <w:r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4271" y="1410237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2D150" w14:textId="4133C8AD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E</w:t>
                              </w:r>
                              <w:r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7978" y="1410237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4ADE0" w14:textId="3C1E8C45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proofErr w:type="spellStart"/>
                              <w:r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E</w:t>
                              </w:r>
                              <w:r w:rsidRPr="002D0D1F"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9572" y="1204175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927F53" w14:textId="77777777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＋</w:t>
                              </w:r>
                            </w:p>
                            <w:p w14:paraId="2D18C855" w14:textId="71AB3EBB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9718" y="1204175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CA3B0C" w14:textId="56AF68D0" w:rsidR="002D0D1F" w:rsidRPr="002D0D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b/>
                                  <w:bCs/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0107" y="1204175"/>
                            <a:ext cx="179447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810DB" w14:textId="0C5D37C1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958366" y="1410237"/>
                            <a:ext cx="179447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F2C9C" w14:textId="5B0E68D8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iCs/>
                                  <w:color w:val="000000"/>
                                  <w:sz w:val="21"/>
                                  <w:szCs w:val="16"/>
                                </w:rPr>
                                <w:t>E</w:t>
                              </w:r>
                              <w:r>
                                <w:rPr>
                                  <w:color w:val="000000"/>
                                  <w:sz w:val="21"/>
                                  <w:szCs w:val="16"/>
                                  <w:vertAlign w:val="subscript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8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3133" y="1384479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20145" w14:textId="1FD0AFEB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9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3279" y="1384479"/>
                            <a:ext cx="250388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577A0C" w14:textId="7148C1E2" w:rsidR="002D0D1F" w:rsidRPr="002D0D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b/>
                                  <w:bCs/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9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13668" y="1384479"/>
                            <a:ext cx="179447" cy="165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21139" w14:textId="5A7DA62A" w:rsidR="002D0D1F" w:rsidRPr="00E0631F" w:rsidRDefault="002D0D1F" w:rsidP="002D0D1F">
                              <w:pPr>
                                <w:snapToGrid w:val="0"/>
                                <w:spacing w:line="240" w:lineRule="exac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b/>
                                  <w:bCs/>
                                  <w:color w:val="000000"/>
                                  <w:sz w:val="21"/>
                                  <w:szCs w:val="16"/>
                                </w:rPr>
                                <w:t>－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4642" y="1712890"/>
                            <a:ext cx="570454" cy="18029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877859" w14:textId="77777777" w:rsidR="00E63684" w:rsidRPr="00E0631F" w:rsidRDefault="00E63684" w:rsidP="002D0D1F">
                              <w:pPr>
                                <w:snapToGrid w:val="0"/>
                                <w:spacing w:line="240" w:lineRule="exact"/>
                                <w:jc w:val="right"/>
                                <w:rPr>
                                  <w:color w:val="000000"/>
                                </w:rPr>
                              </w:pPr>
                              <w:r w:rsidRPr="002D0D1F">
                                <w:rPr>
                                  <w:rFonts w:hint="eastAsia"/>
                                  <w:color w:val="000000"/>
                                  <w:sz w:val="21"/>
                                  <w:szCs w:val="16"/>
                                </w:rPr>
                                <w:t>細胞內部</w:t>
                              </w:r>
                              <w:r w:rsidRPr="00E0631F">
                                <w:rPr>
                                  <w:rFonts w:hint="eastAsia"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g:grpSp>
                        <wpg:cNvPr id="322" name="群組 322"/>
                        <wpg:cNvGrpSpPr/>
                        <wpg:grpSpPr>
                          <a:xfrm>
                            <a:off x="2086378" y="546816"/>
                            <a:ext cx="729140" cy="1091615"/>
                            <a:chOff x="1925955" y="349248"/>
                            <a:chExt cx="730892" cy="1092202"/>
                          </a:xfrm>
                        </wpg:grpSpPr>
                        <wps:wsp>
                          <wps:cNvPr id="323" name="直線接點 323"/>
                          <wps:cNvCnPr/>
                          <wps:spPr>
                            <a:xfrm flipV="1">
                              <a:off x="1925955" y="349248"/>
                              <a:ext cx="730892" cy="720073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arrow" w="med" len="med"/>
                            </a:ln>
                            <a:effectLst/>
                          </wps:spPr>
                          <wps:bodyPr/>
                        </wps:wsp>
                        <wps:wsp>
                          <wps:cNvPr id="324" name="直線接點 324"/>
                          <wps:cNvCnPr/>
                          <wps:spPr>
                            <a:xfrm>
                              <a:off x="1940560" y="1090899"/>
                              <a:ext cx="692861" cy="350551"/>
                            </a:xfrm>
                            <a:prstGeom prst="line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arrow" w="med" len="me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2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5934" y="2062379"/>
                            <a:ext cx="1950361" cy="23484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4A8190" w14:textId="308B94BC" w:rsidR="00E63684" w:rsidRPr="00E0631F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color w:val="000000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14</w:t>
                              </w: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神經細胞膜電路模型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6220" y="193183"/>
                            <a:ext cx="1152856" cy="44430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CCFB85" w14:textId="383DDF41" w:rsidR="00E63684" w:rsidRPr="000133D1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13</w:t>
                              </w: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通過細胞膜傳訊的放大圖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1972" y="2429005"/>
                            <a:ext cx="2261530" cy="20311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7B7040" w14:textId="010E872F" w:rsidR="00E63684" w:rsidRPr="000133D1" w:rsidRDefault="00E63684" w:rsidP="000133D1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12</w:t>
                              </w: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神經細胞之間傳訊示意圖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33152" id="群組 392" o:spid="_x0000_s1359" style="position:absolute;left:0;text-align:left;margin-left:58.9pt;margin-top:7pt;width:408.7pt;height:204pt;z-index:-251741696;mso-width-relative:margin;mso-height-relative:margin" coordorigin="687,422" coordsize="51926,25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">
                <o:lock v:ext="edit" aspectratio="t"/>
                <v:shape id="圖片 356" o:spid="_x0000_s1360" type="#_x0000_t75" style="position:absolute;left:687;top:422;width:27009;height:237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">
                  <v:imagedata r:id="rId245" o:title="" grayscale="t"/>
                </v:shape>
                <v:shape id="_x0000_s1361" type="#_x0000_t202" style="position:absolute;left:31746;top:2575;width:5998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" fillcolor="window" stroked="f">
                  <v:textbox inset="0,0,0,0">
                    <w:txbxContent>
                      <w:p w14:paraId="146086F9" w14:textId="77777777" w:rsidR="00E63684" w:rsidRPr="002D0D1F" w:rsidRDefault="00E63684" w:rsidP="002D0D1F">
                        <w:pPr>
                          <w:snapToGrid w:val="0"/>
                          <w:spacing w:line="240" w:lineRule="exact"/>
                          <w:jc w:val="right"/>
                          <w:rPr>
                            <w:color w:val="000000"/>
                            <w:sz w:val="21"/>
                            <w:szCs w:val="16"/>
                          </w:rPr>
                        </w:pPr>
                        <w:r w:rsidRPr="002D0D1F">
                          <w:rPr>
                            <w:rFonts w:hint="eastAsia"/>
                            <w:color w:val="000000"/>
                            <w:sz w:val="21"/>
                            <w:szCs w:val="16"/>
                          </w:rPr>
                          <w:t>細胞外部</w:t>
                        </w:r>
                        <w:r w:rsidRPr="002D0D1F">
                          <w:rPr>
                            <w:rFonts w:hint="eastAsia"/>
                            <w:color w:val="000000"/>
                            <w:sz w:val="21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群組 314" o:spid="_x0000_s1362" style="position:absolute;left:28140;top:4185;width:24474;height:14730" coordorigin="95,5531" coordsize="24532,14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圖片 316" o:spid="_x0000_s1363" type="#_x0000_t75" style="position:absolute;left:3274;top:5531;width:21353;height:1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">
                    <v:imagedata r:id="rId246" o:title="" croptop="14941f" cropbottom="11398f" cropleft="19156f" cropright="81f"/>
                  </v:shape>
                  <v:rect id="矩形 315" o:spid="_x0000_s1364" style="position:absolute;left:144;top:6696;width:3600;height:1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" fillcolor="#7f7f7f [1612]" strokecolor="windowText" strokeweight="1pt">
                    <v:fill r:id="rId247" o:title="" color2="window" type="pattern"/>
                    <v:textbox>
                      <w:txbxContent>
                        <w:p w14:paraId="2E49A9A9" w14:textId="77777777" w:rsidR="00B4429D" w:rsidRDefault="00B4429D" w:rsidP="00B4429D">
                          <w:pPr>
                            <w:jc w:val="center"/>
                          </w:pPr>
                        </w:p>
                      </w:txbxContent>
                    </v:textbox>
                  </v:rect>
                  <v:line id="直線接點 317" o:spid="_x0000_s1365" style="position:absolute;flip:y;visibility:visible;mso-wrap-style:square" from="95,6604" to="3689,6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" strokecolor="windowText" strokeweight="1.5pt">
                    <v:stroke joinstyle="miter"/>
                  </v:line>
                  <v:line id="直線接點 318" o:spid="_x0000_s1366" style="position:absolute;flip:y;visibility:visible;mso-wrap-style:square" from="144,17955" to="3744,17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" strokecolor="windowText" strokeweight="2.25pt">
                    <v:stroke joinstyle="miter"/>
                  </v:line>
                  <v:shape id="_x0000_s1367" type="#_x0000_t202" style="position:absolute;left:353;top:11005;width:2921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  <v:textbox inset="0,0,0,0">
                      <w:txbxContent>
                        <w:p w14:paraId="7B09E59A" w14:textId="77777777" w:rsidR="00E63684" w:rsidRPr="002D0D1F" w:rsidRDefault="00E63684" w:rsidP="002D0D1F">
                          <w:pPr>
                            <w:jc w:val="center"/>
                            <w:rPr>
                              <w:b/>
                              <w:bCs/>
                              <w:sz w:val="21"/>
                              <w:szCs w:val="16"/>
                            </w:rPr>
                          </w:pPr>
                          <w:r w:rsidRPr="002D0D1F">
                            <w:rPr>
                              <w:rFonts w:hint="eastAsia"/>
                              <w:b/>
                              <w:bCs/>
                              <w:sz w:val="21"/>
                              <w:szCs w:val="16"/>
                            </w:rPr>
                            <w:t>C</w:t>
                          </w:r>
                          <w:r w:rsidRPr="002D0D1F">
                            <w:rPr>
                              <w:b/>
                              <w:bCs/>
                              <w:sz w:val="21"/>
                              <w:szCs w:val="16"/>
                              <w:vertAlign w:val="subscript"/>
                            </w:rPr>
                            <w:t>M</w:t>
                          </w:r>
                        </w:p>
                      </w:txbxContent>
                    </v:textbox>
                  </v:shape>
                </v:group>
                <v:shape id="_x0000_s1368" type="#_x0000_t202" style="position:absolute;left:42500;top:10882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14:paraId="35356E34" w14:textId="6589FA5A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R</w:t>
                        </w:r>
                        <w:r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K</w:t>
                        </w:r>
                      </w:p>
                    </w:txbxContent>
                  </v:textbox>
                </v:shape>
                <v:shape id="_x0000_s1369" type="#_x0000_t202" style="position:absolute;left:34901;top:10882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14:paraId="33547EF0" w14:textId="79564B26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proofErr w:type="spellStart"/>
                        <w:r w:rsidRPr="002D0D1F"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R</w:t>
                        </w:r>
                        <w:r w:rsidRPr="002D0D1F"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shape>
                <v:shape id="_x0000_s1370" type="#_x0000_t202" style="position:absolute;left:49905;top:10882;width:1795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14:paraId="57D13100" w14:textId="7E8DE5B0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R</w:t>
                        </w:r>
                        <w:r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L</w:t>
                        </w:r>
                      </w:p>
                    </w:txbxContent>
                  </v:textbox>
                </v:shape>
                <v:shape id="_x0000_s1371" type="#_x0000_t202" style="position:absolute;left:42242;top:14102;width:2504;height:1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6IjxQAAANwAAAAPAAAAZHJzL2Rvd25yZXYueG1sRI9Ba8JA&#10;FITvgv9heYXedFMF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BRG6IjxQAAANwAAAAP&#10;AAAAAAAAAAAAAAAAAAcCAABkcnMvZG93bnJldi54bWxQSwUGAAAAAAMAAwC3AAAA+QIAAAAA&#10;" filled="f" stroked="f">
                  <v:textbox inset="0,0,0,0">
                    <w:txbxContent>
                      <w:p w14:paraId="2592D150" w14:textId="4133C8AD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E</w:t>
                        </w:r>
                        <w:r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K</w:t>
                        </w:r>
                      </w:p>
                    </w:txbxContent>
                  </v:textbox>
                </v:shape>
                <v:shape id="_x0000_s1372" type="#_x0000_t202" style="position:absolute;left:34579;top:14102;width:2504;height:1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jpX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De8jpXxQAAANwAAAAP&#10;AAAAAAAAAAAAAAAAAAcCAABkcnMvZG93bnJldi54bWxQSwUGAAAAAAMAAwC3AAAA+QIAAAAA&#10;" filled="f" stroked="f">
                  <v:textbox inset="0,0,0,0">
                    <w:txbxContent>
                      <w:p w14:paraId="0C74ADE0" w14:textId="3C1E8C45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E</w:t>
                        </w:r>
                        <w:r w:rsidRPr="002D0D1F"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shape>
                <v:shape id="_x0000_s1373" type="#_x0000_t202" style="position:absolute;left:39795;top:12041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AG7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BBbAG7xQAAANwAAAAP&#10;AAAAAAAAAAAAAAAAAAcCAABkcnMvZG93bnJldi54bWxQSwUGAAAAAAMAAwC3AAAA+QIAAAAA&#10;" filled="f" stroked="f">
                  <v:textbox inset="0,0,0,0">
                    <w:txbxContent>
                      <w:p w14:paraId="51927F53" w14:textId="77777777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＋</w:t>
                        </w:r>
                      </w:p>
                      <w:p w14:paraId="2D18C855" w14:textId="71AB3EBB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</w:p>
                    </w:txbxContent>
                  </v:textbox>
                </v:shape>
                <v:shape id="_x0000_s1374" type="#_x0000_t202" style="position:absolute;left:32197;top:12041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2ACA3B0C" w14:textId="56AF68D0" w:rsidR="002D0D1F" w:rsidRPr="002D0D1F" w:rsidRDefault="002D0D1F" w:rsidP="002D0D1F">
                        <w:pPr>
                          <w:snapToGrid w:val="0"/>
                          <w:spacing w:line="240" w:lineRule="exact"/>
                          <w:rPr>
                            <w:b/>
                            <w:bCs/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－</w:t>
                        </w:r>
                      </w:p>
                    </w:txbxContent>
                  </v:textbox>
                </v:shape>
                <v:shape id="_x0000_s1375" type="#_x0000_t202" style="position:absolute;left:47201;top:12041;width:179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14:paraId="2B4810DB" w14:textId="0C5D37C1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＋</w:t>
                        </w:r>
                      </w:p>
                    </w:txbxContent>
                  </v:textbox>
                </v:shape>
                <v:shape id="_x0000_s1376" type="#_x0000_t202" style="position:absolute;left:49583;top:14102;width:1795;height:1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/M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Cxvp/MxQAAANwAAAAP&#10;AAAAAAAAAAAAAAAAAAcCAABkcnMvZG93bnJldi54bWxQSwUGAAAAAAMAAwC3AAAA+QIAAAAA&#10;" filled="f" stroked="f">
                  <v:textbox inset="0,0,0,0">
                    <w:txbxContent>
                      <w:p w14:paraId="733F2C9C" w14:textId="5B0E68D8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>
                          <w:rPr>
                            <w:rFonts w:hint="eastAsia"/>
                            <w:i/>
                            <w:iCs/>
                            <w:color w:val="000000"/>
                            <w:sz w:val="21"/>
                            <w:szCs w:val="16"/>
                          </w:rPr>
                          <w:t>E</w:t>
                        </w:r>
                        <w:r>
                          <w:rPr>
                            <w:color w:val="000000"/>
                            <w:sz w:val="21"/>
                            <w:szCs w:val="16"/>
                            <w:vertAlign w:val="subscript"/>
                          </w:rPr>
                          <w:t>L</w:t>
                        </w:r>
                      </w:p>
                    </w:txbxContent>
                  </v:textbox>
                </v:shape>
                <v:shape id="_x0000_s1377" type="#_x0000_t202" style="position:absolute;left:39731;top:13844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14:paraId="3BE20145" w14:textId="1FD0AFEB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－</w:t>
                        </w:r>
                      </w:p>
                    </w:txbxContent>
                  </v:textbox>
                </v:shape>
                <v:shape id="_x0000_s1378" type="#_x0000_t202" style="position:absolute;left:32132;top:13844;width:250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qJ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JBCqicMAAADcAAAADwAA&#10;AAAAAAAAAAAAAAAHAgAAZHJzL2Rvd25yZXYueG1sUEsFBgAAAAADAAMAtwAAAPcCAAAAAA==&#10;" filled="f" stroked="f">
                  <v:textbox inset="0,0,0,0">
                    <w:txbxContent>
                      <w:p w14:paraId="68577A0C" w14:textId="7148C1E2" w:rsidR="002D0D1F" w:rsidRPr="002D0D1F" w:rsidRDefault="002D0D1F" w:rsidP="002D0D1F">
                        <w:pPr>
                          <w:snapToGrid w:val="0"/>
                          <w:spacing w:line="240" w:lineRule="exact"/>
                          <w:rPr>
                            <w:b/>
                            <w:bCs/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＋</w:t>
                        </w:r>
                      </w:p>
                    </w:txbxContent>
                  </v:textbox>
                </v:shape>
                <v:shape id="_x0000_s1379" type="#_x0000_t202" style="position:absolute;left:47136;top:13844;width:1795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14:paraId="7EF21139" w14:textId="5A7DA62A" w:rsidR="002D0D1F" w:rsidRPr="00E0631F" w:rsidRDefault="002D0D1F" w:rsidP="002D0D1F">
                        <w:pPr>
                          <w:snapToGrid w:val="0"/>
                          <w:spacing w:line="240" w:lineRule="exac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b/>
                            <w:bCs/>
                            <w:color w:val="000000"/>
                            <w:sz w:val="21"/>
                            <w:szCs w:val="16"/>
                          </w:rPr>
                          <w:t>－</w:t>
                        </w:r>
                      </w:p>
                    </w:txbxContent>
                  </v:textbox>
                </v:shape>
                <v:shape id="_x0000_s1380" type="#_x0000_t202" style="position:absolute;left:31746;top:17128;width:5704;height:1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" fillcolor="window" stroked="f">
                  <v:textbox inset="0,0,0,0">
                    <w:txbxContent>
                      <w:p w14:paraId="27877859" w14:textId="77777777" w:rsidR="00E63684" w:rsidRPr="00E0631F" w:rsidRDefault="00E63684" w:rsidP="002D0D1F">
                        <w:pPr>
                          <w:snapToGrid w:val="0"/>
                          <w:spacing w:line="240" w:lineRule="exact"/>
                          <w:jc w:val="right"/>
                          <w:rPr>
                            <w:color w:val="000000"/>
                          </w:rPr>
                        </w:pPr>
                        <w:r w:rsidRPr="002D0D1F">
                          <w:rPr>
                            <w:rFonts w:hint="eastAsia"/>
                            <w:color w:val="000000"/>
                            <w:sz w:val="21"/>
                            <w:szCs w:val="16"/>
                          </w:rPr>
                          <w:t>細胞內部</w:t>
                        </w:r>
                        <w:r w:rsidRPr="00E0631F">
                          <w:rPr>
                            <w:rFonts w:hint="eastAsia"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群組 322" o:spid="_x0000_s1381" style="position:absolute;left:20863;top:5468;width:7292;height:10916" coordorigin="19259,3492" coordsize="7308,10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<v:line id="直線接點 323" o:spid="_x0000_s1382" style="position:absolute;flip:y;visibility:visible;mso-wrap-style:square" from="19259,3492" to="26568,10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" strokecolor="windowText" strokeweight=".5pt">
                    <v:stroke endarrow="open" joinstyle="miter"/>
                  </v:line>
                  <v:line id="直線接點 324" o:spid="_x0000_s1383" style="position:absolute;visibility:visible;mso-wrap-style:square" from="19405,10908" to="2633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" strokecolor="windowText" strokeweight=".5pt">
                    <v:stroke endarrow="open" joinstyle="miter"/>
                  </v:line>
                </v:group>
                <v:shape id="_x0000_s1384" type="#_x0000_t202" style="position:absolute;left:29159;top:20623;width:19503;height:2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" fillcolor="window" stroked="f">
                  <v:textbox inset="0,0,0,0">
                    <w:txbxContent>
                      <w:p w14:paraId="6A4A8190" w14:textId="308B94BC" w:rsidR="00E63684" w:rsidRPr="00E0631F" w:rsidRDefault="00E63684" w:rsidP="000133D1">
                        <w:pPr>
                          <w:spacing w:line="240" w:lineRule="atLeast"/>
                          <w:jc w:val="center"/>
                          <w:rPr>
                            <w:color w:val="000000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14</w:t>
                        </w: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神經細胞膜電路模型</w:t>
                        </w:r>
                      </w:p>
                    </w:txbxContent>
                  </v:textbox>
                </v:shape>
                <v:shape id="_x0000_s1385" type="#_x0000_t202" style="position:absolute;left:11462;top:1931;width:11528;height:4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" fillcolor="window" stroked="f">
                  <v:textbox inset="0,0,0,0">
                    <w:txbxContent>
                      <w:p w14:paraId="48CCFB85" w14:textId="383DDF41" w:rsidR="00E63684" w:rsidRPr="000133D1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13</w:t>
                        </w: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通過細胞膜傳訊的放大圖</w:t>
                        </w:r>
                      </w:p>
                    </w:txbxContent>
                  </v:textbox>
                </v:shape>
                <v:shape id="_x0000_s1386" type="#_x0000_t202" style="position:absolute;left:3219;top:24290;width:22616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" fillcolor="window" stroked="f">
                  <v:textbox inset="0,0,0,0">
                    <w:txbxContent>
                      <w:p w14:paraId="167B7040" w14:textId="010E872F" w:rsidR="00E63684" w:rsidRPr="000133D1" w:rsidRDefault="00E63684" w:rsidP="000133D1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12</w:t>
                        </w: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神經細胞之間傳訊示意圖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46D7A1" w14:textId="0D1528A9" w:rsidR="000D2518" w:rsidRDefault="000D2518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34CAF5B5" w14:textId="19F351BB" w:rsidR="000D2518" w:rsidRDefault="000D2518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269345CE" w14:textId="7AE9C5A0" w:rsidR="009A258B" w:rsidRDefault="009A258B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754F8A80" w14:textId="0781489D" w:rsidR="009A258B" w:rsidRDefault="009A258B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05CB691C" w14:textId="678C01E1" w:rsidR="009A258B" w:rsidRDefault="009A258B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0131031D" w14:textId="77777777" w:rsidR="009A258B" w:rsidRDefault="009A258B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6940FFC3" w14:textId="477E4673" w:rsidR="000D2518" w:rsidRDefault="000D2518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38D45A35" w14:textId="5950CFF1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45958496" w14:textId="311A58D0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140C4676" w14:textId="30F5D13E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35F7D9C9" w14:textId="5626FB51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006AC15A" w14:textId="08E05B96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1A883832" w14:textId="2206EACE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76E086DE" w14:textId="0435C50D" w:rsidR="004278CA" w:rsidRDefault="004278CA" w:rsidP="009A258B">
      <w:pPr>
        <w:pStyle w:val="tit2"/>
        <w:spacing w:line="240" w:lineRule="atLeast"/>
        <w:ind w:left="0" w:hanging="1"/>
        <w:rPr>
          <w:rFonts w:asciiTheme="minorEastAsia" w:eastAsiaTheme="minorEastAsia" w:hAnsiTheme="minorEastAsia"/>
          <w:spacing w:val="20"/>
          <w:szCs w:val="22"/>
        </w:rPr>
      </w:pPr>
    </w:p>
    <w:p w14:paraId="66D83D5A" w14:textId="4EC8A862" w:rsidR="009B3CD7" w:rsidRPr="00884B69" w:rsidRDefault="00884B6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4</w:t>
      </w:r>
      <w:r w:rsidRPr="00884B69">
        <w:rPr>
          <w:rFonts w:eastAsia="新細明體"/>
          <w:spacing w:val="20"/>
          <w:sz w:val="22"/>
          <w:szCs w:val="22"/>
        </w:rPr>
        <w:t>7.</w:t>
      </w:r>
      <w:r w:rsidRPr="00884B69">
        <w:rPr>
          <w:rFonts w:eastAsia="新細明體"/>
          <w:spacing w:val="20"/>
          <w:sz w:val="22"/>
          <w:szCs w:val="22"/>
        </w:rPr>
        <w:tab/>
      </w:r>
      <w:r w:rsidR="00F851C4" w:rsidRPr="00884B69">
        <w:rPr>
          <w:rFonts w:eastAsia="新細明體"/>
          <w:spacing w:val="20"/>
          <w:sz w:val="22"/>
          <w:szCs w:val="22"/>
        </w:rPr>
        <w:t>下列</w:t>
      </w:r>
      <w:r w:rsidR="00F851C4" w:rsidRPr="00884B69">
        <w:rPr>
          <w:rFonts w:eastAsia="新細明體" w:hint="eastAsia"/>
          <w:spacing w:val="20"/>
          <w:sz w:val="22"/>
          <w:szCs w:val="22"/>
        </w:rPr>
        <w:t>選項的單位，哪些與</w:t>
      </w:r>
      <w:r w:rsidR="00F851C4" w:rsidRPr="00884B69">
        <w:rPr>
          <w:rFonts w:eastAsia="新細明體"/>
          <w:spacing w:val="20"/>
          <w:sz w:val="22"/>
          <w:szCs w:val="22"/>
        </w:rPr>
        <w:t>能量</w:t>
      </w:r>
      <w:r w:rsidR="00F851C4" w:rsidRPr="00884B69">
        <w:rPr>
          <w:rFonts w:eastAsia="新細明體" w:hint="eastAsia"/>
          <w:spacing w:val="20"/>
          <w:sz w:val="22"/>
          <w:szCs w:val="22"/>
        </w:rPr>
        <w:t>相同</w:t>
      </w:r>
      <w:r w:rsidR="00E038B3" w:rsidRPr="00884B69">
        <w:rPr>
          <w:rFonts w:eastAsia="新細明體" w:hint="eastAsia"/>
          <w:spacing w:val="20"/>
          <w:sz w:val="22"/>
          <w:szCs w:val="22"/>
        </w:rPr>
        <w:t>？（</w:t>
      </w:r>
      <w:r w:rsidR="00F851C4" w:rsidRPr="00884B69">
        <w:rPr>
          <w:rFonts w:eastAsia="新細明體" w:hint="eastAsia"/>
          <w:spacing w:val="20"/>
          <w:sz w:val="22"/>
          <w:szCs w:val="22"/>
        </w:rPr>
        <w:t>應選</w:t>
      </w:r>
      <w:r w:rsidR="00F851C4" w:rsidRPr="00884B69">
        <w:rPr>
          <w:rFonts w:eastAsia="新細明體" w:hint="eastAsia"/>
          <w:spacing w:val="20"/>
          <w:sz w:val="22"/>
          <w:szCs w:val="22"/>
        </w:rPr>
        <w:t>2</w:t>
      </w:r>
      <w:r w:rsidR="00F851C4" w:rsidRPr="00884B69">
        <w:rPr>
          <w:rFonts w:eastAsia="新細明體" w:hint="eastAsia"/>
          <w:spacing w:val="20"/>
          <w:sz w:val="22"/>
          <w:szCs w:val="22"/>
        </w:rPr>
        <w:t>項</w:t>
      </w:r>
      <w:r w:rsidR="00E038B3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693F3D4D" w14:textId="4B5669AA" w:rsidR="000D2518" w:rsidRPr="000133D1" w:rsidRDefault="000D2518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="00B4429D" w:rsidRPr="00B4429D">
        <w:rPr>
          <w:position w:val="-6"/>
        </w:rPr>
        <w:object w:dxaOrig="320" w:dyaOrig="260" w14:anchorId="19E53E12">
          <v:shape id="_x0000_i1115" type="#_x0000_t75" style="width:16pt;height:12.5pt" o:ole="">
            <v:imagedata r:id="rId248" o:title=""/>
          </v:shape>
          <o:OLEObject Type="Embed" ProgID="Equation.DSMT4" ShapeID="_x0000_i1115" DrawAspect="Content" ObjectID="_1804068178" r:id="rId249"/>
        </w:objec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(B)</w:t>
      </w:r>
      <w:r w:rsidR="00B4429D" w:rsidRPr="00025957">
        <w:rPr>
          <w:position w:val="-4"/>
        </w:rPr>
        <w:object w:dxaOrig="220" w:dyaOrig="240" w14:anchorId="0F74AC60">
          <v:shape id="_x0000_i1116" type="#_x0000_t75" style="width:10.5pt;height:12pt" o:ole="">
            <v:imagedata r:id="rId250" o:title=""/>
          </v:shape>
          <o:OLEObject Type="Embed" ProgID="Equation.DSMT4" ShapeID="_x0000_i1116" DrawAspect="Content" ObjectID="_1804068179" r:id="rId251"/>
        </w:objec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(C)</w:t>
      </w:r>
      <w:r w:rsidR="00B4429D" w:rsidRPr="00B4429D">
        <w:rPr>
          <w:position w:val="-6"/>
        </w:rPr>
        <w:object w:dxaOrig="480" w:dyaOrig="260" w14:anchorId="0894F018">
          <v:shape id="_x0000_i1117" type="#_x0000_t75" style="width:24pt;height:12.5pt" o:ole="">
            <v:imagedata r:id="rId252" o:title=""/>
          </v:shape>
          <o:OLEObject Type="Embed" ProgID="Equation.DSMT4" ShapeID="_x0000_i1117" DrawAspect="Content" ObjectID="_1804068180" r:id="rId253"/>
        </w:objec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(D)</w:t>
      </w:r>
      <w:r w:rsidR="00B4429D" w:rsidRPr="00B4429D">
        <w:rPr>
          <w:position w:val="-6"/>
        </w:rPr>
        <w:object w:dxaOrig="460" w:dyaOrig="260" w14:anchorId="0A60F6FE">
          <v:shape id="_x0000_i1118" type="#_x0000_t75" style="width:24pt;height:12.5pt" o:ole="">
            <v:imagedata r:id="rId254" o:title=""/>
          </v:shape>
          <o:OLEObject Type="Embed" ProgID="Equation.DSMT4" ShapeID="_x0000_i1118" DrawAspect="Content" ObjectID="_1804068181" r:id="rId255"/>
        </w:objec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(E)</w:t>
      </w:r>
      <w:r w:rsidR="00B4429D" w:rsidRPr="00B4429D">
        <w:rPr>
          <w:position w:val="-6"/>
        </w:rPr>
        <w:object w:dxaOrig="360" w:dyaOrig="260" w14:anchorId="30B2653D">
          <v:shape id="_x0000_i1119" type="#_x0000_t75" style="width:18.5pt;height:12.5pt" o:ole="">
            <v:imagedata r:id="rId256" o:title=""/>
          </v:shape>
          <o:OLEObject Type="Embed" ProgID="Equation.DSMT4" ShapeID="_x0000_i1119" DrawAspect="Content" ObjectID="_1804068182" r:id="rId257"/>
        </w:object>
      </w:r>
    </w:p>
    <w:p w14:paraId="6891C179" w14:textId="3E22A3D6" w:rsidR="005B2678" w:rsidRPr="00884B69" w:rsidRDefault="00884B69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4</w:t>
      </w:r>
      <w:r w:rsidRPr="00884B69">
        <w:rPr>
          <w:rFonts w:eastAsia="新細明體"/>
          <w:spacing w:val="20"/>
          <w:sz w:val="22"/>
          <w:szCs w:val="22"/>
        </w:rPr>
        <w:t>8.</w:t>
      </w:r>
      <w:r w:rsidRPr="00884B69">
        <w:rPr>
          <w:rFonts w:eastAsia="新細明體"/>
          <w:spacing w:val="20"/>
          <w:sz w:val="22"/>
          <w:szCs w:val="22"/>
        </w:rPr>
        <w:tab/>
      </w:r>
      <w:r w:rsidR="00F851C4" w:rsidRPr="00884B69">
        <w:rPr>
          <w:rFonts w:eastAsia="新細明體" w:hint="eastAsia"/>
          <w:spacing w:val="20"/>
          <w:sz w:val="22"/>
          <w:szCs w:val="22"/>
        </w:rPr>
        <w:t>假設</w:t>
      </w:r>
      <w:r w:rsidR="00B4429D" w:rsidRPr="00B4429D">
        <w:rPr>
          <w:position w:val="-12"/>
        </w:rPr>
        <w:object w:dxaOrig="300" w:dyaOrig="340" w14:anchorId="56997DEC">
          <v:shape id="_x0000_i1120" type="#_x0000_t75" style="width:15pt;height:16.5pt" o:ole="">
            <v:imagedata r:id="rId258" o:title=""/>
          </v:shape>
          <o:OLEObject Type="Embed" ProgID="Equation.DSMT4" ShapeID="_x0000_i1120" DrawAspect="Content" ObjectID="_1804068183" r:id="rId259"/>
        </w:object>
      </w:r>
      <w:r w:rsidR="00F851C4" w:rsidRPr="00884B69">
        <w:rPr>
          <w:rFonts w:eastAsia="新細明體"/>
          <w:spacing w:val="20"/>
          <w:sz w:val="22"/>
          <w:szCs w:val="22"/>
        </w:rPr>
        <w:t>與</w:t>
      </w:r>
      <w:r w:rsidR="00B4429D" w:rsidRPr="00B4429D">
        <w:rPr>
          <w:position w:val="-12"/>
        </w:rPr>
        <w:object w:dxaOrig="320" w:dyaOrig="340" w14:anchorId="57D6B3BB">
          <v:shape id="_x0000_i1121" type="#_x0000_t75" style="width:16pt;height:16.5pt" o:ole="">
            <v:imagedata r:id="rId260" o:title=""/>
          </v:shape>
          <o:OLEObject Type="Embed" ProgID="Equation.DSMT4" ShapeID="_x0000_i1121" DrawAspect="Content" ObjectID="_1804068184" r:id="rId261"/>
        </w:object>
      </w:r>
      <w:r w:rsidR="00F851C4" w:rsidRPr="00884B69">
        <w:rPr>
          <w:rFonts w:eastAsia="新細明體" w:hint="eastAsia"/>
          <w:spacing w:val="20"/>
          <w:sz w:val="22"/>
          <w:szCs w:val="22"/>
        </w:rPr>
        <w:t>維持恆定，則在攝氏</w:t>
      </w:r>
      <w:r w:rsidR="00F851C4" w:rsidRPr="00884B69">
        <w:rPr>
          <w:rFonts w:eastAsia="新細明體" w:hint="eastAsia"/>
          <w:spacing w:val="20"/>
          <w:sz w:val="22"/>
          <w:szCs w:val="22"/>
        </w:rPr>
        <w:t>27</w:t>
      </w:r>
      <w:r w:rsidR="00F851C4" w:rsidRPr="00884B69">
        <w:rPr>
          <w:rFonts w:eastAsia="新細明體" w:hint="eastAsia"/>
          <w:spacing w:val="20"/>
          <w:sz w:val="22"/>
          <w:szCs w:val="22"/>
        </w:rPr>
        <w:t>度時的平衡電壓量值約是在攝氏</w:t>
      </w:r>
      <w:r w:rsidR="00F851C4" w:rsidRPr="00884B69">
        <w:rPr>
          <w:rFonts w:eastAsia="新細明體" w:hint="eastAsia"/>
          <w:spacing w:val="20"/>
          <w:sz w:val="22"/>
          <w:szCs w:val="22"/>
        </w:rPr>
        <w:t>17</w:t>
      </w:r>
      <w:r w:rsidR="00F851C4" w:rsidRPr="00884B69">
        <w:rPr>
          <w:rFonts w:eastAsia="新細明體" w:hint="eastAsia"/>
          <w:spacing w:val="20"/>
          <w:sz w:val="22"/>
          <w:szCs w:val="22"/>
        </w:rPr>
        <w:t>度時的多少</w:t>
      </w:r>
      <w:proofErr w:type="gramStart"/>
      <w:r w:rsidR="00F851C4" w:rsidRPr="00884B69">
        <w:rPr>
          <w:rFonts w:eastAsia="新細明體" w:hint="eastAsia"/>
          <w:spacing w:val="20"/>
          <w:sz w:val="22"/>
          <w:szCs w:val="22"/>
        </w:rPr>
        <w:t>倍</w:t>
      </w:r>
      <w:proofErr w:type="gramEnd"/>
      <w:r w:rsidR="00E038B3" w:rsidRPr="00884B69">
        <w:rPr>
          <w:rFonts w:eastAsia="新細明體" w:hint="eastAsia"/>
          <w:spacing w:val="20"/>
          <w:sz w:val="22"/>
          <w:szCs w:val="22"/>
        </w:rPr>
        <w:t>？</w:t>
      </w:r>
    </w:p>
    <w:p w14:paraId="45AD03FC" w14:textId="1124B45B" w:rsidR="005B2678" w:rsidRPr="000133D1" w:rsidRDefault="00FB0051" w:rsidP="000133D1">
      <w:pPr>
        <w:tabs>
          <w:tab w:val="left" w:pos="2160"/>
          <w:tab w:val="left" w:pos="3960"/>
          <w:tab w:val="left" w:pos="5760"/>
          <w:tab w:val="left" w:pos="7560"/>
        </w:tabs>
        <w:ind w:leftChars="165" w:left="396"/>
        <w:rPr>
          <w:spacing w:val="20"/>
          <w:sz w:val="22"/>
        </w:rPr>
      </w:pPr>
      <w:r w:rsidRPr="000133D1">
        <w:rPr>
          <w:spacing w:val="20"/>
          <w:sz w:val="22"/>
        </w:rPr>
        <w:t>(A)</w:t>
      </w:r>
      <w:r w:rsidR="00463885">
        <w:rPr>
          <w:spacing w:val="20"/>
          <w:sz w:val="22"/>
        </w:rPr>
        <w:t xml:space="preserve"> </w:t>
      </w:r>
      <w:r w:rsidRPr="000133D1">
        <w:rPr>
          <w:spacing w:val="20"/>
          <w:sz w:val="22"/>
        </w:rPr>
        <w:t>27/17</w: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(B) 17/27</w: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 xml:space="preserve">(C) </w:t>
      </w:r>
      <w:r w:rsidR="00F851C4" w:rsidRPr="000133D1">
        <w:rPr>
          <w:spacing w:val="20"/>
          <w:sz w:val="22"/>
        </w:rPr>
        <w:t>300/290</w: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 xml:space="preserve">(D) </w:t>
      </w:r>
      <w:r w:rsidR="00F851C4" w:rsidRPr="000133D1">
        <w:rPr>
          <w:spacing w:val="20"/>
          <w:sz w:val="22"/>
        </w:rPr>
        <w:t>290/300</w:t>
      </w:r>
      <w:r w:rsidR="00E038B3" w:rsidRPr="000133D1">
        <w:rPr>
          <w:spacing w:val="20"/>
          <w:sz w:val="22"/>
        </w:rPr>
        <w:tab/>
      </w:r>
      <w:r w:rsidRPr="000133D1">
        <w:rPr>
          <w:spacing w:val="20"/>
          <w:sz w:val="22"/>
        </w:rPr>
        <w:t>(E) 38/36</w:t>
      </w:r>
    </w:p>
    <w:p w14:paraId="492E27C8" w14:textId="4D1FB26B" w:rsidR="00401A30" w:rsidRPr="00884B69" w:rsidRDefault="00FA64CD" w:rsidP="00AD2FCF">
      <w:pPr>
        <w:spacing w:beforeLines="25" w:before="60"/>
        <w:ind w:left="341" w:hangingChars="155" w:hanging="341"/>
        <w:jc w:val="both"/>
        <w:rPr>
          <w:rFonts w:eastAsia="新細明體"/>
          <w:spacing w:val="20"/>
          <w:sz w:val="22"/>
          <w:szCs w:val="22"/>
        </w:rPr>
      </w:pPr>
      <w:r>
        <w:rPr>
          <w:rFonts w:eastAsia="新細明體" w:hint="eastAsia"/>
          <w:noProof/>
          <w:spacing w:val="2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76512" behindDoc="0" locked="0" layoutInCell="1" allowOverlap="1" wp14:anchorId="15CF8F6D" wp14:editId="54BA1BB1">
                <wp:simplePos x="0" y="0"/>
                <wp:positionH relativeFrom="column">
                  <wp:posOffset>1325615</wp:posOffset>
                </wp:positionH>
                <wp:positionV relativeFrom="paragraph">
                  <wp:posOffset>1170940</wp:posOffset>
                </wp:positionV>
                <wp:extent cx="4470359" cy="2200412"/>
                <wp:effectExtent l="0" t="0" r="6985" b="9525"/>
                <wp:wrapNone/>
                <wp:docPr id="446" name="群組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359" cy="2200412"/>
                          <a:chOff x="0" y="0"/>
                          <a:chExt cx="4470359" cy="2200412"/>
                        </a:xfrm>
                      </wpg:grpSpPr>
                      <wpg:grpSp>
                        <wpg:cNvPr id="357" name="群組 357"/>
                        <wpg:cNvGrpSpPr/>
                        <wpg:grpSpPr>
                          <a:xfrm>
                            <a:off x="0" y="40943"/>
                            <a:ext cx="1007957" cy="2159469"/>
                            <a:chOff x="0" y="0"/>
                            <a:chExt cx="1009014" cy="2164377"/>
                          </a:xfrm>
                        </wpg:grpSpPr>
                        <wpg:grpSp>
                          <wpg:cNvPr id="403" name="群組 403"/>
                          <wpg:cNvGrpSpPr/>
                          <wpg:grpSpPr>
                            <a:xfrm>
                              <a:off x="0" y="0"/>
                              <a:ext cx="1009014" cy="2113915"/>
                              <a:chOff x="0" y="0"/>
                              <a:chExt cx="1009014" cy="2113915"/>
                            </a:xfrm>
                          </wpg:grpSpPr>
                          <pic:pic xmlns:pic="http://schemas.openxmlformats.org/drawingml/2006/picture">
                            <pic:nvPicPr>
                              <pic:cNvPr id="20" name="圖片 2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009014" cy="211391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  <wps:wsp>
                            <wps:cNvPr id="393" name="文字方塊 393"/>
                            <wps:cNvSpPr txBox="1"/>
                            <wps:spPr>
                              <a:xfrm>
                                <a:off x="5824" y="1514293"/>
                                <a:ext cx="354169" cy="37992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6AAE79" w14:textId="5599AA23" w:rsidR="00463885" w:rsidRPr="00463885" w:rsidRDefault="00463885" w:rsidP="00463885">
                                  <w:pPr>
                                    <w:snapToGrid w:val="0"/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 w:rsidRPr="00463885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細胞內部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4" name="文字方塊 394"/>
                            <wps:cNvSpPr txBox="1"/>
                            <wps:spPr>
                              <a:xfrm>
                                <a:off x="5824" y="29121"/>
                                <a:ext cx="353695" cy="3797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C1DC4F" w14:textId="78E2DA76" w:rsidR="00E37D47" w:rsidRPr="00463885" w:rsidRDefault="00E37D47" w:rsidP="00463885">
                                  <w:pPr>
                                    <w:snapToGrid w:val="0"/>
                                    <w:spacing w:line="240" w:lineRule="atLeas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 w:rsidRPr="00463885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細胞</w:t>
                                  </w:r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外</w:t>
                                  </w:r>
                                  <w:r w:rsidRPr="00463885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部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5" name="文字方塊 395"/>
                            <wps:cNvSpPr txBox="1"/>
                            <wps:spPr>
                              <a:xfrm>
                                <a:off x="151429" y="465937"/>
                                <a:ext cx="193183" cy="48821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51E81E" w14:textId="1871F80A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 w:rsidRPr="00463885"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細胞</w:t>
                                  </w:r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6" name="文字方塊 396"/>
                            <wps:cNvSpPr txBox="1"/>
                            <wps:spPr>
                              <a:xfrm>
                                <a:off x="163078" y="995939"/>
                                <a:ext cx="193183" cy="186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67FEC0" w14:textId="037D9E55" w:rsidR="00E37D47" w:rsidRPr="00E37D47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b/>
                                      <w:bCs/>
                                      <w:sz w:val="21"/>
                                      <w:szCs w:val="18"/>
                                    </w:rPr>
                                  </w:pPr>
                                  <w:r w:rsidRPr="00E37D47">
                                    <w:rPr>
                                      <w:rFonts w:eastAsiaTheme="minorEastAsia" w:hint="eastAsia"/>
                                      <w:b/>
                                      <w:bCs/>
                                      <w:sz w:val="21"/>
                                      <w:szCs w:val="18"/>
                                    </w:rPr>
                                    <w:t>－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7" name="文字方塊 397"/>
                            <wps:cNvSpPr txBox="1"/>
                            <wps:spPr>
                              <a:xfrm>
                                <a:off x="163078" y="1170665"/>
                                <a:ext cx="193183" cy="186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23F8256" w14:textId="7EC17773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8" name="文字方塊 398"/>
                            <wps:cNvSpPr txBox="1"/>
                            <wps:spPr>
                              <a:xfrm>
                                <a:off x="634838" y="838686"/>
                                <a:ext cx="193040" cy="186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B0F0E0" w14:textId="77777777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sz w:val="21"/>
                                      <w:szCs w:val="18"/>
                                    </w:rPr>
                                    <w:t>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9" name="文字方塊 399"/>
                            <wps:cNvSpPr txBox="1"/>
                            <wps:spPr>
                              <a:xfrm>
                                <a:off x="815389" y="844510"/>
                                <a:ext cx="193183" cy="186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6735FE" w14:textId="04768C24" w:rsidR="00E37D47" w:rsidRPr="00FA64CD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i/>
                                      <w:iCs/>
                                      <w:sz w:val="21"/>
                                      <w:szCs w:val="18"/>
                                    </w:rPr>
                                  </w:pPr>
                                  <w:r w:rsidRPr="00FA64CD">
                                    <w:rPr>
                                      <w:rFonts w:eastAsiaTheme="minorEastAsia" w:hint="eastAsia"/>
                                      <w:i/>
                                      <w:iCs/>
                                      <w:sz w:val="21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0" name="文字方塊 400"/>
                            <wps:cNvSpPr txBox="1"/>
                            <wps:spPr>
                              <a:xfrm>
                                <a:off x="407694" y="407695"/>
                                <a:ext cx="252248" cy="186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727721" w14:textId="39BE6FB6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proofErr w:type="spellStart"/>
                                  <w:r w:rsidRPr="00E37D47">
                                    <w:rPr>
                                      <w:rFonts w:eastAsiaTheme="minorEastAsia"/>
                                      <w:i/>
                                      <w:iCs/>
                                      <w:sz w:val="21"/>
                                      <w:szCs w:val="18"/>
                                    </w:rPr>
                                    <w:t>I</w:t>
                                  </w:r>
                                  <w:r w:rsidRPr="00E37D47"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N</w:t>
                                  </w:r>
                                  <w:r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1" name="文字方塊 401"/>
                            <wps:cNvSpPr txBox="1"/>
                            <wps:spPr>
                              <a:xfrm>
                                <a:off x="407694" y="821213"/>
                                <a:ext cx="252248" cy="1866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4A5946" w14:textId="042BF8F1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Theme="minorEastAsia"/>
                                      <w:i/>
                                      <w:iCs/>
                                      <w:sz w:val="21"/>
                                      <w:szCs w:val="18"/>
                                    </w:rPr>
                                    <w:t>R</w:t>
                                  </w:r>
                                  <w:r w:rsidRPr="00E37D47"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N</w:t>
                                  </w:r>
                                  <w:r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2" name="文字方塊 402"/>
                            <wps:cNvSpPr txBox="1"/>
                            <wps:spPr>
                              <a:xfrm>
                                <a:off x="401870" y="1170665"/>
                                <a:ext cx="252095" cy="186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1A4E5A" w14:textId="494254A4" w:rsidR="00E37D47" w:rsidRPr="00463885" w:rsidRDefault="00E37D47" w:rsidP="00E37D47">
                                  <w:pPr>
                                    <w:snapToGrid w:val="0"/>
                                    <w:spacing w:line="240" w:lineRule="exact"/>
                                    <w:jc w:val="center"/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eastAsiaTheme="minorEastAsia"/>
                                      <w:i/>
                                      <w:iCs/>
                                      <w:sz w:val="21"/>
                                      <w:szCs w:val="18"/>
                                    </w:rPr>
                                    <w:t>E</w:t>
                                  </w:r>
                                  <w:r w:rsidRPr="00E37D47"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N</w:t>
                                  </w:r>
                                  <w:r>
                                    <w:rPr>
                                      <w:rFonts w:eastAsiaTheme="minorEastAsia"/>
                                      <w:sz w:val="21"/>
                                      <w:szCs w:val="18"/>
                                      <w:vertAlign w:val="subscript"/>
                                    </w:rPr>
                                    <w:t>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4" name="文字方塊 64"/>
                          <wps:cNvSpPr txBox="1"/>
                          <wps:spPr>
                            <a:xfrm>
                              <a:off x="272374" y="1964987"/>
                              <a:ext cx="464185" cy="199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60C403" w14:textId="5802FC72" w:rsidR="00E63684" w:rsidRPr="000133D1" w:rsidRDefault="00E63684" w:rsidP="00463885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2"/>
                                  </w:rPr>
                                </w:pPr>
                                <w:r w:rsidRPr="000133D1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圖</w:t>
                                </w:r>
                                <w:r w:rsidRPr="000133D1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1</w:t>
                                </w:r>
                                <w:r w:rsidRPr="000133D1">
                                  <w:rPr>
                                    <w:rFonts w:eastAsiaTheme="minorEastAsia"/>
                                    <w:sz w:val="2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58" name="群組 358"/>
                        <wpg:cNvGrpSpPr>
                          <a:grpSpLocks noChangeAspect="1"/>
                        </wpg:cNvGrpSpPr>
                        <wpg:grpSpPr>
                          <a:xfrm>
                            <a:off x="1221474" y="0"/>
                            <a:ext cx="3248885" cy="2159469"/>
                            <a:chOff x="-215495" y="0"/>
                            <a:chExt cx="3324198" cy="2209841"/>
                          </a:xfrm>
                        </wpg:grpSpPr>
                        <wpg:grpSp>
                          <wpg:cNvPr id="406" name="群組 406"/>
                          <wpg:cNvGrpSpPr/>
                          <wpg:grpSpPr>
                            <a:xfrm>
                              <a:off x="48638" y="0"/>
                              <a:ext cx="3060065" cy="2066290"/>
                              <a:chOff x="0" y="0"/>
                              <a:chExt cx="3060065" cy="2066290"/>
                            </a:xfrm>
                          </wpg:grpSpPr>
                          <pic:pic xmlns:pic="http://schemas.openxmlformats.org/drawingml/2006/picture">
                            <pic:nvPicPr>
                              <pic:cNvPr id="22" name="圖片 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3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60065" cy="20662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40" name="橢圓 40"/>
                            <wps:cNvSpPr/>
                            <wps:spPr>
                              <a:xfrm>
                                <a:off x="815389" y="1147368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DA06A6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橢圓 50"/>
                            <wps:cNvSpPr/>
                            <wps:spPr>
                              <a:xfrm>
                                <a:off x="1386161" y="926048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30EA9D7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橢圓 55"/>
                            <wps:cNvSpPr/>
                            <wps:spPr>
                              <a:xfrm>
                                <a:off x="1671547" y="809564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18E6CC2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橢圓 59"/>
                            <wps:cNvSpPr/>
                            <wps:spPr>
                              <a:xfrm>
                                <a:off x="2248143" y="588245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CCCEA38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橢圓 48"/>
                            <wps:cNvSpPr/>
                            <wps:spPr>
                              <a:xfrm>
                                <a:off x="1100775" y="1036708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78DB8E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橢圓 58"/>
                            <wps:cNvSpPr/>
                            <wps:spPr>
                              <a:xfrm>
                                <a:off x="1951108" y="693080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E4F7BE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橢圓 60"/>
                            <wps:cNvSpPr/>
                            <wps:spPr>
                              <a:xfrm>
                                <a:off x="2533529" y="477585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0672CF1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橢圓 61"/>
                            <wps:cNvSpPr/>
                            <wps:spPr>
                              <a:xfrm>
                                <a:off x="2818915" y="361101"/>
                                <a:ext cx="71749" cy="7173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EC0605" w14:textId="77777777" w:rsidR="00B4429D" w:rsidRDefault="00B4429D" w:rsidP="00B4429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5" name="文字方塊 75"/>
                          <wps:cNvSpPr txBox="1"/>
                          <wps:spPr>
                            <a:xfrm>
                              <a:off x="1050587" y="2013626"/>
                              <a:ext cx="181673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EB8299" w14:textId="6426DD76" w:rsidR="00E63684" w:rsidRPr="000133D1" w:rsidRDefault="00E63684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2"/>
                                  </w:rPr>
                                </w:pPr>
                                <w:r w:rsidRPr="000133D1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圖</w:t>
                                </w:r>
                                <w:r w:rsidRPr="000133D1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1</w:t>
                                </w:r>
                                <w:r w:rsidRPr="000133D1">
                                  <w:rPr>
                                    <w:rFonts w:eastAsiaTheme="minorEastAsia"/>
                                    <w:sz w:val="22"/>
                                  </w:rPr>
                                  <w:t>6</w:t>
                                </w:r>
                                <w:r w:rsidR="00012E8F">
                                  <w:rPr>
                                    <w:rFonts w:eastAsiaTheme="minorEastAsia"/>
                                    <w:sz w:val="22"/>
                                  </w:rPr>
                                  <w:t xml:space="preserve"> Na</w:t>
                                </w:r>
                                <w:r w:rsidR="00012E8F" w:rsidRPr="00012E8F">
                                  <w:rPr>
                                    <w:rFonts w:eastAsiaTheme="minorEastAsia"/>
                                    <w:sz w:val="22"/>
                                    <w:vertAlign w:val="superscript"/>
                                  </w:rPr>
                                  <w:t>+</w:t>
                                </w:r>
                                <w:r w:rsidR="00012E8F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通道的</w:t>
                                </w:r>
                                <w:r w:rsidR="00012E8F" w:rsidRPr="00012E8F">
                                  <w:rPr>
                                    <w:rFonts w:eastAsiaTheme="minorEastAsia" w:hint="eastAsia"/>
                                    <w:i/>
                                    <w:iCs/>
                                    <w:sz w:val="22"/>
                                  </w:rPr>
                                  <w:t>I-V</w:t>
                                </w:r>
                                <w:r w:rsidR="00012E8F">
                                  <w:rPr>
                                    <w:rFonts w:eastAsiaTheme="minorEastAsia" w:hint="eastAsia"/>
                                    <w:sz w:val="22"/>
                                  </w:rPr>
                                  <w:t>特性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文字方塊 407"/>
                          <wps:cNvSpPr txBox="1"/>
                          <wps:spPr>
                            <a:xfrm>
                              <a:off x="476655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54FB745" w14:textId="5EE80C8F" w:rsidR="00CB0D11" w:rsidRPr="00CB0D11" w:rsidRDefault="00CB0D11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100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" name="文字方塊 408"/>
                          <wps:cNvSpPr txBox="1"/>
                          <wps:spPr>
                            <a:xfrm>
                              <a:off x="758757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EDAD90" w14:textId="1C32EC08" w:rsidR="00CB0D11" w:rsidRPr="00CB0D11" w:rsidRDefault="00CB0D11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 w:rsidR="00012E8F"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8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9" name="文字方塊 409"/>
                          <wps:cNvSpPr txBox="1"/>
                          <wps:spPr>
                            <a:xfrm>
                              <a:off x="1040859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FCA2B4" w14:textId="28B9460D" w:rsidR="00CB0D11" w:rsidRPr="00CB0D11" w:rsidRDefault="00CB0D11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 w:rsidR="00012E8F"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6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0" name="文字方塊 410"/>
                          <wps:cNvSpPr txBox="1"/>
                          <wps:spPr>
                            <a:xfrm>
                              <a:off x="1332689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3C5F73E" w14:textId="52630245" w:rsidR="00CB0D11" w:rsidRPr="00CB0D11" w:rsidRDefault="00CB0D11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 w:rsidR="00012E8F"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4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文字方塊 411"/>
                          <wps:cNvSpPr txBox="1"/>
                          <wps:spPr>
                            <a:xfrm>
                              <a:off x="1614791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990CFB" w14:textId="04B403FD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2" name="文字方塊 412"/>
                          <wps:cNvSpPr txBox="1"/>
                          <wps:spPr>
                            <a:xfrm>
                              <a:off x="1896893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236D82" w14:textId="7B541E0F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文字方塊 413"/>
                          <wps:cNvSpPr txBox="1"/>
                          <wps:spPr>
                            <a:xfrm>
                              <a:off x="2178995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562FA20" w14:textId="116D3BE7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4" name="文字方塊 414"/>
                          <wps:cNvSpPr txBox="1"/>
                          <wps:spPr>
                            <a:xfrm>
                              <a:off x="2470825" y="1468877"/>
                              <a:ext cx="287655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D16DEA" w14:textId="20E71854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5" name="文字方塊 415"/>
                          <wps:cNvSpPr txBox="1"/>
                          <wps:spPr>
                            <a:xfrm>
                              <a:off x="2752927" y="1468877"/>
                              <a:ext cx="287655" cy="1974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45572E" w14:textId="43FA3F26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60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6" name="文字方塊 416"/>
                          <wps:cNvSpPr txBox="1"/>
                          <wps:spPr>
                            <a:xfrm>
                              <a:off x="1371600" y="1721796"/>
                              <a:ext cx="813424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091B25" w14:textId="5012C2CC" w:rsidR="00012E8F" w:rsidRPr="00CB0D11" w:rsidRDefault="00012E8F" w:rsidP="000133D1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FA64CD">
                                  <w:rPr>
                                    <w:rFonts w:eastAsiaTheme="minorEastAsia"/>
                                    <w:i/>
                                    <w:iCs/>
                                    <w:sz w:val="21"/>
                                    <w:szCs w:val="18"/>
                                  </w:rPr>
                                  <w:t>V</w:t>
                                </w: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（</w:t>
                                </w: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m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V</w:t>
                                </w: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文字方塊 417"/>
                          <wps:cNvSpPr txBox="1"/>
                          <wps:spPr>
                            <a:xfrm>
                              <a:off x="291829" y="1361873"/>
                              <a:ext cx="287655" cy="13744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F78885" w14:textId="521ECFFD" w:rsidR="00012E8F" w:rsidRPr="00CB0D11" w:rsidRDefault="00012E8F" w:rsidP="00012E8F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1.2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文字方塊 418"/>
                          <wps:cNvSpPr txBox="1"/>
                          <wps:spPr>
                            <a:xfrm>
                              <a:off x="291829" y="1040860"/>
                              <a:ext cx="287655" cy="1371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6CDB8A" w14:textId="622E400C" w:rsidR="00012E8F" w:rsidRPr="00CB0D11" w:rsidRDefault="00012E8F" w:rsidP="00012E8F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0.8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9" name="文字方塊 419"/>
                          <wps:cNvSpPr txBox="1"/>
                          <wps:spPr>
                            <a:xfrm>
                              <a:off x="291829" y="719847"/>
                              <a:ext cx="287655" cy="1371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EB85A92" w14:textId="52F3A7B8" w:rsidR="00012E8F" w:rsidRPr="00CB0D11" w:rsidRDefault="00012E8F" w:rsidP="00012E8F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-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0" name="文字方塊 420"/>
                          <wps:cNvSpPr txBox="1"/>
                          <wps:spPr>
                            <a:xfrm>
                              <a:off x="291829" y="389107"/>
                              <a:ext cx="287655" cy="1371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352EFF" w14:textId="18CFFFB6" w:rsidR="00012E8F" w:rsidRPr="00CB0D11" w:rsidRDefault="00012E8F" w:rsidP="00012E8F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1" name="文字方塊 421"/>
                          <wps:cNvSpPr txBox="1"/>
                          <wps:spPr>
                            <a:xfrm>
                              <a:off x="291829" y="58366"/>
                              <a:ext cx="287655" cy="1371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69D902" w14:textId="1B1607E1" w:rsidR="00012E8F" w:rsidRPr="00CB0D11" w:rsidRDefault="00012E8F" w:rsidP="00012E8F">
                                <w:pPr>
                                  <w:snapToGrid w:val="0"/>
                                  <w:spacing w:line="220" w:lineRule="exac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2" name="文字方塊 422"/>
                          <wps:cNvSpPr txBox="1"/>
                          <wps:spPr>
                            <a:xfrm>
                              <a:off x="-215495" y="560181"/>
                              <a:ext cx="510132" cy="4669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45CBD0" w14:textId="1EDEAB9C" w:rsidR="00012E8F" w:rsidRPr="00CB0D11" w:rsidRDefault="00012E8F" w:rsidP="00FA64CD">
                                <w:pPr>
                                  <w:spacing w:line="32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proofErr w:type="spellStart"/>
                                <w:r w:rsidRPr="00FA64CD">
                                  <w:rPr>
                                    <w:rFonts w:eastAsiaTheme="minorEastAsia"/>
                                    <w:i/>
                                    <w:iCs/>
                                    <w:sz w:val="21"/>
                                    <w:szCs w:val="18"/>
                                  </w:rPr>
                                  <w:t>I</w:t>
                                </w:r>
                                <w:r w:rsidRPr="00012E8F">
                                  <w:rPr>
                                    <w:rFonts w:eastAsiaTheme="minorEastAsia"/>
                                    <w:sz w:val="21"/>
                                    <w:szCs w:val="18"/>
                                    <w:vertAlign w:val="subscript"/>
                                  </w:rPr>
                                  <w:t>Na</w:t>
                                </w:r>
                                <w:proofErr w:type="spellEnd"/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（</w:t>
                                </w:r>
                                <w:r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mA</w:t>
                                </w:r>
                                <w:r w:rsidR="00E51F69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5CF8F6D" id="群組 446" o:spid="_x0000_s1387" style="position:absolute;left:0;text-align:left;margin-left:104.4pt;margin-top:92.2pt;width:352pt;height:173.25pt;z-index:251776512" coordsize="44703,2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">
                <v:group id="群組 357" o:spid="_x0000_s1388" style="position:absolute;top:409;width:10079;height:21595" coordsize="10090,2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group id="群組 403" o:spid="_x0000_s1389" style="position:absolute;width:10090;height:21139" coordsize="10090,21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  <v:shape id="圖片 20" o:spid="_x0000_s1390" type="#_x0000_t75" style="position:absolute;width:10090;height:2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">
                      <v:imagedata r:id="rId264" o:title=""/>
                    </v:shape>
                    <v:shape id="文字方塊 393" o:spid="_x0000_s1391" type="#_x0000_t202" style="position:absolute;left:58;top:15142;width:3541;height:3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" filled="f" stroked="f" strokeweight=".5pt">
                      <v:textbox inset="0,0,0,0">
                        <w:txbxContent>
                          <w:p w14:paraId="746AAE79" w14:textId="5599AA23" w:rsidR="00463885" w:rsidRPr="00463885" w:rsidRDefault="00463885" w:rsidP="00463885">
                            <w:pPr>
                              <w:snapToGrid w:val="0"/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 w:rsidRPr="00463885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細胞內部</w:t>
                            </w:r>
                          </w:p>
                        </w:txbxContent>
                      </v:textbox>
                    </v:shape>
                    <v:shape id="文字方塊 394" o:spid="_x0000_s1392" type="#_x0000_t202" style="position:absolute;left:58;top:291;width:3537;height:3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" filled="f" stroked="f" strokeweight=".5pt">
                      <v:textbox inset="0,0,0,0">
                        <w:txbxContent>
                          <w:p w14:paraId="7AC1DC4F" w14:textId="78E2DA76" w:rsidR="00E37D47" w:rsidRPr="00463885" w:rsidRDefault="00E37D47" w:rsidP="00463885">
                            <w:pPr>
                              <w:snapToGrid w:val="0"/>
                              <w:spacing w:line="240" w:lineRule="atLeas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 w:rsidRPr="00463885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細胞</w:t>
                            </w:r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外</w:t>
                            </w:r>
                            <w:r w:rsidRPr="00463885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部</w:t>
                            </w:r>
                          </w:p>
                        </w:txbxContent>
                      </v:textbox>
                    </v:shape>
                    <v:shape id="文字方塊 395" o:spid="_x0000_s1393" type="#_x0000_t202" style="position:absolute;left:1514;top:4659;width:1932;height:4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" filled="f" stroked="f" strokeweight=".5pt">
                      <v:textbox inset="0,0,0,0">
                        <w:txbxContent>
                          <w:p w14:paraId="4951E81E" w14:textId="1871F80A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 w:rsidRPr="00463885"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細胞</w:t>
                            </w:r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膜</w:t>
                            </w:r>
                          </w:p>
                        </w:txbxContent>
                      </v:textbox>
                    </v:shape>
                    <v:shape id="文字方塊 396" o:spid="_x0000_s1394" type="#_x0000_t202" style="position:absolute;left:1630;top:9959;width:1932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" filled="f" stroked="f" strokeweight=".5pt">
                      <v:textbox inset="0,0,0,0">
                        <w:txbxContent>
                          <w:p w14:paraId="7867FEC0" w14:textId="037D9E55" w:rsidR="00E37D47" w:rsidRPr="00E37D47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b/>
                                <w:bCs/>
                                <w:sz w:val="21"/>
                                <w:szCs w:val="18"/>
                              </w:rPr>
                            </w:pPr>
                            <w:r w:rsidRPr="00E37D47">
                              <w:rPr>
                                <w:rFonts w:eastAsiaTheme="minorEastAsia" w:hint="eastAsia"/>
                                <w:b/>
                                <w:bCs/>
                                <w:sz w:val="21"/>
                                <w:szCs w:val="18"/>
                              </w:rPr>
                              <w:t>－</w:t>
                            </w:r>
                          </w:p>
                        </w:txbxContent>
                      </v:textbox>
                    </v:shape>
                    <v:shape id="文字方塊 397" o:spid="_x0000_s1395" type="#_x0000_t202" style="position:absolute;left:1630;top:11706;width:1932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" filled="f" stroked="f" strokeweight=".5pt">
                      <v:textbox inset="0,0,0,0">
                        <w:txbxContent>
                          <w:p w14:paraId="723F8256" w14:textId="7EC17773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＋</w:t>
                            </w:r>
                          </w:p>
                        </w:txbxContent>
                      </v:textbox>
                    </v:shape>
                    <v:shape id="文字方塊 398" o:spid="_x0000_s1396" type="#_x0000_t202" style="position:absolute;left:6348;top:8386;width:1930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" filled="f" stroked="f" strokeweight=".5pt">
                      <v:textbox inset="0,0,0,0">
                        <w:txbxContent>
                          <w:p w14:paraId="5AB0F0E0" w14:textId="77777777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1"/>
                                <w:szCs w:val="18"/>
                              </w:rPr>
                              <w:t>＋</w:t>
                            </w:r>
                          </w:p>
                        </w:txbxContent>
                      </v:textbox>
                    </v:shape>
                    <v:shape id="文字方塊 399" o:spid="_x0000_s1397" type="#_x0000_t202" style="position:absolute;left:8153;top:8445;width:1932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" filled="f" stroked="f" strokeweight=".5pt">
                      <v:textbox inset="0,0,0,0">
                        <w:txbxContent>
                          <w:p w14:paraId="786735FE" w14:textId="04768C24" w:rsidR="00E37D47" w:rsidRPr="00FA64CD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i/>
                                <w:iCs/>
                                <w:sz w:val="21"/>
                                <w:szCs w:val="18"/>
                              </w:rPr>
                            </w:pPr>
                            <w:r w:rsidRPr="00FA64CD">
                              <w:rPr>
                                <w:rFonts w:eastAsiaTheme="minorEastAsia" w:hint="eastAsia"/>
                                <w:i/>
                                <w:iCs/>
                                <w:sz w:val="21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  <v:shape id="文字方塊 400" o:spid="_x0000_s1398" type="#_x0000_t202" style="position:absolute;left:4076;top:4076;width:2523;height: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" filled="f" stroked="f" strokeweight=".5pt">
                      <v:textbox inset="0,0,0,0">
                        <w:txbxContent>
                          <w:p w14:paraId="07727721" w14:textId="39BE6FB6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proofErr w:type="spellStart"/>
                            <w:r w:rsidRPr="00E37D47">
                              <w:rPr>
                                <w:rFonts w:eastAsiaTheme="minorEastAsia"/>
                                <w:i/>
                                <w:iCs/>
                                <w:sz w:val="21"/>
                                <w:szCs w:val="18"/>
                              </w:rPr>
                              <w:t>I</w:t>
                            </w:r>
                            <w:r w:rsidRPr="00E37D47"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a</w:t>
                            </w:r>
                            <w:proofErr w:type="spellEnd"/>
                          </w:p>
                        </w:txbxContent>
                      </v:textbox>
                    </v:shape>
                    <v:shape id="文字方塊 401" o:spid="_x0000_s1399" type="#_x0000_t202" style="position:absolute;left:4076;top:8212;width:2523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" filled="f" stroked="f" strokeweight=".5pt">
                      <v:textbox inset="0,0,0,0">
                        <w:txbxContent>
                          <w:p w14:paraId="454A5946" w14:textId="042BF8F1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iCs/>
                                <w:sz w:val="21"/>
                                <w:szCs w:val="18"/>
                              </w:rPr>
                              <w:t>R</w:t>
                            </w:r>
                            <w:r w:rsidRPr="00E37D47"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a</w:t>
                            </w:r>
                            <w:proofErr w:type="spellEnd"/>
                          </w:p>
                        </w:txbxContent>
                      </v:textbox>
                    </v:shape>
                    <v:shape id="文字方塊 402" o:spid="_x0000_s1400" type="#_x0000_t202" style="position:absolute;left:4018;top:11706;width:2521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" filled="f" stroked="f" strokeweight=".5pt">
                      <v:textbox inset="0,0,0,0">
                        <w:txbxContent>
                          <w:p w14:paraId="581A4E5A" w14:textId="494254A4" w:rsidR="00E37D47" w:rsidRPr="00463885" w:rsidRDefault="00E37D47" w:rsidP="00E37D47">
                            <w:pPr>
                              <w:snapToGrid w:val="0"/>
                              <w:spacing w:line="240" w:lineRule="exact"/>
                              <w:jc w:val="center"/>
                              <w:rPr>
                                <w:rFonts w:eastAsiaTheme="minorEastAsia"/>
                                <w:sz w:val="21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eastAsiaTheme="minorEastAsia"/>
                                <w:i/>
                                <w:iCs/>
                                <w:sz w:val="21"/>
                                <w:szCs w:val="18"/>
                              </w:rPr>
                              <w:t>E</w:t>
                            </w:r>
                            <w:r w:rsidRPr="00E37D47"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N</w:t>
                            </w:r>
                            <w:r>
                              <w:rPr>
                                <w:rFonts w:eastAsiaTheme="minorEastAsia"/>
                                <w:sz w:val="21"/>
                                <w:szCs w:val="18"/>
                                <w:vertAlign w:val="subscript"/>
                              </w:rPr>
                              <w:t>a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文字方塊 64" o:spid="_x0000_s1401" type="#_x0000_t202" style="position:absolute;left:2723;top:19649;width:4642;height:1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I0xQAAANsAAAAPAAAAZHJzL2Rvd25yZXYueG1sRI9fa8JA&#10;EMTfC/0Oxwp9qxeL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DLrSI0xQAAANsAAAAP&#10;AAAAAAAAAAAAAAAAAAcCAABkcnMvZG93bnJldi54bWxQSwUGAAAAAAMAAwC3AAAA+QIAAAAA&#10;" filled="f" stroked="f" strokeweight=".5pt">
                    <v:textbox inset="0,0,0,0">
                      <w:txbxContent>
                        <w:p w14:paraId="5860C403" w14:textId="5802FC72" w:rsidR="00E63684" w:rsidRPr="000133D1" w:rsidRDefault="00E63684" w:rsidP="00463885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2"/>
                            </w:rPr>
                          </w:pPr>
                          <w:r w:rsidRPr="000133D1">
                            <w:rPr>
                              <w:rFonts w:eastAsiaTheme="minorEastAsia" w:hint="eastAsia"/>
                              <w:sz w:val="22"/>
                            </w:rPr>
                            <w:t>圖</w:t>
                          </w:r>
                          <w:r w:rsidRPr="000133D1">
                            <w:rPr>
                              <w:rFonts w:eastAsiaTheme="minorEastAsia" w:hint="eastAsia"/>
                              <w:sz w:val="22"/>
                            </w:rPr>
                            <w:t>1</w:t>
                          </w:r>
                          <w:r w:rsidRPr="000133D1">
                            <w:rPr>
                              <w:rFonts w:eastAsiaTheme="minorEastAsia"/>
                              <w:sz w:val="22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群組 358" o:spid="_x0000_s1402" style="position:absolute;left:12214;width:32489;height:21594" coordorigin="-2154" coordsize="33241,22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o:lock v:ext="edit" aspectratio="t"/>
                  <v:group id="群組 406" o:spid="_x0000_s1403" style="position:absolute;left:486;width:30601;height:20662" coordsize="30600,20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  <v:shape id="圖片 22" o:spid="_x0000_s1404" type="#_x0000_t75" style="position:absolute;width:30600;height:20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">
                      <v:imagedata r:id="rId265" o:title="" grayscale="t"/>
                    </v:shape>
                    <v:oval id="橢圓 40" o:spid="_x0000_s1405" style="position:absolute;left:8153;top:11473;width:718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" fillcolor="black [3200]" strokecolor="black [1600]" strokeweight="1pt">
                      <v:stroke joinstyle="miter"/>
                      <v:textbox>
                        <w:txbxContent>
                          <w:p w14:paraId="00DA06A6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50" o:spid="_x0000_s1406" style="position:absolute;left:13861;top:9260;width:718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" fillcolor="black [3200]" strokecolor="black [1600]" strokeweight="1pt">
                      <v:stroke joinstyle="miter"/>
                      <v:textbox>
                        <w:txbxContent>
                          <w:p w14:paraId="730EA9D7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55" o:spid="_x0000_s1407" style="position:absolute;left:16715;top:8095;width:717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" fillcolor="black [3200]" strokecolor="black [1600]" strokeweight="1pt">
                      <v:stroke joinstyle="miter"/>
                      <v:textbox>
                        <w:txbxContent>
                          <w:p w14:paraId="318E6CC2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59" o:spid="_x0000_s1408" style="position:absolute;left:22481;top:5882;width:717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" fillcolor="black [3200]" strokecolor="black [1600]" strokeweight="1pt">
                      <v:stroke joinstyle="miter"/>
                      <v:textbox>
                        <w:txbxContent>
                          <w:p w14:paraId="4CCCEA38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48" o:spid="_x0000_s1409" style="position:absolute;left:11007;top:10367;width:718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" fillcolor="black [3200]" strokecolor="black [1600]" strokeweight="1pt">
                      <v:stroke joinstyle="miter"/>
                      <v:textbox>
                        <w:txbxContent>
                          <w:p w14:paraId="0778DB8E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58" o:spid="_x0000_s1410" style="position:absolute;left:19511;top:6930;width:717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" fillcolor="black [3200]" strokecolor="black [1600]" strokeweight="1pt">
                      <v:stroke joinstyle="miter"/>
                      <v:textbox>
                        <w:txbxContent>
                          <w:p w14:paraId="26E4F7BE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60" o:spid="_x0000_s1411" style="position:absolute;left:25335;top:4775;width:717;height: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" fillcolor="black [3200]" strokecolor="black [1600]" strokeweight="1pt">
                      <v:stroke joinstyle="miter"/>
                      <v:textbox>
                        <w:txbxContent>
                          <w:p w14:paraId="50672CF1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  <v:oval id="橢圓 61" o:spid="_x0000_s1412" style="position:absolute;left:28189;top:3611;width:717;height: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" fillcolor="black [3200]" strokecolor="black [1600]" strokeweight="1pt">
                      <v:stroke joinstyle="miter"/>
                      <v:textbox>
                        <w:txbxContent>
                          <w:p w14:paraId="08EC0605" w14:textId="77777777" w:rsidR="00B4429D" w:rsidRDefault="00B4429D" w:rsidP="00B4429D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v:group>
                  <v:shape id="文字方塊 75" o:spid="_x0000_s1413" type="#_x0000_t202" style="position:absolute;left:10505;top:20136;width:1816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" filled="f" stroked="f" strokeweight=".5pt">
                    <v:textbox inset="0,0,0,0">
                      <w:txbxContent>
                        <w:p w14:paraId="5EEB8299" w14:textId="6426DD76" w:rsidR="00E63684" w:rsidRPr="000133D1" w:rsidRDefault="00E63684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2"/>
                            </w:rPr>
                          </w:pPr>
                          <w:r w:rsidRPr="000133D1">
                            <w:rPr>
                              <w:rFonts w:eastAsiaTheme="minorEastAsia" w:hint="eastAsia"/>
                              <w:sz w:val="22"/>
                            </w:rPr>
                            <w:t>圖</w:t>
                          </w:r>
                          <w:r w:rsidRPr="000133D1">
                            <w:rPr>
                              <w:rFonts w:eastAsiaTheme="minorEastAsia" w:hint="eastAsia"/>
                              <w:sz w:val="22"/>
                            </w:rPr>
                            <w:t>1</w:t>
                          </w:r>
                          <w:r w:rsidRPr="000133D1">
                            <w:rPr>
                              <w:rFonts w:eastAsiaTheme="minorEastAsia"/>
                              <w:sz w:val="22"/>
                            </w:rPr>
                            <w:t>6</w:t>
                          </w:r>
                          <w:r w:rsidR="00012E8F">
                            <w:rPr>
                              <w:rFonts w:eastAsiaTheme="minorEastAsia"/>
                              <w:sz w:val="22"/>
                            </w:rPr>
                            <w:t xml:space="preserve"> Na</w:t>
                          </w:r>
                          <w:r w:rsidR="00012E8F" w:rsidRPr="00012E8F">
                            <w:rPr>
                              <w:rFonts w:eastAsiaTheme="minorEastAsia"/>
                              <w:sz w:val="22"/>
                              <w:vertAlign w:val="superscript"/>
                            </w:rPr>
                            <w:t>+</w:t>
                          </w:r>
                          <w:r w:rsidR="00012E8F">
                            <w:rPr>
                              <w:rFonts w:eastAsiaTheme="minorEastAsia" w:hint="eastAsia"/>
                              <w:sz w:val="22"/>
                            </w:rPr>
                            <w:t>通道的</w:t>
                          </w:r>
                          <w:r w:rsidR="00012E8F" w:rsidRPr="00012E8F">
                            <w:rPr>
                              <w:rFonts w:eastAsiaTheme="minorEastAsia" w:hint="eastAsia"/>
                              <w:i/>
                              <w:iCs/>
                              <w:sz w:val="22"/>
                            </w:rPr>
                            <w:t>I-V</w:t>
                          </w:r>
                          <w:r w:rsidR="00012E8F">
                            <w:rPr>
                              <w:rFonts w:eastAsiaTheme="minorEastAsia" w:hint="eastAsia"/>
                              <w:sz w:val="22"/>
                            </w:rPr>
                            <w:t>特性</w:t>
                          </w:r>
                        </w:p>
                      </w:txbxContent>
                    </v:textbox>
                  </v:shape>
                  <v:shape id="文字方塊 407" o:spid="_x0000_s1414" type="#_x0000_t202" style="position:absolute;left:4766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" filled="f" stroked="f" strokeweight=".5pt">
                    <v:textbox inset="0,0,0,0">
                      <w:txbxContent>
                        <w:p w14:paraId="054FB745" w14:textId="5EE80C8F" w:rsidR="00CB0D11" w:rsidRPr="00CB0D11" w:rsidRDefault="00CB0D11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100</w:t>
                          </w:r>
                        </w:p>
                      </w:txbxContent>
                    </v:textbox>
                  </v:shape>
                  <v:shape id="文字方塊 408" o:spid="_x0000_s1415" type="#_x0000_t202" style="position:absolute;left:7587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" filled="f" stroked="f" strokeweight=".5pt">
                    <v:textbox inset="0,0,0,0">
                      <w:txbxContent>
                        <w:p w14:paraId="56EDAD90" w14:textId="1C32EC08" w:rsidR="00CB0D11" w:rsidRPr="00CB0D11" w:rsidRDefault="00CB0D11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 w:rsidR="00012E8F"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8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409" o:spid="_x0000_s1416" type="#_x0000_t202" style="position:absolute;left:10408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" filled="f" stroked="f" strokeweight=".5pt">
                    <v:textbox inset="0,0,0,0">
                      <w:txbxContent>
                        <w:p w14:paraId="51FCA2B4" w14:textId="28B9460D" w:rsidR="00CB0D11" w:rsidRPr="00CB0D11" w:rsidRDefault="00CB0D11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 w:rsidR="00012E8F"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6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410" o:spid="_x0000_s1417" type="#_x0000_t202" style="position:absolute;left:13326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" filled="f" stroked="f" strokeweight=".5pt">
                    <v:textbox inset="0,0,0,0">
                      <w:txbxContent>
                        <w:p w14:paraId="23C5F73E" w14:textId="52630245" w:rsidR="00CB0D11" w:rsidRPr="00CB0D11" w:rsidRDefault="00CB0D11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 w:rsidR="00012E8F"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4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411" o:spid="_x0000_s1418" type="#_x0000_t202" style="position:absolute;left:16147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" filled="f" stroked="f" strokeweight=".5pt">
                    <v:textbox inset="0,0,0,0">
                      <w:txbxContent>
                        <w:p w14:paraId="7D990CFB" w14:textId="04B403FD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20</w:t>
                          </w:r>
                        </w:p>
                      </w:txbxContent>
                    </v:textbox>
                  </v:shape>
                  <v:shape id="文字方塊 412" o:spid="_x0000_s1419" type="#_x0000_t202" style="position:absolute;left:18968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" filled="f" stroked="f" strokeweight=".5pt">
                    <v:textbox inset="0,0,0,0">
                      <w:txbxContent>
                        <w:p w14:paraId="10236D82" w14:textId="7B541E0F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413" o:spid="_x0000_s1420" type="#_x0000_t202" style="position:absolute;left:21789;top:14688;width:287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" filled="f" stroked="f" strokeweight=".5pt">
                    <v:textbox inset="0,0,0,0">
                      <w:txbxContent>
                        <w:p w14:paraId="6562FA20" w14:textId="116D3BE7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20</w:t>
                          </w:r>
                        </w:p>
                      </w:txbxContent>
                    </v:textbox>
                  </v:shape>
                  <v:shape id="文字方塊 414" o:spid="_x0000_s1421" type="#_x0000_t202" style="position:absolute;left:24708;top:14688;width:287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" filled="f" stroked="f" strokeweight=".5pt">
                    <v:textbox inset="0,0,0,0">
                      <w:txbxContent>
                        <w:p w14:paraId="46D16DEA" w14:textId="20E71854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40</w:t>
                          </w:r>
                        </w:p>
                      </w:txbxContent>
                    </v:textbox>
                  </v:shape>
                  <v:shape id="文字方塊 415" o:spid="_x0000_s1422" type="#_x0000_t202" style="position:absolute;left:27529;top:14688;width:287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" filled="f" stroked="f" strokeweight=".5pt">
                    <v:textbox inset="0,0,0,0">
                      <w:txbxContent>
                        <w:p w14:paraId="1145572E" w14:textId="43FA3F26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60</w:t>
                          </w:r>
                        </w:p>
                      </w:txbxContent>
                    </v:textbox>
                  </v:shape>
                  <v:shape id="文字方塊 416" o:spid="_x0000_s1423" type="#_x0000_t202" style="position:absolute;left:13716;top:17217;width:8134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" filled="f" stroked="f" strokeweight=".5pt">
                    <v:textbox inset="0,0,0,0">
                      <w:txbxContent>
                        <w:p w14:paraId="2F091B25" w14:textId="5012C2CC" w:rsidR="00012E8F" w:rsidRPr="00CB0D11" w:rsidRDefault="00012E8F" w:rsidP="000133D1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FA64CD">
                            <w:rPr>
                              <w:rFonts w:eastAsiaTheme="minorEastAsia"/>
                              <w:i/>
                              <w:iCs/>
                              <w:sz w:val="21"/>
                              <w:szCs w:val="18"/>
                            </w:rPr>
                            <w:t>V</w:t>
                          </w: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（</w:t>
                          </w: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m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V</w:t>
                          </w: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）</w:t>
                          </w:r>
                        </w:p>
                      </w:txbxContent>
                    </v:textbox>
                  </v:shape>
                  <v:shape id="文字方塊 417" o:spid="_x0000_s1424" type="#_x0000_t202" style="position:absolute;left:2918;top:13618;width:2876;height:1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" filled="f" stroked="f" strokeweight=".5pt">
                    <v:textbox inset="0,0,0,0">
                      <w:txbxContent>
                        <w:p w14:paraId="0AF78885" w14:textId="521ECFFD" w:rsidR="00012E8F" w:rsidRPr="00CB0D11" w:rsidRDefault="00012E8F" w:rsidP="00012E8F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1.2</w:t>
                          </w:r>
                        </w:p>
                      </w:txbxContent>
                    </v:textbox>
                  </v:shape>
                  <v:shape id="文字方塊 418" o:spid="_x0000_s1425" type="#_x0000_t202" style="position:absolute;left:2918;top:10408;width:2876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" filled="f" stroked="f" strokeweight=".5pt">
                    <v:textbox inset="0,0,0,0">
                      <w:txbxContent>
                        <w:p w14:paraId="7F6CDB8A" w14:textId="622E400C" w:rsidR="00012E8F" w:rsidRPr="00CB0D11" w:rsidRDefault="00012E8F" w:rsidP="00012E8F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0.8</w:t>
                          </w:r>
                        </w:p>
                      </w:txbxContent>
                    </v:textbox>
                  </v:shape>
                  <v:shape id="文字方塊 419" o:spid="_x0000_s1426" type="#_x0000_t202" style="position:absolute;left:2918;top:7198;width:2876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" filled="f" stroked="f" strokeweight=".5pt">
                    <v:textbox inset="0,0,0,0">
                      <w:txbxContent>
                        <w:p w14:paraId="0EB85A92" w14:textId="52F3A7B8" w:rsidR="00012E8F" w:rsidRPr="00CB0D11" w:rsidRDefault="00012E8F" w:rsidP="00012E8F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-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0.4</w:t>
                          </w:r>
                        </w:p>
                      </w:txbxContent>
                    </v:textbox>
                  </v:shape>
                  <v:shape id="文字方塊 420" o:spid="_x0000_s1427" type="#_x0000_t202" style="position:absolute;left:2918;top:3891;width:287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" filled="f" stroked="f" strokeweight=".5pt">
                    <v:textbox inset="0,0,0,0">
                      <w:txbxContent>
                        <w:p w14:paraId="67352EFF" w14:textId="18CFFFB6" w:rsidR="00012E8F" w:rsidRPr="00CB0D11" w:rsidRDefault="00012E8F" w:rsidP="00012E8F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</w:t>
                          </w:r>
                        </w:p>
                      </w:txbxContent>
                    </v:textbox>
                  </v:shape>
                  <v:shape id="文字方塊 421" o:spid="_x0000_s1428" type="#_x0000_t202" style="position:absolute;left:2918;top:583;width:2876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" filled="f" stroked="f" strokeweight=".5pt">
                    <v:textbox inset="0,0,0,0">
                      <w:txbxContent>
                        <w:p w14:paraId="3C69D902" w14:textId="1B1607E1" w:rsidR="00012E8F" w:rsidRPr="00CB0D11" w:rsidRDefault="00012E8F" w:rsidP="00012E8F">
                          <w:pPr>
                            <w:snapToGrid w:val="0"/>
                            <w:spacing w:line="220" w:lineRule="exac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0.4</w:t>
                          </w:r>
                        </w:p>
                      </w:txbxContent>
                    </v:textbox>
                  </v:shape>
                  <v:shape id="文字方塊 422" o:spid="_x0000_s1429" type="#_x0000_t202" style="position:absolute;left:-2154;top:5601;width:5100;height:4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" filled="f" stroked="f" strokeweight=".5pt">
                    <v:textbox inset="0,0,0,0">
                      <w:txbxContent>
                        <w:p w14:paraId="2E45CBD0" w14:textId="1EDEAB9C" w:rsidR="00012E8F" w:rsidRPr="00CB0D11" w:rsidRDefault="00012E8F" w:rsidP="00FA64CD">
                          <w:pPr>
                            <w:spacing w:line="32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proofErr w:type="spellStart"/>
                          <w:r w:rsidRPr="00FA64CD">
                            <w:rPr>
                              <w:rFonts w:eastAsiaTheme="minorEastAsia"/>
                              <w:i/>
                              <w:iCs/>
                              <w:sz w:val="21"/>
                              <w:szCs w:val="18"/>
                            </w:rPr>
                            <w:t>I</w:t>
                          </w:r>
                          <w:r w:rsidRPr="00012E8F">
                            <w:rPr>
                              <w:rFonts w:eastAsiaTheme="minorEastAsia"/>
                              <w:sz w:val="21"/>
                              <w:szCs w:val="18"/>
                              <w:vertAlign w:val="subscript"/>
                            </w:rPr>
                            <w:t>Na</w:t>
                          </w:r>
                          <w:proofErr w:type="spellEnd"/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（</w:t>
                          </w:r>
                          <w:r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mA</w:t>
                          </w:r>
                          <w:r w:rsidR="00E51F69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84B69" w:rsidRPr="00884B69">
        <w:rPr>
          <w:rFonts w:eastAsia="新細明體" w:hint="eastAsia"/>
          <w:spacing w:val="20"/>
          <w:sz w:val="22"/>
          <w:szCs w:val="22"/>
        </w:rPr>
        <w:t>4</w:t>
      </w:r>
      <w:r w:rsidR="00884B69" w:rsidRPr="00884B69">
        <w:rPr>
          <w:rFonts w:eastAsia="新細明體"/>
          <w:spacing w:val="20"/>
          <w:sz w:val="22"/>
          <w:szCs w:val="22"/>
        </w:rPr>
        <w:t>9.</w:t>
      </w:r>
      <w:r w:rsidR="00884B69" w:rsidRPr="00884B69">
        <w:rPr>
          <w:rFonts w:eastAsia="新細明體"/>
          <w:spacing w:val="20"/>
          <w:sz w:val="22"/>
          <w:szCs w:val="22"/>
        </w:rPr>
        <w:tab/>
      </w:r>
      <w:r w:rsidR="00A4473F" w:rsidRPr="00AD2FCF">
        <w:rPr>
          <w:rFonts w:eastAsia="新細明體"/>
          <w:spacing w:val="26"/>
          <w:sz w:val="22"/>
          <w:szCs w:val="22"/>
        </w:rPr>
        <w:t>圖</w:t>
      </w:r>
      <w:r w:rsidR="00586955" w:rsidRPr="00AD2FCF">
        <w:rPr>
          <w:rFonts w:eastAsia="新細明體"/>
          <w:spacing w:val="26"/>
          <w:sz w:val="22"/>
          <w:szCs w:val="22"/>
        </w:rPr>
        <w:t>1</w:t>
      </w:r>
      <w:r w:rsidR="008E3DAB" w:rsidRPr="00AD2FCF">
        <w:rPr>
          <w:rFonts w:eastAsia="新細明體"/>
          <w:spacing w:val="26"/>
          <w:sz w:val="22"/>
          <w:szCs w:val="22"/>
        </w:rPr>
        <w:t>5</w:t>
      </w:r>
      <w:r w:rsidR="00F851C4" w:rsidRPr="00AD2FCF">
        <w:rPr>
          <w:rFonts w:eastAsia="新細明體"/>
          <w:spacing w:val="26"/>
          <w:sz w:val="22"/>
          <w:szCs w:val="22"/>
        </w:rPr>
        <w:t>為科學家探究細胞膜</w:t>
      </w:r>
      <w:r w:rsidR="00B4429D" w:rsidRPr="00AD2FCF">
        <w:rPr>
          <w:spacing w:val="26"/>
          <w:position w:val="-6"/>
        </w:rPr>
        <w:object w:dxaOrig="440" w:dyaOrig="300" w14:anchorId="142D61F1">
          <v:shape id="_x0000_i1122" type="#_x0000_t75" style="width:21.5pt;height:15pt" o:ole="">
            <v:imagedata r:id="rId266" o:title=""/>
          </v:shape>
          <o:OLEObject Type="Embed" ProgID="Equation.DSMT4" ShapeID="_x0000_i1122" DrawAspect="Content" ObjectID="_1804068185" r:id="rId267"/>
        </w:object>
      </w:r>
      <w:r w:rsidR="00F851C4" w:rsidRPr="00AD2FCF">
        <w:rPr>
          <w:rFonts w:eastAsia="新細明體"/>
          <w:spacing w:val="26"/>
          <w:sz w:val="22"/>
          <w:szCs w:val="22"/>
        </w:rPr>
        <w:t>通道在導通狀況下的簡化直流電路</w:t>
      </w:r>
      <w:r w:rsidR="00F851C4" w:rsidRPr="00AD2FCF">
        <w:rPr>
          <w:rFonts w:eastAsia="新細明體" w:hint="eastAsia"/>
          <w:spacing w:val="26"/>
          <w:sz w:val="22"/>
          <w:szCs w:val="22"/>
        </w:rPr>
        <w:t>，電壓</w:t>
      </w:r>
      <w:r w:rsidR="00B4429D" w:rsidRPr="00AD2FCF">
        <w:rPr>
          <w:spacing w:val="26"/>
          <w:position w:val="-6"/>
        </w:rPr>
        <w:object w:dxaOrig="220" w:dyaOrig="260" w14:anchorId="12F5AB47">
          <v:shape id="_x0000_i1123" type="#_x0000_t75" style="width:10.5pt;height:12.5pt" o:ole="">
            <v:imagedata r:id="rId268" o:title=""/>
          </v:shape>
          <o:OLEObject Type="Embed" ProgID="Equation.DSMT4" ShapeID="_x0000_i1123" DrawAspect="Content" ObjectID="_1804068186" r:id="rId269"/>
        </w:object>
      </w:r>
      <w:r w:rsidR="00F851C4" w:rsidRPr="00AD2FCF">
        <w:rPr>
          <w:rFonts w:eastAsia="新細明體" w:hint="eastAsia"/>
          <w:spacing w:val="26"/>
          <w:sz w:val="22"/>
          <w:szCs w:val="22"/>
        </w:rPr>
        <w:t>為</w:t>
      </w:r>
      <w:r w:rsidR="00F851C4" w:rsidRPr="00504F99">
        <w:rPr>
          <w:rFonts w:eastAsia="新細明體" w:hint="eastAsia"/>
          <w:spacing w:val="22"/>
          <w:sz w:val="22"/>
          <w:szCs w:val="22"/>
        </w:rPr>
        <w:t>細胞內外的電位差，</w:t>
      </w:r>
      <w:r w:rsidRPr="00504F99">
        <w:rPr>
          <w:spacing w:val="22"/>
          <w:position w:val="-10"/>
        </w:rPr>
        <w:object w:dxaOrig="340" w:dyaOrig="320" w14:anchorId="2BFA60AB">
          <v:shape id="_x0000_i1124" type="#_x0000_t75" style="width:16.5pt;height:16pt" o:ole="">
            <v:imagedata r:id="rId270" o:title=""/>
          </v:shape>
          <o:OLEObject Type="Embed" ProgID="Equation.DSMT4" ShapeID="_x0000_i1124" DrawAspect="Content" ObjectID="_1804068187" r:id="rId271"/>
        </w:object>
      </w:r>
      <w:r w:rsidR="00F851C4" w:rsidRPr="00504F99">
        <w:rPr>
          <w:rFonts w:eastAsia="新細明體" w:hint="eastAsia"/>
          <w:spacing w:val="22"/>
          <w:sz w:val="22"/>
          <w:szCs w:val="22"/>
        </w:rPr>
        <w:t>為</w:t>
      </w:r>
      <w:r w:rsidR="00B4429D" w:rsidRPr="00504F99">
        <w:rPr>
          <w:spacing w:val="22"/>
          <w:position w:val="-6"/>
        </w:rPr>
        <w:object w:dxaOrig="440" w:dyaOrig="300" w14:anchorId="4BF4497A">
          <v:shape id="_x0000_i1125" type="#_x0000_t75" style="width:21.5pt;height:15pt" o:ole="">
            <v:imagedata r:id="rId272" o:title=""/>
          </v:shape>
          <o:OLEObject Type="Embed" ProgID="Equation.DSMT4" ShapeID="_x0000_i1125" DrawAspect="Content" ObjectID="_1804068188" r:id="rId273"/>
        </w:object>
      </w:r>
      <w:r w:rsidR="00F851C4" w:rsidRPr="00504F99">
        <w:rPr>
          <w:rFonts w:eastAsia="新細明體" w:hint="eastAsia"/>
          <w:spacing w:val="22"/>
          <w:sz w:val="22"/>
          <w:szCs w:val="22"/>
        </w:rPr>
        <w:t>電流</w:t>
      </w:r>
      <w:r w:rsidR="00F851C4" w:rsidRPr="00504F99">
        <w:rPr>
          <w:rFonts w:eastAsia="新細明體"/>
          <w:spacing w:val="22"/>
          <w:sz w:val="22"/>
          <w:szCs w:val="22"/>
        </w:rPr>
        <w:t>。</w:t>
      </w:r>
      <w:r w:rsidR="00F851C4" w:rsidRPr="00504F99">
        <w:rPr>
          <w:rFonts w:eastAsia="新細明體" w:hint="eastAsia"/>
          <w:spacing w:val="22"/>
          <w:sz w:val="22"/>
          <w:szCs w:val="22"/>
        </w:rPr>
        <w:t>假設</w:t>
      </w:r>
      <w:r w:rsidR="00B4429D" w:rsidRPr="00504F99">
        <w:rPr>
          <w:spacing w:val="22"/>
          <w:position w:val="-6"/>
        </w:rPr>
        <w:object w:dxaOrig="440" w:dyaOrig="300" w14:anchorId="5753CD51">
          <v:shape id="_x0000_i1126" type="#_x0000_t75" style="width:21.5pt;height:15pt" o:ole="">
            <v:imagedata r:id="rId274" o:title=""/>
          </v:shape>
          <o:OLEObject Type="Embed" ProgID="Equation.DSMT4" ShapeID="_x0000_i1126" DrawAspect="Content" ObjectID="_1804068189" r:id="rId275"/>
        </w:object>
      </w:r>
      <w:r w:rsidR="00F851C4" w:rsidRPr="00504F99">
        <w:rPr>
          <w:rFonts w:eastAsia="新細明體"/>
          <w:spacing w:val="22"/>
          <w:sz w:val="22"/>
          <w:szCs w:val="22"/>
        </w:rPr>
        <w:t>通道的</w:t>
      </w:r>
      <w:r w:rsidRPr="00504F99">
        <w:rPr>
          <w:spacing w:val="22"/>
          <w:position w:val="-10"/>
        </w:rPr>
        <w:object w:dxaOrig="700" w:dyaOrig="320" w14:anchorId="2ED32B59">
          <v:shape id="_x0000_i1127" type="#_x0000_t75" style="width:34.5pt;height:16pt" o:ole="">
            <v:imagedata r:id="rId276" o:title=""/>
          </v:shape>
          <o:OLEObject Type="Embed" ProgID="Equation.DSMT4" ShapeID="_x0000_i1127" DrawAspect="Content" ObjectID="_1804068190" r:id="rId277"/>
        </w:object>
      </w:r>
      <w:r w:rsidR="00F851C4" w:rsidRPr="00504F99">
        <w:rPr>
          <w:rFonts w:eastAsia="新細明體"/>
          <w:spacing w:val="22"/>
          <w:sz w:val="22"/>
          <w:szCs w:val="22"/>
        </w:rPr>
        <w:t>特性</w:t>
      </w:r>
      <w:r w:rsidR="00F851C4" w:rsidRPr="00504F99">
        <w:rPr>
          <w:rFonts w:eastAsia="新細明體" w:hint="eastAsia"/>
          <w:spacing w:val="22"/>
          <w:sz w:val="22"/>
          <w:szCs w:val="22"/>
        </w:rPr>
        <w:t>為線性</w:t>
      </w:r>
      <w:r w:rsidR="00F851C4" w:rsidRPr="00504F99">
        <w:rPr>
          <w:rFonts w:eastAsia="新細明體"/>
          <w:spacing w:val="22"/>
          <w:sz w:val="22"/>
          <w:szCs w:val="22"/>
        </w:rPr>
        <w:t>，</w:t>
      </w:r>
      <w:r w:rsidR="00F851C4" w:rsidRPr="00504F99">
        <w:rPr>
          <w:rFonts w:eastAsia="新細明體" w:hint="eastAsia"/>
          <w:spacing w:val="22"/>
          <w:sz w:val="22"/>
          <w:szCs w:val="22"/>
        </w:rPr>
        <w:t>且</w:t>
      </w:r>
      <w:r w:rsidR="00B4429D" w:rsidRPr="00504F99">
        <w:rPr>
          <w:spacing w:val="22"/>
          <w:position w:val="-10"/>
        </w:rPr>
        <w:object w:dxaOrig="380" w:dyaOrig="320" w14:anchorId="72705114">
          <v:shape id="_x0000_i1128" type="#_x0000_t75" style="width:20pt;height:16pt" o:ole="">
            <v:imagedata r:id="rId278" o:title=""/>
          </v:shape>
          <o:OLEObject Type="Embed" ProgID="Equation.DSMT4" ShapeID="_x0000_i1128" DrawAspect="Content" ObjectID="_1804068191" r:id="rId279"/>
        </w:object>
      </w:r>
      <w:r w:rsidR="00F851C4" w:rsidRPr="00504F99">
        <w:rPr>
          <w:rFonts w:eastAsia="新細明體" w:hint="eastAsia"/>
          <w:spacing w:val="22"/>
          <w:sz w:val="22"/>
          <w:szCs w:val="22"/>
        </w:rPr>
        <w:t>為定值。</w:t>
      </w:r>
      <w:r w:rsidR="00F851C4" w:rsidRPr="00AD2FCF">
        <w:rPr>
          <w:rFonts w:eastAsia="新細明體"/>
          <w:spacing w:val="18"/>
          <w:sz w:val="22"/>
          <w:szCs w:val="22"/>
        </w:rPr>
        <w:t>圖</w:t>
      </w:r>
      <w:r w:rsidR="00AB0C94" w:rsidRPr="00AD2FCF">
        <w:rPr>
          <w:rFonts w:eastAsia="新細明體"/>
          <w:spacing w:val="18"/>
          <w:sz w:val="22"/>
          <w:szCs w:val="22"/>
        </w:rPr>
        <w:t>1</w:t>
      </w:r>
      <w:r w:rsidR="008E3DAB" w:rsidRPr="00AD2FCF">
        <w:rPr>
          <w:rFonts w:eastAsia="新細明體"/>
          <w:spacing w:val="18"/>
          <w:sz w:val="22"/>
          <w:szCs w:val="22"/>
        </w:rPr>
        <w:t>6</w:t>
      </w:r>
      <w:r w:rsidR="00F851C4" w:rsidRPr="00AD2FCF">
        <w:rPr>
          <w:rFonts w:eastAsia="新細明體"/>
          <w:spacing w:val="18"/>
          <w:sz w:val="22"/>
          <w:szCs w:val="22"/>
        </w:rPr>
        <w:t>為</w:t>
      </w:r>
      <w:r w:rsidR="00F851C4" w:rsidRPr="00AD2FCF">
        <w:rPr>
          <w:rFonts w:eastAsia="新細明體" w:hint="eastAsia"/>
          <w:spacing w:val="18"/>
          <w:sz w:val="22"/>
          <w:szCs w:val="22"/>
        </w:rPr>
        <w:t>實驗分析結果的數據與趨勢線，</w:t>
      </w:r>
      <w:r w:rsidR="00F851C4" w:rsidRPr="00AD2FCF">
        <w:rPr>
          <w:rFonts w:eastAsia="新細明體"/>
          <w:spacing w:val="18"/>
          <w:sz w:val="22"/>
          <w:szCs w:val="22"/>
        </w:rPr>
        <w:t>縱軸為電流</w:t>
      </w:r>
      <w:r w:rsidRPr="00AD2FCF">
        <w:rPr>
          <w:spacing w:val="18"/>
          <w:position w:val="-10"/>
        </w:rPr>
        <w:object w:dxaOrig="340" w:dyaOrig="320" w14:anchorId="392F5C72">
          <v:shape id="_x0000_i1129" type="#_x0000_t75" style="width:16.5pt;height:16pt" o:ole="">
            <v:imagedata r:id="rId280" o:title=""/>
          </v:shape>
          <o:OLEObject Type="Embed" ProgID="Equation.DSMT4" ShapeID="_x0000_i1129" DrawAspect="Content" ObjectID="_1804068192" r:id="rId281"/>
        </w:object>
      </w:r>
      <w:r w:rsidR="00F851C4" w:rsidRPr="00AD2FCF">
        <w:rPr>
          <w:rFonts w:eastAsia="新細明體"/>
          <w:spacing w:val="18"/>
          <w:sz w:val="22"/>
          <w:szCs w:val="22"/>
        </w:rPr>
        <w:t>，橫軸</w:t>
      </w:r>
      <w:r w:rsidR="00504F99">
        <w:rPr>
          <w:rFonts w:eastAsia="新細明體" w:hint="eastAsia"/>
          <w:spacing w:val="18"/>
          <w:sz w:val="22"/>
          <w:szCs w:val="22"/>
        </w:rPr>
        <w:t>為</w:t>
      </w:r>
      <w:r w:rsidR="00F851C4" w:rsidRPr="00AD2FCF">
        <w:rPr>
          <w:rFonts w:eastAsia="新細明體"/>
          <w:spacing w:val="18"/>
          <w:sz w:val="22"/>
          <w:szCs w:val="22"/>
        </w:rPr>
        <w:t>電壓</w:t>
      </w:r>
      <w:r w:rsidR="00B4429D" w:rsidRPr="00AD2FCF">
        <w:rPr>
          <w:spacing w:val="18"/>
          <w:position w:val="-6"/>
        </w:rPr>
        <w:object w:dxaOrig="220" w:dyaOrig="260" w14:anchorId="7706D9D9">
          <v:shape id="_x0000_i1130" type="#_x0000_t75" style="width:10.5pt;height:12.5pt" o:ole="">
            <v:imagedata r:id="rId282" o:title=""/>
          </v:shape>
          <o:OLEObject Type="Embed" ProgID="Equation.DSMT4" ShapeID="_x0000_i1130" DrawAspect="Content" ObjectID="_1804068193" r:id="rId283"/>
        </w:object>
      </w:r>
      <w:r w:rsidR="00F851C4" w:rsidRPr="00AD2FCF">
        <w:rPr>
          <w:rFonts w:eastAsia="新細明體"/>
          <w:spacing w:val="18"/>
          <w:sz w:val="22"/>
          <w:szCs w:val="22"/>
        </w:rPr>
        <w:t>。</w:t>
      </w:r>
      <w:r w:rsidR="00F851C4" w:rsidRPr="00AD2FCF">
        <w:rPr>
          <w:rFonts w:eastAsia="新細明體" w:hint="eastAsia"/>
          <w:spacing w:val="18"/>
          <w:sz w:val="22"/>
          <w:szCs w:val="22"/>
        </w:rPr>
        <w:t>若</w:t>
      </w:r>
      <w:r w:rsidR="00F851C4" w:rsidRPr="00504F99">
        <w:rPr>
          <w:rFonts w:eastAsia="新細明體" w:hint="eastAsia"/>
          <w:spacing w:val="14"/>
          <w:sz w:val="22"/>
          <w:szCs w:val="22"/>
        </w:rPr>
        <w:t>已知</w:t>
      </w:r>
      <w:r w:rsidRPr="00504F99">
        <w:rPr>
          <w:spacing w:val="14"/>
          <w:position w:val="-10"/>
        </w:rPr>
        <w:object w:dxaOrig="1560" w:dyaOrig="320" w14:anchorId="2091BA1C">
          <v:shape id="_x0000_i1131" type="#_x0000_t75" style="width:78.5pt;height:16pt" o:ole="">
            <v:imagedata r:id="rId284" o:title=""/>
          </v:shape>
          <o:OLEObject Type="Embed" ProgID="Equation.DSMT4" ShapeID="_x0000_i1131" DrawAspect="Content" ObjectID="_1804068194" r:id="rId285"/>
        </w:object>
      </w:r>
      <w:r w:rsidR="00F851C4" w:rsidRPr="00504F99">
        <w:rPr>
          <w:rFonts w:eastAsia="新細明體" w:hint="eastAsia"/>
          <w:spacing w:val="14"/>
          <w:sz w:val="22"/>
          <w:szCs w:val="22"/>
        </w:rPr>
        <w:t>，試分析並計算鈉離子通道的</w:t>
      </w:r>
      <w:r w:rsidR="00883DFB" w:rsidRPr="00504F99">
        <w:rPr>
          <w:rFonts w:eastAsia="新細明體" w:hint="eastAsia"/>
          <w:spacing w:val="14"/>
          <w:sz w:val="22"/>
          <w:szCs w:val="22"/>
        </w:rPr>
        <w:t>（</w:t>
      </w:r>
      <w:r w:rsidR="00F851C4" w:rsidRPr="00504F99">
        <w:rPr>
          <w:rFonts w:eastAsia="新細明體"/>
          <w:spacing w:val="14"/>
          <w:sz w:val="22"/>
          <w:szCs w:val="22"/>
        </w:rPr>
        <w:t>a</w:t>
      </w:r>
      <w:r w:rsidR="00883DFB" w:rsidRPr="00504F99">
        <w:rPr>
          <w:rFonts w:eastAsia="新細明體" w:hint="eastAsia"/>
          <w:spacing w:val="14"/>
          <w:sz w:val="22"/>
          <w:szCs w:val="22"/>
        </w:rPr>
        <w:t>）</w:t>
      </w:r>
      <w:r w:rsidR="00F851C4" w:rsidRPr="00504F99">
        <w:rPr>
          <w:rFonts w:eastAsia="新細明體"/>
          <w:spacing w:val="14"/>
          <w:sz w:val="22"/>
          <w:szCs w:val="22"/>
        </w:rPr>
        <w:t>平衡電壓</w:t>
      </w:r>
      <w:r w:rsidR="00B4429D" w:rsidRPr="00504F99">
        <w:rPr>
          <w:spacing w:val="14"/>
          <w:position w:val="-10"/>
        </w:rPr>
        <w:object w:dxaOrig="380" w:dyaOrig="320" w14:anchorId="472FA594">
          <v:shape id="_x0000_i1132" type="#_x0000_t75" style="width:20pt;height:16pt" o:ole="">
            <v:imagedata r:id="rId286" o:title=""/>
          </v:shape>
          <o:OLEObject Type="Embed" ProgID="Equation.DSMT4" ShapeID="_x0000_i1132" DrawAspect="Content" ObjectID="_1804068195" r:id="rId287"/>
        </w:object>
      </w:r>
      <w:r w:rsidR="00F851C4" w:rsidRPr="00504F99">
        <w:rPr>
          <w:rFonts w:eastAsia="新細明體"/>
          <w:spacing w:val="14"/>
          <w:sz w:val="22"/>
          <w:szCs w:val="22"/>
        </w:rPr>
        <w:t>，</w:t>
      </w:r>
      <w:r w:rsidR="00883DFB" w:rsidRPr="00504F99">
        <w:rPr>
          <w:rFonts w:eastAsia="新細明體" w:hint="eastAsia"/>
          <w:spacing w:val="14"/>
          <w:sz w:val="22"/>
          <w:szCs w:val="22"/>
        </w:rPr>
        <w:t>（</w:t>
      </w:r>
      <w:r w:rsidR="00F851C4" w:rsidRPr="00504F99">
        <w:rPr>
          <w:rFonts w:eastAsia="新細明體"/>
          <w:spacing w:val="14"/>
          <w:sz w:val="22"/>
          <w:szCs w:val="22"/>
        </w:rPr>
        <w:t>b</w:t>
      </w:r>
      <w:r w:rsidR="00883DFB" w:rsidRPr="00504F99">
        <w:rPr>
          <w:rFonts w:eastAsia="新細明體" w:hint="eastAsia"/>
          <w:spacing w:val="14"/>
          <w:sz w:val="22"/>
          <w:szCs w:val="22"/>
        </w:rPr>
        <w:t>）</w:t>
      </w:r>
      <w:r w:rsidR="00F851C4" w:rsidRPr="00504F99">
        <w:rPr>
          <w:rFonts w:eastAsia="新細明體" w:hint="eastAsia"/>
          <w:spacing w:val="14"/>
          <w:sz w:val="22"/>
          <w:szCs w:val="22"/>
        </w:rPr>
        <w:t>電阻值</w:t>
      </w:r>
      <w:r w:rsidR="00B4429D" w:rsidRPr="00504F99">
        <w:rPr>
          <w:spacing w:val="14"/>
          <w:position w:val="-10"/>
        </w:rPr>
        <w:object w:dxaOrig="380" w:dyaOrig="320" w14:anchorId="5FAFF471">
          <v:shape id="_x0000_i1133" type="#_x0000_t75" style="width:20pt;height:16pt" o:ole="">
            <v:imagedata r:id="rId288" o:title=""/>
          </v:shape>
          <o:OLEObject Type="Embed" ProgID="Equation.DSMT4" ShapeID="_x0000_i1133" DrawAspect="Content" ObjectID="_1804068196" r:id="rId289"/>
        </w:object>
      </w:r>
      <w:r w:rsidR="00F851C4" w:rsidRPr="00504F99">
        <w:rPr>
          <w:rFonts w:eastAsia="新細明體" w:hint="eastAsia"/>
          <w:spacing w:val="14"/>
          <w:sz w:val="22"/>
          <w:szCs w:val="22"/>
        </w:rPr>
        <w:t>。</w:t>
      </w:r>
      <w:r w:rsidR="00883DFB" w:rsidRPr="00884B69">
        <w:rPr>
          <w:rFonts w:eastAsia="新細明體" w:hint="eastAsia"/>
          <w:spacing w:val="20"/>
          <w:sz w:val="22"/>
          <w:szCs w:val="22"/>
        </w:rPr>
        <w:t>（</w:t>
      </w:r>
      <w:r w:rsidR="00F851C4" w:rsidRPr="00884B69">
        <w:rPr>
          <w:rFonts w:eastAsia="新細明體"/>
          <w:spacing w:val="20"/>
          <w:sz w:val="22"/>
          <w:szCs w:val="22"/>
        </w:rPr>
        <w:t>4</w:t>
      </w:r>
      <w:r w:rsidR="00F851C4" w:rsidRPr="00884B69">
        <w:rPr>
          <w:rFonts w:eastAsia="新細明體" w:hint="eastAsia"/>
          <w:spacing w:val="20"/>
          <w:sz w:val="22"/>
          <w:szCs w:val="22"/>
        </w:rPr>
        <w:t>分</w:t>
      </w:r>
      <w:r w:rsidR="00883DFB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0420568F" w14:textId="18C53A9B" w:rsidR="009A258B" w:rsidRDefault="009A258B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</w:p>
    <w:p w14:paraId="2BB540BE" w14:textId="46BA80AA" w:rsidR="00524E38" w:rsidRPr="00A4473F" w:rsidRDefault="00524E38" w:rsidP="00A4473F">
      <w:pPr>
        <w:pStyle w:val="tit2"/>
        <w:ind w:left="360"/>
        <w:rPr>
          <w:rFonts w:eastAsia="新細明體"/>
          <w:spacing w:val="20"/>
          <w:szCs w:val="22"/>
        </w:rPr>
      </w:pPr>
    </w:p>
    <w:p w14:paraId="783A87C7" w14:textId="1F33009C" w:rsidR="00401A30" w:rsidRPr="00AF1BB4" w:rsidRDefault="00401A30" w:rsidP="009C50EE">
      <w:pPr>
        <w:pStyle w:val="tit2"/>
        <w:ind w:left="360"/>
        <w:rPr>
          <w:rFonts w:eastAsia="新細明體"/>
          <w:spacing w:val="20"/>
          <w:szCs w:val="22"/>
        </w:rPr>
      </w:pPr>
    </w:p>
    <w:p w14:paraId="796A43EE" w14:textId="7C5693DA" w:rsidR="0026712D" w:rsidRPr="00AF1BB4" w:rsidRDefault="0026712D" w:rsidP="0026712D">
      <w:pPr>
        <w:adjustRightInd/>
        <w:spacing w:line="276" w:lineRule="auto"/>
        <w:textAlignment w:val="auto"/>
        <w:rPr>
          <w:rFonts w:ascii="Calibri" w:eastAsia="新細明體" w:hAnsi="Calibri"/>
          <w:kern w:val="2"/>
          <w:sz w:val="22"/>
          <w:szCs w:val="22"/>
        </w:rPr>
      </w:pPr>
    </w:p>
    <w:p w14:paraId="79C5D609" w14:textId="7A3B757A" w:rsidR="00A4473F" w:rsidRDefault="00A4473F" w:rsidP="00FC724A">
      <w:pPr>
        <w:pStyle w:val="TIT1"/>
        <w:autoSpaceDE w:val="0"/>
        <w:autoSpaceDN w:val="0"/>
        <w:adjustRightInd w:val="0"/>
        <w:spacing w:before="60"/>
        <w:ind w:left="357" w:hanging="357"/>
        <w:textAlignment w:val="bottom"/>
        <w:rPr>
          <w:szCs w:val="22"/>
        </w:rPr>
      </w:pPr>
    </w:p>
    <w:p w14:paraId="35B10723" w14:textId="68663B41" w:rsidR="00A4473F" w:rsidRDefault="00A4473F" w:rsidP="00FC724A">
      <w:pPr>
        <w:pStyle w:val="TIT1"/>
        <w:autoSpaceDE w:val="0"/>
        <w:autoSpaceDN w:val="0"/>
        <w:adjustRightInd w:val="0"/>
        <w:spacing w:before="60"/>
        <w:ind w:left="357" w:hanging="357"/>
        <w:textAlignment w:val="bottom"/>
        <w:rPr>
          <w:szCs w:val="22"/>
        </w:rPr>
      </w:pPr>
    </w:p>
    <w:p w14:paraId="636BAAE5" w14:textId="1F403139" w:rsidR="00A4473F" w:rsidRDefault="00A4473F" w:rsidP="00FC724A">
      <w:pPr>
        <w:pStyle w:val="TIT1"/>
        <w:autoSpaceDE w:val="0"/>
        <w:autoSpaceDN w:val="0"/>
        <w:adjustRightInd w:val="0"/>
        <w:spacing w:before="60"/>
        <w:ind w:left="357" w:hanging="357"/>
        <w:textAlignment w:val="bottom"/>
        <w:rPr>
          <w:szCs w:val="22"/>
        </w:rPr>
      </w:pPr>
    </w:p>
    <w:p w14:paraId="34880396" w14:textId="44E03224" w:rsidR="00A4473F" w:rsidRDefault="00A4473F" w:rsidP="00FC724A">
      <w:pPr>
        <w:pStyle w:val="TIT1"/>
        <w:autoSpaceDE w:val="0"/>
        <w:autoSpaceDN w:val="0"/>
        <w:adjustRightInd w:val="0"/>
        <w:spacing w:before="60"/>
        <w:ind w:left="357" w:hanging="357"/>
        <w:textAlignment w:val="bottom"/>
        <w:rPr>
          <w:szCs w:val="22"/>
        </w:rPr>
      </w:pPr>
    </w:p>
    <w:p w14:paraId="48529377" w14:textId="77777777" w:rsidR="00FF1460" w:rsidRPr="00FF1460" w:rsidRDefault="00FF1460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kern w:val="2"/>
          <w:sz w:val="22"/>
          <w:szCs w:val="22"/>
        </w:rPr>
      </w:pPr>
      <w:r w:rsidRPr="00FF1460">
        <w:rPr>
          <w:rFonts w:eastAsiaTheme="majorEastAsia"/>
          <w:spacing w:val="20"/>
          <w:szCs w:val="22"/>
        </w:rPr>
        <w:br w:type="page"/>
      </w:r>
    </w:p>
    <w:p w14:paraId="0B255843" w14:textId="6FF56969" w:rsidR="00FC724A" w:rsidRPr="00783237" w:rsidRDefault="00FC724A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lastRenderedPageBreak/>
        <w:t>50-5</w:t>
      </w:r>
      <w:r w:rsidRPr="00783237">
        <w:rPr>
          <w:rFonts w:eastAsiaTheme="majorEastAsia" w:hint="eastAsia"/>
          <w:spacing w:val="20"/>
          <w:szCs w:val="22"/>
          <w:u w:val="single"/>
        </w:rPr>
        <w:t>4</w:t>
      </w:r>
      <w:proofErr w:type="gramStart"/>
      <w:r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32B7ADF3" w14:textId="14A4329E" w:rsidR="00FC724A" w:rsidRPr="007D4C81" w:rsidRDefault="00FC724A" w:rsidP="00E3642F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proofErr w:type="gramStart"/>
      <w:r w:rsidRPr="007D4C81">
        <w:rPr>
          <w:rFonts w:eastAsiaTheme="majorEastAsia"/>
          <w:spacing w:val="20"/>
          <w:sz w:val="22"/>
        </w:rPr>
        <w:t>奈米級的</w:t>
      </w:r>
      <w:proofErr w:type="gramEnd"/>
      <w:r w:rsidRPr="007D4C81">
        <w:rPr>
          <w:rFonts w:eastAsiaTheme="majorEastAsia"/>
          <w:spacing w:val="20"/>
          <w:sz w:val="22"/>
        </w:rPr>
        <w:t>二氧化鈦</w:t>
      </w:r>
      <w:r w:rsidRPr="007D4C81">
        <w:rPr>
          <w:rFonts w:eastAsiaTheme="majorEastAsia" w:hint="eastAsia"/>
          <w:spacing w:val="20"/>
          <w:sz w:val="22"/>
        </w:rPr>
        <w:t>（</w:t>
      </w:r>
      <w:r w:rsidR="00B4429D" w:rsidRPr="00B4429D">
        <w:rPr>
          <w:position w:val="-10"/>
        </w:rPr>
        <w:object w:dxaOrig="499" w:dyaOrig="320" w14:anchorId="15D15A6F">
          <v:shape id="_x0000_i1134" type="#_x0000_t75" style="width:24pt;height:16pt" o:ole="">
            <v:imagedata r:id="rId290" o:title=""/>
          </v:shape>
          <o:OLEObject Type="Embed" ProgID="Equation.DSMT4" ShapeID="_x0000_i1134" DrawAspect="Content" ObjectID="_1804068197" r:id="rId291"/>
        </w:object>
      </w:r>
      <w:r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/>
          <w:spacing w:val="20"/>
          <w:sz w:val="22"/>
        </w:rPr>
        <w:t>為一種光觸媒材料，</w:t>
      </w:r>
      <w:proofErr w:type="gramStart"/>
      <w:r w:rsidRPr="007D4C81">
        <w:rPr>
          <w:rFonts w:eastAsiaTheme="majorEastAsia"/>
          <w:spacing w:val="20"/>
          <w:sz w:val="22"/>
        </w:rPr>
        <w:t>當此光觸媒</w:t>
      </w:r>
      <w:proofErr w:type="gramEnd"/>
      <w:r w:rsidRPr="007D4C81">
        <w:rPr>
          <w:rFonts w:eastAsiaTheme="majorEastAsia"/>
          <w:spacing w:val="20"/>
          <w:sz w:val="22"/>
        </w:rPr>
        <w:t>照光之後，可將周遭環境中的</w:t>
      </w:r>
      <w:r w:rsidR="00FA64CD">
        <w:rPr>
          <w:rFonts w:eastAsiaTheme="majorEastAsia" w:hint="eastAsia"/>
          <w:spacing w:val="20"/>
          <w:sz w:val="22"/>
        </w:rPr>
        <w:t>汙</w:t>
      </w:r>
      <w:r w:rsidRPr="007D4C81">
        <w:rPr>
          <w:rFonts w:eastAsiaTheme="majorEastAsia"/>
          <w:spacing w:val="20"/>
          <w:sz w:val="22"/>
        </w:rPr>
        <w:t>染物質分解，達到去</w:t>
      </w:r>
      <w:proofErr w:type="gramStart"/>
      <w:r w:rsidR="00FA64CD">
        <w:rPr>
          <w:rFonts w:eastAsiaTheme="majorEastAsia" w:hint="eastAsia"/>
          <w:spacing w:val="20"/>
          <w:sz w:val="22"/>
        </w:rPr>
        <w:t>汙</w:t>
      </w:r>
      <w:proofErr w:type="gramEnd"/>
      <w:r w:rsidRPr="007D4C81">
        <w:rPr>
          <w:rFonts w:eastAsiaTheme="majorEastAsia"/>
          <w:spacing w:val="20"/>
          <w:sz w:val="22"/>
        </w:rPr>
        <w:t>與除臭的效果。而其原理主要是二氧化鈦</w:t>
      </w:r>
      <w:r w:rsidR="00FA64CD" w:rsidRPr="007D4C81">
        <w:rPr>
          <w:rFonts w:eastAsiaTheme="majorEastAsia"/>
          <w:spacing w:val="20"/>
          <w:sz w:val="22"/>
        </w:rPr>
        <w:t>光觸媒</w:t>
      </w:r>
      <w:r w:rsidRPr="007D4C81">
        <w:rPr>
          <w:rFonts w:eastAsiaTheme="majorEastAsia"/>
          <w:spacing w:val="20"/>
          <w:sz w:val="22"/>
        </w:rPr>
        <w:t>照光後，電子會從</w:t>
      </w:r>
      <w:proofErr w:type="gramStart"/>
      <w:r w:rsidRPr="007D4C81">
        <w:rPr>
          <w:rFonts w:eastAsiaTheme="majorEastAsia"/>
          <w:spacing w:val="20"/>
          <w:sz w:val="22"/>
        </w:rPr>
        <w:t>價帶躍遷</w:t>
      </w:r>
      <w:proofErr w:type="gramEnd"/>
      <w:r w:rsidRPr="007D4C81">
        <w:rPr>
          <w:rFonts w:eastAsiaTheme="majorEastAsia"/>
          <w:spacing w:val="20"/>
          <w:sz w:val="22"/>
        </w:rPr>
        <w:t>到導電帶，使得二氧化鈦表面生成氫氧自由基</w:t>
      </w:r>
      <w:r w:rsidRPr="007D4C81">
        <w:rPr>
          <w:rFonts w:eastAsiaTheme="majorEastAsia" w:hint="eastAsia"/>
          <w:spacing w:val="20"/>
          <w:sz w:val="22"/>
        </w:rPr>
        <w:t>（</w:t>
      </w:r>
      <w:proofErr w:type="gramStart"/>
      <w:r w:rsidR="00E40CB1" w:rsidRPr="007D4C81">
        <w:rPr>
          <w:rFonts w:eastAsiaTheme="majorEastAsia" w:hint="eastAsia"/>
          <w:spacing w:val="20"/>
          <w:sz w:val="22"/>
        </w:rPr>
        <w:t>•</w:t>
      </w:r>
      <w:proofErr w:type="gramEnd"/>
      <w:r w:rsidRPr="007D4C81">
        <w:rPr>
          <w:rFonts w:eastAsiaTheme="majorEastAsia"/>
          <w:spacing w:val="20"/>
          <w:sz w:val="22"/>
        </w:rPr>
        <w:t>OH</w:t>
      </w:r>
      <w:r w:rsidRPr="007D4C81">
        <w:rPr>
          <w:rFonts w:eastAsiaTheme="majorEastAsia" w:hint="eastAsia"/>
          <w:spacing w:val="20"/>
          <w:sz w:val="22"/>
        </w:rPr>
        <w:t>）</w:t>
      </w:r>
      <w:proofErr w:type="gramStart"/>
      <w:r w:rsidRPr="007D4C81">
        <w:rPr>
          <w:rFonts w:eastAsiaTheme="majorEastAsia"/>
          <w:spacing w:val="20"/>
          <w:sz w:val="22"/>
        </w:rPr>
        <w:t>與超氧離子</w:t>
      </w:r>
      <w:proofErr w:type="gramEnd"/>
      <w:r w:rsidRPr="007D4C81">
        <w:rPr>
          <w:rFonts w:eastAsiaTheme="majorEastAsia" w:hint="eastAsia"/>
          <w:spacing w:val="20"/>
          <w:sz w:val="22"/>
        </w:rPr>
        <w:t>（</w:t>
      </w:r>
      <w:r w:rsidR="00B4429D" w:rsidRPr="00B4429D">
        <w:rPr>
          <w:position w:val="-10"/>
        </w:rPr>
        <w:object w:dxaOrig="380" w:dyaOrig="340" w14:anchorId="640207FD">
          <v:shape id="_x0000_i1135" type="#_x0000_t75" style="width:20pt;height:16.5pt" o:ole="">
            <v:imagedata r:id="rId292" o:title=""/>
          </v:shape>
          <o:OLEObject Type="Embed" ProgID="Equation.DSMT4" ShapeID="_x0000_i1135" DrawAspect="Content" ObjectID="_1804068198" r:id="rId293"/>
        </w:object>
      </w:r>
      <w:r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/>
          <w:spacing w:val="20"/>
          <w:sz w:val="22"/>
        </w:rPr>
        <w:t>，此兩者的活性很大可以將有機物分解成二氧化碳和水，達到淨化效果。</w:t>
      </w:r>
    </w:p>
    <w:p w14:paraId="7F869C0A" w14:textId="0726FEBF" w:rsidR="006509FD" w:rsidRPr="007D4C81" w:rsidRDefault="00C91CC8" w:rsidP="00E3642F">
      <w:pPr>
        <w:ind w:leftChars="165" w:left="396" w:firstLineChars="200" w:firstLine="528"/>
        <w:jc w:val="both"/>
        <w:rPr>
          <w:rFonts w:eastAsiaTheme="majorEastAsia"/>
          <w:spacing w:val="20"/>
          <w:sz w:val="22"/>
        </w:rPr>
      </w:pPr>
      <w:proofErr w:type="gramStart"/>
      <w:r w:rsidRPr="00AD2FCF">
        <w:rPr>
          <w:rFonts w:eastAsiaTheme="majorEastAsia"/>
          <w:spacing w:val="22"/>
          <w:sz w:val="22"/>
        </w:rPr>
        <w:t>此外，</w:t>
      </w:r>
      <w:proofErr w:type="gramEnd"/>
      <w:r w:rsidRPr="00AD2FCF">
        <w:rPr>
          <w:rFonts w:eastAsiaTheme="majorEastAsia"/>
          <w:spacing w:val="22"/>
          <w:sz w:val="22"/>
        </w:rPr>
        <w:t>二氧化鈦</w:t>
      </w:r>
      <w:r w:rsidR="00FA64CD" w:rsidRPr="00AD2FCF">
        <w:rPr>
          <w:rFonts w:eastAsiaTheme="majorEastAsia"/>
          <w:spacing w:val="22"/>
          <w:sz w:val="22"/>
        </w:rPr>
        <w:t>光觸媒</w:t>
      </w:r>
      <w:r w:rsidRPr="00AD2FCF">
        <w:rPr>
          <w:rFonts w:eastAsiaTheme="majorEastAsia"/>
          <w:spacing w:val="22"/>
          <w:sz w:val="22"/>
        </w:rPr>
        <w:t>亦可在光的照射下催化水裂解產生氫氣和氧氣，為</w:t>
      </w:r>
      <w:r w:rsidRPr="00AD2FCF">
        <w:rPr>
          <w:rFonts w:eastAsiaTheme="majorEastAsia"/>
          <w:spacing w:val="18"/>
          <w:sz w:val="22"/>
        </w:rPr>
        <w:t>綠色能源與永續發展的重要觸媒。由於二氧化鈦</w:t>
      </w:r>
      <w:r w:rsidR="00FA64CD" w:rsidRPr="00AD2FCF">
        <w:rPr>
          <w:rFonts w:eastAsiaTheme="majorEastAsia"/>
          <w:spacing w:val="18"/>
          <w:sz w:val="22"/>
        </w:rPr>
        <w:t>光觸媒</w:t>
      </w:r>
      <w:r w:rsidRPr="00AD2FCF">
        <w:rPr>
          <w:rFonts w:eastAsiaTheme="majorEastAsia"/>
          <w:spacing w:val="18"/>
          <w:sz w:val="22"/>
        </w:rPr>
        <w:t>的導電帶與</w:t>
      </w:r>
      <w:proofErr w:type="gramStart"/>
      <w:r w:rsidRPr="00AD2FCF">
        <w:rPr>
          <w:rFonts w:eastAsiaTheme="majorEastAsia"/>
          <w:spacing w:val="18"/>
          <w:sz w:val="22"/>
        </w:rPr>
        <w:t>價帶的能階差</w:t>
      </w:r>
      <w:proofErr w:type="gramEnd"/>
      <w:r w:rsidRPr="007D4C81">
        <w:rPr>
          <w:rFonts w:eastAsiaTheme="majorEastAsia" w:hint="eastAsia"/>
          <w:spacing w:val="20"/>
          <w:sz w:val="22"/>
        </w:rPr>
        <w:t>（亦稱為</w:t>
      </w:r>
      <w:r w:rsidRPr="007D4C81">
        <w:rPr>
          <w:rFonts w:eastAsiaTheme="majorEastAsia"/>
          <w:spacing w:val="20"/>
          <w:sz w:val="22"/>
        </w:rPr>
        <w:t>能隙</w:t>
      </w:r>
      <w:r w:rsidRPr="007D4C81">
        <w:rPr>
          <w:rFonts w:eastAsiaTheme="majorEastAsia" w:hint="eastAsia"/>
          <w:spacing w:val="20"/>
          <w:sz w:val="22"/>
        </w:rPr>
        <w:t>）</w:t>
      </w:r>
      <w:r w:rsidRPr="007D4C81">
        <w:rPr>
          <w:rFonts w:eastAsiaTheme="majorEastAsia"/>
          <w:spacing w:val="20"/>
          <w:sz w:val="22"/>
        </w:rPr>
        <w:t>大約為</w:t>
      </w:r>
      <w:r w:rsidRPr="007D4C81">
        <w:rPr>
          <w:rFonts w:eastAsiaTheme="majorEastAsia"/>
          <w:spacing w:val="20"/>
          <w:sz w:val="22"/>
        </w:rPr>
        <w:t>3.20 eV</w:t>
      </w:r>
      <w:r w:rsidRPr="007D4C81">
        <w:rPr>
          <w:rFonts w:eastAsiaTheme="majorEastAsia"/>
          <w:spacing w:val="20"/>
          <w:sz w:val="22"/>
        </w:rPr>
        <w:t>，</w:t>
      </w:r>
      <w:proofErr w:type="gramStart"/>
      <w:r w:rsidRPr="007D4C81">
        <w:rPr>
          <w:rFonts w:eastAsiaTheme="majorEastAsia"/>
          <w:spacing w:val="20"/>
          <w:sz w:val="22"/>
        </w:rPr>
        <w:t>故所照的</w:t>
      </w:r>
      <w:proofErr w:type="gramEnd"/>
      <w:r w:rsidRPr="007D4C81">
        <w:rPr>
          <w:rFonts w:eastAsiaTheme="majorEastAsia"/>
          <w:spacing w:val="20"/>
          <w:sz w:val="22"/>
        </w:rPr>
        <w:t>光</w:t>
      </w:r>
      <w:r w:rsidR="00FA64CD">
        <w:rPr>
          <w:rFonts w:eastAsiaTheme="majorEastAsia" w:hint="eastAsia"/>
          <w:spacing w:val="20"/>
          <w:sz w:val="22"/>
        </w:rPr>
        <w:t>源中光子能量</w:t>
      </w:r>
      <w:r w:rsidRPr="007D4C81">
        <w:rPr>
          <w:rFonts w:eastAsiaTheme="majorEastAsia"/>
          <w:spacing w:val="20"/>
          <w:sz w:val="22"/>
        </w:rPr>
        <w:t>必須高於此能量才能</w:t>
      </w:r>
      <w:r w:rsidRPr="00AD2FCF">
        <w:rPr>
          <w:rFonts w:eastAsiaTheme="majorEastAsia"/>
          <w:spacing w:val="22"/>
          <w:sz w:val="22"/>
        </w:rPr>
        <w:t>啟動催化反應，為了提升其催化活性與效率，許多研究利用不同的金屬摻雜來</w:t>
      </w:r>
      <w:r w:rsidRPr="007D4C81">
        <w:rPr>
          <w:rFonts w:eastAsiaTheme="majorEastAsia"/>
          <w:spacing w:val="20"/>
          <w:sz w:val="22"/>
        </w:rPr>
        <w:t>改善材料特性</w:t>
      </w:r>
      <w:r w:rsidR="00FC724A" w:rsidRPr="007D4C81">
        <w:rPr>
          <w:rFonts w:eastAsiaTheme="majorEastAsia"/>
          <w:spacing w:val="20"/>
          <w:sz w:val="22"/>
        </w:rPr>
        <w:t>。</w:t>
      </w:r>
    </w:p>
    <w:p w14:paraId="4B99122D" w14:textId="53280B29" w:rsidR="00FC724A" w:rsidRPr="007D4C81" w:rsidRDefault="00C91CC8" w:rsidP="00E3642F">
      <w:pPr>
        <w:ind w:leftChars="165" w:left="396" w:firstLineChars="200" w:firstLine="520"/>
        <w:jc w:val="both"/>
        <w:rPr>
          <w:rFonts w:eastAsiaTheme="majorEastAsia"/>
          <w:spacing w:val="20"/>
          <w:sz w:val="22"/>
        </w:rPr>
      </w:pPr>
      <w:r w:rsidRPr="007D4C81">
        <w:rPr>
          <w:rFonts w:eastAsiaTheme="majorEastAsia"/>
          <w:spacing w:val="20"/>
          <w:sz w:val="22"/>
        </w:rPr>
        <w:t>某研究團隊發現於二氧化鈦奈米材料中摻雜少量的鋅離子</w:t>
      </w:r>
      <w:r w:rsidRPr="007D4C81">
        <w:rPr>
          <w:rFonts w:eastAsiaTheme="majorEastAsia" w:hint="eastAsia"/>
          <w:spacing w:val="20"/>
          <w:sz w:val="22"/>
        </w:rPr>
        <w:t>（</w:t>
      </w:r>
      <w:r w:rsidR="00B4429D" w:rsidRPr="00B4429D">
        <w:rPr>
          <w:position w:val="-10"/>
        </w:rPr>
        <w:object w:dxaOrig="820" w:dyaOrig="320" w14:anchorId="24E10229">
          <v:shape id="_x0000_i1136" type="#_x0000_t75" style="width:41pt;height:16pt" o:ole="">
            <v:imagedata r:id="rId294" o:title=""/>
          </v:shape>
          <o:OLEObject Type="Embed" ProgID="Equation.DSMT4" ShapeID="_x0000_i1136" DrawAspect="Content" ObjectID="_1804068199" r:id="rId295"/>
        </w:object>
      </w:r>
      <w:r w:rsidRPr="007D4C81">
        <w:rPr>
          <w:rFonts w:eastAsiaTheme="majorEastAsia" w:hint="eastAsia"/>
          <w:spacing w:val="20"/>
          <w:sz w:val="22"/>
        </w:rPr>
        <w:t>）</w:t>
      </w:r>
      <w:r w:rsidR="00FA64CD" w:rsidRPr="007D4C81">
        <w:rPr>
          <w:rFonts w:eastAsiaTheme="majorEastAsia"/>
          <w:spacing w:val="20"/>
          <w:sz w:val="22"/>
        </w:rPr>
        <w:t>後</w:t>
      </w:r>
      <w:r w:rsidRPr="007D4C81">
        <w:rPr>
          <w:rFonts w:eastAsiaTheme="majorEastAsia"/>
          <w:spacing w:val="20"/>
          <w:sz w:val="22"/>
        </w:rPr>
        <w:t>，會改變</w:t>
      </w:r>
      <w:proofErr w:type="gramStart"/>
      <w:r w:rsidRPr="007D4C81">
        <w:rPr>
          <w:rFonts w:eastAsiaTheme="majorEastAsia"/>
          <w:spacing w:val="20"/>
          <w:sz w:val="22"/>
        </w:rPr>
        <w:t>能</w:t>
      </w:r>
      <w:r w:rsidRPr="007D4C81">
        <w:rPr>
          <w:rFonts w:eastAsiaTheme="majorEastAsia" w:hint="eastAsia"/>
          <w:spacing w:val="20"/>
          <w:sz w:val="22"/>
        </w:rPr>
        <w:t>隙</w:t>
      </w:r>
      <w:r w:rsidRPr="007D4C81">
        <w:rPr>
          <w:rFonts w:eastAsiaTheme="majorEastAsia"/>
          <w:spacing w:val="20"/>
          <w:sz w:val="22"/>
        </w:rPr>
        <w:t>，</w:t>
      </w:r>
      <w:proofErr w:type="gramEnd"/>
      <w:r w:rsidRPr="007D4C81">
        <w:rPr>
          <w:rFonts w:eastAsiaTheme="majorEastAsia"/>
          <w:spacing w:val="20"/>
          <w:sz w:val="22"/>
        </w:rPr>
        <w:t>並提升催化水裂解的效率。根據</w:t>
      </w:r>
      <w:r w:rsidRPr="007D4C81">
        <w:rPr>
          <w:rFonts w:eastAsiaTheme="majorEastAsia" w:hint="eastAsia"/>
          <w:spacing w:val="20"/>
          <w:sz w:val="22"/>
        </w:rPr>
        <w:t>上述</w:t>
      </w:r>
      <w:r w:rsidRPr="007D4C81">
        <w:rPr>
          <w:rFonts w:eastAsiaTheme="majorEastAsia"/>
          <w:spacing w:val="20"/>
          <w:sz w:val="22"/>
        </w:rPr>
        <w:t>資訊</w:t>
      </w:r>
      <w:r w:rsidRPr="007D4C81">
        <w:rPr>
          <w:rFonts w:eastAsiaTheme="majorEastAsia" w:hint="eastAsia"/>
          <w:spacing w:val="20"/>
          <w:sz w:val="22"/>
        </w:rPr>
        <w:t>及所學</w:t>
      </w:r>
      <w:r w:rsidRPr="007D4C81">
        <w:rPr>
          <w:rFonts w:eastAsiaTheme="majorEastAsia"/>
          <w:spacing w:val="20"/>
          <w:sz w:val="22"/>
        </w:rPr>
        <w:t>，回答下列問</w:t>
      </w:r>
      <w:r w:rsidRPr="007D4C81">
        <w:rPr>
          <w:rFonts w:eastAsiaTheme="majorEastAsia" w:hint="eastAsia"/>
          <w:spacing w:val="20"/>
          <w:sz w:val="22"/>
        </w:rPr>
        <w:t>題。</w:t>
      </w:r>
    </w:p>
    <w:p w14:paraId="4A5B2C74" w14:textId="595431C0" w:rsidR="00FC724A" w:rsidRPr="00884B69" w:rsidRDefault="00884B69" w:rsidP="00E3642F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5</w:t>
      </w:r>
      <w:r w:rsidRPr="00884B69">
        <w:rPr>
          <w:rFonts w:eastAsia="新細明體"/>
          <w:spacing w:val="20"/>
          <w:sz w:val="22"/>
          <w:szCs w:val="22"/>
        </w:rPr>
        <w:t>0.</w:t>
      </w:r>
      <w:r w:rsidRPr="00884B69">
        <w:rPr>
          <w:rFonts w:eastAsia="新細明體"/>
          <w:spacing w:val="20"/>
          <w:sz w:val="22"/>
          <w:szCs w:val="22"/>
        </w:rPr>
        <w:tab/>
      </w:r>
      <w:r w:rsidR="00DD113A" w:rsidRPr="00884B69">
        <w:rPr>
          <w:rFonts w:eastAsia="新細明體"/>
          <w:spacing w:val="20"/>
          <w:sz w:val="22"/>
          <w:szCs w:val="22"/>
        </w:rPr>
        <w:t>下列</w:t>
      </w:r>
      <w:r w:rsidR="00DD113A" w:rsidRPr="00884B69">
        <w:rPr>
          <w:rFonts w:eastAsia="新細明體" w:hint="eastAsia"/>
          <w:spacing w:val="20"/>
          <w:sz w:val="22"/>
          <w:szCs w:val="22"/>
        </w:rPr>
        <w:t>與上文相關的敘述，哪些正確？</w:t>
      </w:r>
      <w:r w:rsidR="00E40CB1" w:rsidRPr="00884B69">
        <w:rPr>
          <w:rFonts w:eastAsia="新細明體" w:hint="eastAsia"/>
          <w:spacing w:val="20"/>
          <w:sz w:val="22"/>
          <w:szCs w:val="22"/>
        </w:rPr>
        <w:t>（</w:t>
      </w:r>
      <w:r w:rsidR="00DD113A" w:rsidRPr="00884B69">
        <w:rPr>
          <w:rFonts w:eastAsia="新細明體"/>
          <w:spacing w:val="20"/>
          <w:sz w:val="22"/>
          <w:szCs w:val="22"/>
        </w:rPr>
        <w:t>應選</w:t>
      </w:r>
      <w:r w:rsidR="00E40CB1" w:rsidRPr="00884B69">
        <w:rPr>
          <w:rFonts w:eastAsia="新細明體" w:hint="eastAsia"/>
          <w:spacing w:val="20"/>
          <w:sz w:val="22"/>
          <w:szCs w:val="22"/>
        </w:rPr>
        <w:t>2</w:t>
      </w:r>
      <w:r w:rsidR="00DD113A" w:rsidRPr="00884B69">
        <w:rPr>
          <w:rFonts w:eastAsia="新細明體"/>
          <w:spacing w:val="20"/>
          <w:sz w:val="22"/>
          <w:szCs w:val="22"/>
        </w:rPr>
        <w:t>項</w:t>
      </w:r>
      <w:r w:rsidR="00E40CB1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2C6E675E" w14:textId="75792877" w:rsidR="00716D36" w:rsidRPr="00783237" w:rsidRDefault="00716D36" w:rsidP="00E3642F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(A)</w:t>
      </w:r>
      <w:r w:rsidR="00FA64CD">
        <w:rPr>
          <w:rFonts w:eastAsiaTheme="minorEastAsia" w:hint="eastAsia"/>
          <w:spacing w:val="20"/>
        </w:rPr>
        <w:t>提供</w:t>
      </w:r>
      <w:r w:rsidR="00A4514F" w:rsidRPr="00783237">
        <w:rPr>
          <w:rFonts w:eastAsiaTheme="minorEastAsia"/>
          <w:spacing w:val="20"/>
        </w:rPr>
        <w:t>電子</w:t>
      </w:r>
      <w:r w:rsidR="00A4514F" w:rsidRPr="00783237">
        <w:rPr>
          <w:rFonts w:eastAsiaTheme="minorEastAsia" w:hint="eastAsia"/>
          <w:spacing w:val="20"/>
        </w:rPr>
        <w:t>能量</w:t>
      </w:r>
      <w:r w:rsidR="00FA64CD">
        <w:rPr>
          <w:rFonts w:eastAsiaTheme="minorEastAsia" w:hint="eastAsia"/>
          <w:spacing w:val="20"/>
        </w:rPr>
        <w:t>必</w:t>
      </w:r>
      <w:r w:rsidR="00A4514F" w:rsidRPr="00783237">
        <w:rPr>
          <w:rFonts w:eastAsiaTheme="minorEastAsia" w:hint="eastAsia"/>
          <w:spacing w:val="20"/>
        </w:rPr>
        <w:t>可</w:t>
      </w:r>
      <w:r w:rsidR="00FA64CD">
        <w:rPr>
          <w:rFonts w:eastAsiaTheme="minorEastAsia" w:hint="eastAsia"/>
          <w:spacing w:val="20"/>
        </w:rPr>
        <w:t>使電子</w:t>
      </w:r>
      <w:r w:rsidR="00A4514F" w:rsidRPr="00783237">
        <w:rPr>
          <w:rFonts w:eastAsiaTheme="minorEastAsia" w:hint="eastAsia"/>
          <w:spacing w:val="20"/>
        </w:rPr>
        <w:t>由</w:t>
      </w:r>
      <w:proofErr w:type="gramStart"/>
      <w:r w:rsidR="00A4514F" w:rsidRPr="00783237">
        <w:rPr>
          <w:rFonts w:eastAsiaTheme="minorEastAsia" w:hint="eastAsia"/>
          <w:spacing w:val="20"/>
        </w:rPr>
        <w:t>價帶跳</w:t>
      </w:r>
      <w:proofErr w:type="gramEnd"/>
      <w:r w:rsidR="00A4514F" w:rsidRPr="00783237">
        <w:rPr>
          <w:rFonts w:eastAsiaTheme="minorEastAsia" w:hint="eastAsia"/>
          <w:spacing w:val="20"/>
        </w:rPr>
        <w:t>到導電帶</w:t>
      </w:r>
    </w:p>
    <w:p w14:paraId="228047F5" w14:textId="3BC56194" w:rsidR="00716D36" w:rsidRPr="00783237" w:rsidRDefault="00716D36" w:rsidP="00E3642F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="00A4514F" w:rsidRPr="00783237">
        <w:rPr>
          <w:rFonts w:eastAsiaTheme="minorEastAsia"/>
          <w:spacing w:val="20"/>
        </w:rPr>
        <w:t>電子</w:t>
      </w:r>
      <w:proofErr w:type="gramStart"/>
      <w:r w:rsidR="00A4514F" w:rsidRPr="00783237">
        <w:rPr>
          <w:rFonts w:eastAsiaTheme="minorEastAsia" w:hint="eastAsia"/>
          <w:spacing w:val="20"/>
        </w:rPr>
        <w:t>位於價帶的</w:t>
      </w:r>
      <w:proofErr w:type="gramEnd"/>
      <w:r w:rsidR="00A4514F" w:rsidRPr="00783237">
        <w:rPr>
          <w:rFonts w:eastAsiaTheme="minorEastAsia" w:hint="eastAsia"/>
          <w:spacing w:val="20"/>
        </w:rPr>
        <w:t>能量比位於導電帶低</w:t>
      </w:r>
    </w:p>
    <w:p w14:paraId="2E554E6F" w14:textId="4712C837" w:rsidR="00716D36" w:rsidRPr="00783237" w:rsidRDefault="00716D36" w:rsidP="00E3642F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</w:t>
      </w:r>
      <w:r w:rsidRPr="00783237">
        <w:rPr>
          <w:rFonts w:eastAsiaTheme="minorEastAsia" w:hint="eastAsia"/>
          <w:spacing w:val="20"/>
        </w:rPr>
        <w:t>C</w:t>
      </w:r>
      <w:r w:rsidRPr="00783237">
        <w:rPr>
          <w:rFonts w:eastAsiaTheme="minorEastAsia"/>
          <w:spacing w:val="20"/>
        </w:rPr>
        <w:t>)</w:t>
      </w:r>
      <w:r w:rsidR="00FA64CD" w:rsidRPr="00783237">
        <w:rPr>
          <w:rFonts w:eastAsiaTheme="minorEastAsia" w:hint="eastAsia"/>
          <w:spacing w:val="20"/>
        </w:rPr>
        <w:t>可利用改變光的入射角來調變光源中光子的能量</w:t>
      </w:r>
    </w:p>
    <w:p w14:paraId="19AEB64B" w14:textId="6F2A1E6E" w:rsidR="00716D36" w:rsidRPr="00783237" w:rsidRDefault="00716D36" w:rsidP="00E3642F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</w:t>
      </w:r>
      <w:r w:rsidRPr="00783237">
        <w:rPr>
          <w:rFonts w:eastAsiaTheme="minorEastAsia" w:hint="eastAsia"/>
          <w:spacing w:val="20"/>
        </w:rPr>
        <w:t>D</w:t>
      </w:r>
      <w:r w:rsidRPr="00783237">
        <w:rPr>
          <w:rFonts w:eastAsiaTheme="minorEastAsia"/>
          <w:spacing w:val="20"/>
        </w:rPr>
        <w:t>)</w:t>
      </w:r>
      <w:r w:rsidR="007B1459" w:rsidRPr="00783237">
        <w:rPr>
          <w:rFonts w:eastAsiaTheme="minorEastAsia" w:hint="eastAsia"/>
          <w:spacing w:val="20"/>
        </w:rPr>
        <w:t>加大照光強度與面積可</w:t>
      </w:r>
      <w:r w:rsidR="007B1459">
        <w:rPr>
          <w:rFonts w:eastAsiaTheme="minorEastAsia" w:hint="eastAsia"/>
          <w:spacing w:val="20"/>
        </w:rPr>
        <w:t>能</w:t>
      </w:r>
      <w:r w:rsidR="007B1459" w:rsidRPr="00783237">
        <w:rPr>
          <w:rFonts w:eastAsiaTheme="minorEastAsia" w:hint="eastAsia"/>
          <w:spacing w:val="20"/>
        </w:rPr>
        <w:t>促使</w:t>
      </w:r>
      <w:proofErr w:type="gramStart"/>
      <w:r w:rsidR="007B1459" w:rsidRPr="00783237">
        <w:rPr>
          <w:rFonts w:eastAsiaTheme="minorEastAsia" w:hint="eastAsia"/>
          <w:spacing w:val="20"/>
        </w:rPr>
        <w:t>無法</w:t>
      </w:r>
      <w:r w:rsidR="007B1459" w:rsidRPr="00783237">
        <w:rPr>
          <w:rFonts w:eastAsiaTheme="minorEastAsia"/>
          <w:spacing w:val="20"/>
        </w:rPr>
        <w:t>躍遷</w:t>
      </w:r>
      <w:r w:rsidR="007B1459" w:rsidRPr="00783237">
        <w:rPr>
          <w:rFonts w:eastAsiaTheme="minorEastAsia" w:hint="eastAsia"/>
          <w:spacing w:val="20"/>
        </w:rPr>
        <w:t>的</w:t>
      </w:r>
      <w:proofErr w:type="gramEnd"/>
      <w:r w:rsidR="007B1459" w:rsidRPr="00783237">
        <w:rPr>
          <w:rFonts w:eastAsiaTheme="minorEastAsia" w:hint="eastAsia"/>
          <w:spacing w:val="20"/>
        </w:rPr>
        <w:t>電子</w:t>
      </w:r>
      <w:r w:rsidR="007B1459" w:rsidRPr="00783237">
        <w:rPr>
          <w:rFonts w:eastAsiaTheme="minorEastAsia"/>
          <w:spacing w:val="20"/>
        </w:rPr>
        <w:t>躍遷</w:t>
      </w:r>
    </w:p>
    <w:p w14:paraId="5E94170A" w14:textId="3DDE4EAF" w:rsidR="00716D36" w:rsidRPr="00783237" w:rsidRDefault="00716D36" w:rsidP="00E3642F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</w:t>
      </w:r>
      <w:r w:rsidRPr="00783237">
        <w:rPr>
          <w:rFonts w:eastAsiaTheme="minorEastAsia" w:hint="eastAsia"/>
          <w:spacing w:val="20"/>
        </w:rPr>
        <w:t>E</w:t>
      </w:r>
      <w:r w:rsidRPr="00783237">
        <w:rPr>
          <w:rFonts w:eastAsiaTheme="minorEastAsia"/>
          <w:spacing w:val="20"/>
        </w:rPr>
        <w:t>)</w:t>
      </w:r>
      <w:r w:rsidR="00A4514F" w:rsidRPr="00783237">
        <w:rPr>
          <w:rFonts w:eastAsiaTheme="minorEastAsia" w:hint="eastAsia"/>
          <w:spacing w:val="20"/>
        </w:rPr>
        <w:t>增高照射的光頻率可能促使</w:t>
      </w:r>
      <w:proofErr w:type="gramStart"/>
      <w:r w:rsidR="00A4514F" w:rsidRPr="00783237">
        <w:rPr>
          <w:rFonts w:eastAsiaTheme="minorEastAsia" w:hint="eastAsia"/>
          <w:spacing w:val="20"/>
        </w:rPr>
        <w:t>無法躍遷的</w:t>
      </w:r>
      <w:proofErr w:type="gramEnd"/>
      <w:r w:rsidR="00A4514F" w:rsidRPr="00783237">
        <w:rPr>
          <w:rFonts w:eastAsiaTheme="minorEastAsia" w:hint="eastAsia"/>
          <w:spacing w:val="20"/>
        </w:rPr>
        <w:t>電子躍遷</w:t>
      </w:r>
    </w:p>
    <w:p w14:paraId="4C6C6D60" w14:textId="36E6146D" w:rsidR="007B1459" w:rsidRPr="00884B69" w:rsidRDefault="00FC724A" w:rsidP="00E3642F">
      <w:pPr>
        <w:spacing w:beforeLines="25" w:before="60"/>
        <w:ind w:left="1040" w:hangingChars="400" w:hanging="104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 w:hint="eastAsia"/>
          <w:spacing w:val="20"/>
          <w:sz w:val="22"/>
          <w:szCs w:val="22"/>
        </w:rPr>
        <w:t>51</w:t>
      </w:r>
      <w:r w:rsidRPr="00884B69">
        <w:rPr>
          <w:rFonts w:eastAsia="新細明體"/>
          <w:spacing w:val="20"/>
          <w:sz w:val="22"/>
          <w:szCs w:val="22"/>
        </w:rPr>
        <w:t>.</w:t>
      </w:r>
      <w:r w:rsidR="00B77929" w:rsidRPr="00B77929">
        <w:rPr>
          <w:rFonts w:eastAsia="新細明體"/>
          <w:spacing w:val="-24"/>
          <w:sz w:val="22"/>
          <w:szCs w:val="22"/>
        </w:rPr>
        <w:t xml:space="preserve"> </w:t>
      </w:r>
      <w:r w:rsidR="00B77929">
        <w:rPr>
          <w:rFonts w:eastAsia="新細明體" w:hint="eastAsia"/>
          <w:spacing w:val="20"/>
          <w:sz w:val="22"/>
          <w:szCs w:val="22"/>
        </w:rPr>
        <w:t>（</w:t>
      </w:r>
      <w:r w:rsidR="00DD113A" w:rsidRPr="00884B69">
        <w:rPr>
          <w:rFonts w:eastAsia="新細明體"/>
          <w:spacing w:val="20"/>
          <w:sz w:val="22"/>
          <w:szCs w:val="22"/>
        </w:rPr>
        <w:t>a</w:t>
      </w:r>
      <w:r w:rsidR="00B77929">
        <w:rPr>
          <w:rFonts w:eastAsia="新細明體" w:hint="eastAsia"/>
          <w:spacing w:val="20"/>
          <w:sz w:val="22"/>
          <w:szCs w:val="22"/>
        </w:rPr>
        <w:t>）</w:t>
      </w:r>
      <w:r w:rsidR="00B77929" w:rsidRPr="00884B69">
        <w:rPr>
          <w:rFonts w:eastAsia="新細明體"/>
          <w:spacing w:val="20"/>
          <w:sz w:val="22"/>
          <w:szCs w:val="22"/>
        </w:rPr>
        <w:tab/>
      </w:r>
      <w:r w:rsidR="00A4514F" w:rsidRPr="00884B69">
        <w:rPr>
          <w:rFonts w:eastAsia="新細明體" w:hint="eastAsia"/>
          <w:spacing w:val="20"/>
          <w:sz w:val="22"/>
          <w:szCs w:val="22"/>
        </w:rPr>
        <w:t>欲</w:t>
      </w:r>
      <w:r w:rsidR="00A4514F" w:rsidRPr="00884B69">
        <w:rPr>
          <w:rFonts w:eastAsia="新細明體"/>
          <w:spacing w:val="20"/>
          <w:sz w:val="22"/>
          <w:szCs w:val="22"/>
        </w:rPr>
        <w:t>啟動未摻雜二氧化鈦光觸媒的催化反應，可允許之最長波長</w:t>
      </w:r>
      <w:r w:rsidR="007B1459">
        <w:rPr>
          <w:rFonts w:eastAsia="新細明體" w:hint="eastAsia"/>
          <w:spacing w:val="20"/>
          <w:sz w:val="22"/>
          <w:szCs w:val="22"/>
        </w:rPr>
        <w:t>約</w:t>
      </w:r>
      <w:r w:rsidR="00A4514F" w:rsidRPr="00884B69">
        <w:rPr>
          <w:rFonts w:eastAsia="新細明體"/>
          <w:spacing w:val="20"/>
          <w:sz w:val="22"/>
          <w:szCs w:val="22"/>
        </w:rPr>
        <w:t>為多少</w:t>
      </w:r>
      <w:r w:rsidR="00A4514F" w:rsidRPr="00884B69">
        <w:rPr>
          <w:rFonts w:eastAsia="新細明體"/>
          <w:spacing w:val="20"/>
          <w:sz w:val="22"/>
          <w:szCs w:val="22"/>
        </w:rPr>
        <w:t>nm</w:t>
      </w:r>
      <w:r w:rsidR="00DD113A" w:rsidRPr="00884B69">
        <w:rPr>
          <w:rFonts w:eastAsia="新細明體"/>
          <w:spacing w:val="20"/>
          <w:sz w:val="22"/>
          <w:szCs w:val="22"/>
        </w:rPr>
        <w:t>？</w:t>
      </w:r>
      <w:r w:rsidR="007B1459" w:rsidRPr="00FF1460">
        <w:rPr>
          <w:rFonts w:eastAsia="新細明體"/>
          <w:spacing w:val="20"/>
          <w:sz w:val="22"/>
          <w:szCs w:val="22"/>
        </w:rPr>
        <w:t>（</w:t>
      </w:r>
      <w:r w:rsidR="007B1459" w:rsidRPr="00B4429D">
        <w:rPr>
          <w:position w:val="-10"/>
        </w:rPr>
        <w:object w:dxaOrig="1760" w:dyaOrig="340" w14:anchorId="5E8FD2F9">
          <v:shape id="_x0000_i1137" type="#_x0000_t75" style="width:88pt;height:16.5pt" o:ole="">
            <v:imagedata r:id="rId296" o:title=""/>
          </v:shape>
          <o:OLEObject Type="Embed" ProgID="Equation.DSMT4" ShapeID="_x0000_i1137" DrawAspect="Content" ObjectID="_1804068200" r:id="rId297"/>
        </w:object>
      </w:r>
      <w:r w:rsidR="007B1459" w:rsidRPr="00FF1460">
        <w:rPr>
          <w:rFonts w:eastAsia="新細明體"/>
          <w:spacing w:val="20"/>
          <w:sz w:val="22"/>
          <w:szCs w:val="22"/>
        </w:rPr>
        <w:t>、</w:t>
      </w:r>
      <w:r w:rsidR="007B1459" w:rsidRPr="00B4429D">
        <w:rPr>
          <w:position w:val="-6"/>
        </w:rPr>
        <w:object w:dxaOrig="1700" w:dyaOrig="300" w14:anchorId="4E9D85E7">
          <v:shape id="_x0000_i1138" type="#_x0000_t75" style="width:84.5pt;height:15pt" o:ole="">
            <v:imagedata r:id="rId298" o:title=""/>
          </v:shape>
          <o:OLEObject Type="Embed" ProgID="Equation.DSMT4" ShapeID="_x0000_i1138" DrawAspect="Content" ObjectID="_1804068201" r:id="rId299"/>
        </w:object>
      </w:r>
      <w:r w:rsidR="007B1459" w:rsidRPr="00FF1460">
        <w:rPr>
          <w:rFonts w:eastAsia="新細明體"/>
          <w:spacing w:val="20"/>
          <w:sz w:val="22"/>
          <w:szCs w:val="22"/>
        </w:rPr>
        <w:t>、真空光速</w:t>
      </w:r>
      <w:r w:rsidR="007B1459" w:rsidRPr="00B4429D">
        <w:rPr>
          <w:position w:val="-10"/>
        </w:rPr>
        <w:object w:dxaOrig="1340" w:dyaOrig="340" w14:anchorId="0C26DAE5">
          <v:shape id="_x0000_i1139" type="#_x0000_t75" style="width:67pt;height:16.5pt" o:ole="">
            <v:imagedata r:id="rId300" o:title=""/>
          </v:shape>
          <o:OLEObject Type="Embed" ProgID="Equation.DSMT4" ShapeID="_x0000_i1139" DrawAspect="Content" ObjectID="_1804068202" r:id="rId301"/>
        </w:object>
      </w:r>
      <w:r w:rsidR="007B1459" w:rsidRPr="00FF1460">
        <w:rPr>
          <w:rFonts w:eastAsia="新細明體"/>
          <w:spacing w:val="20"/>
          <w:sz w:val="22"/>
          <w:szCs w:val="22"/>
        </w:rPr>
        <w:t>）</w:t>
      </w:r>
      <w:r w:rsidR="00AD2FCF" w:rsidRPr="00AD2FCF">
        <w:rPr>
          <w:rFonts w:eastAsia="新細明體" w:hint="eastAsia"/>
          <w:spacing w:val="20"/>
          <w:sz w:val="22"/>
          <w:szCs w:val="22"/>
        </w:rPr>
        <w:t>（</w:t>
      </w:r>
      <w:r w:rsidR="00AD2FCF" w:rsidRPr="00AD2FCF">
        <w:rPr>
          <w:rFonts w:eastAsia="新細明體" w:hint="eastAsia"/>
          <w:spacing w:val="20"/>
          <w:sz w:val="22"/>
          <w:szCs w:val="22"/>
        </w:rPr>
        <w:t>2</w:t>
      </w:r>
      <w:r w:rsidR="00AD2FCF" w:rsidRPr="00AD2FCF">
        <w:rPr>
          <w:rFonts w:eastAsia="新細明體" w:hint="eastAsia"/>
          <w:spacing w:val="20"/>
          <w:sz w:val="22"/>
          <w:szCs w:val="22"/>
        </w:rPr>
        <w:t>分）</w:t>
      </w:r>
    </w:p>
    <w:p w14:paraId="593B9648" w14:textId="59373755" w:rsidR="00FC724A" w:rsidRDefault="00B77929" w:rsidP="00E3642F">
      <w:pPr>
        <w:adjustRightInd/>
        <w:spacing w:beforeLines="25" w:before="60" w:afterLines="50" w:after="120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 w:rsidRPr="00FF1460">
        <w:rPr>
          <w:rFonts w:eastAsia="新細明體"/>
          <w:spacing w:val="20"/>
          <w:sz w:val="22"/>
          <w:szCs w:val="22"/>
        </w:rPr>
        <w:t>（</w:t>
      </w:r>
      <w:r w:rsidR="00FC724A" w:rsidRPr="00FF1460">
        <w:rPr>
          <w:rFonts w:eastAsia="新細明體"/>
          <w:spacing w:val="20"/>
          <w:sz w:val="22"/>
          <w:szCs w:val="22"/>
        </w:rPr>
        <w:t>b</w:t>
      </w:r>
      <w:r w:rsidRPr="00FF1460">
        <w:rPr>
          <w:rFonts w:eastAsia="新細明體"/>
          <w:spacing w:val="20"/>
          <w:sz w:val="22"/>
          <w:szCs w:val="22"/>
        </w:rPr>
        <w:t>）</w:t>
      </w:r>
      <w:r w:rsidR="00E40CB1" w:rsidRPr="00FF1460">
        <w:rPr>
          <w:rFonts w:eastAsia="新細明體"/>
          <w:spacing w:val="20"/>
          <w:sz w:val="22"/>
          <w:szCs w:val="22"/>
        </w:rPr>
        <w:tab/>
      </w:r>
      <w:r w:rsidR="00A4514F" w:rsidRPr="00FF1460">
        <w:rPr>
          <w:rFonts w:eastAsia="新細明體"/>
          <w:spacing w:val="20"/>
          <w:sz w:val="22"/>
          <w:szCs w:val="22"/>
        </w:rPr>
        <w:t>摻雜少量的鋅離子於二氧化鈦（</w:t>
      </w:r>
      <w:r w:rsidR="00B4429D" w:rsidRPr="00B4429D">
        <w:rPr>
          <w:position w:val="-10"/>
        </w:rPr>
        <w:object w:dxaOrig="820" w:dyaOrig="320" w14:anchorId="3ACEC571">
          <v:shape id="_x0000_i1140" type="#_x0000_t75" style="width:41pt;height:16pt" o:ole="">
            <v:imagedata r:id="rId302" o:title=""/>
          </v:shape>
          <o:OLEObject Type="Embed" ProgID="Equation.DSMT4" ShapeID="_x0000_i1140" DrawAspect="Content" ObjectID="_1804068203" r:id="rId303"/>
        </w:object>
      </w:r>
      <w:r w:rsidR="00A4514F" w:rsidRPr="00FF1460">
        <w:rPr>
          <w:rFonts w:eastAsia="新細明體"/>
          <w:spacing w:val="20"/>
          <w:sz w:val="22"/>
          <w:szCs w:val="22"/>
        </w:rPr>
        <w:t>）後，</w:t>
      </w:r>
      <w:r w:rsidR="007B1459">
        <w:rPr>
          <w:rFonts w:eastAsia="新細明體" w:hint="eastAsia"/>
          <w:spacing w:val="20"/>
          <w:sz w:val="22"/>
          <w:szCs w:val="22"/>
        </w:rPr>
        <w:t>恰</w:t>
      </w:r>
      <w:r w:rsidR="00A4514F" w:rsidRPr="00FF1460">
        <w:rPr>
          <w:rFonts w:eastAsia="新細明體"/>
          <w:spacing w:val="20"/>
          <w:sz w:val="22"/>
          <w:szCs w:val="22"/>
        </w:rPr>
        <w:t>可以使用波長</w:t>
      </w:r>
      <w:r w:rsidR="00A4514F" w:rsidRPr="00FF1460">
        <w:rPr>
          <w:rFonts w:eastAsia="新細明體"/>
          <w:spacing w:val="20"/>
          <w:sz w:val="22"/>
          <w:szCs w:val="22"/>
        </w:rPr>
        <w:t>400 nm</w:t>
      </w:r>
      <w:r w:rsidR="00A4514F" w:rsidRPr="00FF1460">
        <w:rPr>
          <w:rFonts w:eastAsia="新細明體"/>
          <w:spacing w:val="20"/>
          <w:sz w:val="22"/>
          <w:szCs w:val="22"/>
        </w:rPr>
        <w:t>的</w:t>
      </w:r>
      <w:r w:rsidR="00A4514F" w:rsidRPr="00AD2FCF">
        <w:rPr>
          <w:rFonts w:eastAsia="新細明體"/>
          <w:spacing w:val="22"/>
          <w:sz w:val="22"/>
          <w:szCs w:val="22"/>
        </w:rPr>
        <w:t>光激發催化。試</w:t>
      </w:r>
      <w:r w:rsidR="007B1459" w:rsidRPr="00AD2FCF">
        <w:rPr>
          <w:rFonts w:eastAsia="新細明體" w:hint="eastAsia"/>
          <w:spacing w:val="22"/>
          <w:sz w:val="22"/>
          <w:szCs w:val="22"/>
        </w:rPr>
        <w:t>在答</w:t>
      </w:r>
      <w:proofErr w:type="gramStart"/>
      <w:r w:rsidR="007B1459" w:rsidRPr="00AD2FCF">
        <w:rPr>
          <w:rFonts w:eastAsia="新細明體" w:hint="eastAsia"/>
          <w:spacing w:val="22"/>
          <w:sz w:val="22"/>
          <w:szCs w:val="22"/>
        </w:rPr>
        <w:t>題卷作答區</w:t>
      </w:r>
      <w:proofErr w:type="gramEnd"/>
      <w:r w:rsidR="007B1459" w:rsidRPr="00AD2FCF">
        <w:rPr>
          <w:rFonts w:eastAsia="新細明體" w:hint="eastAsia"/>
          <w:spacing w:val="22"/>
          <w:sz w:val="22"/>
          <w:szCs w:val="22"/>
        </w:rPr>
        <w:t>中填入</w:t>
      </w:r>
      <w:r w:rsidR="00A4514F" w:rsidRPr="00AD2FCF">
        <w:rPr>
          <w:rFonts w:eastAsia="新細明體"/>
          <w:spacing w:val="22"/>
          <w:sz w:val="22"/>
          <w:szCs w:val="22"/>
        </w:rPr>
        <w:t>摻雜</w:t>
      </w:r>
      <w:proofErr w:type="gramStart"/>
      <w:r w:rsidR="00A4514F" w:rsidRPr="00AD2FCF">
        <w:rPr>
          <w:rFonts w:eastAsia="新細明體"/>
          <w:spacing w:val="22"/>
          <w:sz w:val="22"/>
          <w:szCs w:val="22"/>
        </w:rPr>
        <w:t>鋅</w:t>
      </w:r>
      <w:proofErr w:type="gramEnd"/>
      <w:r w:rsidR="007B1459" w:rsidRPr="00AD2FCF">
        <w:rPr>
          <w:rFonts w:eastAsia="新細明體" w:hint="eastAsia"/>
          <w:spacing w:val="22"/>
          <w:sz w:val="22"/>
          <w:szCs w:val="22"/>
        </w:rPr>
        <w:t>離子</w:t>
      </w:r>
      <w:r w:rsidR="00A4514F" w:rsidRPr="00AD2FCF">
        <w:rPr>
          <w:rFonts w:eastAsia="新細明體"/>
          <w:spacing w:val="22"/>
          <w:sz w:val="22"/>
          <w:szCs w:val="22"/>
        </w:rPr>
        <w:t>後的奈米級</w:t>
      </w:r>
      <w:proofErr w:type="gramStart"/>
      <w:r w:rsidR="00A4514F" w:rsidRPr="00AD2FCF">
        <w:rPr>
          <w:rFonts w:eastAsia="新細明體"/>
          <w:spacing w:val="22"/>
          <w:sz w:val="22"/>
          <w:szCs w:val="22"/>
        </w:rPr>
        <w:t>二氧化鈦</w:t>
      </w:r>
      <w:r w:rsidR="00A4514F" w:rsidRPr="00FF1460">
        <w:rPr>
          <w:rFonts w:eastAsia="新細明體"/>
          <w:spacing w:val="20"/>
          <w:sz w:val="22"/>
          <w:szCs w:val="22"/>
        </w:rPr>
        <w:t>能</w:t>
      </w:r>
      <w:r w:rsidR="007B1459">
        <w:rPr>
          <w:rFonts w:eastAsia="新細明體" w:hint="eastAsia"/>
          <w:spacing w:val="20"/>
          <w:sz w:val="22"/>
          <w:szCs w:val="22"/>
        </w:rPr>
        <w:t>隙變化</w:t>
      </w:r>
      <w:proofErr w:type="gramEnd"/>
      <w:r w:rsidR="007B1459">
        <w:rPr>
          <w:rFonts w:eastAsia="新細明體" w:hint="eastAsia"/>
          <w:spacing w:val="20"/>
          <w:sz w:val="22"/>
          <w:szCs w:val="22"/>
        </w:rPr>
        <w:t>，並說明理由。（</w:t>
      </w:r>
      <w:r w:rsidR="007B1459">
        <w:rPr>
          <w:rFonts w:eastAsia="新細明體" w:hint="eastAsia"/>
          <w:spacing w:val="20"/>
          <w:sz w:val="22"/>
          <w:szCs w:val="22"/>
        </w:rPr>
        <w:t>2</w:t>
      </w:r>
      <w:r w:rsidR="007B1459">
        <w:rPr>
          <w:rFonts w:eastAsia="新細明體" w:hint="eastAsia"/>
          <w:spacing w:val="20"/>
          <w:sz w:val="22"/>
          <w:szCs w:val="22"/>
        </w:rPr>
        <w:t>分）</w:t>
      </w:r>
    </w:p>
    <w:tbl>
      <w:tblPr>
        <w:tblStyle w:val="af7"/>
        <w:tblW w:w="0" w:type="auto"/>
        <w:tblInd w:w="1077" w:type="dxa"/>
        <w:tblLook w:val="04A0" w:firstRow="1" w:lastRow="0" w:firstColumn="1" w:lastColumn="0" w:noHBand="0" w:noVBand="1"/>
      </w:tblPr>
      <w:tblGrid>
        <w:gridCol w:w="761"/>
        <w:gridCol w:w="3119"/>
        <w:gridCol w:w="4195"/>
      </w:tblGrid>
      <w:tr w:rsidR="007B1459" w:rsidRPr="007B1459" w14:paraId="284E0249" w14:textId="77777777" w:rsidTr="004F5739">
        <w:trPr>
          <w:trHeight w:val="689"/>
        </w:trPr>
        <w:tc>
          <w:tcPr>
            <w:tcW w:w="761" w:type="dxa"/>
            <w:vAlign w:val="center"/>
          </w:tcPr>
          <w:p w14:paraId="7BE28FE9" w14:textId="77777777" w:rsidR="007B1459" w:rsidRPr="007B1459" w:rsidRDefault="007B1459" w:rsidP="007B1459">
            <w:pPr>
              <w:rPr>
                <w:rFonts w:eastAsiaTheme="minorEastAsia"/>
                <w:bCs/>
                <w:spacing w:val="20"/>
                <w:sz w:val="22"/>
                <w:szCs w:val="22"/>
              </w:rPr>
            </w:pPr>
          </w:p>
        </w:tc>
        <w:tc>
          <w:tcPr>
            <w:tcW w:w="3119" w:type="dxa"/>
            <w:vAlign w:val="center"/>
          </w:tcPr>
          <w:p w14:paraId="501A52EC" w14:textId="6E50046C" w:rsidR="007B1459" w:rsidRPr="007B1459" w:rsidRDefault="007B1459" w:rsidP="004F5739">
            <w:pPr>
              <w:jc w:val="center"/>
              <w:rPr>
                <w:rFonts w:eastAsiaTheme="minorEastAsia"/>
                <w:bCs/>
                <w:spacing w:val="20"/>
                <w:sz w:val="22"/>
                <w:szCs w:val="22"/>
              </w:rPr>
            </w:pPr>
            <w:r w:rsidRPr="004F5739">
              <w:rPr>
                <w:rFonts w:eastAsiaTheme="minorEastAsia"/>
                <w:spacing w:val="6"/>
                <w:sz w:val="22"/>
                <w:szCs w:val="22"/>
              </w:rPr>
              <w:t>未摻雜的二氧化鈦</w:t>
            </w:r>
            <w:r w:rsidRPr="007B1459">
              <w:rPr>
                <w:rFonts w:eastAsiaTheme="minorEastAsia"/>
                <w:spacing w:val="20"/>
                <w:sz w:val="22"/>
                <w:szCs w:val="22"/>
              </w:rPr>
              <w:t>（</w:t>
            </w:r>
            <w:r w:rsidRPr="007B1459">
              <w:rPr>
                <w:rFonts w:eastAsiaTheme="minorEastAsia"/>
                <w:sz w:val="22"/>
                <w:szCs w:val="22"/>
              </w:rPr>
              <w:t>TiO</w:t>
            </w:r>
            <w:r w:rsidRPr="007B1459">
              <w:rPr>
                <w:rFonts w:eastAsiaTheme="minorEastAsia"/>
                <w:sz w:val="22"/>
                <w:szCs w:val="22"/>
                <w:vertAlign w:val="subscript"/>
              </w:rPr>
              <w:t>2</w:t>
            </w:r>
            <w:r w:rsidRPr="007B1459">
              <w:rPr>
                <w:rFonts w:eastAsiaTheme="minorEastAsia"/>
                <w:spacing w:val="20"/>
                <w:sz w:val="22"/>
                <w:szCs w:val="22"/>
              </w:rPr>
              <w:t>）</w:t>
            </w:r>
          </w:p>
        </w:tc>
        <w:tc>
          <w:tcPr>
            <w:tcW w:w="4195" w:type="dxa"/>
            <w:vAlign w:val="center"/>
          </w:tcPr>
          <w:p w14:paraId="27133E69" w14:textId="665FDF61" w:rsidR="007B1459" w:rsidRPr="004F5739" w:rsidRDefault="007B1459" w:rsidP="004F5739">
            <w:pPr>
              <w:jc w:val="both"/>
              <w:rPr>
                <w:rFonts w:eastAsiaTheme="minorEastAsia"/>
                <w:bCs/>
                <w:spacing w:val="6"/>
                <w:sz w:val="22"/>
                <w:szCs w:val="22"/>
              </w:rPr>
            </w:pPr>
            <w:r w:rsidRPr="004F5739">
              <w:rPr>
                <w:rFonts w:eastAsiaTheme="minorEastAsia"/>
                <w:spacing w:val="6"/>
                <w:sz w:val="22"/>
                <w:szCs w:val="22"/>
              </w:rPr>
              <w:t>摻雜少量</w:t>
            </w:r>
            <w:proofErr w:type="gramStart"/>
            <w:r w:rsidRPr="004F5739">
              <w:rPr>
                <w:rFonts w:eastAsiaTheme="minorEastAsia"/>
                <w:spacing w:val="6"/>
                <w:sz w:val="22"/>
                <w:szCs w:val="22"/>
              </w:rPr>
              <w:t>鋅</w:t>
            </w:r>
            <w:proofErr w:type="gramEnd"/>
            <w:r w:rsidRPr="004F5739">
              <w:rPr>
                <w:rFonts w:eastAsiaTheme="minorEastAsia"/>
                <w:spacing w:val="6"/>
                <w:sz w:val="22"/>
                <w:szCs w:val="22"/>
              </w:rPr>
              <w:t>離子於二氧化鈦（</w:t>
            </w:r>
            <w:r w:rsidRPr="004F5739">
              <w:rPr>
                <w:rFonts w:eastAsiaTheme="minorEastAsia"/>
                <w:spacing w:val="6"/>
                <w:sz w:val="22"/>
                <w:szCs w:val="22"/>
              </w:rPr>
              <w:t>Zn-TiO</w:t>
            </w:r>
            <w:r w:rsidRPr="004F5739">
              <w:rPr>
                <w:rFonts w:eastAsiaTheme="minorEastAsia"/>
                <w:spacing w:val="6"/>
                <w:sz w:val="22"/>
                <w:szCs w:val="22"/>
                <w:vertAlign w:val="subscript"/>
              </w:rPr>
              <w:t>2</w:t>
            </w:r>
            <w:r w:rsidRPr="004F5739">
              <w:rPr>
                <w:rFonts w:eastAsiaTheme="minorEastAsia"/>
                <w:spacing w:val="6"/>
                <w:sz w:val="22"/>
                <w:szCs w:val="22"/>
              </w:rPr>
              <w:t>）</w:t>
            </w:r>
          </w:p>
        </w:tc>
      </w:tr>
      <w:tr w:rsidR="007B1459" w:rsidRPr="007B1459" w14:paraId="0A7D4865" w14:textId="77777777" w:rsidTr="00504F99">
        <w:trPr>
          <w:trHeight w:val="907"/>
        </w:trPr>
        <w:tc>
          <w:tcPr>
            <w:tcW w:w="761" w:type="dxa"/>
            <w:vAlign w:val="center"/>
          </w:tcPr>
          <w:p w14:paraId="53BA7094" w14:textId="77777777" w:rsidR="007B1459" w:rsidRPr="004F5739" w:rsidRDefault="007B1459" w:rsidP="007B1459">
            <w:pPr>
              <w:jc w:val="center"/>
              <w:rPr>
                <w:rFonts w:eastAsiaTheme="minorEastAsia"/>
                <w:spacing w:val="10"/>
                <w:sz w:val="22"/>
                <w:szCs w:val="22"/>
              </w:rPr>
            </w:pPr>
            <w:proofErr w:type="gramStart"/>
            <w:r w:rsidRPr="004F5739">
              <w:rPr>
                <w:rFonts w:eastAsiaTheme="minorEastAsia"/>
                <w:spacing w:val="10"/>
                <w:sz w:val="22"/>
                <w:szCs w:val="22"/>
              </w:rPr>
              <w:t>能隙</w:t>
            </w:r>
            <w:proofErr w:type="gramEnd"/>
          </w:p>
        </w:tc>
        <w:tc>
          <w:tcPr>
            <w:tcW w:w="3119" w:type="dxa"/>
            <w:vAlign w:val="center"/>
          </w:tcPr>
          <w:p w14:paraId="327DB13D" w14:textId="77777777" w:rsidR="007B1459" w:rsidRPr="004F5739" w:rsidRDefault="007B1459" w:rsidP="007B1459">
            <w:pPr>
              <w:jc w:val="center"/>
              <w:rPr>
                <w:rFonts w:eastAsiaTheme="minorEastAsia"/>
                <w:bCs/>
                <w:spacing w:val="10"/>
                <w:sz w:val="22"/>
                <w:szCs w:val="22"/>
              </w:rPr>
            </w:pPr>
            <w:r w:rsidRPr="004F5739">
              <w:rPr>
                <w:rFonts w:eastAsiaTheme="minorEastAsia"/>
                <w:bCs/>
                <w:spacing w:val="10"/>
                <w:sz w:val="22"/>
                <w:szCs w:val="22"/>
              </w:rPr>
              <w:t>3.2 eV</w:t>
            </w:r>
          </w:p>
        </w:tc>
        <w:tc>
          <w:tcPr>
            <w:tcW w:w="4195" w:type="dxa"/>
            <w:vAlign w:val="center"/>
          </w:tcPr>
          <w:p w14:paraId="315AFBDE" w14:textId="4A993E55" w:rsidR="007B1459" w:rsidRPr="004F5739" w:rsidRDefault="007B1459" w:rsidP="004F5739">
            <w:pPr>
              <w:jc w:val="both"/>
              <w:rPr>
                <w:rFonts w:eastAsiaTheme="minorEastAsia"/>
                <w:bCs/>
                <w:spacing w:val="10"/>
                <w:sz w:val="22"/>
                <w:szCs w:val="22"/>
              </w:rPr>
            </w:pPr>
            <w:r w:rsidRPr="004F5739">
              <w:rPr>
                <w:rFonts w:eastAsiaTheme="minorEastAsia"/>
                <w:bCs/>
                <w:spacing w:val="10"/>
                <w:sz w:val="22"/>
                <w:szCs w:val="22"/>
                <w:u w:val="single"/>
              </w:rPr>
              <w:t xml:space="preserve">  </w:t>
            </w:r>
            <w:r w:rsidR="004F5739">
              <w:rPr>
                <w:rFonts w:eastAsiaTheme="minorEastAsia" w:hint="eastAsia"/>
                <w:bCs/>
                <w:spacing w:val="10"/>
                <w:sz w:val="22"/>
                <w:szCs w:val="22"/>
                <w:u w:val="single"/>
              </w:rPr>
              <w:t xml:space="preserve">  </w:t>
            </w:r>
            <w:r w:rsidR="004F5739" w:rsidRPr="004F5739">
              <w:rPr>
                <w:rFonts w:eastAsiaTheme="minorEastAsia" w:hint="eastAsia"/>
                <w:bCs/>
                <w:spacing w:val="10"/>
                <w:sz w:val="22"/>
                <w:szCs w:val="22"/>
                <w:u w:val="single"/>
              </w:rPr>
              <w:t xml:space="preserve"> </w:t>
            </w:r>
            <w:r w:rsidRPr="004F5739">
              <w:rPr>
                <w:rFonts w:eastAsiaTheme="minorEastAsia"/>
                <w:bCs/>
                <w:spacing w:val="10"/>
                <w:sz w:val="22"/>
                <w:szCs w:val="22"/>
                <w:u w:val="single"/>
              </w:rPr>
              <w:t xml:space="preserve"> </w:t>
            </w:r>
            <w:r w:rsidRPr="004F5739">
              <w:rPr>
                <w:rFonts w:eastAsiaTheme="minorEastAsia"/>
                <w:bCs/>
                <w:spacing w:val="10"/>
                <w:sz w:val="22"/>
                <w:szCs w:val="22"/>
              </w:rPr>
              <w:t>3.2 eV</w:t>
            </w:r>
            <w:r w:rsidRPr="004F5739">
              <w:rPr>
                <w:rFonts w:eastAsiaTheme="minorEastAsia" w:hint="eastAsia"/>
                <w:bCs/>
                <w:spacing w:val="10"/>
                <w:sz w:val="22"/>
                <w:szCs w:val="22"/>
              </w:rPr>
              <w:t>（</w:t>
            </w:r>
            <w:r w:rsidRPr="004F5739">
              <w:rPr>
                <w:rFonts w:eastAsiaTheme="minorEastAsia"/>
                <w:spacing w:val="10"/>
                <w:sz w:val="22"/>
                <w:szCs w:val="22"/>
              </w:rPr>
              <w:t>空格填入＞、＜或＝</w:t>
            </w:r>
            <w:r w:rsidRPr="004F5739">
              <w:rPr>
                <w:rFonts w:eastAsiaTheme="minorEastAsia" w:hint="eastAsia"/>
                <w:spacing w:val="10"/>
                <w:sz w:val="22"/>
                <w:szCs w:val="22"/>
              </w:rPr>
              <w:t>）</w:t>
            </w:r>
          </w:p>
        </w:tc>
      </w:tr>
      <w:tr w:rsidR="007B1459" w:rsidRPr="007B1459" w14:paraId="48EB1941" w14:textId="77777777" w:rsidTr="00504F99">
        <w:trPr>
          <w:trHeight w:val="1134"/>
        </w:trPr>
        <w:tc>
          <w:tcPr>
            <w:tcW w:w="761" w:type="dxa"/>
            <w:vAlign w:val="center"/>
          </w:tcPr>
          <w:p w14:paraId="4E3BEB3A" w14:textId="77777777" w:rsidR="004F5739" w:rsidRPr="004F5739" w:rsidRDefault="007B1459" w:rsidP="007B1459">
            <w:pPr>
              <w:jc w:val="center"/>
              <w:rPr>
                <w:rFonts w:eastAsiaTheme="minorEastAsia"/>
                <w:spacing w:val="10"/>
                <w:sz w:val="22"/>
                <w:szCs w:val="22"/>
              </w:rPr>
            </w:pPr>
            <w:r w:rsidRPr="004F5739">
              <w:rPr>
                <w:rFonts w:eastAsiaTheme="minorEastAsia"/>
                <w:spacing w:val="10"/>
                <w:sz w:val="22"/>
                <w:szCs w:val="22"/>
              </w:rPr>
              <w:t>說明</w:t>
            </w:r>
          </w:p>
          <w:p w14:paraId="034F0EE1" w14:textId="7BE65446" w:rsidR="007B1459" w:rsidRPr="004F5739" w:rsidRDefault="007B1459" w:rsidP="007B1459">
            <w:pPr>
              <w:jc w:val="center"/>
              <w:rPr>
                <w:rFonts w:eastAsiaTheme="minorEastAsia"/>
                <w:spacing w:val="10"/>
                <w:sz w:val="22"/>
                <w:szCs w:val="22"/>
              </w:rPr>
            </w:pPr>
            <w:r w:rsidRPr="004F5739">
              <w:rPr>
                <w:rFonts w:eastAsiaTheme="minorEastAsia"/>
                <w:spacing w:val="10"/>
                <w:sz w:val="22"/>
                <w:szCs w:val="22"/>
              </w:rPr>
              <w:t>理由</w:t>
            </w:r>
          </w:p>
        </w:tc>
        <w:tc>
          <w:tcPr>
            <w:tcW w:w="7314" w:type="dxa"/>
            <w:gridSpan w:val="2"/>
            <w:vAlign w:val="center"/>
          </w:tcPr>
          <w:p w14:paraId="0AFA8C75" w14:textId="77777777" w:rsidR="007B1459" w:rsidRPr="007B1459" w:rsidRDefault="007B1459" w:rsidP="007B1459">
            <w:pPr>
              <w:jc w:val="center"/>
              <w:rPr>
                <w:rFonts w:eastAsiaTheme="minorEastAsia"/>
                <w:bCs/>
                <w:spacing w:val="20"/>
                <w:sz w:val="22"/>
                <w:szCs w:val="22"/>
              </w:rPr>
            </w:pPr>
          </w:p>
        </w:tc>
      </w:tr>
    </w:tbl>
    <w:p w14:paraId="4F718C5F" w14:textId="77777777" w:rsidR="00E3642F" w:rsidRDefault="00E3642F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1FD82DF8" w14:textId="77777777" w:rsidR="00E3642F" w:rsidRDefault="00E3642F">
      <w:pPr>
        <w:widowControl/>
        <w:adjustRightInd/>
        <w:spacing w:line="240" w:lineRule="auto"/>
        <w:textAlignment w:val="auto"/>
        <w:rPr>
          <w:rFonts w:eastAsia="新細明體"/>
          <w:spacing w:val="20"/>
          <w:sz w:val="22"/>
          <w:szCs w:val="22"/>
        </w:rPr>
      </w:pPr>
      <w:r>
        <w:rPr>
          <w:rFonts w:eastAsia="新細明體"/>
          <w:spacing w:val="20"/>
          <w:sz w:val="22"/>
          <w:szCs w:val="22"/>
        </w:rPr>
        <w:br w:type="page"/>
      </w:r>
    </w:p>
    <w:p w14:paraId="1B5AB9ED" w14:textId="6A2F246E" w:rsidR="0033612A" w:rsidRPr="00884B69" w:rsidRDefault="0033612A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lastRenderedPageBreak/>
        <w:t>52.</w:t>
      </w:r>
      <w:r w:rsidR="00186F2B" w:rsidRPr="00884B69">
        <w:rPr>
          <w:rFonts w:eastAsia="新細明體"/>
          <w:spacing w:val="20"/>
          <w:sz w:val="22"/>
          <w:szCs w:val="22"/>
        </w:rPr>
        <w:tab/>
      </w:r>
      <w:r w:rsidR="00F45DFE" w:rsidRPr="00884B69">
        <w:rPr>
          <w:rFonts w:eastAsia="新細明體"/>
          <w:spacing w:val="20"/>
          <w:sz w:val="22"/>
          <w:szCs w:val="22"/>
        </w:rPr>
        <w:t>有關二氧化鈦光觸媒與水裂解反應的相關敘述，</w:t>
      </w:r>
      <w:r w:rsidR="00E7516F" w:rsidRPr="00884B69">
        <w:rPr>
          <w:rFonts w:eastAsia="新細明體"/>
          <w:spacing w:val="20"/>
          <w:sz w:val="22"/>
          <w:szCs w:val="22"/>
        </w:rPr>
        <w:t>下列</w:t>
      </w:r>
      <w:r w:rsidR="00F45DFE" w:rsidRPr="00884B69">
        <w:rPr>
          <w:rFonts w:eastAsia="新細明體"/>
          <w:spacing w:val="20"/>
          <w:sz w:val="22"/>
          <w:szCs w:val="22"/>
        </w:rPr>
        <w:t>哪些正確？</w:t>
      </w:r>
      <w:r w:rsidR="00186F2B" w:rsidRPr="00884B69">
        <w:rPr>
          <w:rFonts w:eastAsia="新細明體" w:hint="eastAsia"/>
          <w:spacing w:val="20"/>
          <w:sz w:val="22"/>
          <w:szCs w:val="22"/>
        </w:rPr>
        <w:t>（</w:t>
      </w:r>
      <w:r w:rsidR="00F45DFE" w:rsidRPr="00884B69">
        <w:rPr>
          <w:rFonts w:eastAsia="新細明體"/>
          <w:spacing w:val="20"/>
          <w:sz w:val="22"/>
          <w:szCs w:val="22"/>
        </w:rPr>
        <w:t>應選</w:t>
      </w:r>
      <w:r w:rsidR="00F45DFE" w:rsidRPr="00884B69">
        <w:rPr>
          <w:rFonts w:eastAsia="新細明體"/>
          <w:spacing w:val="20"/>
          <w:sz w:val="22"/>
          <w:szCs w:val="22"/>
        </w:rPr>
        <w:t>2</w:t>
      </w:r>
      <w:r w:rsidR="00F45DFE" w:rsidRPr="00884B69">
        <w:rPr>
          <w:rFonts w:eastAsia="新細明體"/>
          <w:spacing w:val="20"/>
          <w:sz w:val="22"/>
          <w:szCs w:val="22"/>
        </w:rPr>
        <w:t>項</w:t>
      </w:r>
      <w:r w:rsidR="00186F2B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67AB84E0" w14:textId="52EFB2CD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Pr="00783237">
        <w:rPr>
          <w:rFonts w:eastAsiaTheme="minorEastAsia"/>
          <w:spacing w:val="20"/>
        </w:rPr>
        <w:t>二氧化鈦光觸媒照光後</w:t>
      </w:r>
      <w:proofErr w:type="gramStart"/>
      <w:r w:rsidRPr="00783237">
        <w:rPr>
          <w:rFonts w:eastAsiaTheme="minorEastAsia"/>
          <w:spacing w:val="20"/>
        </w:rPr>
        <w:t>產生的氫氧</w:t>
      </w:r>
      <w:proofErr w:type="gramEnd"/>
      <w:r w:rsidRPr="00783237">
        <w:rPr>
          <w:rFonts w:eastAsiaTheme="minorEastAsia"/>
          <w:spacing w:val="20"/>
        </w:rPr>
        <w:t>自由基</w:t>
      </w:r>
      <w:r w:rsidRPr="00783237">
        <w:rPr>
          <w:rFonts w:eastAsiaTheme="minorEastAsia" w:hint="eastAsia"/>
          <w:spacing w:val="20"/>
        </w:rPr>
        <w:t>具</w:t>
      </w:r>
      <w:r w:rsidRPr="00783237">
        <w:rPr>
          <w:rFonts w:eastAsiaTheme="minorEastAsia"/>
          <w:spacing w:val="20"/>
        </w:rPr>
        <w:t>有</w:t>
      </w:r>
      <w:r w:rsidRPr="00783237">
        <w:rPr>
          <w:rFonts w:eastAsiaTheme="minorEastAsia"/>
          <w:spacing w:val="20"/>
        </w:rPr>
        <w:t>8</w:t>
      </w:r>
      <w:r w:rsidRPr="00783237">
        <w:rPr>
          <w:rFonts w:eastAsiaTheme="minorEastAsia"/>
          <w:spacing w:val="20"/>
        </w:rPr>
        <w:t>個價電子</w:t>
      </w:r>
    </w:p>
    <w:p w14:paraId="3A157279" w14:textId="08DB4DDE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Pr="00783237">
        <w:rPr>
          <w:rFonts w:eastAsiaTheme="minorEastAsia"/>
          <w:spacing w:val="20"/>
        </w:rPr>
        <w:t>二氧化鈦</w:t>
      </w:r>
      <w:r w:rsidRPr="00783237">
        <w:rPr>
          <w:rFonts w:eastAsiaTheme="minorEastAsia" w:hint="eastAsia"/>
          <w:spacing w:val="20"/>
        </w:rPr>
        <w:t>是一種可溶於水的化合物</w:t>
      </w:r>
    </w:p>
    <w:p w14:paraId="63D5516A" w14:textId="6A9AA397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</w:t>
      </w:r>
      <w:r w:rsidRPr="00783237">
        <w:rPr>
          <w:rFonts w:eastAsiaTheme="minorEastAsia"/>
          <w:spacing w:val="20"/>
        </w:rPr>
        <w:t>水裂解產生氫氣</w:t>
      </w:r>
      <w:r w:rsidRPr="00783237">
        <w:rPr>
          <w:rFonts w:eastAsiaTheme="minorEastAsia" w:hint="eastAsia"/>
          <w:spacing w:val="20"/>
        </w:rPr>
        <w:t>與氧氣，</w:t>
      </w:r>
      <w:r w:rsidRPr="00783237">
        <w:rPr>
          <w:rFonts w:eastAsiaTheme="minorEastAsia"/>
          <w:spacing w:val="20"/>
        </w:rPr>
        <w:t>為</w:t>
      </w:r>
      <w:r w:rsidRPr="00783237">
        <w:rPr>
          <w:rFonts w:eastAsiaTheme="minorEastAsia" w:hint="eastAsia"/>
          <w:spacing w:val="20"/>
        </w:rPr>
        <w:t>一吸</w:t>
      </w:r>
      <w:r w:rsidRPr="00783237">
        <w:rPr>
          <w:rFonts w:eastAsiaTheme="minorEastAsia"/>
          <w:spacing w:val="20"/>
        </w:rPr>
        <w:t>熱反應</w:t>
      </w:r>
    </w:p>
    <w:p w14:paraId="09A137F6" w14:textId="2DF603A8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</w:t>
      </w:r>
      <w:r w:rsidR="00961E17">
        <w:rPr>
          <w:rFonts w:eastAsiaTheme="minorEastAsia" w:hint="eastAsia"/>
          <w:spacing w:val="20"/>
        </w:rPr>
        <w:t>氫氧自由基</w:t>
      </w:r>
      <w:r w:rsidRPr="00783237">
        <w:rPr>
          <w:rFonts w:eastAsiaTheme="minorEastAsia" w:hint="eastAsia"/>
          <w:spacing w:val="20"/>
        </w:rPr>
        <w:t>將有機物分解，產生二氧化碳的過程是作為還原劑</w:t>
      </w:r>
    </w:p>
    <w:p w14:paraId="738D2735" w14:textId="3DF9357C" w:rsidR="00970C04" w:rsidRDefault="00F45DFE" w:rsidP="00E3642F">
      <w:pPr>
        <w:pStyle w:val="TIT1"/>
        <w:spacing w:beforeLines="0" w:before="0"/>
        <w:ind w:leftChars="165" w:left="747" w:hangingChars="135" w:hanging="351"/>
        <w:rPr>
          <w:rFonts w:eastAsia="新細明體"/>
          <w:spacing w:val="20"/>
          <w:szCs w:val="22"/>
        </w:rPr>
      </w:pPr>
      <w:r w:rsidRPr="00783237">
        <w:rPr>
          <w:rFonts w:eastAsiaTheme="minorEastAsia"/>
          <w:spacing w:val="20"/>
        </w:rPr>
        <w:t>(E)</w:t>
      </w:r>
      <w:r w:rsidRPr="00783237">
        <w:rPr>
          <w:rFonts w:eastAsiaTheme="minorEastAsia"/>
          <w:spacing w:val="20"/>
        </w:rPr>
        <w:t>水裂解反應產生</w:t>
      </w:r>
      <w:r w:rsidRPr="00783237">
        <w:rPr>
          <w:rFonts w:eastAsiaTheme="minorEastAsia" w:hint="eastAsia"/>
          <w:spacing w:val="20"/>
        </w:rPr>
        <w:t>氫氣與氧氣，屬於氧化還原反應</w:t>
      </w:r>
    </w:p>
    <w:p w14:paraId="0E883596" w14:textId="5DC06AC8" w:rsidR="0033612A" w:rsidRPr="00071F70" w:rsidRDefault="0033612A" w:rsidP="00071F70">
      <w:pPr>
        <w:spacing w:beforeLines="25" w:before="60"/>
        <w:ind w:left="403" w:hangingChars="155" w:hanging="403"/>
        <w:jc w:val="both"/>
        <w:rPr>
          <w:rFonts w:eastAsia="新細明體"/>
          <w:spacing w:val="20"/>
          <w:sz w:val="22"/>
          <w:szCs w:val="22"/>
        </w:rPr>
      </w:pPr>
      <w:r w:rsidRPr="00071F70">
        <w:rPr>
          <w:rFonts w:eastAsia="新細明體"/>
          <w:spacing w:val="20"/>
          <w:sz w:val="22"/>
          <w:szCs w:val="22"/>
        </w:rPr>
        <w:t>53.</w:t>
      </w:r>
      <w:r w:rsidR="00186F2B" w:rsidRPr="00071F70">
        <w:rPr>
          <w:rFonts w:eastAsia="新細明體"/>
          <w:spacing w:val="20"/>
          <w:sz w:val="22"/>
          <w:szCs w:val="22"/>
        </w:rPr>
        <w:tab/>
      </w:r>
      <w:r w:rsidR="00E8230A" w:rsidRPr="00071F70">
        <w:rPr>
          <w:rFonts w:eastAsia="新細明體"/>
          <w:spacing w:val="20"/>
          <w:sz w:val="22"/>
          <w:szCs w:val="22"/>
        </w:rPr>
        <w:t>圖</w:t>
      </w:r>
      <w:r w:rsidR="00F12DA6" w:rsidRPr="00071F70">
        <w:rPr>
          <w:rFonts w:eastAsia="新細明體"/>
          <w:spacing w:val="20"/>
          <w:sz w:val="22"/>
          <w:szCs w:val="22"/>
        </w:rPr>
        <w:t>1</w:t>
      </w:r>
      <w:r w:rsidR="008E3DAB" w:rsidRPr="00071F70">
        <w:rPr>
          <w:rFonts w:eastAsia="新細明體"/>
          <w:spacing w:val="20"/>
          <w:sz w:val="22"/>
          <w:szCs w:val="22"/>
        </w:rPr>
        <w:t>7</w:t>
      </w:r>
      <w:r w:rsidR="00E8230A" w:rsidRPr="00071F70">
        <w:rPr>
          <w:rFonts w:eastAsia="新細明體"/>
          <w:spacing w:val="20"/>
          <w:sz w:val="22"/>
          <w:szCs w:val="22"/>
        </w:rPr>
        <w:t>顯示不同照光時間下，</w:t>
      </w:r>
      <w:proofErr w:type="gramStart"/>
      <w:r w:rsidR="00E8230A" w:rsidRPr="00071F70">
        <w:rPr>
          <w:rFonts w:eastAsia="新細明體"/>
          <w:spacing w:val="20"/>
          <w:sz w:val="22"/>
          <w:szCs w:val="22"/>
        </w:rPr>
        <w:t>每克觸媒</w:t>
      </w:r>
      <w:proofErr w:type="gramEnd"/>
      <w:r w:rsidR="00E8230A" w:rsidRPr="00071F70">
        <w:rPr>
          <w:rFonts w:eastAsia="新細明體"/>
          <w:spacing w:val="20"/>
          <w:sz w:val="22"/>
          <w:szCs w:val="22"/>
        </w:rPr>
        <w:t>催化所產生的氫氣</w:t>
      </w:r>
      <w:proofErr w:type="gramStart"/>
      <w:r w:rsidR="00E8230A" w:rsidRPr="00071F70">
        <w:rPr>
          <w:rFonts w:eastAsia="新細明體"/>
          <w:spacing w:val="20"/>
          <w:sz w:val="22"/>
          <w:szCs w:val="22"/>
        </w:rPr>
        <w:t>毫莫耳數</w:t>
      </w:r>
      <w:proofErr w:type="gramEnd"/>
      <w:r w:rsidR="00E8230A" w:rsidRPr="00071F70">
        <w:rPr>
          <w:rFonts w:eastAsia="新細明體"/>
          <w:spacing w:val="20"/>
          <w:sz w:val="22"/>
          <w:szCs w:val="22"/>
        </w:rPr>
        <w:t>（</w:t>
      </w:r>
      <w:r w:rsidR="00E8230A" w:rsidRPr="00071F70">
        <w:rPr>
          <w:rFonts w:eastAsia="新細明體"/>
          <w:spacing w:val="20"/>
          <w:sz w:val="22"/>
          <w:szCs w:val="22"/>
        </w:rPr>
        <w:t>mmol/g</w:t>
      </w:r>
      <w:r w:rsidR="00E8230A" w:rsidRPr="00071F70">
        <w:rPr>
          <w:rFonts w:eastAsia="新細明體"/>
          <w:spacing w:val="20"/>
          <w:sz w:val="22"/>
          <w:szCs w:val="22"/>
        </w:rPr>
        <w:t>），若使用</w:t>
      </w:r>
      <w:r w:rsidR="00E8230A" w:rsidRPr="00071F70">
        <w:rPr>
          <w:rFonts w:eastAsia="新細明體"/>
          <w:spacing w:val="20"/>
          <w:sz w:val="22"/>
          <w:szCs w:val="22"/>
        </w:rPr>
        <w:t>1</w:t>
      </w:r>
      <w:r w:rsidR="00961E17">
        <w:rPr>
          <w:rFonts w:eastAsia="新細明體" w:hint="eastAsia"/>
          <w:spacing w:val="20"/>
          <w:sz w:val="22"/>
          <w:szCs w:val="22"/>
        </w:rPr>
        <w:t>.</w:t>
      </w:r>
      <w:r w:rsidR="00E8230A" w:rsidRPr="00071F70">
        <w:rPr>
          <w:rFonts w:eastAsia="新細明體"/>
          <w:spacing w:val="20"/>
          <w:sz w:val="22"/>
          <w:szCs w:val="22"/>
        </w:rPr>
        <w:t>0</w:t>
      </w:r>
      <w:r w:rsidR="00E8230A" w:rsidRPr="00071F70">
        <w:rPr>
          <w:rFonts w:eastAsia="新細明體"/>
          <w:spacing w:val="20"/>
          <w:sz w:val="22"/>
          <w:szCs w:val="22"/>
        </w:rPr>
        <w:t>克的觸媒進行催化反應，照光</w:t>
      </w:r>
      <w:r w:rsidR="00E8230A" w:rsidRPr="00071F70">
        <w:rPr>
          <w:rFonts w:eastAsia="新細明體"/>
          <w:spacing w:val="20"/>
          <w:sz w:val="22"/>
          <w:szCs w:val="22"/>
        </w:rPr>
        <w:t>6</w:t>
      </w:r>
      <w:r w:rsidR="00E8230A" w:rsidRPr="00071F70">
        <w:rPr>
          <w:rFonts w:eastAsia="新細明體"/>
          <w:spacing w:val="20"/>
          <w:sz w:val="22"/>
          <w:szCs w:val="22"/>
        </w:rPr>
        <w:t>小時條件下，</w:t>
      </w:r>
      <w:r w:rsidR="00E8230A" w:rsidRPr="00071F70">
        <w:rPr>
          <w:rFonts w:eastAsia="新細明體" w:hint="eastAsia"/>
          <w:spacing w:val="20"/>
          <w:sz w:val="22"/>
          <w:szCs w:val="22"/>
        </w:rPr>
        <w:t>則</w:t>
      </w:r>
      <w:r w:rsidR="00B4429D" w:rsidRPr="00071F70">
        <w:rPr>
          <w:position w:val="-10"/>
          <w:sz w:val="22"/>
          <w:szCs w:val="22"/>
        </w:rPr>
        <w:object w:dxaOrig="820" w:dyaOrig="320" w14:anchorId="706494AB">
          <v:shape id="_x0000_i1141" type="#_x0000_t75" style="width:41.5pt;height:16pt" o:ole="">
            <v:imagedata r:id="rId304" o:title=""/>
          </v:shape>
          <o:OLEObject Type="Embed" ProgID="Equation.DSMT4" ShapeID="_x0000_i1141" DrawAspect="Content" ObjectID="_1804068204" r:id="rId305"/>
        </w:object>
      </w:r>
      <w:r w:rsidR="00E8230A" w:rsidRPr="00071F70">
        <w:rPr>
          <w:rFonts w:eastAsia="新細明體" w:hint="eastAsia"/>
          <w:spacing w:val="20"/>
          <w:sz w:val="22"/>
          <w:szCs w:val="22"/>
        </w:rPr>
        <w:t>的</w:t>
      </w:r>
      <w:r w:rsidR="00AD2FCF">
        <w:rPr>
          <w:rFonts w:hint="eastAsia"/>
          <w:sz w:val="22"/>
          <w:szCs w:val="22"/>
        </w:rPr>
        <w:t>氫氣</w:t>
      </w:r>
      <w:r w:rsidR="00E8230A" w:rsidRPr="00071F70">
        <w:rPr>
          <w:rFonts w:eastAsia="新細明體" w:hint="eastAsia"/>
          <w:spacing w:val="20"/>
          <w:sz w:val="22"/>
          <w:szCs w:val="22"/>
        </w:rPr>
        <w:t>生成量為</w:t>
      </w:r>
      <w:r w:rsidR="00B4429D" w:rsidRPr="00071F70">
        <w:rPr>
          <w:position w:val="-10"/>
          <w:sz w:val="22"/>
          <w:szCs w:val="22"/>
        </w:rPr>
        <w:object w:dxaOrig="499" w:dyaOrig="320" w14:anchorId="3376BE86">
          <v:shape id="_x0000_i1142" type="#_x0000_t75" style="width:23.5pt;height:16pt" o:ole="">
            <v:imagedata r:id="rId306" o:title=""/>
          </v:shape>
          <o:OLEObject Type="Embed" ProgID="Equation.DSMT4" ShapeID="_x0000_i1142" DrawAspect="Content" ObjectID="_1804068205" r:id="rId307"/>
        </w:object>
      </w:r>
      <w:r w:rsidR="00E8230A" w:rsidRPr="00071F70">
        <w:rPr>
          <w:rFonts w:eastAsia="新細明體" w:hint="eastAsia"/>
          <w:spacing w:val="20"/>
          <w:sz w:val="22"/>
          <w:szCs w:val="22"/>
        </w:rPr>
        <w:t>的幾倍</w:t>
      </w:r>
      <w:r w:rsidR="00E8230A" w:rsidRPr="00071F70">
        <w:rPr>
          <w:rFonts w:eastAsia="新細明體"/>
          <w:spacing w:val="20"/>
          <w:sz w:val="22"/>
          <w:szCs w:val="22"/>
        </w:rPr>
        <w:t>？</w:t>
      </w:r>
      <w:r w:rsidR="00E8230A" w:rsidRPr="00071F70">
        <w:rPr>
          <w:rFonts w:eastAsia="新細明體" w:hint="eastAsia"/>
          <w:spacing w:val="20"/>
          <w:sz w:val="22"/>
          <w:szCs w:val="22"/>
        </w:rPr>
        <w:t>（</w:t>
      </w:r>
      <w:r w:rsidR="00E8230A" w:rsidRPr="00071F70">
        <w:rPr>
          <w:rFonts w:eastAsia="新細明體" w:hint="eastAsia"/>
          <w:spacing w:val="20"/>
          <w:sz w:val="22"/>
          <w:szCs w:val="22"/>
        </w:rPr>
        <w:t>2</w:t>
      </w:r>
      <w:r w:rsidR="00E8230A" w:rsidRPr="00071F70">
        <w:rPr>
          <w:rFonts w:eastAsia="新細明體" w:hint="eastAsia"/>
          <w:spacing w:val="20"/>
          <w:sz w:val="22"/>
          <w:szCs w:val="22"/>
        </w:rPr>
        <w:t>分）</w:t>
      </w:r>
    </w:p>
    <w:p w14:paraId="73408A20" w14:textId="200C497C" w:rsidR="00961E17" w:rsidRDefault="00970C04" w:rsidP="00884B69">
      <w:pPr>
        <w:spacing w:beforeLines="25" w:before="60"/>
        <w:ind w:left="330" w:hangingChars="150" w:hanging="330"/>
        <w:jc w:val="both"/>
        <w:rPr>
          <w:rFonts w:eastAsia="新細明體"/>
          <w:spacing w:val="20"/>
          <w:sz w:val="22"/>
          <w:szCs w:val="22"/>
        </w:rPr>
      </w:pPr>
      <w:r w:rsidRPr="00071F70">
        <w:rPr>
          <w:rFonts w:eastAsia="新細明體"/>
          <w:noProof/>
          <w:spacing w:val="20"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10304" behindDoc="0" locked="0" layoutInCell="1" allowOverlap="1" wp14:anchorId="3FF646B4" wp14:editId="02C53DC1">
                <wp:simplePos x="0" y="0"/>
                <wp:positionH relativeFrom="column">
                  <wp:posOffset>1351915</wp:posOffset>
                </wp:positionH>
                <wp:positionV relativeFrom="paragraph">
                  <wp:posOffset>182880</wp:posOffset>
                </wp:positionV>
                <wp:extent cx="2822575" cy="2044700"/>
                <wp:effectExtent l="0" t="0" r="0" b="12700"/>
                <wp:wrapSquare wrapText="bothSides"/>
                <wp:docPr id="352" name="群組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2575" cy="2044700"/>
                          <a:chOff x="-501765" y="113835"/>
                          <a:chExt cx="2823648" cy="2052535"/>
                        </a:xfrm>
                      </wpg:grpSpPr>
                      <wps:wsp>
                        <wps:cNvPr id="1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11161" y="1975870"/>
                            <a:ext cx="4000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F531E2" w14:textId="77777777" w:rsidR="00B77929" w:rsidRPr="000133D1" w:rsidRDefault="00B77929" w:rsidP="00B77929">
                              <w:pPr>
                                <w:spacing w:line="240" w:lineRule="atLeast"/>
                                <w:jc w:val="center"/>
                                <w:rPr>
                                  <w:rFonts w:eastAsiaTheme="minorEastAsia"/>
                                  <w:sz w:val="22"/>
                                </w:rPr>
                              </w:pP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圖</w:t>
                              </w:r>
                              <w:r w:rsidRPr="000133D1">
                                <w:rPr>
                                  <w:rFonts w:eastAsiaTheme="minorEastAsia" w:hint="eastAsia"/>
                                  <w:sz w:val="22"/>
                                </w:rPr>
                                <w:t>1</w:t>
                              </w:r>
                              <w:r w:rsidRPr="000133D1">
                                <w:rPr>
                                  <w:rFonts w:eastAsiaTheme="minorEastAsia"/>
                                  <w:sz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g:grpSp>
                        <wpg:cNvPr id="351" name="群組 351"/>
                        <wpg:cNvGrpSpPr/>
                        <wpg:grpSpPr>
                          <a:xfrm>
                            <a:off x="-501765" y="113835"/>
                            <a:ext cx="2823648" cy="1777095"/>
                            <a:chOff x="-501765" y="113835"/>
                            <a:chExt cx="2823648" cy="1777095"/>
                          </a:xfrm>
                        </wpg:grpSpPr>
                        <pic:pic xmlns:pic="http://schemas.openxmlformats.org/drawingml/2006/picture">
                          <pic:nvPicPr>
                            <pic:cNvPr id="39" name="圖片 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09">
                                      <a14:imgEffect>
                                        <a14:sharpenSoften amount="50000"/>
                                      </a14:imgEffect>
                                      <a14:imgEffect>
                                        <a14:brightnessContrast contrast="-2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3" t="6474" r="21" b="14618"/>
                            <a:stretch/>
                          </pic:blipFill>
                          <pic:spPr bwMode="auto">
                            <a:xfrm>
                              <a:off x="231224" y="113835"/>
                              <a:ext cx="2090659" cy="1387439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1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3588" y="1497908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9AC3A5" w14:textId="61326810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2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3320" y="1501466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CED4BE" w14:textId="3CA3D61C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7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6610" y="1501466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A87404" w14:textId="6F134BDC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1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9900" y="1501466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22ECE8" w14:textId="3453983E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0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19633" y="1497908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2ABCB8" w14:textId="6D97ED24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6481" y="1497908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CB89F" w14:textId="3109EFBD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49771" y="1497908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46416A" w14:textId="3D949AE5" w:rsidR="0023612C" w:rsidRPr="00C41EE0" w:rsidRDefault="0023612C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/>
                                    <w:sz w:val="20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1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74" y="1337799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B5AB4B" w14:textId="77777777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2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6313" y="291730"/>
                              <a:ext cx="308610" cy="161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492A03" w14:textId="0C7A4C32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TiO</w:t>
                                </w:r>
                                <w:r w:rsidRPr="00C41EE0">
                                  <w:rPr>
                                    <w:rFonts w:eastAsiaTheme="minorEastAsia"/>
                                    <w:sz w:val="20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6313" y="441165"/>
                              <a:ext cx="467360" cy="16129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E37E08" w14:textId="0C5416C5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Zn-TiO</w:t>
                                </w:r>
                                <w:r w:rsidRPr="00C41EE0">
                                  <w:rPr>
                                    <w:rFonts w:eastAsiaTheme="minorEastAsia"/>
                                    <w:sz w:val="20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74" y="1152802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0781AD" w14:textId="30818716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90" y="950028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DAB399" w14:textId="4270A960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7710" y="740059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5DF622" w14:textId="60980BD2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4152" y="526580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D2FC99" w14:textId="6863DF07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7710" y="323775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29427D9" w14:textId="5A700B8C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2</w:t>
                                </w:r>
                                <w:r w:rsidRPr="00C41EE0">
                                  <w:rPr>
                                    <w:rFonts w:eastAsiaTheme="minorEastAsia" w:hint="eastAsia"/>
                                    <w:sz w:val="20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7710" y="113855"/>
                              <a:ext cx="270510" cy="1612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B2DAA1" w14:textId="5C6636F9" w:rsidR="00C41EE0" w:rsidRPr="00C41EE0" w:rsidRDefault="00C41EE0" w:rsidP="0023612C">
                                <w:pPr>
                                  <w:snapToGrid w:val="0"/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0"/>
                                  </w:rPr>
                                </w:pPr>
                                <w:r>
                                  <w:rPr>
                                    <w:rFonts w:eastAsiaTheme="minorEastAsia"/>
                                    <w:sz w:val="20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39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6501" y="1708685"/>
                              <a:ext cx="1193165" cy="1822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92883" w14:textId="4494B975" w:rsidR="00C41EE0" w:rsidRPr="00C41EE0" w:rsidRDefault="00C41EE0" w:rsidP="00B77929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照射時間（小時）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spAutoFit/>
                          </wps:bodyPr>
                        </wps:wsp>
                        <wps:wsp>
                          <wps:cNvPr id="34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501765" y="290340"/>
                              <a:ext cx="757940" cy="108071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E41CC19" w14:textId="77777777" w:rsidR="00AD2FCF" w:rsidRDefault="00AD2FCF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氫</w:t>
                                </w:r>
                              </w:p>
                              <w:p w14:paraId="00370000" w14:textId="52930C0A" w:rsidR="00E3642F" w:rsidRDefault="00AD2FCF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氣</w:t>
                                </w:r>
                              </w:p>
                              <w:p w14:paraId="19548BC9" w14:textId="77777777" w:rsidR="00E3642F" w:rsidRDefault="00C41EE0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生</w:t>
                                </w:r>
                              </w:p>
                              <w:p w14:paraId="5C245568" w14:textId="77777777" w:rsidR="00E3642F" w:rsidRDefault="00C41EE0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成</w:t>
                                </w:r>
                              </w:p>
                              <w:p w14:paraId="42F5B88A" w14:textId="77777777" w:rsidR="00E3642F" w:rsidRDefault="00C41EE0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量</w:t>
                                </w:r>
                              </w:p>
                              <w:p w14:paraId="7F896B69" w14:textId="78ED4ED2" w:rsidR="00C41EE0" w:rsidRPr="00C41EE0" w:rsidRDefault="00C41EE0" w:rsidP="00C41EE0">
                                <w:pPr>
                                  <w:spacing w:line="240" w:lineRule="atLeast"/>
                                  <w:jc w:val="center"/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</w:pP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（</w:t>
                                </w: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m</w:t>
                                </w:r>
                                <w:r w:rsidRPr="00C41EE0">
                                  <w:rPr>
                                    <w:rFonts w:eastAsiaTheme="minorEastAsia"/>
                                    <w:sz w:val="21"/>
                                    <w:szCs w:val="18"/>
                                  </w:rPr>
                                  <w:t>mol/g</w:t>
                                </w:r>
                                <w:r w:rsidRPr="00C41EE0">
                                  <w:rPr>
                                    <w:rFonts w:eastAsiaTheme="minorEastAsia" w:hint="eastAsia"/>
                                    <w:sz w:val="21"/>
                                    <w:szCs w:val="18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F646B4" id="群組 352" o:spid="_x0000_s1430" style="position:absolute;left:0;text-align:left;margin-left:106.45pt;margin-top:14.4pt;width:222.25pt;height:161pt;z-index:251810304;mso-width-relative:margin;mso-height-relative:margin" coordorigin="-5017,1138" coordsize="28236,20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">
                <v:shape id="_x0000_s1431" type="#_x0000_t202" style="position:absolute;left:7111;top:19758;width:400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" filled="f" stroked="f">
                  <v:textbox style="mso-fit-shape-to-text:t" inset="0,0,0,0">
                    <w:txbxContent>
                      <w:p w14:paraId="6AF531E2" w14:textId="77777777" w:rsidR="00B77929" w:rsidRPr="000133D1" w:rsidRDefault="00B77929" w:rsidP="00B77929">
                        <w:pPr>
                          <w:spacing w:line="240" w:lineRule="atLeast"/>
                          <w:jc w:val="center"/>
                          <w:rPr>
                            <w:rFonts w:eastAsiaTheme="minorEastAsia"/>
                            <w:sz w:val="22"/>
                          </w:rPr>
                        </w:pP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圖</w:t>
                        </w:r>
                        <w:r w:rsidRPr="000133D1">
                          <w:rPr>
                            <w:rFonts w:eastAsiaTheme="minorEastAsia" w:hint="eastAsia"/>
                            <w:sz w:val="22"/>
                          </w:rPr>
                          <w:t>1</w:t>
                        </w:r>
                        <w:r w:rsidRPr="000133D1">
                          <w:rPr>
                            <w:rFonts w:eastAsiaTheme="minorEastAsia"/>
                            <w:sz w:val="22"/>
                          </w:rPr>
                          <w:t>7</w:t>
                        </w:r>
                      </w:p>
                    </w:txbxContent>
                  </v:textbox>
                </v:shape>
                <v:group id="群組 351" o:spid="_x0000_s1432" style="position:absolute;left:-5017;top:1138;width:28235;height:17771" coordorigin="-5017,1138" coordsize="28236,17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shape id="圖片 39" o:spid="_x0000_s1433" type="#_x0000_t75" style="position:absolute;left:2312;top:1138;width:20906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">
                    <v:imagedata r:id="rId310" o:title="" croptop="4243f" cropbottom="9580f" cropleft="-2f" cropright="14f"/>
                  </v:shape>
                  <v:shape id="_x0000_s1434" type="#_x0000_t202" style="position:absolute;left:3735;top:14979;width:27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349AC3A5" w14:textId="61326810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_x0000_s1435" type="#_x0000_t202" style="position:absolute;left:6333;top:15014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" filled="f" stroked="f">
                    <v:textbox style="mso-fit-shape-to-text:t" inset="0,0,0,0">
                      <w:txbxContent>
                        <w:p w14:paraId="23CED4BE" w14:textId="3CA3D61C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1</w:t>
                          </w:r>
                        </w:p>
                      </w:txbxContent>
                    </v:textbox>
                  </v:shape>
                  <v:shape id="_x0000_s1436" type="#_x0000_t202" style="position:absolute;left:8966;top:15014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" filled="f" stroked="f">
                    <v:textbox style="mso-fit-shape-to-text:t" inset="0,0,0,0">
                      <w:txbxContent>
                        <w:p w14:paraId="09A87404" w14:textId="6F134BDC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437" type="#_x0000_t202" style="position:absolute;left:11599;top:15014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" filled="f" stroked="f">
                    <v:textbox style="mso-fit-shape-to-text:t" inset="0,0,0,0">
                      <w:txbxContent>
                        <w:p w14:paraId="6722ECE8" w14:textId="3453983E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3</w:t>
                          </w:r>
                        </w:p>
                      </w:txbxContent>
                    </v:textbox>
                  </v:shape>
                  <v:shape id="_x0000_s1438" type="#_x0000_t202" style="position:absolute;left:14196;top:14979;width:27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" filled="f" stroked="f">
                    <v:textbox style="mso-fit-shape-to-text:t" inset="0,0,0,0">
                      <w:txbxContent>
                        <w:p w14:paraId="512ABCB8" w14:textId="6D97ED24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4</w:t>
                          </w:r>
                        </w:p>
                      </w:txbxContent>
                    </v:textbox>
                  </v:shape>
                  <v:shape id="_x0000_s1439" type="#_x0000_t202" style="position:absolute;left:16864;top:14979;width:27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039CB89F" w14:textId="3109EFBD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5</w:t>
                          </w:r>
                        </w:p>
                      </w:txbxContent>
                    </v:textbox>
                  </v:shape>
                  <v:shape id="_x0000_s1440" type="#_x0000_t202" style="position:absolute;left:19497;top:14979;width:27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1646416A" w14:textId="3D949AE5" w:rsidR="0023612C" w:rsidRPr="00C41EE0" w:rsidRDefault="0023612C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/>
                              <w:sz w:val="20"/>
                            </w:rPr>
                            <w:t>6</w:t>
                          </w:r>
                        </w:p>
                      </w:txbxContent>
                    </v:textbox>
                  </v:shape>
                  <v:shape id="_x0000_s1441" type="#_x0000_t202" style="position:absolute;left:2561;top:13377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47B5AB4B" w14:textId="77777777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_x0000_s1442" type="#_x0000_t202" style="position:absolute;left:7863;top:2917;width:3086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" fillcolor="white [3212]" stroked="f">
                    <v:textbox style="mso-fit-shape-to-text:t" inset="0,0,0,0">
                      <w:txbxContent>
                        <w:p w14:paraId="0F492A03" w14:textId="0C7A4C32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TiO</w:t>
                          </w:r>
                          <w:r w:rsidRPr="00C41EE0">
                            <w:rPr>
                              <w:rFonts w:eastAsiaTheme="minorEastAsia"/>
                              <w:sz w:val="20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443" type="#_x0000_t202" style="position:absolute;left:7863;top:4411;width:4673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" fillcolor="white [3212]" stroked="f">
                    <v:textbox style="mso-fit-shape-to-text:t" inset="0,0,0,0">
                      <w:txbxContent>
                        <w:p w14:paraId="40E37E08" w14:textId="0C5416C5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Zn-TiO</w:t>
                          </w:r>
                          <w:r w:rsidRPr="00C41EE0">
                            <w:rPr>
                              <w:rFonts w:eastAsiaTheme="minorEastAsia"/>
                              <w:sz w:val="20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_x0000_s1444" type="#_x0000_t202" style="position:absolute;left:2561;top:11528;width:2705;height:1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210781AD" w14:textId="30818716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4</w:t>
                          </w:r>
                        </w:p>
                      </w:txbxContent>
                    </v:textbox>
                  </v:shape>
                  <v:shape id="_x0000_s1445" type="#_x0000_t202" style="position:absolute;left:2632;top:9500;width:2706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6EDAB399" w14:textId="4270A960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8</w:t>
                          </w:r>
                        </w:p>
                      </w:txbxContent>
                    </v:textbox>
                  </v:shape>
                  <v:shape id="_x0000_s1446" type="#_x0000_t202" style="position:absolute;left:2277;top:7400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565DF622" w14:textId="60980BD2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12</w:t>
                          </w:r>
                        </w:p>
                      </w:txbxContent>
                    </v:textbox>
                  </v:shape>
                  <v:shape id="_x0000_s1447" type="#_x0000_t202" style="position:absolute;left:2241;top:5265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19D2FC99" w14:textId="6863DF07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16</w:t>
                          </w:r>
                        </w:p>
                      </w:txbxContent>
                    </v:textbox>
                  </v:shape>
                  <v:shape id="_x0000_s1448" type="#_x0000_t202" style="position:absolute;left:2277;top:3237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" filled="f" stroked="f">
                    <v:textbox style="mso-fit-shape-to-text:t" inset="0,0,0,0">
                      <w:txbxContent>
                        <w:p w14:paraId="529427D9" w14:textId="5A700B8C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2</w:t>
                          </w:r>
                          <w:r w:rsidRPr="00C41EE0">
                            <w:rPr>
                              <w:rFonts w:eastAsiaTheme="minorEastAsia" w:hint="eastAsia"/>
                              <w:sz w:val="20"/>
                            </w:rPr>
                            <w:t>0</w:t>
                          </w:r>
                        </w:p>
                      </w:txbxContent>
                    </v:textbox>
                  </v:shape>
                  <v:shape id="_x0000_s1449" type="#_x0000_t202" style="position:absolute;left:2277;top:1138;width:2705;height:1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09B2DAA1" w14:textId="5C6636F9" w:rsidR="00C41EE0" w:rsidRPr="00C41EE0" w:rsidRDefault="00C41EE0" w:rsidP="0023612C">
                          <w:pPr>
                            <w:snapToGrid w:val="0"/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0"/>
                            </w:rPr>
                          </w:pPr>
                          <w:r>
                            <w:rPr>
                              <w:rFonts w:eastAsiaTheme="minorEastAsia"/>
                              <w:sz w:val="20"/>
                            </w:rPr>
                            <w:t>24</w:t>
                          </w:r>
                        </w:p>
                      </w:txbxContent>
                    </v:textbox>
                  </v:shape>
                  <v:shape id="_x0000_s1450" type="#_x0000_t202" style="position:absolute;left:7365;top:17086;width:11931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" filled="f" stroked="f">
                    <v:textbox style="mso-fit-shape-to-text:t" inset="0,0,0,0">
                      <w:txbxContent>
                        <w:p w14:paraId="0D392883" w14:textId="4494B975" w:rsidR="00C41EE0" w:rsidRPr="00C41EE0" w:rsidRDefault="00C41EE0" w:rsidP="00B77929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照射時間（小時）</w:t>
                          </w:r>
                        </w:p>
                      </w:txbxContent>
                    </v:textbox>
                  </v:shape>
                  <v:shape id="_x0000_s1451" type="#_x0000_t202" style="position:absolute;left:-5017;top:2903;width:7578;height:10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  <v:textbox inset="0,0,0,0">
                      <w:txbxContent>
                        <w:p w14:paraId="6E41CC19" w14:textId="77777777" w:rsidR="00AD2FCF" w:rsidRDefault="00AD2FCF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氫</w:t>
                          </w:r>
                        </w:p>
                        <w:p w14:paraId="00370000" w14:textId="52930C0A" w:rsidR="00E3642F" w:rsidRDefault="00AD2FCF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氣</w:t>
                          </w:r>
                        </w:p>
                        <w:p w14:paraId="19548BC9" w14:textId="77777777" w:rsidR="00E3642F" w:rsidRDefault="00C41EE0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生</w:t>
                          </w:r>
                        </w:p>
                        <w:p w14:paraId="5C245568" w14:textId="77777777" w:rsidR="00E3642F" w:rsidRDefault="00C41EE0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成</w:t>
                          </w:r>
                        </w:p>
                        <w:p w14:paraId="42F5B88A" w14:textId="77777777" w:rsidR="00E3642F" w:rsidRDefault="00C41EE0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量</w:t>
                          </w:r>
                        </w:p>
                        <w:p w14:paraId="7F896B69" w14:textId="78ED4ED2" w:rsidR="00C41EE0" w:rsidRPr="00C41EE0" w:rsidRDefault="00C41EE0" w:rsidP="00C41EE0">
                          <w:pPr>
                            <w:spacing w:line="240" w:lineRule="atLeast"/>
                            <w:jc w:val="center"/>
                            <w:rPr>
                              <w:rFonts w:eastAsiaTheme="minorEastAsia"/>
                              <w:sz w:val="21"/>
                              <w:szCs w:val="18"/>
                            </w:rPr>
                          </w:pP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（</w:t>
                          </w: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m</w:t>
                          </w:r>
                          <w:r w:rsidRPr="00C41EE0">
                            <w:rPr>
                              <w:rFonts w:eastAsiaTheme="minorEastAsia"/>
                              <w:sz w:val="21"/>
                              <w:szCs w:val="18"/>
                            </w:rPr>
                            <w:t>mol/g</w:t>
                          </w:r>
                          <w:r w:rsidRPr="00C41EE0">
                            <w:rPr>
                              <w:rFonts w:eastAsiaTheme="minorEastAsia" w:hint="eastAsia"/>
                              <w:sz w:val="21"/>
                              <w:szCs w:val="18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2C0C29F1" w14:textId="557E9E54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632E794" w14:textId="77777777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6F3C443" w14:textId="77777777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2E4FC68" w14:textId="77777777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51C30AF" w14:textId="77777777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36F77396" w14:textId="77777777" w:rsidR="00961E17" w:rsidRDefault="00961E1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2D62B5C" w14:textId="1F247023" w:rsidR="00970C04" w:rsidRDefault="00970C04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53EE9EE5" w14:textId="77777777" w:rsidR="00970C04" w:rsidRDefault="00970C04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</w:p>
    <w:p w14:paraId="68CF352E" w14:textId="77777777" w:rsidR="00E8230A" w:rsidRPr="00071F70" w:rsidRDefault="00E8230A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071F70">
        <w:rPr>
          <w:rFonts w:eastAsia="新細明體"/>
          <w:spacing w:val="20"/>
          <w:sz w:val="22"/>
          <w:szCs w:val="22"/>
        </w:rPr>
        <w:t>54.</w:t>
      </w:r>
      <w:r w:rsidR="00186F2B" w:rsidRPr="00071F70">
        <w:rPr>
          <w:rFonts w:eastAsia="新細明體"/>
          <w:spacing w:val="20"/>
          <w:sz w:val="22"/>
          <w:szCs w:val="22"/>
        </w:rPr>
        <w:tab/>
      </w:r>
      <w:r w:rsidR="00961E17" w:rsidRPr="001F1B5B">
        <w:rPr>
          <w:rFonts w:eastAsia="新細明體" w:hint="eastAsia"/>
          <w:spacing w:val="24"/>
          <w:sz w:val="22"/>
          <w:szCs w:val="22"/>
        </w:rPr>
        <w:t>二氧化鈦光觸媒可用不同的方法製備，其中之一是將四</w:t>
      </w:r>
      <w:proofErr w:type="gramStart"/>
      <w:r w:rsidR="00961E17" w:rsidRPr="001F1B5B">
        <w:rPr>
          <w:rFonts w:eastAsia="新細明體" w:hint="eastAsia"/>
          <w:spacing w:val="24"/>
          <w:sz w:val="22"/>
          <w:szCs w:val="22"/>
        </w:rPr>
        <w:t>氯化鈦與水</w:t>
      </w:r>
      <w:proofErr w:type="gramEnd"/>
      <w:r w:rsidR="00961E17" w:rsidRPr="001F1B5B">
        <w:rPr>
          <w:rFonts w:eastAsia="新細明體" w:hint="eastAsia"/>
          <w:spacing w:val="24"/>
          <w:sz w:val="22"/>
          <w:szCs w:val="22"/>
        </w:rPr>
        <w:t>反應產生</w:t>
      </w:r>
      <w:r w:rsidR="00961E17" w:rsidRPr="00961E17">
        <w:rPr>
          <w:rFonts w:eastAsia="新細明體" w:hint="eastAsia"/>
          <w:spacing w:val="20"/>
          <w:sz w:val="22"/>
          <w:szCs w:val="22"/>
        </w:rPr>
        <w:t>二氧化鈦，此反應亦會同時生成氯化氫。試寫出此化學反應式（係數以</w:t>
      </w:r>
      <w:proofErr w:type="gramStart"/>
      <w:r w:rsidR="00961E17" w:rsidRPr="00961E17">
        <w:rPr>
          <w:rFonts w:eastAsia="新細明體" w:hint="eastAsia"/>
          <w:spacing w:val="20"/>
          <w:sz w:val="22"/>
          <w:szCs w:val="22"/>
        </w:rPr>
        <w:t>最</w:t>
      </w:r>
      <w:proofErr w:type="gramEnd"/>
      <w:r w:rsidR="00961E17" w:rsidRPr="00961E17">
        <w:rPr>
          <w:rFonts w:eastAsia="新細明體" w:hint="eastAsia"/>
          <w:spacing w:val="20"/>
          <w:sz w:val="22"/>
          <w:szCs w:val="22"/>
        </w:rPr>
        <w:t>簡整數表示）。</w:t>
      </w:r>
      <w:r w:rsidR="00F45DFE" w:rsidRPr="00071F70">
        <w:rPr>
          <w:rFonts w:eastAsia="新細明體" w:hint="eastAsia"/>
          <w:spacing w:val="20"/>
          <w:sz w:val="22"/>
          <w:szCs w:val="22"/>
        </w:rPr>
        <w:t>（</w:t>
      </w:r>
      <w:r w:rsidR="00F45DFE" w:rsidRPr="00071F70">
        <w:rPr>
          <w:rFonts w:eastAsia="新細明體" w:hint="eastAsia"/>
          <w:spacing w:val="20"/>
          <w:sz w:val="22"/>
          <w:szCs w:val="22"/>
        </w:rPr>
        <w:t>2</w:t>
      </w:r>
      <w:r w:rsidR="00F45DFE" w:rsidRPr="00071F70">
        <w:rPr>
          <w:rFonts w:eastAsia="新細明體" w:hint="eastAsia"/>
          <w:spacing w:val="20"/>
          <w:sz w:val="22"/>
          <w:szCs w:val="22"/>
        </w:rPr>
        <w:t>分</w:t>
      </w:r>
      <w:r w:rsidRPr="00071F70">
        <w:rPr>
          <w:rFonts w:eastAsia="新細明體" w:hint="eastAsia"/>
          <w:spacing w:val="20"/>
          <w:sz w:val="22"/>
          <w:szCs w:val="22"/>
        </w:rPr>
        <w:t>）</w:t>
      </w:r>
    </w:p>
    <w:p w14:paraId="6879FB94" w14:textId="7986DCC1" w:rsidR="00970C04" w:rsidRPr="00970C04" w:rsidRDefault="005D5C4A">
      <w:pPr>
        <w:widowControl/>
        <w:adjustRightInd/>
        <w:spacing w:line="240" w:lineRule="auto"/>
        <w:textAlignment w:val="auto"/>
        <w:rPr>
          <w:rFonts w:eastAsiaTheme="majorEastAsia"/>
          <w:spacing w:val="20"/>
          <w:kern w:val="2"/>
          <w:sz w:val="22"/>
          <w:szCs w:val="22"/>
        </w:rPr>
      </w:pPr>
      <w:r>
        <w:rPr>
          <w:rFonts w:ascii="新細明體" w:eastAsia="新細明體" w:hAnsi="新細明體" w:cs="新細明體"/>
          <w:noProof/>
          <w:szCs w:val="24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039561E9" wp14:editId="63DED088">
                <wp:simplePos x="0" y="0"/>
                <wp:positionH relativeFrom="margin">
                  <wp:align>center</wp:align>
                </wp:positionH>
                <wp:positionV relativeFrom="margin">
                  <wp:posOffset>8046720</wp:posOffset>
                </wp:positionV>
                <wp:extent cx="2602800" cy="640800"/>
                <wp:effectExtent l="0" t="0" r="26670" b="26035"/>
                <wp:wrapSquare wrapText="bothSides"/>
                <wp:docPr id="18" name="文字方塊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2800" cy="64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9D760" w14:textId="77777777" w:rsidR="005D5C4A" w:rsidRDefault="005D5C4A" w:rsidP="005D5C4A">
                            <w:pPr>
                              <w:spacing w:beforeLines="50" w:before="120" w:line="240" w:lineRule="atLeast"/>
                              <w:ind w:leftChars="80" w:left="192" w:rightChars="80" w:right="192"/>
                              <w:jc w:val="distribute"/>
                              <w:rPr>
                                <w:rFonts w:ascii="標楷體" w:eastAsia="標楷體" w:hAnsi="標楷體"/>
                                <w:b/>
                                <w:sz w:val="44"/>
                                <w:szCs w:val="52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sz w:val="44"/>
                                <w:szCs w:val="52"/>
                              </w:rPr>
                              <w:t>背面還有試題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61E9" id="文字方塊 18" o:spid="_x0000_s1452" type="#_x0000_t202" style="position:absolute;margin-left:0;margin-top:633.6pt;width:204.95pt;height:50.45pt;z-index:251841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">
                <v:textbox>
                  <w:txbxContent>
                    <w:p w14:paraId="14D9D760" w14:textId="77777777" w:rsidR="005D5C4A" w:rsidRDefault="005D5C4A" w:rsidP="005D5C4A">
                      <w:pPr>
                        <w:spacing w:beforeLines="50" w:before="120" w:line="240" w:lineRule="atLeast"/>
                        <w:ind w:leftChars="80" w:left="192" w:rightChars="80" w:right="192"/>
                        <w:jc w:val="distribute"/>
                        <w:rPr>
                          <w:rFonts w:ascii="標楷體" w:eastAsia="標楷體" w:hAnsi="標楷體"/>
                          <w:b/>
                          <w:sz w:val="44"/>
                          <w:szCs w:val="52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sz w:val="44"/>
                          <w:szCs w:val="52"/>
                        </w:rPr>
                        <w:t>背面還有試題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70C04" w:rsidRPr="00970C04">
        <w:rPr>
          <w:rFonts w:eastAsiaTheme="majorEastAsia"/>
          <w:spacing w:val="20"/>
          <w:szCs w:val="22"/>
        </w:rPr>
        <w:br w:type="page"/>
      </w:r>
    </w:p>
    <w:p w14:paraId="3FE8BE40" w14:textId="50D72381" w:rsidR="002A4377" w:rsidRPr="00783237" w:rsidRDefault="002A4377" w:rsidP="00783237">
      <w:pPr>
        <w:pStyle w:val="TIT1"/>
        <w:spacing w:beforeLines="50" w:before="120"/>
        <w:ind w:firstLine="0"/>
        <w:rPr>
          <w:rFonts w:eastAsiaTheme="majorEastAsia"/>
          <w:spacing w:val="20"/>
          <w:szCs w:val="22"/>
          <w:u w:val="single"/>
        </w:rPr>
      </w:pPr>
      <w:r w:rsidRPr="00783237">
        <w:rPr>
          <w:rFonts w:eastAsiaTheme="majorEastAsia"/>
          <w:spacing w:val="20"/>
          <w:szCs w:val="22"/>
          <w:u w:val="single"/>
        </w:rPr>
        <w:lastRenderedPageBreak/>
        <w:t>55-57</w:t>
      </w:r>
      <w:proofErr w:type="gramStart"/>
      <w:r w:rsidRPr="00783237">
        <w:rPr>
          <w:rFonts w:eastAsiaTheme="majorEastAsia"/>
          <w:spacing w:val="20"/>
          <w:szCs w:val="22"/>
          <w:u w:val="single"/>
        </w:rPr>
        <w:t>題為題</w:t>
      </w:r>
      <w:proofErr w:type="gramEnd"/>
      <w:r w:rsidRPr="00783237">
        <w:rPr>
          <w:rFonts w:eastAsiaTheme="majorEastAsia"/>
          <w:spacing w:val="20"/>
          <w:szCs w:val="22"/>
          <w:u w:val="single"/>
        </w:rPr>
        <w:t>組</w:t>
      </w:r>
    </w:p>
    <w:p w14:paraId="5ED76302" w14:textId="416D5047" w:rsidR="002A4377" w:rsidRPr="007D4C81" w:rsidRDefault="00F45DFE" w:rsidP="007D4C81">
      <w:pPr>
        <w:ind w:leftChars="165" w:left="396" w:firstLineChars="200" w:firstLine="504"/>
        <w:jc w:val="both"/>
        <w:rPr>
          <w:rFonts w:eastAsiaTheme="majorEastAsia"/>
          <w:spacing w:val="20"/>
          <w:sz w:val="22"/>
        </w:rPr>
      </w:pPr>
      <w:proofErr w:type="gramStart"/>
      <w:r w:rsidRPr="00164A77">
        <w:rPr>
          <w:rFonts w:eastAsiaTheme="majorEastAsia" w:hint="eastAsia"/>
          <w:spacing w:val="16"/>
          <w:sz w:val="22"/>
        </w:rPr>
        <w:t>烷類在</w:t>
      </w:r>
      <w:proofErr w:type="gramEnd"/>
      <w:r w:rsidRPr="00164A77">
        <w:rPr>
          <w:rFonts w:eastAsiaTheme="majorEastAsia" w:hint="eastAsia"/>
          <w:spacing w:val="16"/>
          <w:sz w:val="22"/>
        </w:rPr>
        <w:t>充足的氧氣下，可進行燃燒反應，產生二氧化碳，並釋出熱量，可作為</w:t>
      </w:r>
      <w:r w:rsidRPr="00164A77">
        <w:rPr>
          <w:rFonts w:eastAsiaTheme="majorEastAsia" w:hint="eastAsia"/>
          <w:spacing w:val="22"/>
          <w:sz w:val="22"/>
        </w:rPr>
        <w:t>燃料使用。市售的液化天然氣是以甲烷為成分，液化石油氣則是丙烷與丁烷的混合物。表</w:t>
      </w:r>
      <w:r w:rsidRPr="00164A77">
        <w:rPr>
          <w:rFonts w:eastAsiaTheme="majorEastAsia" w:hint="eastAsia"/>
          <w:spacing w:val="22"/>
          <w:sz w:val="22"/>
        </w:rPr>
        <w:t>3</w:t>
      </w:r>
      <w:r w:rsidRPr="00164A77">
        <w:rPr>
          <w:rFonts w:eastAsiaTheme="majorEastAsia" w:hint="eastAsia"/>
          <w:spacing w:val="22"/>
          <w:sz w:val="22"/>
        </w:rPr>
        <w:t>為</w:t>
      </w:r>
      <w:proofErr w:type="gramStart"/>
      <w:r w:rsidRPr="00164A77">
        <w:rPr>
          <w:rFonts w:eastAsiaTheme="majorEastAsia" w:hint="eastAsia"/>
          <w:spacing w:val="22"/>
          <w:sz w:val="22"/>
        </w:rPr>
        <w:t>幾種烷類的</w:t>
      </w:r>
      <w:proofErr w:type="gramEnd"/>
      <w:r w:rsidR="00970C04" w:rsidRPr="00164A77">
        <w:rPr>
          <w:rFonts w:eastAsiaTheme="majorEastAsia" w:hint="eastAsia"/>
          <w:spacing w:val="22"/>
          <w:sz w:val="22"/>
        </w:rPr>
        <w:t>分子</w:t>
      </w:r>
      <w:r w:rsidRPr="00164A77">
        <w:rPr>
          <w:rFonts w:eastAsiaTheme="majorEastAsia" w:hint="eastAsia"/>
          <w:spacing w:val="22"/>
          <w:sz w:val="22"/>
        </w:rPr>
        <w:t>式、分子量及莫耳燃燒熱。</w:t>
      </w:r>
      <w:r w:rsidRPr="00164A77">
        <w:rPr>
          <w:rFonts w:eastAsiaTheme="majorEastAsia" w:hint="eastAsia"/>
          <w:spacing w:val="22"/>
          <w:sz w:val="22"/>
        </w:rPr>
        <w:t>1</w:t>
      </w:r>
      <w:r w:rsidRPr="00164A77">
        <w:rPr>
          <w:rFonts w:eastAsiaTheme="majorEastAsia" w:hint="eastAsia"/>
          <w:spacing w:val="22"/>
          <w:sz w:val="22"/>
        </w:rPr>
        <w:t>莫耳碳氫化合物</w:t>
      </w:r>
      <w:r w:rsidRPr="007D4C81">
        <w:rPr>
          <w:rFonts w:eastAsiaTheme="majorEastAsia" w:hint="eastAsia"/>
          <w:spacing w:val="20"/>
          <w:sz w:val="22"/>
        </w:rPr>
        <w:t>完全燃燒生成二氧化碳和水時，所釋出的熱量稱為莫耳燃燒熱。</w:t>
      </w:r>
    </w:p>
    <w:tbl>
      <w:tblPr>
        <w:tblW w:w="8955" w:type="dxa"/>
        <w:tblInd w:w="3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662"/>
        <w:gridCol w:w="1662"/>
        <w:gridCol w:w="1662"/>
        <w:gridCol w:w="3969"/>
      </w:tblGrid>
      <w:tr w:rsidR="00FF1460" w:rsidRPr="00FF1460" w14:paraId="2B78D9A1" w14:textId="77777777" w:rsidTr="00FF1460">
        <w:trPr>
          <w:trHeight w:val="344"/>
        </w:trPr>
        <w:tc>
          <w:tcPr>
            <w:tcW w:w="8955" w:type="dxa"/>
            <w:gridSpan w:val="4"/>
            <w:tcBorders>
              <w:top w:val="nil"/>
              <w:left w:val="nil"/>
              <w:right w:val="nil"/>
            </w:tcBorders>
            <w:vAlign w:val="center"/>
          </w:tcPr>
          <w:p w14:paraId="4B7A3CBC" w14:textId="3598515C" w:rsidR="00FF1460" w:rsidRPr="00FF1460" w:rsidRDefault="00FF1460" w:rsidP="00FF1460">
            <w:pPr>
              <w:tabs>
                <w:tab w:val="left" w:pos="3600"/>
                <w:tab w:val="left" w:pos="6300"/>
              </w:tabs>
              <w:spacing w:beforeLines="15" w:before="36" w:afterLines="15" w:after="36"/>
              <w:jc w:val="center"/>
              <w:rPr>
                <w:rFonts w:eastAsiaTheme="minorEastAsia"/>
                <w:sz w:val="22"/>
                <w:szCs w:val="22"/>
              </w:rPr>
            </w:pPr>
            <w:r w:rsidRPr="00FF1460">
              <w:rPr>
                <w:rFonts w:eastAsiaTheme="minorEastAsia"/>
                <w:sz w:val="22"/>
                <w:szCs w:val="22"/>
              </w:rPr>
              <w:t>表</w:t>
            </w:r>
            <w:r w:rsidRPr="00FF1460">
              <w:rPr>
                <w:rFonts w:eastAsiaTheme="minorEastAsia"/>
                <w:sz w:val="22"/>
                <w:szCs w:val="22"/>
              </w:rPr>
              <w:t>3</w:t>
            </w:r>
          </w:p>
        </w:tc>
      </w:tr>
      <w:tr w:rsidR="002A4377" w:rsidRPr="00FF1460" w14:paraId="59FDFE56" w14:textId="77777777" w:rsidTr="00FF1460">
        <w:trPr>
          <w:trHeight w:val="344"/>
        </w:trPr>
        <w:tc>
          <w:tcPr>
            <w:tcW w:w="1662" w:type="dxa"/>
            <w:vAlign w:val="center"/>
          </w:tcPr>
          <w:p w14:paraId="305AC3BB" w14:textId="1626809D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化合物</w:t>
            </w:r>
          </w:p>
        </w:tc>
        <w:tc>
          <w:tcPr>
            <w:tcW w:w="1662" w:type="dxa"/>
            <w:vAlign w:val="center"/>
          </w:tcPr>
          <w:p w14:paraId="2513997A" w14:textId="02482B58" w:rsidR="002A4377" w:rsidRPr="00FF1460" w:rsidRDefault="00970C04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>
              <w:rPr>
                <w:rFonts w:eastAsiaTheme="majorEastAsia" w:hint="eastAsia"/>
                <w:spacing w:val="20"/>
                <w:sz w:val="22"/>
              </w:rPr>
              <w:t>分子</w:t>
            </w:r>
            <w:r w:rsidR="002A4377" w:rsidRPr="00FF1460">
              <w:rPr>
                <w:spacing w:val="20"/>
                <w:sz w:val="22"/>
                <w:szCs w:val="22"/>
              </w:rPr>
              <w:t>式</w:t>
            </w:r>
          </w:p>
        </w:tc>
        <w:tc>
          <w:tcPr>
            <w:tcW w:w="1662" w:type="dxa"/>
            <w:vAlign w:val="center"/>
          </w:tcPr>
          <w:p w14:paraId="7BF3AE2A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分子量</w:t>
            </w:r>
          </w:p>
        </w:tc>
        <w:tc>
          <w:tcPr>
            <w:tcW w:w="3969" w:type="dxa"/>
            <w:vAlign w:val="center"/>
          </w:tcPr>
          <w:p w14:paraId="4E6D8116" w14:textId="4D5A2411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莫耳燃燒熱</w:t>
            </w:r>
            <w:r w:rsidR="00AE3A14" w:rsidRPr="00FF1460">
              <w:rPr>
                <w:spacing w:val="20"/>
                <w:sz w:val="22"/>
                <w:szCs w:val="22"/>
              </w:rPr>
              <w:t>（</w:t>
            </w:r>
            <w:proofErr w:type="gramStart"/>
            <w:r w:rsidRPr="00FF1460">
              <w:rPr>
                <w:spacing w:val="20"/>
                <w:sz w:val="22"/>
                <w:szCs w:val="22"/>
              </w:rPr>
              <w:t>千焦耳</w:t>
            </w:r>
            <w:proofErr w:type="gramEnd"/>
            <w:r w:rsidRPr="00FF1460">
              <w:rPr>
                <w:spacing w:val="20"/>
                <w:sz w:val="22"/>
                <w:szCs w:val="22"/>
              </w:rPr>
              <w:t>/</w:t>
            </w:r>
            <w:r w:rsidRPr="00FF1460">
              <w:rPr>
                <w:spacing w:val="20"/>
                <w:sz w:val="22"/>
                <w:szCs w:val="22"/>
              </w:rPr>
              <w:t>莫耳</w:t>
            </w:r>
            <w:r w:rsidR="00AE3A14" w:rsidRPr="00FF1460">
              <w:rPr>
                <w:spacing w:val="20"/>
                <w:sz w:val="22"/>
                <w:szCs w:val="22"/>
              </w:rPr>
              <w:t>）</w:t>
            </w:r>
          </w:p>
        </w:tc>
      </w:tr>
      <w:tr w:rsidR="002A4377" w:rsidRPr="00FF1460" w14:paraId="43783A04" w14:textId="77777777" w:rsidTr="00FF1460">
        <w:trPr>
          <w:trHeight w:val="256"/>
        </w:trPr>
        <w:tc>
          <w:tcPr>
            <w:tcW w:w="1662" w:type="dxa"/>
            <w:vAlign w:val="center"/>
          </w:tcPr>
          <w:p w14:paraId="0012FED1" w14:textId="5E20B1BE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甲烷</w:t>
            </w:r>
          </w:p>
        </w:tc>
        <w:tc>
          <w:tcPr>
            <w:tcW w:w="1662" w:type="dxa"/>
            <w:vAlign w:val="center"/>
          </w:tcPr>
          <w:p w14:paraId="73C635AB" w14:textId="6E01DB6D" w:rsidR="002A4377" w:rsidRPr="00FF1460" w:rsidRDefault="00B4429D" w:rsidP="00FF1460">
            <w:pPr>
              <w:tabs>
                <w:tab w:val="left" w:pos="3600"/>
                <w:tab w:val="left" w:pos="6300"/>
              </w:tabs>
              <w:jc w:val="center"/>
              <w:rPr>
                <w:rFonts w:eastAsia="標楷體"/>
                <w:spacing w:val="20"/>
                <w:sz w:val="22"/>
                <w:szCs w:val="22"/>
              </w:rPr>
            </w:pPr>
            <w:r w:rsidRPr="00B4429D">
              <w:rPr>
                <w:position w:val="-10"/>
              </w:rPr>
              <w:object w:dxaOrig="460" w:dyaOrig="320" w14:anchorId="0D1E0494">
                <v:shape id="_x0000_i1143" type="#_x0000_t75" style="width:23.5pt;height:16pt" o:ole="">
                  <v:imagedata r:id="rId311" o:title=""/>
                </v:shape>
                <o:OLEObject Type="Embed" ProgID="Equation.DSMT4" ShapeID="_x0000_i1143" DrawAspect="Content" ObjectID="_1804068206" r:id="rId312"/>
              </w:object>
            </w:r>
          </w:p>
        </w:tc>
        <w:tc>
          <w:tcPr>
            <w:tcW w:w="1662" w:type="dxa"/>
            <w:vAlign w:val="center"/>
          </w:tcPr>
          <w:p w14:paraId="1605E599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275" w:right="66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16</w:t>
            </w:r>
          </w:p>
        </w:tc>
        <w:tc>
          <w:tcPr>
            <w:tcW w:w="3969" w:type="dxa"/>
            <w:vAlign w:val="center"/>
          </w:tcPr>
          <w:p w14:paraId="7B45E53C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725" w:right="174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890</w:t>
            </w:r>
          </w:p>
        </w:tc>
      </w:tr>
      <w:tr w:rsidR="002A4377" w:rsidRPr="00FF1460" w14:paraId="04AD45A5" w14:textId="77777777" w:rsidTr="00FF1460">
        <w:trPr>
          <w:trHeight w:val="304"/>
        </w:trPr>
        <w:tc>
          <w:tcPr>
            <w:tcW w:w="1662" w:type="dxa"/>
            <w:vAlign w:val="center"/>
          </w:tcPr>
          <w:p w14:paraId="765671CF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乙烷</w:t>
            </w:r>
          </w:p>
        </w:tc>
        <w:tc>
          <w:tcPr>
            <w:tcW w:w="1662" w:type="dxa"/>
            <w:vAlign w:val="center"/>
          </w:tcPr>
          <w:p w14:paraId="6D59018A" w14:textId="2722F435" w:rsidR="002A4377" w:rsidRPr="00FF1460" w:rsidRDefault="00B4429D" w:rsidP="00FF1460">
            <w:pPr>
              <w:tabs>
                <w:tab w:val="left" w:pos="3600"/>
                <w:tab w:val="left" w:pos="6300"/>
              </w:tabs>
              <w:jc w:val="center"/>
              <w:rPr>
                <w:rFonts w:eastAsia="標楷體"/>
                <w:spacing w:val="20"/>
                <w:sz w:val="22"/>
                <w:szCs w:val="22"/>
              </w:rPr>
            </w:pPr>
            <w:r w:rsidRPr="00B4429D">
              <w:rPr>
                <w:position w:val="-10"/>
              </w:rPr>
              <w:object w:dxaOrig="540" w:dyaOrig="320" w14:anchorId="395609B6">
                <v:shape id="_x0000_i1144" type="#_x0000_t75" style="width:27pt;height:16pt" o:ole="">
                  <v:imagedata r:id="rId313" o:title=""/>
                </v:shape>
                <o:OLEObject Type="Embed" ProgID="Equation.DSMT4" ShapeID="_x0000_i1144" DrawAspect="Content" ObjectID="_1804068207" r:id="rId314"/>
              </w:object>
            </w:r>
          </w:p>
        </w:tc>
        <w:tc>
          <w:tcPr>
            <w:tcW w:w="1662" w:type="dxa"/>
            <w:vAlign w:val="center"/>
          </w:tcPr>
          <w:p w14:paraId="0A9D0857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275" w:right="66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30</w:t>
            </w:r>
          </w:p>
        </w:tc>
        <w:tc>
          <w:tcPr>
            <w:tcW w:w="3969" w:type="dxa"/>
            <w:vAlign w:val="center"/>
          </w:tcPr>
          <w:p w14:paraId="4555B929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725" w:right="174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1560</w:t>
            </w:r>
          </w:p>
        </w:tc>
      </w:tr>
      <w:tr w:rsidR="002A4377" w:rsidRPr="00FF1460" w14:paraId="60F360B0" w14:textId="77777777" w:rsidTr="00FF1460">
        <w:trPr>
          <w:trHeight w:val="223"/>
        </w:trPr>
        <w:tc>
          <w:tcPr>
            <w:tcW w:w="1662" w:type="dxa"/>
            <w:vAlign w:val="center"/>
          </w:tcPr>
          <w:p w14:paraId="06558610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丁烷</w:t>
            </w:r>
          </w:p>
        </w:tc>
        <w:tc>
          <w:tcPr>
            <w:tcW w:w="1662" w:type="dxa"/>
            <w:vAlign w:val="center"/>
          </w:tcPr>
          <w:p w14:paraId="1A04D35B" w14:textId="32D6392B" w:rsidR="002A4377" w:rsidRPr="00FF1460" w:rsidRDefault="00B4429D" w:rsidP="00FF1460">
            <w:pPr>
              <w:tabs>
                <w:tab w:val="left" w:pos="3600"/>
                <w:tab w:val="left" w:pos="6300"/>
              </w:tabs>
              <w:jc w:val="center"/>
              <w:rPr>
                <w:rFonts w:eastAsia="標楷體"/>
                <w:spacing w:val="20"/>
                <w:sz w:val="22"/>
                <w:szCs w:val="22"/>
              </w:rPr>
            </w:pPr>
            <w:r w:rsidRPr="00B4429D">
              <w:rPr>
                <w:position w:val="-10"/>
              </w:rPr>
              <w:object w:dxaOrig="620" w:dyaOrig="320" w14:anchorId="087DBF0A">
                <v:shape id="_x0000_i1145" type="#_x0000_t75" style="width:30.5pt;height:16pt" o:ole="">
                  <v:imagedata r:id="rId315" o:title=""/>
                </v:shape>
                <o:OLEObject Type="Embed" ProgID="Equation.DSMT4" ShapeID="_x0000_i1145" DrawAspect="Content" ObjectID="_1804068208" r:id="rId316"/>
              </w:object>
            </w:r>
          </w:p>
        </w:tc>
        <w:tc>
          <w:tcPr>
            <w:tcW w:w="1662" w:type="dxa"/>
            <w:vAlign w:val="center"/>
          </w:tcPr>
          <w:p w14:paraId="462CFEBC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275" w:right="66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58</w:t>
            </w:r>
          </w:p>
        </w:tc>
        <w:tc>
          <w:tcPr>
            <w:tcW w:w="3969" w:type="dxa"/>
            <w:vAlign w:val="center"/>
          </w:tcPr>
          <w:p w14:paraId="4735405F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725" w:right="174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2874</w:t>
            </w:r>
          </w:p>
        </w:tc>
      </w:tr>
      <w:tr w:rsidR="002A4377" w:rsidRPr="00FF1460" w14:paraId="529F794E" w14:textId="77777777" w:rsidTr="00FF1460">
        <w:trPr>
          <w:trHeight w:val="282"/>
        </w:trPr>
        <w:tc>
          <w:tcPr>
            <w:tcW w:w="1662" w:type="dxa"/>
            <w:vAlign w:val="center"/>
          </w:tcPr>
          <w:p w14:paraId="73D13A84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戊烷</w:t>
            </w:r>
          </w:p>
        </w:tc>
        <w:tc>
          <w:tcPr>
            <w:tcW w:w="1662" w:type="dxa"/>
            <w:vAlign w:val="center"/>
          </w:tcPr>
          <w:p w14:paraId="3CBEE073" w14:textId="60C74514" w:rsidR="002A4377" w:rsidRPr="00FF1460" w:rsidRDefault="00B4429D" w:rsidP="00FF1460">
            <w:pPr>
              <w:tabs>
                <w:tab w:val="left" w:pos="3600"/>
                <w:tab w:val="left" w:pos="6300"/>
              </w:tabs>
              <w:jc w:val="center"/>
              <w:rPr>
                <w:rFonts w:eastAsia="標楷體"/>
                <w:spacing w:val="20"/>
                <w:sz w:val="22"/>
                <w:szCs w:val="22"/>
              </w:rPr>
            </w:pPr>
            <w:r w:rsidRPr="00B4429D">
              <w:rPr>
                <w:position w:val="-10"/>
              </w:rPr>
              <w:object w:dxaOrig="580" w:dyaOrig="320" w14:anchorId="14352EE2">
                <v:shape id="_x0000_i1146" type="#_x0000_t75" style="width:29pt;height:16pt" o:ole="">
                  <v:imagedata r:id="rId317" o:title=""/>
                </v:shape>
                <o:OLEObject Type="Embed" ProgID="Equation.DSMT4" ShapeID="_x0000_i1146" DrawAspect="Content" ObjectID="_1804068209" r:id="rId318"/>
              </w:object>
            </w:r>
          </w:p>
        </w:tc>
        <w:tc>
          <w:tcPr>
            <w:tcW w:w="1662" w:type="dxa"/>
            <w:vAlign w:val="center"/>
          </w:tcPr>
          <w:p w14:paraId="01B5776B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275" w:right="66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72</w:t>
            </w:r>
          </w:p>
        </w:tc>
        <w:tc>
          <w:tcPr>
            <w:tcW w:w="3969" w:type="dxa"/>
            <w:vAlign w:val="center"/>
          </w:tcPr>
          <w:p w14:paraId="29B2FCF8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725" w:right="174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3509</w:t>
            </w:r>
          </w:p>
        </w:tc>
      </w:tr>
      <w:tr w:rsidR="002A4377" w:rsidRPr="00FF1460" w14:paraId="167BF1AD" w14:textId="77777777" w:rsidTr="00FF1460">
        <w:trPr>
          <w:trHeight w:val="282"/>
        </w:trPr>
        <w:tc>
          <w:tcPr>
            <w:tcW w:w="1662" w:type="dxa"/>
            <w:vAlign w:val="center"/>
          </w:tcPr>
          <w:p w14:paraId="4AFD938E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jc w:val="center"/>
              <w:rPr>
                <w:spacing w:val="20"/>
                <w:sz w:val="22"/>
                <w:szCs w:val="22"/>
              </w:rPr>
            </w:pPr>
            <w:r w:rsidRPr="00FF1460">
              <w:rPr>
                <w:spacing w:val="20"/>
                <w:sz w:val="22"/>
                <w:szCs w:val="22"/>
              </w:rPr>
              <w:t>辛烷</w:t>
            </w:r>
          </w:p>
        </w:tc>
        <w:tc>
          <w:tcPr>
            <w:tcW w:w="1662" w:type="dxa"/>
            <w:vAlign w:val="center"/>
          </w:tcPr>
          <w:p w14:paraId="7D128FD7" w14:textId="3BFD3BF9" w:rsidR="002A4377" w:rsidRPr="00FF1460" w:rsidRDefault="00B4429D" w:rsidP="00FF1460">
            <w:pPr>
              <w:tabs>
                <w:tab w:val="left" w:pos="3600"/>
                <w:tab w:val="left" w:pos="6300"/>
              </w:tabs>
              <w:jc w:val="center"/>
              <w:rPr>
                <w:rFonts w:eastAsia="標楷體"/>
                <w:spacing w:val="20"/>
                <w:sz w:val="22"/>
                <w:szCs w:val="22"/>
              </w:rPr>
            </w:pPr>
            <w:r w:rsidRPr="00B4429D">
              <w:rPr>
                <w:position w:val="-10"/>
              </w:rPr>
              <w:object w:dxaOrig="580" w:dyaOrig="320" w14:anchorId="125FCC07">
                <v:shape id="_x0000_i1147" type="#_x0000_t75" style="width:29pt;height:16pt" o:ole="">
                  <v:imagedata r:id="rId319" o:title=""/>
                </v:shape>
                <o:OLEObject Type="Embed" ProgID="Equation.DSMT4" ShapeID="_x0000_i1147" DrawAspect="Content" ObjectID="_1804068210" r:id="rId320"/>
              </w:object>
            </w:r>
          </w:p>
        </w:tc>
        <w:tc>
          <w:tcPr>
            <w:tcW w:w="1662" w:type="dxa"/>
            <w:vAlign w:val="center"/>
          </w:tcPr>
          <w:p w14:paraId="4C252277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275" w:right="66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114</w:t>
            </w:r>
          </w:p>
        </w:tc>
        <w:tc>
          <w:tcPr>
            <w:tcW w:w="3969" w:type="dxa"/>
            <w:vAlign w:val="center"/>
          </w:tcPr>
          <w:p w14:paraId="47A816B5" w14:textId="77777777" w:rsidR="002A4377" w:rsidRPr="00FF1460" w:rsidRDefault="002A4377" w:rsidP="00FF1460">
            <w:pPr>
              <w:tabs>
                <w:tab w:val="left" w:pos="3600"/>
                <w:tab w:val="left" w:pos="6300"/>
              </w:tabs>
              <w:ind w:rightChars="725" w:right="1740"/>
              <w:jc w:val="right"/>
              <w:rPr>
                <w:rFonts w:eastAsia="標楷體"/>
                <w:sz w:val="22"/>
                <w:szCs w:val="22"/>
              </w:rPr>
            </w:pPr>
            <w:r w:rsidRPr="00FF1460">
              <w:rPr>
                <w:rFonts w:eastAsia="標楷體"/>
                <w:sz w:val="22"/>
                <w:szCs w:val="22"/>
              </w:rPr>
              <w:t>5460</w:t>
            </w:r>
          </w:p>
        </w:tc>
      </w:tr>
    </w:tbl>
    <w:p w14:paraId="22F44471" w14:textId="541D3883" w:rsidR="002A4377" w:rsidRPr="00884B69" w:rsidRDefault="002A437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55.</w:t>
      </w:r>
      <w:r w:rsidRPr="00884B69">
        <w:rPr>
          <w:rFonts w:eastAsia="新細明體"/>
          <w:spacing w:val="20"/>
          <w:sz w:val="22"/>
          <w:szCs w:val="22"/>
        </w:rPr>
        <w:tab/>
      </w:r>
      <w:r w:rsidRPr="00884B69">
        <w:rPr>
          <w:rFonts w:eastAsia="新細明體" w:hint="eastAsia"/>
          <w:spacing w:val="20"/>
          <w:sz w:val="22"/>
          <w:szCs w:val="22"/>
        </w:rPr>
        <w:t>根據表</w:t>
      </w:r>
      <w:r w:rsidR="00943B06" w:rsidRPr="00884B69">
        <w:rPr>
          <w:rFonts w:eastAsia="新細明體"/>
          <w:spacing w:val="20"/>
          <w:sz w:val="22"/>
          <w:szCs w:val="22"/>
        </w:rPr>
        <w:t>3</w:t>
      </w:r>
      <w:r w:rsidRPr="00884B69">
        <w:rPr>
          <w:rFonts w:eastAsia="新細明體" w:hint="eastAsia"/>
          <w:spacing w:val="20"/>
          <w:sz w:val="22"/>
          <w:szCs w:val="22"/>
        </w:rPr>
        <w:t>資料，下列敘述何者正確？</w:t>
      </w:r>
    </w:p>
    <w:p w14:paraId="47CC3CC2" w14:textId="6F131489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(A)</w:t>
      </w:r>
      <w:proofErr w:type="gramStart"/>
      <w:r w:rsidRPr="00783237">
        <w:rPr>
          <w:rFonts w:eastAsiaTheme="minorEastAsia" w:hint="eastAsia"/>
          <w:spacing w:val="20"/>
        </w:rPr>
        <w:t>因辛烷</w:t>
      </w:r>
      <w:proofErr w:type="gramEnd"/>
      <w:r w:rsidRPr="00783237">
        <w:rPr>
          <w:rFonts w:eastAsiaTheme="minorEastAsia" w:hint="eastAsia"/>
          <w:spacing w:val="20"/>
        </w:rPr>
        <w:t>分子量較甲烷大，故</w:t>
      </w:r>
      <w:r w:rsidRPr="00783237">
        <w:rPr>
          <w:rFonts w:eastAsiaTheme="minorEastAsia" w:hint="eastAsia"/>
          <w:spacing w:val="20"/>
        </w:rPr>
        <w:t>1</w:t>
      </w:r>
      <w:r w:rsidRPr="00783237">
        <w:rPr>
          <w:rFonts w:eastAsiaTheme="minorEastAsia" w:hint="eastAsia"/>
          <w:spacing w:val="20"/>
        </w:rPr>
        <w:t>莫耳</w:t>
      </w:r>
      <w:proofErr w:type="gramStart"/>
      <w:r w:rsidRPr="00783237">
        <w:rPr>
          <w:rFonts w:eastAsiaTheme="minorEastAsia" w:hint="eastAsia"/>
          <w:spacing w:val="20"/>
        </w:rPr>
        <w:t>辛烷比</w:t>
      </w:r>
      <w:proofErr w:type="gramEnd"/>
      <w:r w:rsidRPr="00783237">
        <w:rPr>
          <w:rFonts w:eastAsiaTheme="minorEastAsia" w:hint="eastAsia"/>
          <w:spacing w:val="20"/>
        </w:rPr>
        <w:t>1</w:t>
      </w:r>
      <w:r w:rsidRPr="00783237">
        <w:rPr>
          <w:rFonts w:eastAsiaTheme="minorEastAsia" w:hint="eastAsia"/>
          <w:spacing w:val="20"/>
        </w:rPr>
        <w:t>莫耳甲烷含有較多的分子數</w:t>
      </w:r>
    </w:p>
    <w:p w14:paraId="0143B5B2" w14:textId="22F90A9F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(B)</w:t>
      </w:r>
      <w:proofErr w:type="gramStart"/>
      <w:r w:rsidRPr="00783237">
        <w:rPr>
          <w:rFonts w:eastAsiaTheme="minorEastAsia" w:hint="eastAsia"/>
          <w:spacing w:val="20"/>
        </w:rPr>
        <w:t>每克烷類</w:t>
      </w:r>
      <w:proofErr w:type="gramEnd"/>
      <w:r w:rsidRPr="00783237">
        <w:rPr>
          <w:rFonts w:eastAsiaTheme="minorEastAsia" w:hint="eastAsia"/>
          <w:spacing w:val="20"/>
        </w:rPr>
        <w:t>燃燒釋出熱量的</w:t>
      </w:r>
      <w:r w:rsidR="00970C04">
        <w:rPr>
          <w:rFonts w:eastAsiaTheme="minorEastAsia" w:hint="eastAsia"/>
          <w:spacing w:val="20"/>
        </w:rPr>
        <w:t>大小</w:t>
      </w:r>
      <w:r w:rsidRPr="00783237">
        <w:rPr>
          <w:rFonts w:eastAsiaTheme="minorEastAsia" w:hint="eastAsia"/>
          <w:spacing w:val="20"/>
        </w:rPr>
        <w:t>順序為：甲烷</w:t>
      </w:r>
      <w:r w:rsidR="00201971">
        <w:rPr>
          <w:rFonts w:eastAsiaTheme="minorEastAsia" w:hint="eastAsia"/>
          <w:spacing w:val="20"/>
        </w:rPr>
        <w:t>＞</w:t>
      </w:r>
      <w:proofErr w:type="gramStart"/>
      <w:r w:rsidRPr="00783237">
        <w:rPr>
          <w:rFonts w:eastAsiaTheme="minorEastAsia" w:hint="eastAsia"/>
          <w:spacing w:val="20"/>
        </w:rPr>
        <w:t>丁烷</w:t>
      </w:r>
      <w:r w:rsidR="00201971">
        <w:rPr>
          <w:rFonts w:eastAsiaTheme="minorEastAsia" w:hint="eastAsia"/>
          <w:spacing w:val="20"/>
        </w:rPr>
        <w:t>＞</w:t>
      </w:r>
      <w:r w:rsidRPr="00783237">
        <w:rPr>
          <w:rFonts w:eastAsiaTheme="minorEastAsia" w:hint="eastAsia"/>
          <w:spacing w:val="20"/>
        </w:rPr>
        <w:t>戊烷</w:t>
      </w:r>
      <w:proofErr w:type="gramEnd"/>
    </w:p>
    <w:p w14:paraId="1D9E31A0" w14:textId="68C0FA6B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(C)</w:t>
      </w:r>
      <w:proofErr w:type="gramStart"/>
      <w:r w:rsidRPr="00783237">
        <w:rPr>
          <w:rFonts w:eastAsiaTheme="minorEastAsia" w:hint="eastAsia"/>
          <w:spacing w:val="20"/>
        </w:rPr>
        <w:t>每克烷類</w:t>
      </w:r>
      <w:proofErr w:type="gramEnd"/>
      <w:r w:rsidRPr="00783237">
        <w:rPr>
          <w:rFonts w:eastAsiaTheme="minorEastAsia" w:hint="eastAsia"/>
          <w:spacing w:val="20"/>
        </w:rPr>
        <w:t>燃燒釋出熱量皆大於</w:t>
      </w:r>
      <w:r w:rsidRPr="00783237">
        <w:rPr>
          <w:rFonts w:eastAsiaTheme="minorEastAsia" w:hint="eastAsia"/>
          <w:spacing w:val="20"/>
        </w:rPr>
        <w:t>50</w:t>
      </w:r>
      <w:r w:rsidRPr="00783237">
        <w:rPr>
          <w:rFonts w:eastAsiaTheme="minorEastAsia" w:hint="eastAsia"/>
          <w:spacing w:val="20"/>
        </w:rPr>
        <w:t>千焦耳</w:t>
      </w:r>
    </w:p>
    <w:p w14:paraId="58E2974C" w14:textId="4E53CFFC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(D)</w:t>
      </w:r>
      <w:r w:rsidRPr="00783237">
        <w:rPr>
          <w:rFonts w:eastAsiaTheme="minorEastAsia" w:hint="eastAsia"/>
          <w:spacing w:val="20"/>
        </w:rPr>
        <w:t>燃燒</w:t>
      </w:r>
      <w:r w:rsidRPr="00783237">
        <w:rPr>
          <w:rFonts w:eastAsiaTheme="minorEastAsia" w:hint="eastAsia"/>
          <w:spacing w:val="20"/>
        </w:rPr>
        <w:t>2</w:t>
      </w:r>
      <w:r w:rsidRPr="00783237">
        <w:rPr>
          <w:rFonts w:eastAsiaTheme="minorEastAsia" w:hint="eastAsia"/>
          <w:spacing w:val="20"/>
        </w:rPr>
        <w:t>莫耳甲烷比燃燒</w:t>
      </w:r>
      <w:r w:rsidRPr="00783237">
        <w:rPr>
          <w:rFonts w:eastAsiaTheme="minorEastAsia" w:hint="eastAsia"/>
          <w:spacing w:val="20"/>
        </w:rPr>
        <w:t>1</w:t>
      </w:r>
      <w:r w:rsidRPr="00783237">
        <w:rPr>
          <w:rFonts w:eastAsiaTheme="minorEastAsia" w:hint="eastAsia"/>
          <w:spacing w:val="20"/>
        </w:rPr>
        <w:t>莫耳乙烷，所釋出的熱量要少</w:t>
      </w:r>
    </w:p>
    <w:p w14:paraId="07D33197" w14:textId="427843DE" w:rsidR="00F45DFE" w:rsidRPr="00783237" w:rsidRDefault="00F45DFE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/>
          <w:spacing w:val="20"/>
        </w:rPr>
        <w:t>(E)</w:t>
      </w:r>
      <w:r w:rsidRPr="00783237">
        <w:rPr>
          <w:rFonts w:eastAsiaTheme="minorEastAsia" w:hint="eastAsia"/>
          <w:spacing w:val="20"/>
        </w:rPr>
        <w:t>由表</w:t>
      </w:r>
      <w:r w:rsidR="00943B06" w:rsidRPr="00783237">
        <w:rPr>
          <w:rFonts w:eastAsiaTheme="minorEastAsia"/>
          <w:spacing w:val="20"/>
        </w:rPr>
        <w:t>3</w:t>
      </w:r>
      <w:r w:rsidRPr="00783237">
        <w:rPr>
          <w:rFonts w:eastAsiaTheme="minorEastAsia" w:hint="eastAsia"/>
          <w:spacing w:val="20"/>
        </w:rPr>
        <w:t>資料，可以推測己烷的莫耳</w:t>
      </w:r>
      <w:proofErr w:type="gramStart"/>
      <w:r w:rsidRPr="00783237">
        <w:rPr>
          <w:rFonts w:eastAsiaTheme="minorEastAsia" w:hint="eastAsia"/>
          <w:spacing w:val="20"/>
        </w:rPr>
        <w:t>燃燒熱約為</w:t>
      </w:r>
      <w:proofErr w:type="gramEnd"/>
      <w:r w:rsidRPr="00783237">
        <w:rPr>
          <w:rFonts w:eastAsiaTheme="minorEastAsia" w:hint="eastAsia"/>
          <w:spacing w:val="20"/>
        </w:rPr>
        <w:t>6200</w:t>
      </w:r>
      <w:r w:rsidR="00AE3A14" w:rsidRPr="00783237">
        <w:rPr>
          <w:rFonts w:eastAsiaTheme="minorEastAsia" w:hint="eastAsia"/>
          <w:spacing w:val="20"/>
        </w:rPr>
        <w:t>（</w:t>
      </w:r>
      <w:proofErr w:type="gramStart"/>
      <w:r w:rsidRPr="00783237">
        <w:rPr>
          <w:rFonts w:eastAsiaTheme="minorEastAsia" w:hint="eastAsia"/>
          <w:spacing w:val="20"/>
        </w:rPr>
        <w:t>千焦耳</w:t>
      </w:r>
      <w:proofErr w:type="gramEnd"/>
      <w:r w:rsidRPr="00783237">
        <w:rPr>
          <w:rFonts w:eastAsiaTheme="minorEastAsia" w:hint="eastAsia"/>
          <w:spacing w:val="20"/>
        </w:rPr>
        <w:t>/</w:t>
      </w:r>
      <w:r w:rsidRPr="00783237">
        <w:rPr>
          <w:rFonts w:eastAsiaTheme="minorEastAsia" w:hint="eastAsia"/>
          <w:spacing w:val="20"/>
        </w:rPr>
        <w:t>莫耳</w:t>
      </w:r>
      <w:r w:rsidR="00AE3A14" w:rsidRPr="00783237">
        <w:rPr>
          <w:rFonts w:eastAsiaTheme="minorEastAsia" w:hint="eastAsia"/>
          <w:spacing w:val="20"/>
        </w:rPr>
        <w:t>）</w:t>
      </w:r>
    </w:p>
    <w:p w14:paraId="4F223DBE" w14:textId="658AA877" w:rsidR="00F45DFE" w:rsidRPr="00884B69" w:rsidRDefault="002A4377" w:rsidP="00FF1460">
      <w:pPr>
        <w:spacing w:beforeLines="25" w:before="60"/>
        <w:ind w:left="1040" w:hangingChars="400" w:hanging="104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56.</w:t>
      </w:r>
      <w:r w:rsidR="00FF1460" w:rsidRPr="00FF1460">
        <w:rPr>
          <w:rFonts w:eastAsia="新細明體" w:hint="eastAsia"/>
          <w:spacing w:val="-24"/>
          <w:sz w:val="22"/>
          <w:szCs w:val="22"/>
        </w:rPr>
        <w:t xml:space="preserve"> </w:t>
      </w:r>
      <w:r w:rsidR="00FF1460">
        <w:rPr>
          <w:rFonts w:eastAsia="新細明體" w:hint="eastAsia"/>
          <w:spacing w:val="20"/>
          <w:sz w:val="22"/>
          <w:szCs w:val="22"/>
        </w:rPr>
        <w:t>（</w:t>
      </w:r>
      <w:r w:rsidR="00F45DFE" w:rsidRPr="00884B69">
        <w:rPr>
          <w:rFonts w:eastAsia="新細明體" w:hint="eastAsia"/>
          <w:spacing w:val="20"/>
          <w:sz w:val="22"/>
          <w:szCs w:val="22"/>
        </w:rPr>
        <w:t>a</w:t>
      </w:r>
      <w:r w:rsidR="00FF1460">
        <w:rPr>
          <w:rFonts w:eastAsia="新細明體" w:hint="eastAsia"/>
          <w:spacing w:val="20"/>
          <w:sz w:val="22"/>
          <w:szCs w:val="22"/>
        </w:rPr>
        <w:t>）</w:t>
      </w:r>
      <w:r w:rsidR="00FF1460">
        <w:rPr>
          <w:rFonts w:eastAsia="新細明體"/>
          <w:spacing w:val="20"/>
          <w:sz w:val="22"/>
          <w:szCs w:val="22"/>
        </w:rPr>
        <w:tab/>
      </w:r>
      <w:r w:rsidR="00970C04">
        <w:rPr>
          <w:rFonts w:eastAsia="新細明體" w:hint="eastAsia"/>
          <w:spacing w:val="20"/>
          <w:sz w:val="22"/>
          <w:szCs w:val="22"/>
        </w:rPr>
        <w:t>根據表</w:t>
      </w:r>
      <w:r w:rsidR="00970C04">
        <w:rPr>
          <w:rFonts w:eastAsia="新細明體" w:hint="eastAsia"/>
          <w:spacing w:val="20"/>
          <w:sz w:val="22"/>
          <w:szCs w:val="22"/>
        </w:rPr>
        <w:t>3</w:t>
      </w:r>
      <w:r w:rsidR="00970C04">
        <w:rPr>
          <w:rFonts w:eastAsia="新細明體" w:hint="eastAsia"/>
          <w:spacing w:val="20"/>
          <w:sz w:val="22"/>
          <w:szCs w:val="22"/>
        </w:rPr>
        <w:t>，</w:t>
      </w:r>
      <w:r w:rsidR="00F45DFE" w:rsidRPr="00884B69">
        <w:rPr>
          <w:rFonts w:eastAsia="新細明體" w:hint="eastAsia"/>
          <w:spacing w:val="20"/>
          <w:sz w:val="22"/>
          <w:szCs w:val="22"/>
        </w:rPr>
        <w:t>試推測丙烷的分子式為何？並計算其分子量為何？</w:t>
      </w:r>
      <w:r w:rsidR="00AE3A14" w:rsidRPr="00884B69">
        <w:rPr>
          <w:rFonts w:eastAsia="新細明體" w:hint="eastAsia"/>
          <w:spacing w:val="20"/>
          <w:sz w:val="22"/>
          <w:szCs w:val="22"/>
        </w:rPr>
        <w:t>（</w:t>
      </w:r>
      <w:r w:rsidR="00F45DFE" w:rsidRPr="00884B69">
        <w:rPr>
          <w:rFonts w:eastAsia="新細明體"/>
          <w:spacing w:val="20"/>
          <w:sz w:val="22"/>
          <w:szCs w:val="22"/>
        </w:rPr>
        <w:t>2</w:t>
      </w:r>
      <w:r w:rsidR="00F45DFE" w:rsidRPr="00884B69">
        <w:rPr>
          <w:rFonts w:eastAsia="新細明體" w:hint="eastAsia"/>
          <w:spacing w:val="20"/>
          <w:sz w:val="22"/>
          <w:szCs w:val="22"/>
        </w:rPr>
        <w:t>分</w:t>
      </w:r>
      <w:r w:rsidR="00AE3A14" w:rsidRPr="00884B69">
        <w:rPr>
          <w:rFonts w:eastAsia="新細明體" w:hint="eastAsia"/>
          <w:spacing w:val="20"/>
          <w:sz w:val="22"/>
          <w:szCs w:val="22"/>
        </w:rPr>
        <w:t>）</w:t>
      </w:r>
    </w:p>
    <w:p w14:paraId="39B34D9E" w14:textId="5E0EBE01" w:rsidR="002A4377" w:rsidRPr="00FF1460" w:rsidRDefault="00FF1460" w:rsidP="00970C04">
      <w:pPr>
        <w:adjustRightInd/>
        <w:spacing w:beforeLines="25" w:before="60"/>
        <w:ind w:leftChars="165" w:left="1059" w:hangingChars="255" w:hanging="663"/>
        <w:jc w:val="both"/>
        <w:textAlignment w:val="auto"/>
        <w:rPr>
          <w:rFonts w:eastAsia="新細明體"/>
          <w:spacing w:val="20"/>
          <w:sz w:val="22"/>
          <w:szCs w:val="22"/>
        </w:rPr>
      </w:pPr>
      <w:r w:rsidRPr="00FF1460">
        <w:rPr>
          <w:rFonts w:eastAsia="新細明體" w:hint="eastAsia"/>
          <w:spacing w:val="20"/>
          <w:sz w:val="22"/>
          <w:szCs w:val="22"/>
        </w:rPr>
        <w:t>（</w:t>
      </w:r>
      <w:r w:rsidR="00F45DFE" w:rsidRPr="00FF1460">
        <w:rPr>
          <w:rFonts w:eastAsia="新細明體"/>
          <w:spacing w:val="20"/>
          <w:sz w:val="22"/>
          <w:szCs w:val="22"/>
        </w:rPr>
        <w:t>b</w:t>
      </w:r>
      <w:r w:rsidRPr="00FF1460">
        <w:rPr>
          <w:rFonts w:eastAsia="新細明體" w:hint="eastAsia"/>
          <w:spacing w:val="20"/>
          <w:sz w:val="22"/>
          <w:szCs w:val="22"/>
        </w:rPr>
        <w:t>）</w:t>
      </w:r>
      <w:r w:rsidR="00AE3A14" w:rsidRPr="00FF1460">
        <w:rPr>
          <w:rFonts w:eastAsia="新細明體"/>
          <w:spacing w:val="20"/>
          <w:sz w:val="22"/>
          <w:szCs w:val="22"/>
        </w:rPr>
        <w:tab/>
      </w:r>
      <w:r w:rsidR="00970C04" w:rsidRPr="003B10CE">
        <w:rPr>
          <w:rFonts w:eastAsia="新細明體" w:hint="eastAsia"/>
          <w:spacing w:val="16"/>
          <w:sz w:val="22"/>
          <w:szCs w:val="22"/>
        </w:rPr>
        <w:t>假設莫耳</w:t>
      </w:r>
      <w:r w:rsidR="001F1B5B" w:rsidRPr="003B10CE">
        <w:rPr>
          <w:rFonts w:eastAsia="新細明體" w:hint="eastAsia"/>
          <w:spacing w:val="16"/>
          <w:sz w:val="22"/>
          <w:szCs w:val="22"/>
        </w:rPr>
        <w:t>燃</w:t>
      </w:r>
      <w:r w:rsidR="00970C04" w:rsidRPr="003B10CE">
        <w:rPr>
          <w:rFonts w:eastAsia="新細明體" w:hint="eastAsia"/>
          <w:spacing w:val="16"/>
          <w:sz w:val="22"/>
          <w:szCs w:val="22"/>
        </w:rPr>
        <w:t>燒熱與</w:t>
      </w:r>
      <w:proofErr w:type="gramStart"/>
      <w:r w:rsidR="00970C04" w:rsidRPr="003B10CE">
        <w:rPr>
          <w:rFonts w:eastAsia="新細明體" w:hint="eastAsia"/>
          <w:spacing w:val="16"/>
          <w:sz w:val="22"/>
          <w:szCs w:val="22"/>
        </w:rPr>
        <w:t>烷類碳數</w:t>
      </w:r>
      <w:proofErr w:type="gramEnd"/>
      <w:r w:rsidR="00970C04" w:rsidRPr="003B10CE">
        <w:rPr>
          <w:rFonts w:eastAsia="新細明體" w:hint="eastAsia"/>
          <w:spacing w:val="16"/>
          <w:sz w:val="22"/>
          <w:szCs w:val="22"/>
        </w:rPr>
        <w:t>大致呈線性關係，</w:t>
      </w:r>
      <w:r w:rsidR="00F45DFE" w:rsidRPr="003B10CE">
        <w:rPr>
          <w:rFonts w:eastAsia="新細明體" w:hint="eastAsia"/>
          <w:spacing w:val="16"/>
          <w:sz w:val="22"/>
          <w:szCs w:val="22"/>
        </w:rPr>
        <w:t>試列式推算丙烷的莫耳燃燒熱</w:t>
      </w:r>
      <w:r w:rsidR="00F45DFE" w:rsidRPr="00FF1460">
        <w:rPr>
          <w:rFonts w:eastAsia="新細明體" w:hint="eastAsia"/>
          <w:spacing w:val="20"/>
          <w:sz w:val="22"/>
          <w:szCs w:val="22"/>
        </w:rPr>
        <w:t>的數值為何？</w:t>
      </w:r>
      <w:proofErr w:type="gramStart"/>
      <w:r w:rsidR="00F45DFE" w:rsidRPr="00FF1460">
        <w:rPr>
          <w:rFonts w:eastAsia="新細明體" w:hint="eastAsia"/>
          <w:spacing w:val="20"/>
          <w:sz w:val="22"/>
          <w:szCs w:val="22"/>
        </w:rPr>
        <w:t>（</w:t>
      </w:r>
      <w:proofErr w:type="gramEnd"/>
      <w:r w:rsidR="00F45DFE" w:rsidRPr="00FF1460">
        <w:rPr>
          <w:rFonts w:eastAsia="新細明體" w:hint="eastAsia"/>
          <w:spacing w:val="20"/>
          <w:sz w:val="22"/>
          <w:szCs w:val="22"/>
        </w:rPr>
        <w:t>單位：</w:t>
      </w:r>
      <w:proofErr w:type="gramStart"/>
      <w:r w:rsidR="00F45DFE" w:rsidRPr="00FF1460">
        <w:rPr>
          <w:rFonts w:eastAsia="新細明體" w:hint="eastAsia"/>
          <w:spacing w:val="20"/>
          <w:sz w:val="22"/>
          <w:szCs w:val="22"/>
        </w:rPr>
        <w:t>千焦耳</w:t>
      </w:r>
      <w:proofErr w:type="gramEnd"/>
      <w:r w:rsidR="00F45DFE" w:rsidRPr="00FF1460">
        <w:rPr>
          <w:rFonts w:eastAsia="新細明體" w:hint="eastAsia"/>
          <w:spacing w:val="20"/>
          <w:sz w:val="22"/>
          <w:szCs w:val="22"/>
        </w:rPr>
        <w:t>/</w:t>
      </w:r>
      <w:r w:rsidR="00F45DFE" w:rsidRPr="00FF1460">
        <w:rPr>
          <w:rFonts w:eastAsia="新細明體" w:hint="eastAsia"/>
          <w:spacing w:val="20"/>
          <w:sz w:val="22"/>
          <w:szCs w:val="22"/>
        </w:rPr>
        <w:t>莫耳</w:t>
      </w:r>
      <w:proofErr w:type="gramStart"/>
      <w:r w:rsidR="00F45DFE" w:rsidRPr="00FF1460">
        <w:rPr>
          <w:rFonts w:eastAsia="新細明體" w:hint="eastAsia"/>
          <w:spacing w:val="20"/>
          <w:sz w:val="22"/>
          <w:szCs w:val="22"/>
        </w:rPr>
        <w:t>）</w:t>
      </w:r>
      <w:proofErr w:type="gramEnd"/>
      <w:r w:rsidR="00F45DFE" w:rsidRPr="00FF1460">
        <w:rPr>
          <w:rFonts w:eastAsia="新細明體" w:hint="eastAsia"/>
          <w:spacing w:val="20"/>
          <w:sz w:val="22"/>
          <w:szCs w:val="22"/>
        </w:rPr>
        <w:t>（</w:t>
      </w:r>
      <w:r w:rsidR="00F45DFE" w:rsidRPr="00FF1460">
        <w:rPr>
          <w:rFonts w:eastAsia="新細明體"/>
          <w:spacing w:val="20"/>
          <w:sz w:val="22"/>
          <w:szCs w:val="22"/>
        </w:rPr>
        <w:t>2</w:t>
      </w:r>
      <w:r w:rsidR="00F45DFE" w:rsidRPr="00FF1460">
        <w:rPr>
          <w:rFonts w:eastAsia="新細明體" w:hint="eastAsia"/>
          <w:spacing w:val="20"/>
          <w:sz w:val="22"/>
          <w:szCs w:val="22"/>
        </w:rPr>
        <w:t>分）</w:t>
      </w:r>
    </w:p>
    <w:p w14:paraId="450641F5" w14:textId="78293C79" w:rsidR="002A4377" w:rsidRPr="00884B69" w:rsidRDefault="002A4377" w:rsidP="00884B69">
      <w:pPr>
        <w:spacing w:beforeLines="25" w:before="60"/>
        <w:ind w:left="390" w:hangingChars="150" w:hanging="390"/>
        <w:jc w:val="both"/>
        <w:rPr>
          <w:rFonts w:eastAsia="新細明體"/>
          <w:spacing w:val="20"/>
          <w:sz w:val="22"/>
          <w:szCs w:val="22"/>
        </w:rPr>
      </w:pPr>
      <w:r w:rsidRPr="00884B69">
        <w:rPr>
          <w:rFonts w:eastAsia="新細明體"/>
          <w:spacing w:val="20"/>
          <w:sz w:val="22"/>
          <w:szCs w:val="22"/>
        </w:rPr>
        <w:t>57.</w:t>
      </w:r>
      <w:r w:rsidRPr="00884B69">
        <w:rPr>
          <w:rFonts w:eastAsia="新細明體"/>
          <w:spacing w:val="20"/>
          <w:sz w:val="22"/>
          <w:szCs w:val="22"/>
        </w:rPr>
        <w:tab/>
      </w:r>
      <w:r w:rsidR="00FC78D4" w:rsidRPr="001F1B5B">
        <w:rPr>
          <w:rFonts w:eastAsia="新細明體" w:hint="eastAsia"/>
          <w:spacing w:val="22"/>
          <w:sz w:val="22"/>
          <w:szCs w:val="22"/>
        </w:rPr>
        <w:t>關於液化天然氣與液化石油氣完全燃燒的敘述</w:t>
      </w:r>
      <w:r w:rsidR="00FC78D4" w:rsidRPr="001F1B5B">
        <w:rPr>
          <w:rFonts w:eastAsia="新細明體"/>
          <w:spacing w:val="22"/>
          <w:sz w:val="22"/>
          <w:szCs w:val="22"/>
        </w:rPr>
        <w:t>，</w:t>
      </w:r>
      <w:r w:rsidR="00E7516F" w:rsidRPr="001F1B5B">
        <w:rPr>
          <w:rFonts w:eastAsia="新細明體" w:hint="eastAsia"/>
          <w:spacing w:val="22"/>
          <w:sz w:val="22"/>
          <w:szCs w:val="22"/>
        </w:rPr>
        <w:t>下列</w:t>
      </w:r>
      <w:r w:rsidR="00FC78D4" w:rsidRPr="001F1B5B">
        <w:rPr>
          <w:rFonts w:eastAsia="新細明體" w:hint="eastAsia"/>
          <w:spacing w:val="22"/>
          <w:sz w:val="22"/>
          <w:szCs w:val="22"/>
        </w:rPr>
        <w:t>哪些正確？</w:t>
      </w:r>
      <w:r w:rsidR="00884B69" w:rsidRPr="001F1B5B">
        <w:rPr>
          <w:rFonts w:eastAsia="新細明體" w:hint="eastAsia"/>
          <w:spacing w:val="22"/>
          <w:sz w:val="22"/>
          <w:szCs w:val="22"/>
        </w:rPr>
        <w:t>（</w:t>
      </w:r>
      <w:r w:rsidR="00FC78D4" w:rsidRPr="001F1B5B">
        <w:rPr>
          <w:rFonts w:eastAsia="新細明體" w:hint="eastAsia"/>
          <w:spacing w:val="22"/>
          <w:sz w:val="22"/>
          <w:szCs w:val="22"/>
        </w:rPr>
        <w:t>不考慮市售</w:t>
      </w:r>
      <w:r w:rsidR="00FC78D4" w:rsidRPr="00884B69">
        <w:rPr>
          <w:rFonts w:eastAsia="新細明體" w:hint="eastAsia"/>
          <w:spacing w:val="20"/>
          <w:sz w:val="22"/>
          <w:szCs w:val="22"/>
        </w:rPr>
        <w:t>液化天然氣與液化石油氣含有的其他雜質</w:t>
      </w:r>
      <w:r w:rsidR="00884B69">
        <w:rPr>
          <w:rFonts w:eastAsia="新細明體" w:hint="eastAsia"/>
          <w:spacing w:val="20"/>
          <w:sz w:val="22"/>
          <w:szCs w:val="22"/>
        </w:rPr>
        <w:t>）</w:t>
      </w:r>
      <w:r w:rsidR="00FC78D4" w:rsidRPr="00884B69">
        <w:rPr>
          <w:rFonts w:eastAsia="新細明體" w:hint="eastAsia"/>
          <w:spacing w:val="20"/>
          <w:sz w:val="22"/>
          <w:szCs w:val="22"/>
        </w:rPr>
        <w:t>（應選</w:t>
      </w:r>
      <w:r w:rsidR="00FC78D4" w:rsidRPr="00884B69">
        <w:rPr>
          <w:rFonts w:eastAsia="新細明體" w:hint="eastAsia"/>
          <w:spacing w:val="20"/>
          <w:sz w:val="22"/>
          <w:szCs w:val="22"/>
        </w:rPr>
        <w:t>2</w:t>
      </w:r>
      <w:r w:rsidR="00FC78D4" w:rsidRPr="00884B69">
        <w:rPr>
          <w:rFonts w:eastAsia="新細明體" w:hint="eastAsia"/>
          <w:spacing w:val="20"/>
          <w:sz w:val="22"/>
          <w:szCs w:val="22"/>
        </w:rPr>
        <w:t>項）</w:t>
      </w:r>
    </w:p>
    <w:p w14:paraId="73C2A718" w14:textId="66A559FC" w:rsidR="00FC78D4" w:rsidRPr="00783237" w:rsidRDefault="00FC78D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(A)</w:t>
      </w:r>
      <w:r w:rsidR="00B4429D" w:rsidRPr="00B4429D">
        <w:rPr>
          <w:position w:val="-10"/>
        </w:rPr>
        <w:object w:dxaOrig="2680" w:dyaOrig="320" w14:anchorId="1564F137">
          <v:shape id="_x0000_i1148" type="#_x0000_t75" style="width:133pt;height:16pt" o:ole="">
            <v:imagedata r:id="rId321" o:title=""/>
          </v:shape>
          <o:OLEObject Type="Embed" ProgID="Equation.DSMT4" ShapeID="_x0000_i1148" DrawAspect="Content" ObjectID="_1804068211" r:id="rId322"/>
        </w:object>
      </w:r>
      <w:r w:rsidRPr="00783237">
        <w:rPr>
          <w:rFonts w:eastAsiaTheme="minorEastAsia" w:hint="eastAsia"/>
          <w:spacing w:val="20"/>
        </w:rPr>
        <w:t>是液化天然氣完全燃燒的平衡反應式</w:t>
      </w:r>
    </w:p>
    <w:p w14:paraId="0D913071" w14:textId="040E3D8C" w:rsidR="00FC78D4" w:rsidRPr="00783237" w:rsidRDefault="00FC78D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(B)</w:t>
      </w:r>
      <w:r w:rsidRPr="00783237">
        <w:rPr>
          <w:rFonts w:eastAsiaTheme="minorEastAsia" w:hint="eastAsia"/>
          <w:spacing w:val="20"/>
        </w:rPr>
        <w:t>假設液化石油氣含有等莫耳數的丙烷與丁烷。完全燃燒</w:t>
      </w:r>
      <w:r w:rsidRPr="00783237">
        <w:rPr>
          <w:rFonts w:eastAsiaTheme="minorEastAsia"/>
          <w:spacing w:val="20"/>
        </w:rPr>
        <w:t>100</w:t>
      </w:r>
      <w:r w:rsidRPr="00783237">
        <w:rPr>
          <w:rFonts w:eastAsiaTheme="minorEastAsia" w:hint="eastAsia"/>
          <w:spacing w:val="20"/>
        </w:rPr>
        <w:t>克的液化石油氣釋出的總熱量，一半來自丙烷，另一半來自丁烷</w:t>
      </w:r>
    </w:p>
    <w:p w14:paraId="15FC281C" w14:textId="315BD709" w:rsidR="00FC78D4" w:rsidRPr="00783237" w:rsidRDefault="00FC78D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(C)1</w:t>
      </w:r>
      <w:r w:rsidRPr="00783237">
        <w:rPr>
          <w:rFonts w:eastAsiaTheme="minorEastAsia" w:hint="eastAsia"/>
          <w:spacing w:val="20"/>
        </w:rPr>
        <w:t>克液化天然氣與</w:t>
      </w:r>
      <w:r w:rsidRPr="00783237">
        <w:rPr>
          <w:rFonts w:eastAsiaTheme="minorEastAsia" w:hint="eastAsia"/>
          <w:spacing w:val="20"/>
        </w:rPr>
        <w:t>1</w:t>
      </w:r>
      <w:r w:rsidRPr="00783237">
        <w:rPr>
          <w:rFonts w:eastAsiaTheme="minorEastAsia" w:hint="eastAsia"/>
          <w:spacing w:val="20"/>
        </w:rPr>
        <w:t>克液化石油氣完全燃燒，所需氧氣的莫耳數相同</w:t>
      </w:r>
    </w:p>
    <w:p w14:paraId="059B7179" w14:textId="03E45F79" w:rsidR="00FC78D4" w:rsidRPr="00783237" w:rsidRDefault="00FC78D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(D)1</w:t>
      </w:r>
      <w:r w:rsidRPr="00783237">
        <w:rPr>
          <w:rFonts w:eastAsiaTheme="minorEastAsia" w:hint="eastAsia"/>
          <w:spacing w:val="20"/>
        </w:rPr>
        <w:t>克液化天然氣與</w:t>
      </w:r>
      <w:r w:rsidRPr="00783237">
        <w:rPr>
          <w:rFonts w:eastAsiaTheme="minorEastAsia" w:hint="eastAsia"/>
          <w:spacing w:val="20"/>
        </w:rPr>
        <w:t>1</w:t>
      </w:r>
      <w:r w:rsidRPr="00783237">
        <w:rPr>
          <w:rFonts w:eastAsiaTheme="minorEastAsia" w:hint="eastAsia"/>
          <w:spacing w:val="20"/>
        </w:rPr>
        <w:t>克液化石油氣完全燃燒，會產生相同莫耳數的水</w:t>
      </w:r>
    </w:p>
    <w:p w14:paraId="490A72CC" w14:textId="02FB75D7" w:rsidR="002A4377" w:rsidRPr="00783237" w:rsidRDefault="00FC78D4" w:rsidP="00783237">
      <w:pPr>
        <w:pStyle w:val="TIT1"/>
        <w:spacing w:beforeLines="0" w:before="0"/>
        <w:ind w:leftChars="165" w:left="747" w:hangingChars="135" w:hanging="351"/>
        <w:rPr>
          <w:rFonts w:eastAsiaTheme="minorEastAsia"/>
          <w:spacing w:val="20"/>
        </w:rPr>
      </w:pPr>
      <w:r w:rsidRPr="00783237">
        <w:rPr>
          <w:rFonts w:eastAsiaTheme="minorEastAsia" w:hint="eastAsia"/>
          <w:spacing w:val="20"/>
        </w:rPr>
        <w:t>(E)</w:t>
      </w:r>
      <w:r w:rsidRPr="00783237">
        <w:rPr>
          <w:rFonts w:eastAsiaTheme="minorEastAsia"/>
          <w:spacing w:val="20"/>
        </w:rPr>
        <w:t>在</w:t>
      </w:r>
      <w:r w:rsidRPr="00783237">
        <w:rPr>
          <w:rFonts w:eastAsiaTheme="minorEastAsia" w:hint="eastAsia"/>
          <w:spacing w:val="20"/>
        </w:rPr>
        <w:t>釋出</w:t>
      </w:r>
      <w:r w:rsidRPr="00783237">
        <w:rPr>
          <w:rFonts w:eastAsiaTheme="minorEastAsia" w:hint="eastAsia"/>
          <w:spacing w:val="20"/>
        </w:rPr>
        <w:t>3500</w:t>
      </w:r>
      <w:r w:rsidRPr="00783237">
        <w:rPr>
          <w:rFonts w:eastAsiaTheme="minorEastAsia" w:hint="eastAsia"/>
          <w:spacing w:val="20"/>
        </w:rPr>
        <w:t>千焦耳的</w:t>
      </w:r>
      <w:r w:rsidRPr="00783237">
        <w:rPr>
          <w:rFonts w:eastAsiaTheme="minorEastAsia"/>
          <w:spacing w:val="20"/>
        </w:rPr>
        <w:t>條件下，</w:t>
      </w:r>
      <w:r w:rsidRPr="00783237">
        <w:rPr>
          <w:rFonts w:eastAsiaTheme="minorEastAsia" w:hint="eastAsia"/>
          <w:spacing w:val="20"/>
        </w:rPr>
        <w:t>分別使用液化天然氣</w:t>
      </w:r>
      <w:r w:rsidRPr="00783237">
        <w:rPr>
          <w:rFonts w:eastAsiaTheme="minorEastAsia"/>
          <w:spacing w:val="20"/>
        </w:rPr>
        <w:t>和</w:t>
      </w:r>
      <w:r w:rsidRPr="00783237">
        <w:rPr>
          <w:rFonts w:eastAsiaTheme="minorEastAsia" w:hint="eastAsia"/>
          <w:spacing w:val="20"/>
        </w:rPr>
        <w:t>液化石油氣</w:t>
      </w:r>
      <w:r w:rsidRPr="00783237">
        <w:rPr>
          <w:rFonts w:eastAsiaTheme="minorEastAsia"/>
          <w:spacing w:val="20"/>
        </w:rPr>
        <w:t>完全燃燒</w:t>
      </w:r>
      <w:r w:rsidRPr="00783237">
        <w:rPr>
          <w:rFonts w:eastAsiaTheme="minorEastAsia" w:hint="eastAsia"/>
          <w:spacing w:val="20"/>
        </w:rPr>
        <w:t>，液化天然氣會產生較少莫耳數的二氧化碳</w:t>
      </w:r>
    </w:p>
    <w:sectPr w:rsidR="002A4377" w:rsidRPr="00783237" w:rsidSect="00457764">
      <w:headerReference w:type="even" r:id="rId323"/>
      <w:headerReference w:type="default" r:id="rId324"/>
      <w:footerReference w:type="even" r:id="rId325"/>
      <w:footerReference w:type="default" r:id="rId326"/>
      <w:pgSz w:w="11907" w:h="16840" w:code="9"/>
      <w:pgMar w:top="1701" w:right="1276" w:bottom="1134" w:left="1276" w:header="851" w:footer="851" w:gutter="0"/>
      <w:pgNumType w:start="0"/>
      <w:cols w:space="425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4F785" w14:textId="77777777" w:rsidR="00FD2A17" w:rsidRDefault="00FD2A17">
      <w:r>
        <w:separator/>
      </w:r>
    </w:p>
  </w:endnote>
  <w:endnote w:type="continuationSeparator" w:id="0">
    <w:p w14:paraId="235CD308" w14:textId="77777777" w:rsidR="00FD2A17" w:rsidRDefault="00FD2A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文鼎中黑">
    <w:altName w:val="細明體"/>
    <w:charset w:val="88"/>
    <w:family w:val="modern"/>
    <w:pitch w:val="fixed"/>
    <w:sig w:usb0="00001F41" w:usb1="28091800" w:usb2="00000010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全真楷書">
    <w:altName w:val="細明體"/>
    <w:charset w:val="88"/>
    <w:family w:val="modern"/>
    <w:pitch w:val="fixed"/>
    <w:sig w:usb0="00000001" w:usb1="08080000" w:usb2="00000010" w:usb3="00000000" w:csb0="001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FMingMedium-B5">
    <w:altName w:val="細明體"/>
    <w:panose1 w:val="00000000000000000000"/>
    <w:charset w:val="88"/>
    <w:family w:val="modern"/>
    <w:notTrueType/>
    <w:pitch w:val="default"/>
    <w:sig w:usb0="00000001" w:usb1="08080000" w:usb2="00000010" w:usb3="00000000" w:csb0="00100000" w:csb1="00000000"/>
  </w:font>
  <w:font w:name="華康仿宋體W4(P)">
    <w:altName w:val="新細明體"/>
    <w:charset w:val="88"/>
    <w:family w:val="roman"/>
    <w:pitch w:val="variable"/>
    <w:sig w:usb0="00000000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E2E18" w14:textId="073563AD" w:rsidR="00E63684" w:rsidRDefault="00E63684" w:rsidP="00D36D03">
    <w:pPr>
      <w:tabs>
        <w:tab w:val="right" w:pos="9360"/>
      </w:tabs>
      <w:rPr>
        <w:sz w:val="22"/>
      </w:rPr>
    </w:pPr>
    <w:r>
      <w:rPr>
        <w:rFonts w:eastAsia="標楷體"/>
        <w:color w:val="000000"/>
        <w:kern w:val="2"/>
        <w:sz w:val="18"/>
        <w:szCs w:val="22"/>
      </w:rPr>
      <w:tab/>
    </w:r>
    <w:r>
      <w:rPr>
        <w:sz w:val="22"/>
      </w:rPr>
      <w:t xml:space="preserve">- </w:t>
    </w:r>
    <w:r>
      <w:rPr>
        <w:sz w:val="22"/>
      </w:rPr>
      <w:fldChar w:fldCharType="begin"/>
    </w:r>
    <w:r>
      <w:rPr>
        <w:sz w:val="22"/>
      </w:rPr>
      <w:instrText>PAGE</w:instrText>
    </w:r>
    <w:r>
      <w:rPr>
        <w:sz w:val="22"/>
      </w:rPr>
      <w:fldChar w:fldCharType="separate"/>
    </w:r>
    <w:r>
      <w:rPr>
        <w:noProof/>
        <w:sz w:val="22"/>
      </w:rPr>
      <w:t>14</w:t>
    </w:r>
    <w:r>
      <w:rPr>
        <w:sz w:val="22"/>
      </w:rPr>
      <w:fldChar w:fldCharType="end"/>
    </w:r>
    <w:r>
      <w:rPr>
        <w:sz w:val="22"/>
      </w:rPr>
      <w:t xml:space="preserve"> 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45ED9" w14:textId="69E3F0BF" w:rsidR="00E63684" w:rsidRPr="00D36D03" w:rsidRDefault="00E63684" w:rsidP="00D36D03">
    <w:pPr>
      <w:tabs>
        <w:tab w:val="right" w:pos="9360"/>
      </w:tabs>
    </w:pPr>
    <w:r>
      <w:rPr>
        <w:sz w:val="22"/>
      </w:rPr>
      <w:t xml:space="preserve">- </w:t>
    </w:r>
    <w:r>
      <w:rPr>
        <w:sz w:val="22"/>
      </w:rPr>
      <w:fldChar w:fldCharType="begin"/>
    </w:r>
    <w:r>
      <w:rPr>
        <w:sz w:val="22"/>
      </w:rPr>
      <w:instrText>PAGE</w:instrText>
    </w:r>
    <w:r>
      <w:rPr>
        <w:sz w:val="22"/>
      </w:rPr>
      <w:fldChar w:fldCharType="separate"/>
    </w:r>
    <w:r>
      <w:rPr>
        <w:noProof/>
        <w:sz w:val="22"/>
      </w:rPr>
      <w:t>17</w:t>
    </w:r>
    <w:r>
      <w:rPr>
        <w:sz w:val="22"/>
      </w:rPr>
      <w:fldChar w:fldCharType="end"/>
    </w:r>
    <w:r>
      <w:rPr>
        <w:sz w:val="22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FF95F" w14:textId="77777777" w:rsidR="00FD2A17" w:rsidRDefault="00FD2A17">
      <w:r>
        <w:separator/>
      </w:r>
    </w:p>
  </w:footnote>
  <w:footnote w:type="continuationSeparator" w:id="0">
    <w:p w14:paraId="13955EA1" w14:textId="77777777" w:rsidR="00FD2A17" w:rsidRDefault="00FD2A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E1A56" w14:textId="2F39553D" w:rsidR="00E63684" w:rsidRDefault="00E63684" w:rsidP="007031AD">
    <w:pPr>
      <w:pStyle w:val="a8"/>
      <w:widowControl/>
      <w:tabs>
        <w:tab w:val="clear" w:pos="4153"/>
        <w:tab w:val="clear" w:pos="8306"/>
        <w:tab w:val="right" w:pos="8700"/>
        <w:tab w:val="right" w:pos="9360"/>
      </w:tabs>
      <w:autoSpaceDE w:val="0"/>
      <w:autoSpaceDN w:val="0"/>
      <w:spacing w:line="240" w:lineRule="auto"/>
      <w:textAlignment w:val="bottom"/>
      <w:rPr>
        <w:sz w:val="22"/>
      </w:rPr>
    </w:pPr>
    <w:r w:rsidRPr="00F30B88">
      <w:rPr>
        <w:noProof/>
        <w:sz w:val="22"/>
        <w:szCs w:val="22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41DAB9E2" wp14:editId="7F19EC56">
              <wp:simplePos x="0" y="0"/>
              <wp:positionH relativeFrom="margin">
                <wp:posOffset>1518920</wp:posOffset>
              </wp:positionH>
              <wp:positionV relativeFrom="paragraph">
                <wp:posOffset>-82388</wp:posOffset>
              </wp:positionV>
              <wp:extent cx="2902688" cy="327600"/>
              <wp:effectExtent l="0" t="0" r="0" b="0"/>
              <wp:wrapNone/>
              <wp:docPr id="1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02688" cy="327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11626E" w14:textId="77777777" w:rsidR="00E63684" w:rsidRDefault="00E63684" w:rsidP="00A66B0A">
                          <w:pPr>
                            <w:jc w:val="center"/>
                          </w:pPr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請記得在</w:t>
                          </w:r>
                          <w:proofErr w:type="gramStart"/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答題卷簽名</w:t>
                          </w:r>
                          <w:proofErr w:type="gramEnd"/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欄位以正楷簽全名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1DAB9E2"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453" type="#_x0000_t202" style="position:absolute;margin-left:119.6pt;margin-top:-6.5pt;width:228.55pt;height:25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" filled="f" stroked="f">
              <v:textbox style="mso-fit-shape-to-text:t">
                <w:txbxContent>
                  <w:p w14:paraId="0F11626E" w14:textId="77777777" w:rsidR="00E63684" w:rsidRDefault="00E63684" w:rsidP="00A66B0A">
                    <w:pPr>
                      <w:jc w:val="center"/>
                    </w:pPr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請記得在</w:t>
                    </w:r>
                    <w:proofErr w:type="gramStart"/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答題卷簽名</w:t>
                    </w:r>
                    <w:proofErr w:type="gramEnd"/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欄位以正楷簽全名</w:t>
                    </w:r>
                  </w:p>
                </w:txbxContent>
              </v:textbox>
              <w10:wrap anchorx="margin"/>
            </v:shape>
          </w:pict>
        </mc:Fallback>
      </mc:AlternateContent>
    </w:r>
    <w:proofErr w:type="gramStart"/>
    <w:r w:rsidRPr="00981DA6">
      <w:rPr>
        <w:rFonts w:hint="eastAsia"/>
        <w:spacing w:val="6"/>
        <w:sz w:val="22"/>
        <w:szCs w:val="22"/>
      </w:rPr>
      <w:t>11</w:t>
    </w:r>
    <w:r>
      <w:rPr>
        <w:rFonts w:hint="eastAsia"/>
        <w:spacing w:val="6"/>
        <w:sz w:val="22"/>
        <w:szCs w:val="22"/>
      </w:rPr>
      <w:t>4</w:t>
    </w:r>
    <w:r w:rsidRPr="00981DA6">
      <w:rPr>
        <w:rFonts w:hint="eastAsia"/>
        <w:spacing w:val="6"/>
        <w:sz w:val="22"/>
        <w:szCs w:val="22"/>
      </w:rPr>
      <w:t>年學測</w:t>
    </w:r>
    <w:proofErr w:type="gramEnd"/>
    <w:r>
      <w:rPr>
        <w:sz w:val="22"/>
      </w:rPr>
      <w:tab/>
    </w:r>
    <w:r>
      <w:rPr>
        <w:rFonts w:hint="eastAsia"/>
        <w:sz w:val="22"/>
      </w:rPr>
      <w:t>第</w:t>
    </w:r>
    <w:r>
      <w:rPr>
        <w:sz w:val="22"/>
      </w:rPr>
      <w:tab/>
    </w:r>
    <w:r>
      <w:rPr>
        <w:sz w:val="22"/>
      </w:rPr>
      <w:fldChar w:fldCharType="begin"/>
    </w:r>
    <w:r>
      <w:rPr>
        <w:sz w:val="22"/>
      </w:rPr>
      <w:instrText>PAGE</w:instrText>
    </w:r>
    <w:r>
      <w:rPr>
        <w:sz w:val="22"/>
      </w:rPr>
      <w:fldChar w:fldCharType="separate"/>
    </w:r>
    <w:r>
      <w:rPr>
        <w:noProof/>
        <w:sz w:val="22"/>
      </w:rPr>
      <w:t>14</w:t>
    </w:r>
    <w:r>
      <w:rPr>
        <w:sz w:val="22"/>
      </w:rPr>
      <w:fldChar w:fldCharType="end"/>
    </w:r>
    <w:r>
      <w:rPr>
        <w:sz w:val="22"/>
      </w:rPr>
      <w:t xml:space="preserve"> </w:t>
    </w:r>
    <w:r>
      <w:rPr>
        <w:rFonts w:hint="eastAsia"/>
        <w:sz w:val="22"/>
      </w:rPr>
      <w:t>頁</w:t>
    </w:r>
  </w:p>
  <w:p w14:paraId="7E351F91" w14:textId="5544A5C5" w:rsidR="00E63684" w:rsidRDefault="00E63684" w:rsidP="007031AD">
    <w:pPr>
      <w:pStyle w:val="a8"/>
      <w:widowControl/>
      <w:tabs>
        <w:tab w:val="clear" w:pos="4153"/>
        <w:tab w:val="clear" w:pos="8306"/>
        <w:tab w:val="right" w:pos="8700"/>
        <w:tab w:val="right" w:pos="9360"/>
      </w:tabs>
      <w:autoSpaceDE w:val="0"/>
      <w:autoSpaceDN w:val="0"/>
      <w:spacing w:line="240" w:lineRule="auto"/>
      <w:textAlignment w:val="bottom"/>
      <w:rPr>
        <w:sz w:val="22"/>
      </w:rPr>
    </w:pPr>
    <w:r w:rsidRPr="007031AD">
      <w:rPr>
        <w:rFonts w:hint="eastAsia"/>
        <w:spacing w:val="24"/>
        <w:sz w:val="22"/>
      </w:rPr>
      <w:t>自然考科</w:t>
    </w:r>
    <w:r>
      <w:rPr>
        <w:sz w:val="22"/>
      </w:rPr>
      <w:tab/>
    </w:r>
    <w:r w:rsidRPr="00D15ABF">
      <w:rPr>
        <w:rFonts w:hint="eastAsia"/>
        <w:sz w:val="22"/>
        <w:szCs w:val="22"/>
      </w:rPr>
      <w:t>共</w:t>
    </w:r>
    <w:r w:rsidRPr="00D15ABF">
      <w:rPr>
        <w:sz w:val="22"/>
        <w:szCs w:val="22"/>
      </w:rPr>
      <w:tab/>
    </w:r>
    <w:r w:rsidRPr="00D15ABF">
      <w:rPr>
        <w:rFonts w:hint="eastAsia"/>
        <w:sz w:val="22"/>
        <w:szCs w:val="22"/>
      </w:rPr>
      <w:t>1</w:t>
    </w:r>
    <w:r w:rsidR="00626EEB">
      <w:rPr>
        <w:sz w:val="22"/>
        <w:szCs w:val="22"/>
      </w:rPr>
      <w:t>9</w:t>
    </w:r>
    <w:r w:rsidRPr="00D15ABF">
      <w:rPr>
        <w:sz w:val="22"/>
        <w:szCs w:val="22"/>
      </w:rPr>
      <w:t xml:space="preserve"> </w:t>
    </w:r>
    <w:r w:rsidRPr="00D15ABF">
      <w:rPr>
        <w:rFonts w:hint="eastAsia"/>
        <w:sz w:val="22"/>
        <w:szCs w:val="22"/>
      </w:rPr>
      <w:t>頁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146613" w14:textId="78D1DD10" w:rsidR="00E63684" w:rsidRPr="002C57FC" w:rsidRDefault="00E63684" w:rsidP="00D36D03">
    <w:pPr>
      <w:pStyle w:val="a8"/>
      <w:widowControl/>
      <w:tabs>
        <w:tab w:val="clear" w:pos="4153"/>
        <w:tab w:val="clear" w:pos="8306"/>
        <w:tab w:val="right" w:pos="840"/>
        <w:tab w:val="right" w:pos="9360"/>
      </w:tabs>
      <w:autoSpaceDE w:val="0"/>
      <w:autoSpaceDN w:val="0"/>
      <w:spacing w:line="240" w:lineRule="auto"/>
      <w:jc w:val="both"/>
      <w:textAlignment w:val="bottom"/>
      <w:rPr>
        <w:sz w:val="22"/>
      </w:rPr>
    </w:pPr>
    <w:r w:rsidRPr="00F30B88">
      <w:rPr>
        <w:noProof/>
        <w:sz w:val="22"/>
        <w:szCs w:val="22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208CAC42" wp14:editId="4FB9341F">
              <wp:simplePos x="0" y="0"/>
              <wp:positionH relativeFrom="margin">
                <wp:posOffset>1518920</wp:posOffset>
              </wp:positionH>
              <wp:positionV relativeFrom="paragraph">
                <wp:posOffset>-80483</wp:posOffset>
              </wp:positionV>
              <wp:extent cx="2902688" cy="327600"/>
              <wp:effectExtent l="0" t="0" r="0" b="0"/>
              <wp:wrapNone/>
              <wp:docPr id="2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02688" cy="3276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291D546" w14:textId="77777777" w:rsidR="00E63684" w:rsidRDefault="00E63684" w:rsidP="00A66B0A">
                          <w:pPr>
                            <w:jc w:val="center"/>
                          </w:pPr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請記得在</w:t>
                          </w:r>
                          <w:proofErr w:type="gramStart"/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答題卷簽名</w:t>
                          </w:r>
                          <w:proofErr w:type="gramEnd"/>
                          <w:r w:rsidRPr="001C38B1">
                            <w:rPr>
                              <w:rFonts w:ascii="標楷體" w:eastAsia="標楷體" w:hAnsi="標楷體" w:hint="eastAsia"/>
                              <w:shd w:val="pct15" w:color="auto" w:fill="FFFFFF"/>
                            </w:rPr>
                            <w:t>欄位以正楷簽全名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08CAC42" id="_x0000_t202" coordsize="21600,21600" o:spt="202" path="m,l,21600r21600,l21600,xe">
              <v:stroke joinstyle="miter"/>
              <v:path gradientshapeok="t" o:connecttype="rect"/>
            </v:shapetype>
            <v:shape id="_x0000_s1454" type="#_x0000_t202" style="position:absolute;left:0;text-align:left;margin-left:119.6pt;margin-top:-6.35pt;width:228.55pt;height:25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" filled="f" stroked="f">
              <v:textbox style="mso-fit-shape-to-text:t">
                <w:txbxContent>
                  <w:p w14:paraId="1291D546" w14:textId="77777777" w:rsidR="00E63684" w:rsidRDefault="00E63684" w:rsidP="00A66B0A">
                    <w:pPr>
                      <w:jc w:val="center"/>
                    </w:pPr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請記得在</w:t>
                    </w:r>
                    <w:proofErr w:type="gramStart"/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答題卷簽名</w:t>
                    </w:r>
                    <w:proofErr w:type="gramEnd"/>
                    <w:r w:rsidRPr="001C38B1">
                      <w:rPr>
                        <w:rFonts w:ascii="標楷體" w:eastAsia="標楷體" w:hAnsi="標楷體" w:hint="eastAsia"/>
                        <w:shd w:val="pct15" w:color="auto" w:fill="FFFFFF"/>
                      </w:rPr>
                      <w:t>欄位以正楷簽全名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hint="eastAsia"/>
        <w:sz w:val="22"/>
      </w:rPr>
      <w:t>第</w:t>
    </w:r>
    <w:r>
      <w:rPr>
        <w:sz w:val="22"/>
      </w:rPr>
      <w:tab/>
    </w:r>
    <w:r w:rsidRPr="002C57FC">
      <w:rPr>
        <w:sz w:val="22"/>
      </w:rPr>
      <w:fldChar w:fldCharType="begin"/>
    </w:r>
    <w:r w:rsidRPr="002C57FC">
      <w:rPr>
        <w:sz w:val="22"/>
      </w:rPr>
      <w:instrText>PAGE</w:instrText>
    </w:r>
    <w:r w:rsidRPr="002C57FC">
      <w:rPr>
        <w:sz w:val="22"/>
      </w:rPr>
      <w:fldChar w:fldCharType="separate"/>
    </w:r>
    <w:r>
      <w:rPr>
        <w:noProof/>
        <w:sz w:val="22"/>
      </w:rPr>
      <w:t>17</w:t>
    </w:r>
    <w:r w:rsidRPr="002C57FC">
      <w:rPr>
        <w:sz w:val="22"/>
      </w:rPr>
      <w:fldChar w:fldCharType="end"/>
    </w:r>
    <w:r w:rsidRPr="002C57FC">
      <w:rPr>
        <w:sz w:val="22"/>
      </w:rPr>
      <w:t xml:space="preserve"> </w:t>
    </w:r>
    <w:r w:rsidRPr="002C57FC">
      <w:rPr>
        <w:sz w:val="22"/>
      </w:rPr>
      <w:t>頁</w:t>
    </w:r>
    <w:r w:rsidRPr="002C57FC">
      <w:rPr>
        <w:sz w:val="22"/>
      </w:rPr>
      <w:tab/>
    </w:r>
    <w:r w:rsidRPr="00981DA6">
      <w:rPr>
        <w:rFonts w:hint="eastAsia"/>
        <w:spacing w:val="6"/>
        <w:sz w:val="22"/>
        <w:szCs w:val="22"/>
      </w:rPr>
      <w:t>11</w:t>
    </w:r>
    <w:r>
      <w:rPr>
        <w:rFonts w:hint="eastAsia"/>
        <w:spacing w:val="6"/>
        <w:sz w:val="22"/>
        <w:szCs w:val="22"/>
      </w:rPr>
      <w:t>4</w:t>
    </w:r>
    <w:r w:rsidRPr="00981DA6">
      <w:rPr>
        <w:rFonts w:hint="eastAsia"/>
        <w:spacing w:val="6"/>
        <w:sz w:val="22"/>
        <w:szCs w:val="22"/>
      </w:rPr>
      <w:t>年學測</w:t>
    </w:r>
  </w:p>
  <w:p w14:paraId="799C94E8" w14:textId="005CCB6E" w:rsidR="00E63684" w:rsidRDefault="00E63684" w:rsidP="00D36D03">
    <w:pPr>
      <w:pStyle w:val="a8"/>
      <w:widowControl/>
      <w:tabs>
        <w:tab w:val="clear" w:pos="4153"/>
        <w:tab w:val="clear" w:pos="8306"/>
        <w:tab w:val="right" w:pos="840"/>
        <w:tab w:val="right" w:pos="9360"/>
      </w:tabs>
      <w:autoSpaceDE w:val="0"/>
      <w:autoSpaceDN w:val="0"/>
      <w:spacing w:line="240" w:lineRule="auto"/>
      <w:jc w:val="both"/>
      <w:textAlignment w:val="bottom"/>
      <w:rPr>
        <w:sz w:val="22"/>
      </w:rPr>
    </w:pPr>
    <w:r w:rsidRPr="00D15ABF">
      <w:rPr>
        <w:sz w:val="22"/>
        <w:szCs w:val="22"/>
      </w:rPr>
      <w:t>共</w:t>
    </w:r>
    <w:r w:rsidRPr="00D15ABF">
      <w:rPr>
        <w:sz w:val="22"/>
        <w:szCs w:val="22"/>
      </w:rPr>
      <w:tab/>
    </w:r>
    <w:r w:rsidRPr="00D15ABF">
      <w:rPr>
        <w:rFonts w:hint="eastAsia"/>
        <w:sz w:val="22"/>
        <w:szCs w:val="22"/>
      </w:rPr>
      <w:t>1</w:t>
    </w:r>
    <w:r w:rsidR="00626EEB">
      <w:rPr>
        <w:sz w:val="22"/>
        <w:szCs w:val="22"/>
      </w:rPr>
      <w:t>9</w:t>
    </w:r>
    <w:r w:rsidRPr="00D15ABF">
      <w:rPr>
        <w:sz w:val="22"/>
        <w:szCs w:val="22"/>
      </w:rPr>
      <w:t xml:space="preserve"> </w:t>
    </w:r>
    <w:r w:rsidRPr="00D15ABF">
      <w:rPr>
        <w:rFonts w:hint="eastAsia"/>
        <w:sz w:val="22"/>
        <w:szCs w:val="22"/>
      </w:rPr>
      <w:t>頁</w:t>
    </w:r>
    <w:r>
      <w:rPr>
        <w:rFonts w:hint="eastAsia"/>
        <w:sz w:val="22"/>
      </w:rPr>
      <w:tab/>
    </w:r>
    <w:r w:rsidRPr="007031AD">
      <w:rPr>
        <w:rFonts w:hint="eastAsia"/>
        <w:spacing w:val="20"/>
        <w:sz w:val="22"/>
      </w:rPr>
      <w:t>自然考科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E5D77"/>
    <w:multiLevelType w:val="hybridMultilevel"/>
    <w:tmpl w:val="1D5246F4"/>
    <w:lvl w:ilvl="0" w:tplc="F96C3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2FAF526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C91580B"/>
    <w:multiLevelType w:val="hybridMultilevel"/>
    <w:tmpl w:val="3B5CA0EA"/>
    <w:lvl w:ilvl="0" w:tplc="C6A665AE">
      <w:start w:val="1"/>
      <w:numFmt w:val="decimal"/>
      <w:lvlText w:val="%1."/>
      <w:lvlJc w:val="left"/>
      <w:pPr>
        <w:ind w:left="360" w:hanging="360"/>
      </w:pPr>
      <w:rPr>
        <w:rFonts w:ascii="Times New Roman" w:eastAsia="新細明體" w:hAnsi="Times New Roman" w:cs="Times New Roman"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442387"/>
    <w:multiLevelType w:val="hybridMultilevel"/>
    <w:tmpl w:val="829C017A"/>
    <w:lvl w:ilvl="0" w:tplc="F86835F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13AF5B33"/>
    <w:multiLevelType w:val="hybridMultilevel"/>
    <w:tmpl w:val="E83E1A02"/>
    <w:lvl w:ilvl="0" w:tplc="38DCB1F8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4" w15:restartNumberingAfterBreak="0">
    <w:nsid w:val="18151BBF"/>
    <w:multiLevelType w:val="hybridMultilevel"/>
    <w:tmpl w:val="7D00D252"/>
    <w:lvl w:ilvl="0" w:tplc="442CD0B0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5" w15:restartNumberingAfterBreak="0">
    <w:nsid w:val="19A3444C"/>
    <w:multiLevelType w:val="hybridMultilevel"/>
    <w:tmpl w:val="A3488FDA"/>
    <w:lvl w:ilvl="0" w:tplc="EFA05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3DC6434"/>
    <w:multiLevelType w:val="hybridMultilevel"/>
    <w:tmpl w:val="5B94BA46"/>
    <w:lvl w:ilvl="0" w:tplc="F52C60C4">
      <w:start w:val="1"/>
      <w:numFmt w:val="upperLetter"/>
      <w:lvlText w:val="(%1)"/>
      <w:lvlJc w:val="left"/>
      <w:pPr>
        <w:ind w:left="764" w:hanging="480"/>
      </w:pPr>
      <w:rPr>
        <w:rFonts w:asciiTheme="minorEastAsia" w:hAnsiTheme="minorEastAsia" w:cs="新細明體"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7" w15:restartNumberingAfterBreak="0">
    <w:nsid w:val="25F14F93"/>
    <w:multiLevelType w:val="hybridMultilevel"/>
    <w:tmpl w:val="E24C25C6"/>
    <w:lvl w:ilvl="0" w:tplc="2DA22AAE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8" w15:restartNumberingAfterBreak="0">
    <w:nsid w:val="28033B54"/>
    <w:multiLevelType w:val="hybridMultilevel"/>
    <w:tmpl w:val="AAE80020"/>
    <w:lvl w:ilvl="0" w:tplc="0409000F">
      <w:start w:val="1"/>
      <w:numFmt w:val="decimal"/>
      <w:lvlText w:val="%1."/>
      <w:lvlJc w:val="left"/>
      <w:pPr>
        <w:ind w:left="11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9" w15:restartNumberingAfterBreak="0">
    <w:nsid w:val="29195ADC"/>
    <w:multiLevelType w:val="hybridMultilevel"/>
    <w:tmpl w:val="021E98CA"/>
    <w:lvl w:ilvl="0" w:tplc="F86835F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6E0F0B"/>
    <w:multiLevelType w:val="hybridMultilevel"/>
    <w:tmpl w:val="520ADC84"/>
    <w:lvl w:ilvl="0" w:tplc="6FC42F76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11" w15:restartNumberingAfterBreak="0">
    <w:nsid w:val="2DD61F71"/>
    <w:multiLevelType w:val="hybridMultilevel"/>
    <w:tmpl w:val="E24C25C6"/>
    <w:lvl w:ilvl="0" w:tplc="2DA22AAE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12" w15:restartNumberingAfterBreak="0">
    <w:nsid w:val="323F61BD"/>
    <w:multiLevelType w:val="hybridMultilevel"/>
    <w:tmpl w:val="BE7A00AC"/>
    <w:lvl w:ilvl="0" w:tplc="6980D94A">
      <w:start w:val="4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5DF71E2"/>
    <w:multiLevelType w:val="hybridMultilevel"/>
    <w:tmpl w:val="E83E1A02"/>
    <w:lvl w:ilvl="0" w:tplc="38DCB1F8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14" w15:restartNumberingAfterBreak="0">
    <w:nsid w:val="36C60A8C"/>
    <w:multiLevelType w:val="hybridMultilevel"/>
    <w:tmpl w:val="6F6630F2"/>
    <w:lvl w:ilvl="0" w:tplc="27C2A7E4">
      <w:start w:val="1"/>
      <w:numFmt w:val="upperLetter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8A13D6A"/>
    <w:multiLevelType w:val="multilevel"/>
    <w:tmpl w:val="84960A84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upperLetter"/>
      <w:lvlText w:val="(%2)"/>
      <w:lvlJc w:val="left"/>
      <w:pPr>
        <w:ind w:left="993" w:hanging="567"/>
      </w:pPr>
      <w:rPr>
        <w:rFonts w:ascii="Times New Roman" w:eastAsiaTheme="minorEastAsia" w:hAnsi="Times New Roman" w:cs="Times New Roman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3AA755C6"/>
    <w:multiLevelType w:val="hybridMultilevel"/>
    <w:tmpl w:val="F7288406"/>
    <w:lvl w:ilvl="0" w:tplc="B7F01B98">
      <w:start w:val="4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D0F1EE3"/>
    <w:multiLevelType w:val="hybridMultilevel"/>
    <w:tmpl w:val="7FE4E4E8"/>
    <w:lvl w:ilvl="0" w:tplc="B83A0358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64A3E4E"/>
    <w:multiLevelType w:val="hybridMultilevel"/>
    <w:tmpl w:val="CFDCA2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7170E5A"/>
    <w:multiLevelType w:val="hybridMultilevel"/>
    <w:tmpl w:val="5834330A"/>
    <w:lvl w:ilvl="0" w:tplc="21C4E630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E07211"/>
    <w:multiLevelType w:val="hybridMultilevel"/>
    <w:tmpl w:val="8CB468F4"/>
    <w:lvl w:ilvl="0" w:tplc="6E7E42A8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21" w15:restartNumberingAfterBreak="0">
    <w:nsid w:val="4F1633C2"/>
    <w:multiLevelType w:val="hybridMultilevel"/>
    <w:tmpl w:val="AEF800E6"/>
    <w:lvl w:ilvl="0" w:tplc="B94C2EAE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66A664E0">
      <w:start w:val="1"/>
      <w:numFmt w:val="upperLetter"/>
      <w:lvlText w:val="(%2)"/>
      <w:lvlJc w:val="left"/>
      <w:pPr>
        <w:ind w:left="1320" w:hanging="480"/>
      </w:pPr>
      <w:rPr>
        <w:rFonts w:ascii="Times New Roman" w:eastAsiaTheme="minorEastAsia" w:hAnsi="Times New Roman" w:cs="Times New Roman"/>
      </w:rPr>
    </w:lvl>
    <w:lvl w:ilvl="2" w:tplc="AB901E0E">
      <w:start w:val="1"/>
      <w:numFmt w:val="upperLetter"/>
      <w:lvlText w:val="(%3)"/>
      <w:lvlJc w:val="left"/>
      <w:pPr>
        <w:ind w:left="16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510F0239"/>
    <w:multiLevelType w:val="hybridMultilevel"/>
    <w:tmpl w:val="D56C0854"/>
    <w:lvl w:ilvl="0" w:tplc="353A4F5C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16421CE"/>
    <w:multiLevelType w:val="hybridMultilevel"/>
    <w:tmpl w:val="81A897E2"/>
    <w:lvl w:ilvl="0" w:tplc="AFC24E12">
      <w:start w:val="1"/>
      <w:numFmt w:val="upperLetter"/>
      <w:lvlText w:val="(%1)"/>
      <w:lvlJc w:val="left"/>
      <w:pPr>
        <w:ind w:left="643" w:hanging="360"/>
      </w:pPr>
      <w:rPr>
        <w:rFonts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24" w15:restartNumberingAfterBreak="0">
    <w:nsid w:val="51CA7F6C"/>
    <w:multiLevelType w:val="hybridMultilevel"/>
    <w:tmpl w:val="E83E1A02"/>
    <w:lvl w:ilvl="0" w:tplc="38DCB1F8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25" w15:restartNumberingAfterBreak="0">
    <w:nsid w:val="557B1318"/>
    <w:multiLevelType w:val="hybridMultilevel"/>
    <w:tmpl w:val="8AD47A94"/>
    <w:lvl w:ilvl="0" w:tplc="42623578">
      <w:start w:val="1"/>
      <w:numFmt w:val="upperLetter"/>
      <w:lvlText w:val="(%1)"/>
      <w:lvlJc w:val="left"/>
      <w:pPr>
        <w:ind w:left="109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26" w15:restartNumberingAfterBreak="0">
    <w:nsid w:val="5629181C"/>
    <w:multiLevelType w:val="hybridMultilevel"/>
    <w:tmpl w:val="86DADF44"/>
    <w:lvl w:ilvl="0" w:tplc="4AA27D24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8045ACD"/>
    <w:multiLevelType w:val="hybridMultilevel"/>
    <w:tmpl w:val="6FC2D86E"/>
    <w:lvl w:ilvl="0" w:tplc="AF3C40E8">
      <w:start w:val="1"/>
      <w:numFmt w:val="decimal"/>
      <w:lvlText w:val="%1."/>
      <w:lvlJc w:val="left"/>
      <w:pPr>
        <w:ind w:left="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05" w:hanging="480"/>
      </w:pPr>
    </w:lvl>
    <w:lvl w:ilvl="2" w:tplc="0409001B" w:tentative="1">
      <w:start w:val="1"/>
      <w:numFmt w:val="lowerRoman"/>
      <w:lvlText w:val="%3."/>
      <w:lvlJc w:val="right"/>
      <w:pPr>
        <w:ind w:left="1085" w:hanging="480"/>
      </w:pPr>
    </w:lvl>
    <w:lvl w:ilvl="3" w:tplc="0409000F" w:tentative="1">
      <w:start w:val="1"/>
      <w:numFmt w:val="decimal"/>
      <w:lvlText w:val="%4."/>
      <w:lvlJc w:val="left"/>
      <w:pPr>
        <w:ind w:left="156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045" w:hanging="480"/>
      </w:pPr>
    </w:lvl>
    <w:lvl w:ilvl="5" w:tplc="0409001B" w:tentative="1">
      <w:start w:val="1"/>
      <w:numFmt w:val="lowerRoman"/>
      <w:lvlText w:val="%6."/>
      <w:lvlJc w:val="right"/>
      <w:pPr>
        <w:ind w:left="2525" w:hanging="480"/>
      </w:pPr>
    </w:lvl>
    <w:lvl w:ilvl="6" w:tplc="0409000F" w:tentative="1">
      <w:start w:val="1"/>
      <w:numFmt w:val="decimal"/>
      <w:lvlText w:val="%7."/>
      <w:lvlJc w:val="left"/>
      <w:pPr>
        <w:ind w:left="300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485" w:hanging="480"/>
      </w:pPr>
    </w:lvl>
    <w:lvl w:ilvl="8" w:tplc="0409001B" w:tentative="1">
      <w:start w:val="1"/>
      <w:numFmt w:val="lowerRoman"/>
      <w:lvlText w:val="%9."/>
      <w:lvlJc w:val="right"/>
      <w:pPr>
        <w:ind w:left="3965" w:hanging="480"/>
      </w:pPr>
    </w:lvl>
  </w:abstractNum>
  <w:abstractNum w:abstractNumId="28" w15:restartNumberingAfterBreak="0">
    <w:nsid w:val="596D691F"/>
    <w:multiLevelType w:val="hybridMultilevel"/>
    <w:tmpl w:val="BE7A00AC"/>
    <w:lvl w:ilvl="0" w:tplc="6980D94A">
      <w:start w:val="4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CB2739C"/>
    <w:multiLevelType w:val="hybridMultilevel"/>
    <w:tmpl w:val="44BEB2CC"/>
    <w:lvl w:ilvl="0" w:tplc="ED1E1C76">
      <w:start w:val="1"/>
      <w:numFmt w:val="upperLetter"/>
      <w:lvlText w:val="(%1)"/>
      <w:lvlJc w:val="left"/>
      <w:pPr>
        <w:ind w:left="1080" w:hanging="720"/>
      </w:pPr>
      <w:rPr>
        <w:rFonts w:ascii="新細明體" w:eastAsia="細明體" w:hAnsi="新細明體" w:cs="Times New Roman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30" w15:restartNumberingAfterBreak="0">
    <w:nsid w:val="635C7C58"/>
    <w:multiLevelType w:val="hybridMultilevel"/>
    <w:tmpl w:val="E924B462"/>
    <w:lvl w:ilvl="0" w:tplc="FA1A584C">
      <w:start w:val="1"/>
      <w:numFmt w:val="decimal"/>
      <w:lvlText w:val="Q%1"/>
      <w:lvlJc w:val="left"/>
      <w:pPr>
        <w:ind w:left="480" w:hanging="480"/>
      </w:pPr>
      <w:rPr>
        <w:rFonts w:hint="eastAsia"/>
      </w:rPr>
    </w:lvl>
    <w:lvl w:ilvl="1" w:tplc="66A664E0">
      <w:start w:val="1"/>
      <w:numFmt w:val="upperLetter"/>
      <w:lvlText w:val="(%2)"/>
      <w:lvlJc w:val="left"/>
      <w:pPr>
        <w:ind w:left="960" w:hanging="480"/>
      </w:pPr>
      <w:rPr>
        <w:rFonts w:ascii="Times New Roman" w:eastAsiaTheme="minorEastAsia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4C94160"/>
    <w:multiLevelType w:val="hybridMultilevel"/>
    <w:tmpl w:val="078CE06E"/>
    <w:lvl w:ilvl="0" w:tplc="D46243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E20C6B8">
      <w:start w:val="1"/>
      <w:numFmt w:val="upperLetter"/>
      <w:lvlText w:val="(%2)"/>
      <w:lvlJc w:val="left"/>
      <w:pPr>
        <w:ind w:left="960" w:hanging="480"/>
      </w:pPr>
      <w:rPr>
        <w:rFonts w:ascii="Times New Roman" w:eastAsiaTheme="minorEastAsia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F7774B7"/>
    <w:multiLevelType w:val="hybridMultilevel"/>
    <w:tmpl w:val="E24C25C6"/>
    <w:lvl w:ilvl="0" w:tplc="2DA22AAE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33" w15:restartNumberingAfterBreak="0">
    <w:nsid w:val="702D37B4"/>
    <w:multiLevelType w:val="singleLevel"/>
    <w:tmpl w:val="EA6838CE"/>
    <w:lvl w:ilvl="0">
      <w:start w:val="1"/>
      <w:numFmt w:val="upperLetter"/>
      <w:pStyle w:val="2"/>
      <w:lvlText w:val="%1."/>
      <w:lvlJc w:val="left"/>
      <w:pPr>
        <w:tabs>
          <w:tab w:val="num" w:pos="465"/>
        </w:tabs>
        <w:ind w:left="465" w:hanging="225"/>
      </w:pPr>
      <w:rPr>
        <w:rFonts w:hint="default"/>
      </w:rPr>
    </w:lvl>
  </w:abstractNum>
  <w:abstractNum w:abstractNumId="34" w15:restartNumberingAfterBreak="0">
    <w:nsid w:val="70885B50"/>
    <w:multiLevelType w:val="hybridMultilevel"/>
    <w:tmpl w:val="E8D039E8"/>
    <w:lvl w:ilvl="0" w:tplc="5212ECE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09E2868"/>
    <w:multiLevelType w:val="hybridMultilevel"/>
    <w:tmpl w:val="B864698E"/>
    <w:lvl w:ilvl="0" w:tplc="FB626276">
      <w:start w:val="46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1C278C6"/>
    <w:multiLevelType w:val="hybridMultilevel"/>
    <w:tmpl w:val="3C2CDAEA"/>
    <w:lvl w:ilvl="0" w:tplc="913E5CD2">
      <w:start w:val="1"/>
      <w:numFmt w:val="upperLetter"/>
      <w:lvlText w:val="(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37" w15:restartNumberingAfterBreak="0">
    <w:nsid w:val="748C7146"/>
    <w:multiLevelType w:val="hybridMultilevel"/>
    <w:tmpl w:val="99EEE348"/>
    <w:lvl w:ilvl="0" w:tplc="0024A718">
      <w:start w:val="1"/>
      <w:numFmt w:val="upperLetter"/>
      <w:lvlText w:val="(%1)"/>
      <w:lvlJc w:val="left"/>
      <w:pPr>
        <w:tabs>
          <w:tab w:val="num" w:pos="720"/>
        </w:tabs>
        <w:ind w:left="720" w:hanging="360"/>
      </w:pPr>
    </w:lvl>
    <w:lvl w:ilvl="1" w:tplc="DE0AB8FA" w:tentative="1">
      <w:start w:val="1"/>
      <w:numFmt w:val="upperLetter"/>
      <w:lvlText w:val="(%2)"/>
      <w:lvlJc w:val="left"/>
      <w:pPr>
        <w:tabs>
          <w:tab w:val="num" w:pos="1440"/>
        </w:tabs>
        <w:ind w:left="1440" w:hanging="360"/>
      </w:pPr>
    </w:lvl>
    <w:lvl w:ilvl="2" w:tplc="DB4688D6" w:tentative="1">
      <w:start w:val="1"/>
      <w:numFmt w:val="upperLetter"/>
      <w:lvlText w:val="(%3)"/>
      <w:lvlJc w:val="left"/>
      <w:pPr>
        <w:tabs>
          <w:tab w:val="num" w:pos="2160"/>
        </w:tabs>
        <w:ind w:left="2160" w:hanging="360"/>
      </w:pPr>
    </w:lvl>
    <w:lvl w:ilvl="3" w:tplc="049E857E" w:tentative="1">
      <w:start w:val="1"/>
      <w:numFmt w:val="upperLetter"/>
      <w:lvlText w:val="(%4)"/>
      <w:lvlJc w:val="left"/>
      <w:pPr>
        <w:tabs>
          <w:tab w:val="num" w:pos="2880"/>
        </w:tabs>
        <w:ind w:left="2880" w:hanging="360"/>
      </w:pPr>
    </w:lvl>
    <w:lvl w:ilvl="4" w:tplc="A67A12D2" w:tentative="1">
      <w:start w:val="1"/>
      <w:numFmt w:val="upperLetter"/>
      <w:lvlText w:val="(%5)"/>
      <w:lvlJc w:val="left"/>
      <w:pPr>
        <w:tabs>
          <w:tab w:val="num" w:pos="3600"/>
        </w:tabs>
        <w:ind w:left="3600" w:hanging="360"/>
      </w:pPr>
    </w:lvl>
    <w:lvl w:ilvl="5" w:tplc="56C41EEC" w:tentative="1">
      <w:start w:val="1"/>
      <w:numFmt w:val="upperLetter"/>
      <w:lvlText w:val="(%6)"/>
      <w:lvlJc w:val="left"/>
      <w:pPr>
        <w:tabs>
          <w:tab w:val="num" w:pos="4320"/>
        </w:tabs>
        <w:ind w:left="4320" w:hanging="360"/>
      </w:pPr>
    </w:lvl>
    <w:lvl w:ilvl="6" w:tplc="BC58FB8E" w:tentative="1">
      <w:start w:val="1"/>
      <w:numFmt w:val="upperLetter"/>
      <w:lvlText w:val="(%7)"/>
      <w:lvlJc w:val="left"/>
      <w:pPr>
        <w:tabs>
          <w:tab w:val="num" w:pos="5040"/>
        </w:tabs>
        <w:ind w:left="5040" w:hanging="360"/>
      </w:pPr>
    </w:lvl>
    <w:lvl w:ilvl="7" w:tplc="4140BB94" w:tentative="1">
      <w:start w:val="1"/>
      <w:numFmt w:val="upperLetter"/>
      <w:lvlText w:val="(%8)"/>
      <w:lvlJc w:val="left"/>
      <w:pPr>
        <w:tabs>
          <w:tab w:val="num" w:pos="5760"/>
        </w:tabs>
        <w:ind w:left="5760" w:hanging="360"/>
      </w:pPr>
    </w:lvl>
    <w:lvl w:ilvl="8" w:tplc="BD0E48CC" w:tentative="1">
      <w:start w:val="1"/>
      <w:numFmt w:val="upperLetter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0E6F85"/>
    <w:multiLevelType w:val="hybridMultilevel"/>
    <w:tmpl w:val="419C7D14"/>
    <w:lvl w:ilvl="0" w:tplc="1132F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E3C0EE4">
      <w:start w:val="1"/>
      <w:numFmt w:val="upperLetter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7FA1451"/>
    <w:multiLevelType w:val="hybridMultilevel"/>
    <w:tmpl w:val="FA6CB52C"/>
    <w:lvl w:ilvl="0" w:tplc="70B43328">
      <w:start w:val="40"/>
      <w:numFmt w:val="decimal"/>
      <w:lvlText w:val="%1."/>
      <w:lvlJc w:val="left"/>
      <w:pPr>
        <w:ind w:left="360" w:hanging="360"/>
      </w:pPr>
      <w:rPr>
        <w:rFonts w:cstheme="minorBidi"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80C323A"/>
    <w:multiLevelType w:val="hybridMultilevel"/>
    <w:tmpl w:val="13DAF74A"/>
    <w:lvl w:ilvl="0" w:tplc="218EA3B6">
      <w:start w:val="1"/>
      <w:numFmt w:val="lowerLetter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1" w15:restartNumberingAfterBreak="0">
    <w:nsid w:val="783964EF"/>
    <w:multiLevelType w:val="hybridMultilevel"/>
    <w:tmpl w:val="EDCC418C"/>
    <w:lvl w:ilvl="0" w:tplc="05B6906C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92D7F09"/>
    <w:multiLevelType w:val="hybridMultilevel"/>
    <w:tmpl w:val="66D0D6EE"/>
    <w:lvl w:ilvl="0" w:tplc="E0B29C72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EB11D11"/>
    <w:multiLevelType w:val="hybridMultilevel"/>
    <w:tmpl w:val="2C1A6900"/>
    <w:lvl w:ilvl="0" w:tplc="28CC6DDC">
      <w:start w:val="4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F873898"/>
    <w:multiLevelType w:val="hybridMultilevel"/>
    <w:tmpl w:val="DA8492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3"/>
  </w:num>
  <w:num w:numId="2">
    <w:abstractNumId w:val="20"/>
  </w:num>
  <w:num w:numId="3">
    <w:abstractNumId w:val="13"/>
  </w:num>
  <w:num w:numId="4">
    <w:abstractNumId w:val="11"/>
  </w:num>
  <w:num w:numId="5">
    <w:abstractNumId w:val="4"/>
  </w:num>
  <w:num w:numId="6">
    <w:abstractNumId w:val="21"/>
  </w:num>
  <w:num w:numId="7">
    <w:abstractNumId w:val="30"/>
  </w:num>
  <w:num w:numId="8">
    <w:abstractNumId w:val="24"/>
  </w:num>
  <w:num w:numId="9">
    <w:abstractNumId w:val="3"/>
  </w:num>
  <w:num w:numId="10">
    <w:abstractNumId w:val="23"/>
  </w:num>
  <w:num w:numId="11">
    <w:abstractNumId w:val="10"/>
  </w:num>
  <w:num w:numId="12">
    <w:abstractNumId w:val="36"/>
  </w:num>
  <w:num w:numId="13">
    <w:abstractNumId w:val="7"/>
  </w:num>
  <w:num w:numId="14">
    <w:abstractNumId w:val="32"/>
  </w:num>
  <w:num w:numId="15">
    <w:abstractNumId w:val="17"/>
  </w:num>
  <w:num w:numId="16">
    <w:abstractNumId w:val="26"/>
  </w:num>
  <w:num w:numId="17">
    <w:abstractNumId w:val="37"/>
  </w:num>
  <w:num w:numId="18">
    <w:abstractNumId w:val="41"/>
  </w:num>
  <w:num w:numId="19">
    <w:abstractNumId w:val="31"/>
  </w:num>
  <w:num w:numId="20">
    <w:abstractNumId w:val="5"/>
  </w:num>
  <w:num w:numId="21">
    <w:abstractNumId w:val="38"/>
  </w:num>
  <w:num w:numId="22">
    <w:abstractNumId w:val="15"/>
  </w:num>
  <w:num w:numId="23">
    <w:abstractNumId w:val="42"/>
  </w:num>
  <w:num w:numId="24">
    <w:abstractNumId w:val="18"/>
  </w:num>
  <w:num w:numId="25">
    <w:abstractNumId w:val="1"/>
  </w:num>
  <w:num w:numId="26">
    <w:abstractNumId w:val="27"/>
  </w:num>
  <w:num w:numId="27">
    <w:abstractNumId w:val="0"/>
  </w:num>
  <w:num w:numId="28">
    <w:abstractNumId w:val="28"/>
  </w:num>
  <w:num w:numId="29">
    <w:abstractNumId w:val="19"/>
  </w:num>
  <w:num w:numId="30">
    <w:abstractNumId w:val="22"/>
  </w:num>
  <w:num w:numId="31">
    <w:abstractNumId w:val="44"/>
  </w:num>
  <w:num w:numId="32">
    <w:abstractNumId w:val="34"/>
  </w:num>
  <w:num w:numId="33">
    <w:abstractNumId w:val="14"/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</w:num>
  <w:num w:numId="36">
    <w:abstractNumId w:val="9"/>
  </w:num>
  <w:num w:numId="37">
    <w:abstractNumId w:val="6"/>
  </w:num>
  <w:num w:numId="38">
    <w:abstractNumId w:val="8"/>
  </w:num>
  <w:num w:numId="39">
    <w:abstractNumId w:val="25"/>
  </w:num>
  <w:num w:numId="40">
    <w:abstractNumId w:val="39"/>
  </w:num>
  <w:num w:numId="41">
    <w:abstractNumId w:val="16"/>
  </w:num>
  <w:num w:numId="42">
    <w:abstractNumId w:val="43"/>
  </w:num>
  <w:num w:numId="43">
    <w:abstractNumId w:val="35"/>
  </w:num>
  <w:num w:numId="44">
    <w:abstractNumId w:val="40"/>
  </w:num>
  <w:num w:numId="45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1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6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evenAndOddHeaders/>
  <w:drawingGridHorizontalSpacing w:val="120"/>
  <w:drawingGridVerticalSpacing w:val="120"/>
  <w:displayHorizontalDrawingGridEvery w:val="0"/>
  <w:displayVerticalDrawingGridEvery w:val="3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614"/>
    <w:rsid w:val="00000DEA"/>
    <w:rsid w:val="00000EA6"/>
    <w:rsid w:val="00001583"/>
    <w:rsid w:val="00001D23"/>
    <w:rsid w:val="000059CB"/>
    <w:rsid w:val="000061B7"/>
    <w:rsid w:val="0001084A"/>
    <w:rsid w:val="00012960"/>
    <w:rsid w:val="00012E8F"/>
    <w:rsid w:val="000133D1"/>
    <w:rsid w:val="000136DC"/>
    <w:rsid w:val="00013CEC"/>
    <w:rsid w:val="00014DDE"/>
    <w:rsid w:val="00016681"/>
    <w:rsid w:val="00021608"/>
    <w:rsid w:val="00024B02"/>
    <w:rsid w:val="00025196"/>
    <w:rsid w:val="000255C9"/>
    <w:rsid w:val="00026212"/>
    <w:rsid w:val="00026C30"/>
    <w:rsid w:val="00027406"/>
    <w:rsid w:val="00030009"/>
    <w:rsid w:val="00030C6C"/>
    <w:rsid w:val="0003184E"/>
    <w:rsid w:val="000325FF"/>
    <w:rsid w:val="000328F9"/>
    <w:rsid w:val="00034A04"/>
    <w:rsid w:val="00035EE7"/>
    <w:rsid w:val="000368A4"/>
    <w:rsid w:val="000370DF"/>
    <w:rsid w:val="00043CB5"/>
    <w:rsid w:val="0004402E"/>
    <w:rsid w:val="00047E7F"/>
    <w:rsid w:val="000501D5"/>
    <w:rsid w:val="000527E7"/>
    <w:rsid w:val="000551D9"/>
    <w:rsid w:val="00060E9C"/>
    <w:rsid w:val="000627CC"/>
    <w:rsid w:val="00062B80"/>
    <w:rsid w:val="000631D2"/>
    <w:rsid w:val="00063AA1"/>
    <w:rsid w:val="000655C1"/>
    <w:rsid w:val="000655FB"/>
    <w:rsid w:val="0007049B"/>
    <w:rsid w:val="00071646"/>
    <w:rsid w:val="00071897"/>
    <w:rsid w:val="00071F70"/>
    <w:rsid w:val="00074377"/>
    <w:rsid w:val="00075FBE"/>
    <w:rsid w:val="00076B5D"/>
    <w:rsid w:val="000809B1"/>
    <w:rsid w:val="00082510"/>
    <w:rsid w:val="0008321B"/>
    <w:rsid w:val="00083AEC"/>
    <w:rsid w:val="000846DC"/>
    <w:rsid w:val="000863B6"/>
    <w:rsid w:val="00086C52"/>
    <w:rsid w:val="00086D88"/>
    <w:rsid w:val="00086FB0"/>
    <w:rsid w:val="0009005A"/>
    <w:rsid w:val="0009012B"/>
    <w:rsid w:val="0009187E"/>
    <w:rsid w:val="00091997"/>
    <w:rsid w:val="000931E2"/>
    <w:rsid w:val="0009321A"/>
    <w:rsid w:val="000937B6"/>
    <w:rsid w:val="00093A7B"/>
    <w:rsid w:val="00097BAE"/>
    <w:rsid w:val="000A015C"/>
    <w:rsid w:val="000A032E"/>
    <w:rsid w:val="000A0B30"/>
    <w:rsid w:val="000A0F6F"/>
    <w:rsid w:val="000A1A1C"/>
    <w:rsid w:val="000A3DBF"/>
    <w:rsid w:val="000A5089"/>
    <w:rsid w:val="000A523C"/>
    <w:rsid w:val="000A537F"/>
    <w:rsid w:val="000A5BA8"/>
    <w:rsid w:val="000A67D6"/>
    <w:rsid w:val="000A6FC1"/>
    <w:rsid w:val="000B0478"/>
    <w:rsid w:val="000B04CF"/>
    <w:rsid w:val="000B09B5"/>
    <w:rsid w:val="000B2051"/>
    <w:rsid w:val="000B2171"/>
    <w:rsid w:val="000B439F"/>
    <w:rsid w:val="000B4520"/>
    <w:rsid w:val="000B46E3"/>
    <w:rsid w:val="000B5994"/>
    <w:rsid w:val="000B5E2E"/>
    <w:rsid w:val="000B6451"/>
    <w:rsid w:val="000B6D28"/>
    <w:rsid w:val="000C01E8"/>
    <w:rsid w:val="000C055C"/>
    <w:rsid w:val="000C239C"/>
    <w:rsid w:val="000C3252"/>
    <w:rsid w:val="000C369B"/>
    <w:rsid w:val="000C3868"/>
    <w:rsid w:val="000C3D88"/>
    <w:rsid w:val="000C59F2"/>
    <w:rsid w:val="000D035B"/>
    <w:rsid w:val="000D2518"/>
    <w:rsid w:val="000D3835"/>
    <w:rsid w:val="000D587C"/>
    <w:rsid w:val="000D5FDC"/>
    <w:rsid w:val="000D6125"/>
    <w:rsid w:val="000D6C64"/>
    <w:rsid w:val="000E0069"/>
    <w:rsid w:val="000E2E4B"/>
    <w:rsid w:val="000E673E"/>
    <w:rsid w:val="000E68D3"/>
    <w:rsid w:val="000E74F6"/>
    <w:rsid w:val="000F100E"/>
    <w:rsid w:val="000F2C19"/>
    <w:rsid w:val="000F32B6"/>
    <w:rsid w:val="000F3DA6"/>
    <w:rsid w:val="000F495E"/>
    <w:rsid w:val="000F4B1F"/>
    <w:rsid w:val="000F5960"/>
    <w:rsid w:val="000F5EB1"/>
    <w:rsid w:val="000F75FE"/>
    <w:rsid w:val="000F7DB2"/>
    <w:rsid w:val="00100006"/>
    <w:rsid w:val="0010183E"/>
    <w:rsid w:val="00101C8B"/>
    <w:rsid w:val="00102899"/>
    <w:rsid w:val="00107439"/>
    <w:rsid w:val="0011100E"/>
    <w:rsid w:val="0011110F"/>
    <w:rsid w:val="00111D0C"/>
    <w:rsid w:val="00113068"/>
    <w:rsid w:val="00114498"/>
    <w:rsid w:val="001158A4"/>
    <w:rsid w:val="00115BB9"/>
    <w:rsid w:val="001167BC"/>
    <w:rsid w:val="0011790E"/>
    <w:rsid w:val="00117914"/>
    <w:rsid w:val="001208F0"/>
    <w:rsid w:val="001209B9"/>
    <w:rsid w:val="0013179B"/>
    <w:rsid w:val="0013193E"/>
    <w:rsid w:val="00133062"/>
    <w:rsid w:val="00133175"/>
    <w:rsid w:val="0013477C"/>
    <w:rsid w:val="00136E18"/>
    <w:rsid w:val="00137531"/>
    <w:rsid w:val="001377AE"/>
    <w:rsid w:val="00141B22"/>
    <w:rsid w:val="00141C4A"/>
    <w:rsid w:val="0014314E"/>
    <w:rsid w:val="00146B54"/>
    <w:rsid w:val="0015047F"/>
    <w:rsid w:val="00150830"/>
    <w:rsid w:val="00150CBE"/>
    <w:rsid w:val="00150DDA"/>
    <w:rsid w:val="00151465"/>
    <w:rsid w:val="0015191D"/>
    <w:rsid w:val="001520DE"/>
    <w:rsid w:val="00152BA5"/>
    <w:rsid w:val="00152D8A"/>
    <w:rsid w:val="00153129"/>
    <w:rsid w:val="00154E8F"/>
    <w:rsid w:val="00157CE0"/>
    <w:rsid w:val="00161267"/>
    <w:rsid w:val="00161C89"/>
    <w:rsid w:val="0016421C"/>
    <w:rsid w:val="00164A77"/>
    <w:rsid w:val="001654A2"/>
    <w:rsid w:val="001665C2"/>
    <w:rsid w:val="00166BAA"/>
    <w:rsid w:val="00167439"/>
    <w:rsid w:val="0016781D"/>
    <w:rsid w:val="0017096E"/>
    <w:rsid w:val="00171E41"/>
    <w:rsid w:val="0017204E"/>
    <w:rsid w:val="001723F4"/>
    <w:rsid w:val="00172D89"/>
    <w:rsid w:val="00174260"/>
    <w:rsid w:val="00181805"/>
    <w:rsid w:val="00183BEE"/>
    <w:rsid w:val="001856B2"/>
    <w:rsid w:val="001858B3"/>
    <w:rsid w:val="00186B7E"/>
    <w:rsid w:val="00186F2B"/>
    <w:rsid w:val="001925F9"/>
    <w:rsid w:val="00195C6B"/>
    <w:rsid w:val="00195E08"/>
    <w:rsid w:val="00196967"/>
    <w:rsid w:val="001979D0"/>
    <w:rsid w:val="001A081D"/>
    <w:rsid w:val="001A19C5"/>
    <w:rsid w:val="001A291E"/>
    <w:rsid w:val="001A3779"/>
    <w:rsid w:val="001A386D"/>
    <w:rsid w:val="001A499B"/>
    <w:rsid w:val="001A514C"/>
    <w:rsid w:val="001A5D30"/>
    <w:rsid w:val="001B07BA"/>
    <w:rsid w:val="001B094D"/>
    <w:rsid w:val="001B1E00"/>
    <w:rsid w:val="001B25EB"/>
    <w:rsid w:val="001B33E5"/>
    <w:rsid w:val="001B34A8"/>
    <w:rsid w:val="001B390B"/>
    <w:rsid w:val="001B4A45"/>
    <w:rsid w:val="001B5BBC"/>
    <w:rsid w:val="001C112B"/>
    <w:rsid w:val="001C2B58"/>
    <w:rsid w:val="001C32F5"/>
    <w:rsid w:val="001C4174"/>
    <w:rsid w:val="001C4C9C"/>
    <w:rsid w:val="001C4CAE"/>
    <w:rsid w:val="001C5FE0"/>
    <w:rsid w:val="001C6645"/>
    <w:rsid w:val="001C7215"/>
    <w:rsid w:val="001D0672"/>
    <w:rsid w:val="001D0D9E"/>
    <w:rsid w:val="001D4803"/>
    <w:rsid w:val="001D5744"/>
    <w:rsid w:val="001D672E"/>
    <w:rsid w:val="001D7112"/>
    <w:rsid w:val="001D7350"/>
    <w:rsid w:val="001E021E"/>
    <w:rsid w:val="001E26B8"/>
    <w:rsid w:val="001E298E"/>
    <w:rsid w:val="001E36BE"/>
    <w:rsid w:val="001E3F03"/>
    <w:rsid w:val="001E4009"/>
    <w:rsid w:val="001E50F0"/>
    <w:rsid w:val="001E5D01"/>
    <w:rsid w:val="001E65DF"/>
    <w:rsid w:val="001F0445"/>
    <w:rsid w:val="001F1B5B"/>
    <w:rsid w:val="001F27AF"/>
    <w:rsid w:val="001F5D7D"/>
    <w:rsid w:val="001F5EBC"/>
    <w:rsid w:val="001F62EE"/>
    <w:rsid w:val="001F6338"/>
    <w:rsid w:val="001F6385"/>
    <w:rsid w:val="001F661E"/>
    <w:rsid w:val="001F66A8"/>
    <w:rsid w:val="001F7093"/>
    <w:rsid w:val="001F7443"/>
    <w:rsid w:val="00200105"/>
    <w:rsid w:val="00200678"/>
    <w:rsid w:val="00200C2D"/>
    <w:rsid w:val="00201971"/>
    <w:rsid w:val="00202082"/>
    <w:rsid w:val="002025AC"/>
    <w:rsid w:val="00202AA2"/>
    <w:rsid w:val="002042CF"/>
    <w:rsid w:val="00204614"/>
    <w:rsid w:val="0020720F"/>
    <w:rsid w:val="00212B18"/>
    <w:rsid w:val="0021324D"/>
    <w:rsid w:val="00213C16"/>
    <w:rsid w:val="00213E53"/>
    <w:rsid w:val="00216476"/>
    <w:rsid w:val="00216C70"/>
    <w:rsid w:val="00220758"/>
    <w:rsid w:val="002209E8"/>
    <w:rsid w:val="00220BEF"/>
    <w:rsid w:val="00220C6B"/>
    <w:rsid w:val="00222577"/>
    <w:rsid w:val="00222A19"/>
    <w:rsid w:val="00224ECC"/>
    <w:rsid w:val="00225F5C"/>
    <w:rsid w:val="00226772"/>
    <w:rsid w:val="00227377"/>
    <w:rsid w:val="00231331"/>
    <w:rsid w:val="00231AD9"/>
    <w:rsid w:val="002332D5"/>
    <w:rsid w:val="00233561"/>
    <w:rsid w:val="00233BE4"/>
    <w:rsid w:val="00235C45"/>
    <w:rsid w:val="0023612C"/>
    <w:rsid w:val="002364F5"/>
    <w:rsid w:val="00236884"/>
    <w:rsid w:val="00236F19"/>
    <w:rsid w:val="00237918"/>
    <w:rsid w:val="00237A12"/>
    <w:rsid w:val="002425B1"/>
    <w:rsid w:val="00242C14"/>
    <w:rsid w:val="00242D14"/>
    <w:rsid w:val="002430A7"/>
    <w:rsid w:val="00244C36"/>
    <w:rsid w:val="00245592"/>
    <w:rsid w:val="00245C52"/>
    <w:rsid w:val="00246AF3"/>
    <w:rsid w:val="00247738"/>
    <w:rsid w:val="002510DE"/>
    <w:rsid w:val="00251B61"/>
    <w:rsid w:val="00253ED0"/>
    <w:rsid w:val="00254979"/>
    <w:rsid w:val="00256565"/>
    <w:rsid w:val="002568CA"/>
    <w:rsid w:val="00256C64"/>
    <w:rsid w:val="002619B2"/>
    <w:rsid w:val="00261C54"/>
    <w:rsid w:val="00264AFA"/>
    <w:rsid w:val="0026535F"/>
    <w:rsid w:val="00265F19"/>
    <w:rsid w:val="00265FAB"/>
    <w:rsid w:val="0026712D"/>
    <w:rsid w:val="00267FB7"/>
    <w:rsid w:val="00270313"/>
    <w:rsid w:val="00270584"/>
    <w:rsid w:val="0027188A"/>
    <w:rsid w:val="002738E2"/>
    <w:rsid w:val="00274948"/>
    <w:rsid w:val="002754AD"/>
    <w:rsid w:val="00277613"/>
    <w:rsid w:val="00277C31"/>
    <w:rsid w:val="00277F3C"/>
    <w:rsid w:val="00280C32"/>
    <w:rsid w:val="00280EE5"/>
    <w:rsid w:val="0028121A"/>
    <w:rsid w:val="00281ED3"/>
    <w:rsid w:val="00282FA3"/>
    <w:rsid w:val="00283CDD"/>
    <w:rsid w:val="0028598C"/>
    <w:rsid w:val="00286C0E"/>
    <w:rsid w:val="00290F36"/>
    <w:rsid w:val="0029215A"/>
    <w:rsid w:val="00292926"/>
    <w:rsid w:val="002933CE"/>
    <w:rsid w:val="00295D8D"/>
    <w:rsid w:val="00296D88"/>
    <w:rsid w:val="002A1AE2"/>
    <w:rsid w:val="002A1D75"/>
    <w:rsid w:val="002A2B89"/>
    <w:rsid w:val="002A3A2A"/>
    <w:rsid w:val="002A4377"/>
    <w:rsid w:val="002A4E90"/>
    <w:rsid w:val="002B070B"/>
    <w:rsid w:val="002B0997"/>
    <w:rsid w:val="002B2279"/>
    <w:rsid w:val="002B3282"/>
    <w:rsid w:val="002B3A46"/>
    <w:rsid w:val="002B4691"/>
    <w:rsid w:val="002B6EEF"/>
    <w:rsid w:val="002B73F2"/>
    <w:rsid w:val="002C24C6"/>
    <w:rsid w:val="002C29CB"/>
    <w:rsid w:val="002C3565"/>
    <w:rsid w:val="002C4286"/>
    <w:rsid w:val="002C42BC"/>
    <w:rsid w:val="002C4558"/>
    <w:rsid w:val="002C57FC"/>
    <w:rsid w:val="002C61ED"/>
    <w:rsid w:val="002C62A4"/>
    <w:rsid w:val="002C7BE0"/>
    <w:rsid w:val="002C7CA1"/>
    <w:rsid w:val="002D0D1F"/>
    <w:rsid w:val="002D16C4"/>
    <w:rsid w:val="002D2257"/>
    <w:rsid w:val="002D291A"/>
    <w:rsid w:val="002D32D1"/>
    <w:rsid w:val="002D3887"/>
    <w:rsid w:val="002D3F91"/>
    <w:rsid w:val="002D406C"/>
    <w:rsid w:val="002D5687"/>
    <w:rsid w:val="002D66E2"/>
    <w:rsid w:val="002D725F"/>
    <w:rsid w:val="002E0527"/>
    <w:rsid w:val="002E0749"/>
    <w:rsid w:val="002E17CA"/>
    <w:rsid w:val="002E1F85"/>
    <w:rsid w:val="002E26D1"/>
    <w:rsid w:val="002E4908"/>
    <w:rsid w:val="002E523C"/>
    <w:rsid w:val="002E5A7E"/>
    <w:rsid w:val="002E5CB3"/>
    <w:rsid w:val="002E6449"/>
    <w:rsid w:val="002E7417"/>
    <w:rsid w:val="002F120E"/>
    <w:rsid w:val="002F12F3"/>
    <w:rsid w:val="002F24B3"/>
    <w:rsid w:val="002F280B"/>
    <w:rsid w:val="002F7730"/>
    <w:rsid w:val="002F7D6E"/>
    <w:rsid w:val="00300708"/>
    <w:rsid w:val="00300FC5"/>
    <w:rsid w:val="003015E4"/>
    <w:rsid w:val="00301954"/>
    <w:rsid w:val="00304692"/>
    <w:rsid w:val="0030495E"/>
    <w:rsid w:val="00304D9E"/>
    <w:rsid w:val="00305BBA"/>
    <w:rsid w:val="00306755"/>
    <w:rsid w:val="00306C75"/>
    <w:rsid w:val="00307C77"/>
    <w:rsid w:val="00311AD2"/>
    <w:rsid w:val="0031212B"/>
    <w:rsid w:val="00313894"/>
    <w:rsid w:val="0031548F"/>
    <w:rsid w:val="00315E1D"/>
    <w:rsid w:val="0031701A"/>
    <w:rsid w:val="00317210"/>
    <w:rsid w:val="0031742D"/>
    <w:rsid w:val="00320614"/>
    <w:rsid w:val="0032140D"/>
    <w:rsid w:val="00322979"/>
    <w:rsid w:val="003232D0"/>
    <w:rsid w:val="00330CA6"/>
    <w:rsid w:val="00332ECD"/>
    <w:rsid w:val="0033315D"/>
    <w:rsid w:val="00333BE0"/>
    <w:rsid w:val="00333D14"/>
    <w:rsid w:val="00334E1B"/>
    <w:rsid w:val="00334E4A"/>
    <w:rsid w:val="00335A6E"/>
    <w:rsid w:val="00335D1E"/>
    <w:rsid w:val="0033612A"/>
    <w:rsid w:val="00337512"/>
    <w:rsid w:val="00337BA0"/>
    <w:rsid w:val="00337BAE"/>
    <w:rsid w:val="00337BB1"/>
    <w:rsid w:val="00342893"/>
    <w:rsid w:val="00343071"/>
    <w:rsid w:val="00343087"/>
    <w:rsid w:val="00343152"/>
    <w:rsid w:val="00343276"/>
    <w:rsid w:val="00344132"/>
    <w:rsid w:val="003443C5"/>
    <w:rsid w:val="0034649E"/>
    <w:rsid w:val="00346F02"/>
    <w:rsid w:val="003474B2"/>
    <w:rsid w:val="00356C1F"/>
    <w:rsid w:val="00356CE7"/>
    <w:rsid w:val="00356F5D"/>
    <w:rsid w:val="0036072D"/>
    <w:rsid w:val="00360D02"/>
    <w:rsid w:val="003617B7"/>
    <w:rsid w:val="00361836"/>
    <w:rsid w:val="00361B66"/>
    <w:rsid w:val="0036264D"/>
    <w:rsid w:val="00363359"/>
    <w:rsid w:val="00365A43"/>
    <w:rsid w:val="00365C93"/>
    <w:rsid w:val="0036642E"/>
    <w:rsid w:val="0036669F"/>
    <w:rsid w:val="00370A95"/>
    <w:rsid w:val="0037390B"/>
    <w:rsid w:val="0037479B"/>
    <w:rsid w:val="00374BE4"/>
    <w:rsid w:val="00375695"/>
    <w:rsid w:val="0038150B"/>
    <w:rsid w:val="0038179C"/>
    <w:rsid w:val="003826D8"/>
    <w:rsid w:val="00382C19"/>
    <w:rsid w:val="003836B7"/>
    <w:rsid w:val="00383870"/>
    <w:rsid w:val="00383BE7"/>
    <w:rsid w:val="00383D22"/>
    <w:rsid w:val="00384AED"/>
    <w:rsid w:val="00387D9F"/>
    <w:rsid w:val="0039075D"/>
    <w:rsid w:val="00390C46"/>
    <w:rsid w:val="003912C8"/>
    <w:rsid w:val="0039198B"/>
    <w:rsid w:val="00391CF4"/>
    <w:rsid w:val="00392E52"/>
    <w:rsid w:val="00393D43"/>
    <w:rsid w:val="0039411D"/>
    <w:rsid w:val="00394FB9"/>
    <w:rsid w:val="00395E6E"/>
    <w:rsid w:val="00396543"/>
    <w:rsid w:val="0039692A"/>
    <w:rsid w:val="003A033F"/>
    <w:rsid w:val="003A0C26"/>
    <w:rsid w:val="003A2868"/>
    <w:rsid w:val="003A3374"/>
    <w:rsid w:val="003A35EC"/>
    <w:rsid w:val="003A35F5"/>
    <w:rsid w:val="003A7917"/>
    <w:rsid w:val="003A7D99"/>
    <w:rsid w:val="003B0F0D"/>
    <w:rsid w:val="003B10CE"/>
    <w:rsid w:val="003B2892"/>
    <w:rsid w:val="003B2FFC"/>
    <w:rsid w:val="003B39A6"/>
    <w:rsid w:val="003B4ADE"/>
    <w:rsid w:val="003B4B8C"/>
    <w:rsid w:val="003B4E3D"/>
    <w:rsid w:val="003B6808"/>
    <w:rsid w:val="003B6D77"/>
    <w:rsid w:val="003B7310"/>
    <w:rsid w:val="003B73F1"/>
    <w:rsid w:val="003C22CF"/>
    <w:rsid w:val="003C239E"/>
    <w:rsid w:val="003C265C"/>
    <w:rsid w:val="003C4074"/>
    <w:rsid w:val="003C49A2"/>
    <w:rsid w:val="003C4DC8"/>
    <w:rsid w:val="003C54B7"/>
    <w:rsid w:val="003C644F"/>
    <w:rsid w:val="003C706B"/>
    <w:rsid w:val="003D01A1"/>
    <w:rsid w:val="003D0A88"/>
    <w:rsid w:val="003D239D"/>
    <w:rsid w:val="003D3206"/>
    <w:rsid w:val="003D3475"/>
    <w:rsid w:val="003D36C7"/>
    <w:rsid w:val="003D4027"/>
    <w:rsid w:val="003D41C4"/>
    <w:rsid w:val="003D48E5"/>
    <w:rsid w:val="003D72E1"/>
    <w:rsid w:val="003E04E9"/>
    <w:rsid w:val="003E0C1D"/>
    <w:rsid w:val="003E1101"/>
    <w:rsid w:val="003E5ED9"/>
    <w:rsid w:val="003E6CCD"/>
    <w:rsid w:val="003E7E07"/>
    <w:rsid w:val="003F0F5E"/>
    <w:rsid w:val="003F1660"/>
    <w:rsid w:val="003F1F30"/>
    <w:rsid w:val="003F1FC6"/>
    <w:rsid w:val="003F2B0F"/>
    <w:rsid w:val="003F315E"/>
    <w:rsid w:val="003F4EDE"/>
    <w:rsid w:val="003F52FF"/>
    <w:rsid w:val="00401A30"/>
    <w:rsid w:val="00401A3F"/>
    <w:rsid w:val="00401D75"/>
    <w:rsid w:val="00403522"/>
    <w:rsid w:val="00404471"/>
    <w:rsid w:val="004052A7"/>
    <w:rsid w:val="00405A93"/>
    <w:rsid w:val="00406CC7"/>
    <w:rsid w:val="004126B9"/>
    <w:rsid w:val="0041284C"/>
    <w:rsid w:val="004144ED"/>
    <w:rsid w:val="00414739"/>
    <w:rsid w:val="00414BFD"/>
    <w:rsid w:val="004157C2"/>
    <w:rsid w:val="00415880"/>
    <w:rsid w:val="00415C61"/>
    <w:rsid w:val="00415E52"/>
    <w:rsid w:val="00416170"/>
    <w:rsid w:val="00417785"/>
    <w:rsid w:val="004204F4"/>
    <w:rsid w:val="004219C2"/>
    <w:rsid w:val="00421C40"/>
    <w:rsid w:val="00422DFD"/>
    <w:rsid w:val="00424738"/>
    <w:rsid w:val="004271C7"/>
    <w:rsid w:val="00427430"/>
    <w:rsid w:val="004278CA"/>
    <w:rsid w:val="00427C7C"/>
    <w:rsid w:val="004312FE"/>
    <w:rsid w:val="00431A03"/>
    <w:rsid w:val="004321AE"/>
    <w:rsid w:val="0043280C"/>
    <w:rsid w:val="00432B83"/>
    <w:rsid w:val="004334C7"/>
    <w:rsid w:val="004334CF"/>
    <w:rsid w:val="00435CBB"/>
    <w:rsid w:val="0043751E"/>
    <w:rsid w:val="00440844"/>
    <w:rsid w:val="0044171F"/>
    <w:rsid w:val="004422F6"/>
    <w:rsid w:val="00443494"/>
    <w:rsid w:val="00447AFB"/>
    <w:rsid w:val="0045284F"/>
    <w:rsid w:val="0045418B"/>
    <w:rsid w:val="00454290"/>
    <w:rsid w:val="0045546B"/>
    <w:rsid w:val="0045624A"/>
    <w:rsid w:val="00457764"/>
    <w:rsid w:val="00457AE6"/>
    <w:rsid w:val="00460FBF"/>
    <w:rsid w:val="00461155"/>
    <w:rsid w:val="00461E18"/>
    <w:rsid w:val="0046224B"/>
    <w:rsid w:val="004632A8"/>
    <w:rsid w:val="00463885"/>
    <w:rsid w:val="004643FC"/>
    <w:rsid w:val="004650E5"/>
    <w:rsid w:val="00465919"/>
    <w:rsid w:val="00465D29"/>
    <w:rsid w:val="004660B2"/>
    <w:rsid w:val="00466E5D"/>
    <w:rsid w:val="00467C01"/>
    <w:rsid w:val="00467EF7"/>
    <w:rsid w:val="0047052D"/>
    <w:rsid w:val="00471330"/>
    <w:rsid w:val="00472281"/>
    <w:rsid w:val="00473619"/>
    <w:rsid w:val="00473922"/>
    <w:rsid w:val="0047393C"/>
    <w:rsid w:val="0047500B"/>
    <w:rsid w:val="00476542"/>
    <w:rsid w:val="00480A42"/>
    <w:rsid w:val="00480C91"/>
    <w:rsid w:val="0048252D"/>
    <w:rsid w:val="00482718"/>
    <w:rsid w:val="00482B61"/>
    <w:rsid w:val="00483874"/>
    <w:rsid w:val="00483BD3"/>
    <w:rsid w:val="00486E29"/>
    <w:rsid w:val="004911BF"/>
    <w:rsid w:val="00493F7E"/>
    <w:rsid w:val="00494CA8"/>
    <w:rsid w:val="004969D9"/>
    <w:rsid w:val="0049726D"/>
    <w:rsid w:val="004A25B3"/>
    <w:rsid w:val="004A2A81"/>
    <w:rsid w:val="004A3D07"/>
    <w:rsid w:val="004B09EE"/>
    <w:rsid w:val="004B21FE"/>
    <w:rsid w:val="004B35E3"/>
    <w:rsid w:val="004B41BA"/>
    <w:rsid w:val="004B4394"/>
    <w:rsid w:val="004B4B9D"/>
    <w:rsid w:val="004B6A59"/>
    <w:rsid w:val="004C0EEB"/>
    <w:rsid w:val="004C0FB0"/>
    <w:rsid w:val="004C253B"/>
    <w:rsid w:val="004C34A7"/>
    <w:rsid w:val="004C709D"/>
    <w:rsid w:val="004C7BA3"/>
    <w:rsid w:val="004D0078"/>
    <w:rsid w:val="004D0837"/>
    <w:rsid w:val="004D1DF1"/>
    <w:rsid w:val="004D3728"/>
    <w:rsid w:val="004D4FB1"/>
    <w:rsid w:val="004D500F"/>
    <w:rsid w:val="004D63B1"/>
    <w:rsid w:val="004E063C"/>
    <w:rsid w:val="004E0BB5"/>
    <w:rsid w:val="004E146B"/>
    <w:rsid w:val="004E314C"/>
    <w:rsid w:val="004E447A"/>
    <w:rsid w:val="004E4AC8"/>
    <w:rsid w:val="004E639F"/>
    <w:rsid w:val="004E77F1"/>
    <w:rsid w:val="004E7CF1"/>
    <w:rsid w:val="004F04A3"/>
    <w:rsid w:val="004F0DB7"/>
    <w:rsid w:val="004F2ADD"/>
    <w:rsid w:val="004F3226"/>
    <w:rsid w:val="004F33F1"/>
    <w:rsid w:val="004F38A2"/>
    <w:rsid w:val="004F414F"/>
    <w:rsid w:val="004F4C00"/>
    <w:rsid w:val="004F5739"/>
    <w:rsid w:val="004F7AF2"/>
    <w:rsid w:val="00500DAE"/>
    <w:rsid w:val="00502039"/>
    <w:rsid w:val="00502043"/>
    <w:rsid w:val="00502FCB"/>
    <w:rsid w:val="00503F31"/>
    <w:rsid w:val="00504036"/>
    <w:rsid w:val="00504F99"/>
    <w:rsid w:val="00506C1F"/>
    <w:rsid w:val="00510635"/>
    <w:rsid w:val="00510BFB"/>
    <w:rsid w:val="0051131D"/>
    <w:rsid w:val="005114DD"/>
    <w:rsid w:val="00512010"/>
    <w:rsid w:val="00512506"/>
    <w:rsid w:val="00512D65"/>
    <w:rsid w:val="00513545"/>
    <w:rsid w:val="00514E43"/>
    <w:rsid w:val="00517330"/>
    <w:rsid w:val="00517765"/>
    <w:rsid w:val="00520D9B"/>
    <w:rsid w:val="00520E1E"/>
    <w:rsid w:val="005212F2"/>
    <w:rsid w:val="005215A1"/>
    <w:rsid w:val="005221E7"/>
    <w:rsid w:val="00524858"/>
    <w:rsid w:val="00524E38"/>
    <w:rsid w:val="00526B78"/>
    <w:rsid w:val="00526EF6"/>
    <w:rsid w:val="00527649"/>
    <w:rsid w:val="00527D9B"/>
    <w:rsid w:val="0053006A"/>
    <w:rsid w:val="00530522"/>
    <w:rsid w:val="005313C4"/>
    <w:rsid w:val="005335C9"/>
    <w:rsid w:val="005346FE"/>
    <w:rsid w:val="0053564F"/>
    <w:rsid w:val="005379D0"/>
    <w:rsid w:val="00541876"/>
    <w:rsid w:val="00542092"/>
    <w:rsid w:val="00542E7D"/>
    <w:rsid w:val="00544A93"/>
    <w:rsid w:val="00546517"/>
    <w:rsid w:val="00547456"/>
    <w:rsid w:val="005476B4"/>
    <w:rsid w:val="0055035D"/>
    <w:rsid w:val="0055041A"/>
    <w:rsid w:val="0055213B"/>
    <w:rsid w:val="00553319"/>
    <w:rsid w:val="0055545F"/>
    <w:rsid w:val="00556306"/>
    <w:rsid w:val="00556360"/>
    <w:rsid w:val="005604E7"/>
    <w:rsid w:val="0056058A"/>
    <w:rsid w:val="0056071B"/>
    <w:rsid w:val="00560AA8"/>
    <w:rsid w:val="00560DFC"/>
    <w:rsid w:val="005614D0"/>
    <w:rsid w:val="005630DC"/>
    <w:rsid w:val="0056333F"/>
    <w:rsid w:val="00563A54"/>
    <w:rsid w:val="005645AA"/>
    <w:rsid w:val="005647F5"/>
    <w:rsid w:val="005662D4"/>
    <w:rsid w:val="0056656E"/>
    <w:rsid w:val="005676F3"/>
    <w:rsid w:val="00571ACA"/>
    <w:rsid w:val="005747C5"/>
    <w:rsid w:val="00575FB0"/>
    <w:rsid w:val="00582DA6"/>
    <w:rsid w:val="0058428F"/>
    <w:rsid w:val="00584583"/>
    <w:rsid w:val="00584E0B"/>
    <w:rsid w:val="00584F63"/>
    <w:rsid w:val="00585421"/>
    <w:rsid w:val="00586955"/>
    <w:rsid w:val="005874B9"/>
    <w:rsid w:val="005907D2"/>
    <w:rsid w:val="0059154A"/>
    <w:rsid w:val="0059199F"/>
    <w:rsid w:val="00596E1F"/>
    <w:rsid w:val="005974FD"/>
    <w:rsid w:val="005A0642"/>
    <w:rsid w:val="005A07B6"/>
    <w:rsid w:val="005A22A9"/>
    <w:rsid w:val="005A32F0"/>
    <w:rsid w:val="005A37A1"/>
    <w:rsid w:val="005A3A74"/>
    <w:rsid w:val="005A41A0"/>
    <w:rsid w:val="005A4730"/>
    <w:rsid w:val="005A4D1D"/>
    <w:rsid w:val="005A6780"/>
    <w:rsid w:val="005B01F7"/>
    <w:rsid w:val="005B0F25"/>
    <w:rsid w:val="005B1F98"/>
    <w:rsid w:val="005B2678"/>
    <w:rsid w:val="005B3DDB"/>
    <w:rsid w:val="005B5FE1"/>
    <w:rsid w:val="005B6E55"/>
    <w:rsid w:val="005B6E84"/>
    <w:rsid w:val="005B790A"/>
    <w:rsid w:val="005C0421"/>
    <w:rsid w:val="005C0EFA"/>
    <w:rsid w:val="005C2AF4"/>
    <w:rsid w:val="005C3274"/>
    <w:rsid w:val="005C3294"/>
    <w:rsid w:val="005C3351"/>
    <w:rsid w:val="005C371A"/>
    <w:rsid w:val="005C38C6"/>
    <w:rsid w:val="005C3DB7"/>
    <w:rsid w:val="005C60F5"/>
    <w:rsid w:val="005C6517"/>
    <w:rsid w:val="005C6D2E"/>
    <w:rsid w:val="005C77B7"/>
    <w:rsid w:val="005D0E41"/>
    <w:rsid w:val="005D2EDF"/>
    <w:rsid w:val="005D3C63"/>
    <w:rsid w:val="005D4120"/>
    <w:rsid w:val="005D5217"/>
    <w:rsid w:val="005D5C4A"/>
    <w:rsid w:val="005D6B08"/>
    <w:rsid w:val="005E05A7"/>
    <w:rsid w:val="005E257F"/>
    <w:rsid w:val="005E3608"/>
    <w:rsid w:val="005E5C71"/>
    <w:rsid w:val="005E5F6C"/>
    <w:rsid w:val="005E6402"/>
    <w:rsid w:val="005E6A14"/>
    <w:rsid w:val="005E7EBA"/>
    <w:rsid w:val="005F2596"/>
    <w:rsid w:val="005F733A"/>
    <w:rsid w:val="005F744E"/>
    <w:rsid w:val="00601B35"/>
    <w:rsid w:val="006026EB"/>
    <w:rsid w:val="00602762"/>
    <w:rsid w:val="00602838"/>
    <w:rsid w:val="00603ED4"/>
    <w:rsid w:val="00604641"/>
    <w:rsid w:val="00605DE9"/>
    <w:rsid w:val="00605EC2"/>
    <w:rsid w:val="00606E94"/>
    <w:rsid w:val="006075D9"/>
    <w:rsid w:val="006075F1"/>
    <w:rsid w:val="006101CA"/>
    <w:rsid w:val="006103D2"/>
    <w:rsid w:val="006110F7"/>
    <w:rsid w:val="00611219"/>
    <w:rsid w:val="00611269"/>
    <w:rsid w:val="00611F70"/>
    <w:rsid w:val="00612423"/>
    <w:rsid w:val="0061537E"/>
    <w:rsid w:val="0061772B"/>
    <w:rsid w:val="006202A8"/>
    <w:rsid w:val="00620A70"/>
    <w:rsid w:val="0062288D"/>
    <w:rsid w:val="006229A3"/>
    <w:rsid w:val="0062382B"/>
    <w:rsid w:val="00626EEB"/>
    <w:rsid w:val="006276B4"/>
    <w:rsid w:val="00627EFC"/>
    <w:rsid w:val="00630180"/>
    <w:rsid w:val="0063169E"/>
    <w:rsid w:val="00632C9B"/>
    <w:rsid w:val="006333D8"/>
    <w:rsid w:val="0063460E"/>
    <w:rsid w:val="006364DA"/>
    <w:rsid w:val="0063749D"/>
    <w:rsid w:val="006374ED"/>
    <w:rsid w:val="006414ED"/>
    <w:rsid w:val="0064198D"/>
    <w:rsid w:val="006424E0"/>
    <w:rsid w:val="00643119"/>
    <w:rsid w:val="00643601"/>
    <w:rsid w:val="006443C8"/>
    <w:rsid w:val="00644C0B"/>
    <w:rsid w:val="00645CBB"/>
    <w:rsid w:val="006461B5"/>
    <w:rsid w:val="00647A6B"/>
    <w:rsid w:val="00647D0B"/>
    <w:rsid w:val="00647DD3"/>
    <w:rsid w:val="006502FF"/>
    <w:rsid w:val="006509FD"/>
    <w:rsid w:val="00651BEA"/>
    <w:rsid w:val="00652E7B"/>
    <w:rsid w:val="006540A2"/>
    <w:rsid w:val="00655236"/>
    <w:rsid w:val="00655A31"/>
    <w:rsid w:val="0065717D"/>
    <w:rsid w:val="00661DF9"/>
    <w:rsid w:val="00662B61"/>
    <w:rsid w:val="00664CE9"/>
    <w:rsid w:val="006669D0"/>
    <w:rsid w:val="00667606"/>
    <w:rsid w:val="006714FA"/>
    <w:rsid w:val="00671B47"/>
    <w:rsid w:val="00672EB4"/>
    <w:rsid w:val="006730C2"/>
    <w:rsid w:val="00673760"/>
    <w:rsid w:val="006759A3"/>
    <w:rsid w:val="00675C8F"/>
    <w:rsid w:val="00676E85"/>
    <w:rsid w:val="0068194B"/>
    <w:rsid w:val="00681E55"/>
    <w:rsid w:val="0068237A"/>
    <w:rsid w:val="0068360E"/>
    <w:rsid w:val="0068439B"/>
    <w:rsid w:val="006848A5"/>
    <w:rsid w:val="00684C85"/>
    <w:rsid w:val="00686793"/>
    <w:rsid w:val="00687E0C"/>
    <w:rsid w:val="00690542"/>
    <w:rsid w:val="0069150D"/>
    <w:rsid w:val="00693D22"/>
    <w:rsid w:val="006956CA"/>
    <w:rsid w:val="00697148"/>
    <w:rsid w:val="006A06BA"/>
    <w:rsid w:val="006A073D"/>
    <w:rsid w:val="006A2DDC"/>
    <w:rsid w:val="006A2E74"/>
    <w:rsid w:val="006A375C"/>
    <w:rsid w:val="006A50E4"/>
    <w:rsid w:val="006A6549"/>
    <w:rsid w:val="006A720F"/>
    <w:rsid w:val="006A790B"/>
    <w:rsid w:val="006B0598"/>
    <w:rsid w:val="006B0F9C"/>
    <w:rsid w:val="006B396B"/>
    <w:rsid w:val="006C03DF"/>
    <w:rsid w:val="006C21BF"/>
    <w:rsid w:val="006C3F4F"/>
    <w:rsid w:val="006C46C3"/>
    <w:rsid w:val="006C6BE6"/>
    <w:rsid w:val="006C70AA"/>
    <w:rsid w:val="006C742B"/>
    <w:rsid w:val="006D1891"/>
    <w:rsid w:val="006D2621"/>
    <w:rsid w:val="006D3087"/>
    <w:rsid w:val="006D389C"/>
    <w:rsid w:val="006D4F1B"/>
    <w:rsid w:val="006D6A04"/>
    <w:rsid w:val="006E077C"/>
    <w:rsid w:val="006E2DA2"/>
    <w:rsid w:val="006E311E"/>
    <w:rsid w:val="006E3B41"/>
    <w:rsid w:val="006E3BC6"/>
    <w:rsid w:val="006E3DEE"/>
    <w:rsid w:val="006E6794"/>
    <w:rsid w:val="006E6AE1"/>
    <w:rsid w:val="006E737E"/>
    <w:rsid w:val="006F0A6B"/>
    <w:rsid w:val="006F19D3"/>
    <w:rsid w:val="006F1AC0"/>
    <w:rsid w:val="006F22EB"/>
    <w:rsid w:val="006F2F4A"/>
    <w:rsid w:val="006F4894"/>
    <w:rsid w:val="006F62A0"/>
    <w:rsid w:val="006F7AF1"/>
    <w:rsid w:val="0070117E"/>
    <w:rsid w:val="00701D7F"/>
    <w:rsid w:val="007031AD"/>
    <w:rsid w:val="00703DC1"/>
    <w:rsid w:val="007042B1"/>
    <w:rsid w:val="007043AB"/>
    <w:rsid w:val="00711146"/>
    <w:rsid w:val="00714612"/>
    <w:rsid w:val="0071475D"/>
    <w:rsid w:val="00714A2F"/>
    <w:rsid w:val="00714E55"/>
    <w:rsid w:val="0071691C"/>
    <w:rsid w:val="00716D36"/>
    <w:rsid w:val="00716E75"/>
    <w:rsid w:val="00716EEA"/>
    <w:rsid w:val="00721ECF"/>
    <w:rsid w:val="00722790"/>
    <w:rsid w:val="00723B08"/>
    <w:rsid w:val="00727FED"/>
    <w:rsid w:val="007302F2"/>
    <w:rsid w:val="0073101B"/>
    <w:rsid w:val="007313A3"/>
    <w:rsid w:val="00731975"/>
    <w:rsid w:val="007322D4"/>
    <w:rsid w:val="00732AA1"/>
    <w:rsid w:val="00734583"/>
    <w:rsid w:val="007345E0"/>
    <w:rsid w:val="007353C8"/>
    <w:rsid w:val="00735987"/>
    <w:rsid w:val="007376A0"/>
    <w:rsid w:val="007378B3"/>
    <w:rsid w:val="00740FEC"/>
    <w:rsid w:val="00741E6F"/>
    <w:rsid w:val="00742CF4"/>
    <w:rsid w:val="00742E24"/>
    <w:rsid w:val="007439CF"/>
    <w:rsid w:val="00744A44"/>
    <w:rsid w:val="00745B99"/>
    <w:rsid w:val="0074634C"/>
    <w:rsid w:val="007476E2"/>
    <w:rsid w:val="00747A9B"/>
    <w:rsid w:val="007502E0"/>
    <w:rsid w:val="007503D5"/>
    <w:rsid w:val="00750C54"/>
    <w:rsid w:val="00751421"/>
    <w:rsid w:val="00751504"/>
    <w:rsid w:val="00751657"/>
    <w:rsid w:val="00751678"/>
    <w:rsid w:val="0075193F"/>
    <w:rsid w:val="007551B2"/>
    <w:rsid w:val="00756099"/>
    <w:rsid w:val="00756D3F"/>
    <w:rsid w:val="0075741B"/>
    <w:rsid w:val="00757C9F"/>
    <w:rsid w:val="00757D07"/>
    <w:rsid w:val="00760F09"/>
    <w:rsid w:val="007617B5"/>
    <w:rsid w:val="007623EE"/>
    <w:rsid w:val="007627AE"/>
    <w:rsid w:val="00765FC2"/>
    <w:rsid w:val="007672CE"/>
    <w:rsid w:val="0076758B"/>
    <w:rsid w:val="007700E0"/>
    <w:rsid w:val="00770D64"/>
    <w:rsid w:val="0077112D"/>
    <w:rsid w:val="007718EA"/>
    <w:rsid w:val="00771E0D"/>
    <w:rsid w:val="007724F6"/>
    <w:rsid w:val="00772604"/>
    <w:rsid w:val="0077277B"/>
    <w:rsid w:val="0077537D"/>
    <w:rsid w:val="00775468"/>
    <w:rsid w:val="00775B89"/>
    <w:rsid w:val="00775D26"/>
    <w:rsid w:val="00775D28"/>
    <w:rsid w:val="00776706"/>
    <w:rsid w:val="00783237"/>
    <w:rsid w:val="007836CE"/>
    <w:rsid w:val="00784A26"/>
    <w:rsid w:val="00784B83"/>
    <w:rsid w:val="00792281"/>
    <w:rsid w:val="00795303"/>
    <w:rsid w:val="0079578C"/>
    <w:rsid w:val="00797339"/>
    <w:rsid w:val="007A0B07"/>
    <w:rsid w:val="007A0C1D"/>
    <w:rsid w:val="007A20CF"/>
    <w:rsid w:val="007A2657"/>
    <w:rsid w:val="007A32B2"/>
    <w:rsid w:val="007A3BAE"/>
    <w:rsid w:val="007A4004"/>
    <w:rsid w:val="007A42D2"/>
    <w:rsid w:val="007A46C5"/>
    <w:rsid w:val="007A5046"/>
    <w:rsid w:val="007A5071"/>
    <w:rsid w:val="007A639A"/>
    <w:rsid w:val="007A6FCD"/>
    <w:rsid w:val="007B030E"/>
    <w:rsid w:val="007B0EB1"/>
    <w:rsid w:val="007B1459"/>
    <w:rsid w:val="007B25B7"/>
    <w:rsid w:val="007B5323"/>
    <w:rsid w:val="007B6163"/>
    <w:rsid w:val="007B69B0"/>
    <w:rsid w:val="007B6EE1"/>
    <w:rsid w:val="007B6F22"/>
    <w:rsid w:val="007B7203"/>
    <w:rsid w:val="007C1991"/>
    <w:rsid w:val="007C2DC9"/>
    <w:rsid w:val="007C34F5"/>
    <w:rsid w:val="007C3AF0"/>
    <w:rsid w:val="007C433C"/>
    <w:rsid w:val="007C4BFE"/>
    <w:rsid w:val="007C5213"/>
    <w:rsid w:val="007C715C"/>
    <w:rsid w:val="007C769B"/>
    <w:rsid w:val="007D0E6B"/>
    <w:rsid w:val="007D1F81"/>
    <w:rsid w:val="007D28CB"/>
    <w:rsid w:val="007D38F1"/>
    <w:rsid w:val="007D4911"/>
    <w:rsid w:val="007D4C81"/>
    <w:rsid w:val="007E0A83"/>
    <w:rsid w:val="007E248C"/>
    <w:rsid w:val="007E2777"/>
    <w:rsid w:val="007E384D"/>
    <w:rsid w:val="007E6A47"/>
    <w:rsid w:val="007F073C"/>
    <w:rsid w:val="007F3158"/>
    <w:rsid w:val="007F4412"/>
    <w:rsid w:val="007F460C"/>
    <w:rsid w:val="007F4BDE"/>
    <w:rsid w:val="007F565A"/>
    <w:rsid w:val="008014E6"/>
    <w:rsid w:val="00802436"/>
    <w:rsid w:val="00803A1C"/>
    <w:rsid w:val="00803B84"/>
    <w:rsid w:val="008065F9"/>
    <w:rsid w:val="00811046"/>
    <w:rsid w:val="008117FF"/>
    <w:rsid w:val="00811D2B"/>
    <w:rsid w:val="00812A36"/>
    <w:rsid w:val="00812DD9"/>
    <w:rsid w:val="00813D7D"/>
    <w:rsid w:val="008151C4"/>
    <w:rsid w:val="00816760"/>
    <w:rsid w:val="00821327"/>
    <w:rsid w:val="00821600"/>
    <w:rsid w:val="00824173"/>
    <w:rsid w:val="00825979"/>
    <w:rsid w:val="008271CD"/>
    <w:rsid w:val="00827FFE"/>
    <w:rsid w:val="00832EB6"/>
    <w:rsid w:val="008335F0"/>
    <w:rsid w:val="00833E79"/>
    <w:rsid w:val="00837503"/>
    <w:rsid w:val="008425CD"/>
    <w:rsid w:val="0084285A"/>
    <w:rsid w:val="008457E2"/>
    <w:rsid w:val="008501F2"/>
    <w:rsid w:val="00852CC5"/>
    <w:rsid w:val="008530AA"/>
    <w:rsid w:val="008534C1"/>
    <w:rsid w:val="008540E9"/>
    <w:rsid w:val="008574E8"/>
    <w:rsid w:val="0086184D"/>
    <w:rsid w:val="008619F0"/>
    <w:rsid w:val="00861A48"/>
    <w:rsid w:val="008650AC"/>
    <w:rsid w:val="008653A3"/>
    <w:rsid w:val="00871A61"/>
    <w:rsid w:val="0087205E"/>
    <w:rsid w:val="00872614"/>
    <w:rsid w:val="00874135"/>
    <w:rsid w:val="0087421D"/>
    <w:rsid w:val="00874A9D"/>
    <w:rsid w:val="00875276"/>
    <w:rsid w:val="00875DAB"/>
    <w:rsid w:val="00875FEA"/>
    <w:rsid w:val="00877CC7"/>
    <w:rsid w:val="008800FD"/>
    <w:rsid w:val="0088147A"/>
    <w:rsid w:val="00883DFB"/>
    <w:rsid w:val="00884B69"/>
    <w:rsid w:val="00885597"/>
    <w:rsid w:val="00885CEC"/>
    <w:rsid w:val="00886F36"/>
    <w:rsid w:val="00890CC4"/>
    <w:rsid w:val="008916F2"/>
    <w:rsid w:val="0089193A"/>
    <w:rsid w:val="008922DF"/>
    <w:rsid w:val="008923FA"/>
    <w:rsid w:val="00892AA1"/>
    <w:rsid w:val="00893328"/>
    <w:rsid w:val="0089633B"/>
    <w:rsid w:val="008A0E57"/>
    <w:rsid w:val="008A32CE"/>
    <w:rsid w:val="008A3EAE"/>
    <w:rsid w:val="008A3F33"/>
    <w:rsid w:val="008A6572"/>
    <w:rsid w:val="008A657B"/>
    <w:rsid w:val="008A6589"/>
    <w:rsid w:val="008A67C2"/>
    <w:rsid w:val="008B272F"/>
    <w:rsid w:val="008B2DA1"/>
    <w:rsid w:val="008B44AB"/>
    <w:rsid w:val="008B49F1"/>
    <w:rsid w:val="008B57B3"/>
    <w:rsid w:val="008B64AE"/>
    <w:rsid w:val="008B68E5"/>
    <w:rsid w:val="008B7B0E"/>
    <w:rsid w:val="008C02BC"/>
    <w:rsid w:val="008C11D4"/>
    <w:rsid w:val="008C11E7"/>
    <w:rsid w:val="008C30D4"/>
    <w:rsid w:val="008C3C9A"/>
    <w:rsid w:val="008C470E"/>
    <w:rsid w:val="008C5013"/>
    <w:rsid w:val="008C6304"/>
    <w:rsid w:val="008C7B71"/>
    <w:rsid w:val="008C7C0A"/>
    <w:rsid w:val="008C7EFA"/>
    <w:rsid w:val="008D0BA4"/>
    <w:rsid w:val="008D1443"/>
    <w:rsid w:val="008D2802"/>
    <w:rsid w:val="008D2E07"/>
    <w:rsid w:val="008D3472"/>
    <w:rsid w:val="008D6DD9"/>
    <w:rsid w:val="008D71DC"/>
    <w:rsid w:val="008D72B7"/>
    <w:rsid w:val="008E0BF6"/>
    <w:rsid w:val="008E275F"/>
    <w:rsid w:val="008E2C46"/>
    <w:rsid w:val="008E3DAB"/>
    <w:rsid w:val="008E54E0"/>
    <w:rsid w:val="008E569E"/>
    <w:rsid w:val="008E578F"/>
    <w:rsid w:val="008E59A8"/>
    <w:rsid w:val="008E75C2"/>
    <w:rsid w:val="008F0C65"/>
    <w:rsid w:val="008F0E1E"/>
    <w:rsid w:val="008F134F"/>
    <w:rsid w:val="008F190B"/>
    <w:rsid w:val="008F2B04"/>
    <w:rsid w:val="008F2F10"/>
    <w:rsid w:val="008F39D1"/>
    <w:rsid w:val="008F4370"/>
    <w:rsid w:val="008F5505"/>
    <w:rsid w:val="008F7AD2"/>
    <w:rsid w:val="0090081F"/>
    <w:rsid w:val="00900E14"/>
    <w:rsid w:val="009022AD"/>
    <w:rsid w:val="00902879"/>
    <w:rsid w:val="00903A9D"/>
    <w:rsid w:val="00905602"/>
    <w:rsid w:val="009078FD"/>
    <w:rsid w:val="009079A2"/>
    <w:rsid w:val="00907D77"/>
    <w:rsid w:val="0091022E"/>
    <w:rsid w:val="009158E0"/>
    <w:rsid w:val="00915F27"/>
    <w:rsid w:val="00916187"/>
    <w:rsid w:val="00917078"/>
    <w:rsid w:val="00920847"/>
    <w:rsid w:val="00920EC1"/>
    <w:rsid w:val="00922551"/>
    <w:rsid w:val="009230C6"/>
    <w:rsid w:val="009240B2"/>
    <w:rsid w:val="00925077"/>
    <w:rsid w:val="00926AB2"/>
    <w:rsid w:val="00927049"/>
    <w:rsid w:val="009270C1"/>
    <w:rsid w:val="009301D4"/>
    <w:rsid w:val="00930749"/>
    <w:rsid w:val="00930B08"/>
    <w:rsid w:val="00931A45"/>
    <w:rsid w:val="00932118"/>
    <w:rsid w:val="009325B2"/>
    <w:rsid w:val="00933E0D"/>
    <w:rsid w:val="00934A21"/>
    <w:rsid w:val="00934DAC"/>
    <w:rsid w:val="00934EF1"/>
    <w:rsid w:val="00936CC2"/>
    <w:rsid w:val="0093745C"/>
    <w:rsid w:val="00940382"/>
    <w:rsid w:val="00940391"/>
    <w:rsid w:val="009413F8"/>
    <w:rsid w:val="00942589"/>
    <w:rsid w:val="00943087"/>
    <w:rsid w:val="00943B06"/>
    <w:rsid w:val="0094573D"/>
    <w:rsid w:val="00950509"/>
    <w:rsid w:val="009510C5"/>
    <w:rsid w:val="00952F8D"/>
    <w:rsid w:val="00953798"/>
    <w:rsid w:val="00953FCC"/>
    <w:rsid w:val="00957538"/>
    <w:rsid w:val="0095782C"/>
    <w:rsid w:val="00957B7A"/>
    <w:rsid w:val="0096060F"/>
    <w:rsid w:val="00960EF1"/>
    <w:rsid w:val="0096152E"/>
    <w:rsid w:val="00961E17"/>
    <w:rsid w:val="009623A9"/>
    <w:rsid w:val="009625E5"/>
    <w:rsid w:val="009626E4"/>
    <w:rsid w:val="00963A2F"/>
    <w:rsid w:val="00963F07"/>
    <w:rsid w:val="00965D24"/>
    <w:rsid w:val="009669AC"/>
    <w:rsid w:val="00967F76"/>
    <w:rsid w:val="009704C1"/>
    <w:rsid w:val="00970C04"/>
    <w:rsid w:val="00971988"/>
    <w:rsid w:val="00971B34"/>
    <w:rsid w:val="00973441"/>
    <w:rsid w:val="009737D8"/>
    <w:rsid w:val="00974001"/>
    <w:rsid w:val="0097481D"/>
    <w:rsid w:val="009762B8"/>
    <w:rsid w:val="0097722A"/>
    <w:rsid w:val="00980833"/>
    <w:rsid w:val="0098126E"/>
    <w:rsid w:val="0098223F"/>
    <w:rsid w:val="009823A5"/>
    <w:rsid w:val="00984B43"/>
    <w:rsid w:val="009852B0"/>
    <w:rsid w:val="009855A6"/>
    <w:rsid w:val="00986944"/>
    <w:rsid w:val="00987526"/>
    <w:rsid w:val="009900D9"/>
    <w:rsid w:val="00992C33"/>
    <w:rsid w:val="00992D56"/>
    <w:rsid w:val="0099395B"/>
    <w:rsid w:val="00993FD0"/>
    <w:rsid w:val="00997DA4"/>
    <w:rsid w:val="009A0476"/>
    <w:rsid w:val="009A08D2"/>
    <w:rsid w:val="009A0B69"/>
    <w:rsid w:val="009A1E26"/>
    <w:rsid w:val="009A258B"/>
    <w:rsid w:val="009A2996"/>
    <w:rsid w:val="009A3B1D"/>
    <w:rsid w:val="009A75DD"/>
    <w:rsid w:val="009A7B6A"/>
    <w:rsid w:val="009B15F4"/>
    <w:rsid w:val="009B1FCE"/>
    <w:rsid w:val="009B3124"/>
    <w:rsid w:val="009B3750"/>
    <w:rsid w:val="009B3CD7"/>
    <w:rsid w:val="009B4626"/>
    <w:rsid w:val="009B6AAC"/>
    <w:rsid w:val="009B70BA"/>
    <w:rsid w:val="009B72D4"/>
    <w:rsid w:val="009B7C26"/>
    <w:rsid w:val="009C20B3"/>
    <w:rsid w:val="009C27CB"/>
    <w:rsid w:val="009C3359"/>
    <w:rsid w:val="009C3817"/>
    <w:rsid w:val="009C391E"/>
    <w:rsid w:val="009C50EE"/>
    <w:rsid w:val="009C71F7"/>
    <w:rsid w:val="009C7876"/>
    <w:rsid w:val="009D028E"/>
    <w:rsid w:val="009D38D5"/>
    <w:rsid w:val="009D6854"/>
    <w:rsid w:val="009D7379"/>
    <w:rsid w:val="009E2115"/>
    <w:rsid w:val="009E3EE6"/>
    <w:rsid w:val="009E42BF"/>
    <w:rsid w:val="009E568C"/>
    <w:rsid w:val="009E6243"/>
    <w:rsid w:val="009F1C32"/>
    <w:rsid w:val="009F4BC2"/>
    <w:rsid w:val="009F4CE1"/>
    <w:rsid w:val="009F51FC"/>
    <w:rsid w:val="009F5F81"/>
    <w:rsid w:val="00A00A44"/>
    <w:rsid w:val="00A01027"/>
    <w:rsid w:val="00A0221F"/>
    <w:rsid w:val="00A03010"/>
    <w:rsid w:val="00A04B1F"/>
    <w:rsid w:val="00A04C80"/>
    <w:rsid w:val="00A06BDE"/>
    <w:rsid w:val="00A10014"/>
    <w:rsid w:val="00A11CCB"/>
    <w:rsid w:val="00A12DAD"/>
    <w:rsid w:val="00A139FD"/>
    <w:rsid w:val="00A1433D"/>
    <w:rsid w:val="00A1478B"/>
    <w:rsid w:val="00A14BF5"/>
    <w:rsid w:val="00A158A3"/>
    <w:rsid w:val="00A17119"/>
    <w:rsid w:val="00A175CB"/>
    <w:rsid w:val="00A1784C"/>
    <w:rsid w:val="00A17E0D"/>
    <w:rsid w:val="00A20341"/>
    <w:rsid w:val="00A20A98"/>
    <w:rsid w:val="00A214BD"/>
    <w:rsid w:val="00A21DA3"/>
    <w:rsid w:val="00A23FDB"/>
    <w:rsid w:val="00A24D76"/>
    <w:rsid w:val="00A25559"/>
    <w:rsid w:val="00A256D4"/>
    <w:rsid w:val="00A26A56"/>
    <w:rsid w:val="00A27665"/>
    <w:rsid w:val="00A3040A"/>
    <w:rsid w:val="00A34221"/>
    <w:rsid w:val="00A34ED6"/>
    <w:rsid w:val="00A35DB1"/>
    <w:rsid w:val="00A376F5"/>
    <w:rsid w:val="00A43B44"/>
    <w:rsid w:val="00A4473F"/>
    <w:rsid w:val="00A4514F"/>
    <w:rsid w:val="00A45C12"/>
    <w:rsid w:val="00A46580"/>
    <w:rsid w:val="00A4690F"/>
    <w:rsid w:val="00A47294"/>
    <w:rsid w:val="00A507BB"/>
    <w:rsid w:val="00A50AFF"/>
    <w:rsid w:val="00A513A0"/>
    <w:rsid w:val="00A5168D"/>
    <w:rsid w:val="00A52765"/>
    <w:rsid w:val="00A546E6"/>
    <w:rsid w:val="00A55D17"/>
    <w:rsid w:val="00A60B94"/>
    <w:rsid w:val="00A61B8E"/>
    <w:rsid w:val="00A61D57"/>
    <w:rsid w:val="00A62E07"/>
    <w:rsid w:val="00A63BBC"/>
    <w:rsid w:val="00A652CF"/>
    <w:rsid w:val="00A664D2"/>
    <w:rsid w:val="00A66AE7"/>
    <w:rsid w:val="00A66B0A"/>
    <w:rsid w:val="00A7065F"/>
    <w:rsid w:val="00A70987"/>
    <w:rsid w:val="00A71BD4"/>
    <w:rsid w:val="00A72CE4"/>
    <w:rsid w:val="00A7350C"/>
    <w:rsid w:val="00A74D06"/>
    <w:rsid w:val="00A74E5D"/>
    <w:rsid w:val="00A77FBA"/>
    <w:rsid w:val="00A809A6"/>
    <w:rsid w:val="00A8284C"/>
    <w:rsid w:val="00A834E0"/>
    <w:rsid w:val="00A846D7"/>
    <w:rsid w:val="00A84BCD"/>
    <w:rsid w:val="00A853E9"/>
    <w:rsid w:val="00A86CD5"/>
    <w:rsid w:val="00A8723B"/>
    <w:rsid w:val="00A8769E"/>
    <w:rsid w:val="00A87F5D"/>
    <w:rsid w:val="00A91DB8"/>
    <w:rsid w:val="00A92106"/>
    <w:rsid w:val="00A92662"/>
    <w:rsid w:val="00A92B46"/>
    <w:rsid w:val="00A92D4B"/>
    <w:rsid w:val="00A946FA"/>
    <w:rsid w:val="00A94C5D"/>
    <w:rsid w:val="00A953AC"/>
    <w:rsid w:val="00A95AFB"/>
    <w:rsid w:val="00A96A1E"/>
    <w:rsid w:val="00AA0B5B"/>
    <w:rsid w:val="00AA17AF"/>
    <w:rsid w:val="00AA20FA"/>
    <w:rsid w:val="00AA2255"/>
    <w:rsid w:val="00AA3BD7"/>
    <w:rsid w:val="00AA3C1D"/>
    <w:rsid w:val="00AA4A3D"/>
    <w:rsid w:val="00AB0C94"/>
    <w:rsid w:val="00AB0D62"/>
    <w:rsid w:val="00AB0F7D"/>
    <w:rsid w:val="00AB321B"/>
    <w:rsid w:val="00AB52E8"/>
    <w:rsid w:val="00AB5843"/>
    <w:rsid w:val="00AB5FDF"/>
    <w:rsid w:val="00AB6E97"/>
    <w:rsid w:val="00AC39C1"/>
    <w:rsid w:val="00AC5721"/>
    <w:rsid w:val="00AC6882"/>
    <w:rsid w:val="00AC796F"/>
    <w:rsid w:val="00AD1AF6"/>
    <w:rsid w:val="00AD2FCF"/>
    <w:rsid w:val="00AD3665"/>
    <w:rsid w:val="00AD442E"/>
    <w:rsid w:val="00AD47FE"/>
    <w:rsid w:val="00AD6193"/>
    <w:rsid w:val="00AD6239"/>
    <w:rsid w:val="00AD6524"/>
    <w:rsid w:val="00AD67F2"/>
    <w:rsid w:val="00AD6DE0"/>
    <w:rsid w:val="00AD75AC"/>
    <w:rsid w:val="00AD7D62"/>
    <w:rsid w:val="00AE0BD8"/>
    <w:rsid w:val="00AE1CC6"/>
    <w:rsid w:val="00AE26D2"/>
    <w:rsid w:val="00AE3531"/>
    <w:rsid w:val="00AE3A14"/>
    <w:rsid w:val="00AE3CB8"/>
    <w:rsid w:val="00AE47D5"/>
    <w:rsid w:val="00AE4B66"/>
    <w:rsid w:val="00AE5667"/>
    <w:rsid w:val="00AE63AC"/>
    <w:rsid w:val="00AE661C"/>
    <w:rsid w:val="00AE689F"/>
    <w:rsid w:val="00AE6E97"/>
    <w:rsid w:val="00AF1AD0"/>
    <w:rsid w:val="00AF1BB4"/>
    <w:rsid w:val="00AF346E"/>
    <w:rsid w:val="00AF5611"/>
    <w:rsid w:val="00AF6464"/>
    <w:rsid w:val="00B00A58"/>
    <w:rsid w:val="00B021DC"/>
    <w:rsid w:val="00B0269A"/>
    <w:rsid w:val="00B04795"/>
    <w:rsid w:val="00B06141"/>
    <w:rsid w:val="00B0646D"/>
    <w:rsid w:val="00B068E6"/>
    <w:rsid w:val="00B07279"/>
    <w:rsid w:val="00B12346"/>
    <w:rsid w:val="00B12FFB"/>
    <w:rsid w:val="00B13758"/>
    <w:rsid w:val="00B143D8"/>
    <w:rsid w:val="00B168CD"/>
    <w:rsid w:val="00B201EE"/>
    <w:rsid w:val="00B219BE"/>
    <w:rsid w:val="00B23960"/>
    <w:rsid w:val="00B2399A"/>
    <w:rsid w:val="00B24A73"/>
    <w:rsid w:val="00B26DE5"/>
    <w:rsid w:val="00B27B94"/>
    <w:rsid w:val="00B27F9A"/>
    <w:rsid w:val="00B32566"/>
    <w:rsid w:val="00B34D35"/>
    <w:rsid w:val="00B35F0B"/>
    <w:rsid w:val="00B36DAD"/>
    <w:rsid w:val="00B37CB3"/>
    <w:rsid w:val="00B37F99"/>
    <w:rsid w:val="00B406A6"/>
    <w:rsid w:val="00B40B71"/>
    <w:rsid w:val="00B40BF8"/>
    <w:rsid w:val="00B40D17"/>
    <w:rsid w:val="00B42054"/>
    <w:rsid w:val="00B438EB"/>
    <w:rsid w:val="00B43B82"/>
    <w:rsid w:val="00B4429D"/>
    <w:rsid w:val="00B451EB"/>
    <w:rsid w:val="00B46999"/>
    <w:rsid w:val="00B500A9"/>
    <w:rsid w:val="00B5045B"/>
    <w:rsid w:val="00B5051E"/>
    <w:rsid w:val="00B51739"/>
    <w:rsid w:val="00B540A8"/>
    <w:rsid w:val="00B54224"/>
    <w:rsid w:val="00B56A5E"/>
    <w:rsid w:val="00B57062"/>
    <w:rsid w:val="00B574E4"/>
    <w:rsid w:val="00B57637"/>
    <w:rsid w:val="00B577EA"/>
    <w:rsid w:val="00B60625"/>
    <w:rsid w:val="00B61764"/>
    <w:rsid w:val="00B624AE"/>
    <w:rsid w:val="00B62606"/>
    <w:rsid w:val="00B628A5"/>
    <w:rsid w:val="00B62DCF"/>
    <w:rsid w:val="00B64C45"/>
    <w:rsid w:val="00B66CF7"/>
    <w:rsid w:val="00B66EB3"/>
    <w:rsid w:val="00B67B68"/>
    <w:rsid w:val="00B71190"/>
    <w:rsid w:val="00B715E2"/>
    <w:rsid w:val="00B73350"/>
    <w:rsid w:val="00B73478"/>
    <w:rsid w:val="00B76287"/>
    <w:rsid w:val="00B77929"/>
    <w:rsid w:val="00B809E7"/>
    <w:rsid w:val="00B811C5"/>
    <w:rsid w:val="00B82272"/>
    <w:rsid w:val="00B83230"/>
    <w:rsid w:val="00B83D43"/>
    <w:rsid w:val="00B851DC"/>
    <w:rsid w:val="00B8565C"/>
    <w:rsid w:val="00B868E1"/>
    <w:rsid w:val="00B8703E"/>
    <w:rsid w:val="00B87BCC"/>
    <w:rsid w:val="00B908F3"/>
    <w:rsid w:val="00B92C4A"/>
    <w:rsid w:val="00B9418E"/>
    <w:rsid w:val="00B9425C"/>
    <w:rsid w:val="00B953E6"/>
    <w:rsid w:val="00B97BDA"/>
    <w:rsid w:val="00B97E84"/>
    <w:rsid w:val="00BA5130"/>
    <w:rsid w:val="00BA71FB"/>
    <w:rsid w:val="00BB0B11"/>
    <w:rsid w:val="00BB0E70"/>
    <w:rsid w:val="00BB1296"/>
    <w:rsid w:val="00BB1993"/>
    <w:rsid w:val="00BB1B42"/>
    <w:rsid w:val="00BB231E"/>
    <w:rsid w:val="00BB29A9"/>
    <w:rsid w:val="00BB5C82"/>
    <w:rsid w:val="00BB6024"/>
    <w:rsid w:val="00BB65AF"/>
    <w:rsid w:val="00BB67B0"/>
    <w:rsid w:val="00BB7D77"/>
    <w:rsid w:val="00BC1581"/>
    <w:rsid w:val="00BC1693"/>
    <w:rsid w:val="00BC4875"/>
    <w:rsid w:val="00BC6EF7"/>
    <w:rsid w:val="00BD041E"/>
    <w:rsid w:val="00BD1692"/>
    <w:rsid w:val="00BD2C48"/>
    <w:rsid w:val="00BD4652"/>
    <w:rsid w:val="00BD578B"/>
    <w:rsid w:val="00BD6016"/>
    <w:rsid w:val="00BD6276"/>
    <w:rsid w:val="00BD686D"/>
    <w:rsid w:val="00BE0751"/>
    <w:rsid w:val="00BE0A8B"/>
    <w:rsid w:val="00BE1214"/>
    <w:rsid w:val="00BE1CD8"/>
    <w:rsid w:val="00BE2EC1"/>
    <w:rsid w:val="00BE6220"/>
    <w:rsid w:val="00BF1ACE"/>
    <w:rsid w:val="00BF1D15"/>
    <w:rsid w:val="00BF2620"/>
    <w:rsid w:val="00BF2AB1"/>
    <w:rsid w:val="00BF3C7D"/>
    <w:rsid w:val="00BF3D70"/>
    <w:rsid w:val="00BF466F"/>
    <w:rsid w:val="00BF493B"/>
    <w:rsid w:val="00BF4A01"/>
    <w:rsid w:val="00BF7F4E"/>
    <w:rsid w:val="00C00DBE"/>
    <w:rsid w:val="00C01A57"/>
    <w:rsid w:val="00C056CC"/>
    <w:rsid w:val="00C079CA"/>
    <w:rsid w:val="00C104F5"/>
    <w:rsid w:val="00C115F7"/>
    <w:rsid w:val="00C116CB"/>
    <w:rsid w:val="00C12C53"/>
    <w:rsid w:val="00C13668"/>
    <w:rsid w:val="00C13998"/>
    <w:rsid w:val="00C13B63"/>
    <w:rsid w:val="00C13C41"/>
    <w:rsid w:val="00C13E5C"/>
    <w:rsid w:val="00C14618"/>
    <w:rsid w:val="00C20711"/>
    <w:rsid w:val="00C21E12"/>
    <w:rsid w:val="00C22AD1"/>
    <w:rsid w:val="00C2388A"/>
    <w:rsid w:val="00C26016"/>
    <w:rsid w:val="00C26E29"/>
    <w:rsid w:val="00C27619"/>
    <w:rsid w:val="00C309CC"/>
    <w:rsid w:val="00C32180"/>
    <w:rsid w:val="00C32751"/>
    <w:rsid w:val="00C337BB"/>
    <w:rsid w:val="00C34AA4"/>
    <w:rsid w:val="00C35660"/>
    <w:rsid w:val="00C36111"/>
    <w:rsid w:val="00C41EE0"/>
    <w:rsid w:val="00C41F79"/>
    <w:rsid w:val="00C432DC"/>
    <w:rsid w:val="00C4367A"/>
    <w:rsid w:val="00C43AAB"/>
    <w:rsid w:val="00C44C47"/>
    <w:rsid w:val="00C462E1"/>
    <w:rsid w:val="00C47047"/>
    <w:rsid w:val="00C4744E"/>
    <w:rsid w:val="00C50B76"/>
    <w:rsid w:val="00C53202"/>
    <w:rsid w:val="00C538FD"/>
    <w:rsid w:val="00C559EA"/>
    <w:rsid w:val="00C567AE"/>
    <w:rsid w:val="00C56DA0"/>
    <w:rsid w:val="00C5795D"/>
    <w:rsid w:val="00C62DE8"/>
    <w:rsid w:val="00C62F84"/>
    <w:rsid w:val="00C650DD"/>
    <w:rsid w:val="00C66256"/>
    <w:rsid w:val="00C67010"/>
    <w:rsid w:val="00C67A97"/>
    <w:rsid w:val="00C7004C"/>
    <w:rsid w:val="00C70EF1"/>
    <w:rsid w:val="00C73143"/>
    <w:rsid w:val="00C732DF"/>
    <w:rsid w:val="00C7331E"/>
    <w:rsid w:val="00C74918"/>
    <w:rsid w:val="00C75201"/>
    <w:rsid w:val="00C771BB"/>
    <w:rsid w:val="00C77F42"/>
    <w:rsid w:val="00C80339"/>
    <w:rsid w:val="00C80D5B"/>
    <w:rsid w:val="00C80F02"/>
    <w:rsid w:val="00C8130C"/>
    <w:rsid w:val="00C83F09"/>
    <w:rsid w:val="00C855FA"/>
    <w:rsid w:val="00C875F0"/>
    <w:rsid w:val="00C90745"/>
    <w:rsid w:val="00C91CC8"/>
    <w:rsid w:val="00C931CD"/>
    <w:rsid w:val="00C93B26"/>
    <w:rsid w:val="00C93B28"/>
    <w:rsid w:val="00C94F9F"/>
    <w:rsid w:val="00C9608D"/>
    <w:rsid w:val="00C96885"/>
    <w:rsid w:val="00C969D4"/>
    <w:rsid w:val="00C97D66"/>
    <w:rsid w:val="00CA0961"/>
    <w:rsid w:val="00CA098D"/>
    <w:rsid w:val="00CA0D72"/>
    <w:rsid w:val="00CA11FB"/>
    <w:rsid w:val="00CA16F7"/>
    <w:rsid w:val="00CA224F"/>
    <w:rsid w:val="00CA23E5"/>
    <w:rsid w:val="00CA3D80"/>
    <w:rsid w:val="00CA4873"/>
    <w:rsid w:val="00CA565E"/>
    <w:rsid w:val="00CA57AB"/>
    <w:rsid w:val="00CA6A39"/>
    <w:rsid w:val="00CA7FA0"/>
    <w:rsid w:val="00CB0D11"/>
    <w:rsid w:val="00CB10AF"/>
    <w:rsid w:val="00CB120F"/>
    <w:rsid w:val="00CB14A1"/>
    <w:rsid w:val="00CB1F3A"/>
    <w:rsid w:val="00CB22E9"/>
    <w:rsid w:val="00CB287A"/>
    <w:rsid w:val="00CB28DF"/>
    <w:rsid w:val="00CB4702"/>
    <w:rsid w:val="00CB4889"/>
    <w:rsid w:val="00CB66E0"/>
    <w:rsid w:val="00CB6985"/>
    <w:rsid w:val="00CB7B35"/>
    <w:rsid w:val="00CC3EEB"/>
    <w:rsid w:val="00CC5AD6"/>
    <w:rsid w:val="00CC69D3"/>
    <w:rsid w:val="00CC783C"/>
    <w:rsid w:val="00CD073B"/>
    <w:rsid w:val="00CD17E9"/>
    <w:rsid w:val="00CD22C0"/>
    <w:rsid w:val="00CD296E"/>
    <w:rsid w:val="00CD2A8E"/>
    <w:rsid w:val="00CD2B0F"/>
    <w:rsid w:val="00CD30E3"/>
    <w:rsid w:val="00CD55B3"/>
    <w:rsid w:val="00CD6EFB"/>
    <w:rsid w:val="00CD743E"/>
    <w:rsid w:val="00CD783B"/>
    <w:rsid w:val="00CE0AA9"/>
    <w:rsid w:val="00CE0C0A"/>
    <w:rsid w:val="00CE17F2"/>
    <w:rsid w:val="00CE1BCC"/>
    <w:rsid w:val="00CE21C8"/>
    <w:rsid w:val="00CE3A3C"/>
    <w:rsid w:val="00CE4CEA"/>
    <w:rsid w:val="00CE5336"/>
    <w:rsid w:val="00CE5353"/>
    <w:rsid w:val="00CE5954"/>
    <w:rsid w:val="00CE6065"/>
    <w:rsid w:val="00CF0FAB"/>
    <w:rsid w:val="00CF2AC6"/>
    <w:rsid w:val="00CF3997"/>
    <w:rsid w:val="00CF39BB"/>
    <w:rsid w:val="00CF5438"/>
    <w:rsid w:val="00CF6197"/>
    <w:rsid w:val="00CF630C"/>
    <w:rsid w:val="00CF752D"/>
    <w:rsid w:val="00CF778C"/>
    <w:rsid w:val="00CF797D"/>
    <w:rsid w:val="00CF7B3F"/>
    <w:rsid w:val="00D0086F"/>
    <w:rsid w:val="00D01DEB"/>
    <w:rsid w:val="00D01F99"/>
    <w:rsid w:val="00D025F2"/>
    <w:rsid w:val="00D026C1"/>
    <w:rsid w:val="00D03227"/>
    <w:rsid w:val="00D033DB"/>
    <w:rsid w:val="00D03AC7"/>
    <w:rsid w:val="00D0425F"/>
    <w:rsid w:val="00D0588E"/>
    <w:rsid w:val="00D05CCA"/>
    <w:rsid w:val="00D06BAC"/>
    <w:rsid w:val="00D10DA4"/>
    <w:rsid w:val="00D11042"/>
    <w:rsid w:val="00D11762"/>
    <w:rsid w:val="00D12314"/>
    <w:rsid w:val="00D126F2"/>
    <w:rsid w:val="00D13ECA"/>
    <w:rsid w:val="00D14892"/>
    <w:rsid w:val="00D15414"/>
    <w:rsid w:val="00D15ABF"/>
    <w:rsid w:val="00D16777"/>
    <w:rsid w:val="00D17206"/>
    <w:rsid w:val="00D235FD"/>
    <w:rsid w:val="00D248FD"/>
    <w:rsid w:val="00D25C07"/>
    <w:rsid w:val="00D30EC1"/>
    <w:rsid w:val="00D312E3"/>
    <w:rsid w:val="00D327D6"/>
    <w:rsid w:val="00D32C0E"/>
    <w:rsid w:val="00D33C6D"/>
    <w:rsid w:val="00D34D3D"/>
    <w:rsid w:val="00D36780"/>
    <w:rsid w:val="00D36D03"/>
    <w:rsid w:val="00D379AE"/>
    <w:rsid w:val="00D37B0D"/>
    <w:rsid w:val="00D4009C"/>
    <w:rsid w:val="00D40DAF"/>
    <w:rsid w:val="00D41DED"/>
    <w:rsid w:val="00D421F6"/>
    <w:rsid w:val="00D44CEB"/>
    <w:rsid w:val="00D4725B"/>
    <w:rsid w:val="00D47638"/>
    <w:rsid w:val="00D512B4"/>
    <w:rsid w:val="00D51340"/>
    <w:rsid w:val="00D5144E"/>
    <w:rsid w:val="00D51B36"/>
    <w:rsid w:val="00D529A2"/>
    <w:rsid w:val="00D52A32"/>
    <w:rsid w:val="00D55AFD"/>
    <w:rsid w:val="00D57468"/>
    <w:rsid w:val="00D57860"/>
    <w:rsid w:val="00D57918"/>
    <w:rsid w:val="00D57E2E"/>
    <w:rsid w:val="00D61840"/>
    <w:rsid w:val="00D61C18"/>
    <w:rsid w:val="00D61E8D"/>
    <w:rsid w:val="00D625D0"/>
    <w:rsid w:val="00D63024"/>
    <w:rsid w:val="00D638AE"/>
    <w:rsid w:val="00D63BA4"/>
    <w:rsid w:val="00D64B98"/>
    <w:rsid w:val="00D65AA0"/>
    <w:rsid w:val="00D668C3"/>
    <w:rsid w:val="00D67FA2"/>
    <w:rsid w:val="00D70B15"/>
    <w:rsid w:val="00D71328"/>
    <w:rsid w:val="00D71E3B"/>
    <w:rsid w:val="00D731E7"/>
    <w:rsid w:val="00D76ACC"/>
    <w:rsid w:val="00D76D64"/>
    <w:rsid w:val="00D77BC9"/>
    <w:rsid w:val="00D825DC"/>
    <w:rsid w:val="00D82F66"/>
    <w:rsid w:val="00D83058"/>
    <w:rsid w:val="00D844DF"/>
    <w:rsid w:val="00D85C3B"/>
    <w:rsid w:val="00D869DF"/>
    <w:rsid w:val="00D86E4A"/>
    <w:rsid w:val="00D87FF4"/>
    <w:rsid w:val="00D90871"/>
    <w:rsid w:val="00D91AC8"/>
    <w:rsid w:val="00D92DBB"/>
    <w:rsid w:val="00D9438B"/>
    <w:rsid w:val="00D95257"/>
    <w:rsid w:val="00DA297F"/>
    <w:rsid w:val="00DA3684"/>
    <w:rsid w:val="00DA6CE2"/>
    <w:rsid w:val="00DA7F19"/>
    <w:rsid w:val="00DB2F73"/>
    <w:rsid w:val="00DB4310"/>
    <w:rsid w:val="00DB6140"/>
    <w:rsid w:val="00DB6F60"/>
    <w:rsid w:val="00DB79C9"/>
    <w:rsid w:val="00DB7A28"/>
    <w:rsid w:val="00DC025C"/>
    <w:rsid w:val="00DC2AFE"/>
    <w:rsid w:val="00DD113A"/>
    <w:rsid w:val="00DD1488"/>
    <w:rsid w:val="00DD1C1C"/>
    <w:rsid w:val="00DD24EC"/>
    <w:rsid w:val="00DD2DAB"/>
    <w:rsid w:val="00DD4576"/>
    <w:rsid w:val="00DD5456"/>
    <w:rsid w:val="00DD55E1"/>
    <w:rsid w:val="00DD5DF7"/>
    <w:rsid w:val="00DD5FF8"/>
    <w:rsid w:val="00DD768C"/>
    <w:rsid w:val="00DE29BE"/>
    <w:rsid w:val="00DE3528"/>
    <w:rsid w:val="00DE7CD2"/>
    <w:rsid w:val="00DF29E3"/>
    <w:rsid w:val="00DF2C66"/>
    <w:rsid w:val="00DF4D00"/>
    <w:rsid w:val="00DF7496"/>
    <w:rsid w:val="00E01911"/>
    <w:rsid w:val="00E038B3"/>
    <w:rsid w:val="00E05F94"/>
    <w:rsid w:val="00E0605F"/>
    <w:rsid w:val="00E06301"/>
    <w:rsid w:val="00E063BC"/>
    <w:rsid w:val="00E06D50"/>
    <w:rsid w:val="00E06FCE"/>
    <w:rsid w:val="00E074F0"/>
    <w:rsid w:val="00E102C0"/>
    <w:rsid w:val="00E11501"/>
    <w:rsid w:val="00E1189B"/>
    <w:rsid w:val="00E12150"/>
    <w:rsid w:val="00E127BA"/>
    <w:rsid w:val="00E1282C"/>
    <w:rsid w:val="00E128BE"/>
    <w:rsid w:val="00E132F1"/>
    <w:rsid w:val="00E14966"/>
    <w:rsid w:val="00E16127"/>
    <w:rsid w:val="00E16D9C"/>
    <w:rsid w:val="00E1747B"/>
    <w:rsid w:val="00E179F7"/>
    <w:rsid w:val="00E203C1"/>
    <w:rsid w:val="00E21635"/>
    <w:rsid w:val="00E21CF0"/>
    <w:rsid w:val="00E21EDB"/>
    <w:rsid w:val="00E223CA"/>
    <w:rsid w:val="00E22C06"/>
    <w:rsid w:val="00E23026"/>
    <w:rsid w:val="00E24CB2"/>
    <w:rsid w:val="00E2679C"/>
    <w:rsid w:val="00E30E60"/>
    <w:rsid w:val="00E3174B"/>
    <w:rsid w:val="00E31A7A"/>
    <w:rsid w:val="00E33A03"/>
    <w:rsid w:val="00E33AF1"/>
    <w:rsid w:val="00E3642F"/>
    <w:rsid w:val="00E36806"/>
    <w:rsid w:val="00E36A99"/>
    <w:rsid w:val="00E37D47"/>
    <w:rsid w:val="00E40B45"/>
    <w:rsid w:val="00E40CB1"/>
    <w:rsid w:val="00E44E26"/>
    <w:rsid w:val="00E45DE5"/>
    <w:rsid w:val="00E4607F"/>
    <w:rsid w:val="00E46553"/>
    <w:rsid w:val="00E4698F"/>
    <w:rsid w:val="00E46AA8"/>
    <w:rsid w:val="00E47AD1"/>
    <w:rsid w:val="00E47E6E"/>
    <w:rsid w:val="00E509B5"/>
    <w:rsid w:val="00E50CAD"/>
    <w:rsid w:val="00E51306"/>
    <w:rsid w:val="00E517F3"/>
    <w:rsid w:val="00E51989"/>
    <w:rsid w:val="00E51F69"/>
    <w:rsid w:val="00E52688"/>
    <w:rsid w:val="00E5354F"/>
    <w:rsid w:val="00E53B8A"/>
    <w:rsid w:val="00E53C70"/>
    <w:rsid w:val="00E53CD4"/>
    <w:rsid w:val="00E54DF5"/>
    <w:rsid w:val="00E55436"/>
    <w:rsid w:val="00E63684"/>
    <w:rsid w:val="00E63CAB"/>
    <w:rsid w:val="00E65685"/>
    <w:rsid w:val="00E66BBF"/>
    <w:rsid w:val="00E67AA3"/>
    <w:rsid w:val="00E7083F"/>
    <w:rsid w:val="00E712D1"/>
    <w:rsid w:val="00E72AD7"/>
    <w:rsid w:val="00E72ED1"/>
    <w:rsid w:val="00E72F7E"/>
    <w:rsid w:val="00E73FDF"/>
    <w:rsid w:val="00E7516F"/>
    <w:rsid w:val="00E7552D"/>
    <w:rsid w:val="00E75E29"/>
    <w:rsid w:val="00E766E4"/>
    <w:rsid w:val="00E820F3"/>
    <w:rsid w:val="00E8230A"/>
    <w:rsid w:val="00E829AB"/>
    <w:rsid w:val="00E83795"/>
    <w:rsid w:val="00E85608"/>
    <w:rsid w:val="00E85671"/>
    <w:rsid w:val="00E85776"/>
    <w:rsid w:val="00E85A21"/>
    <w:rsid w:val="00E87122"/>
    <w:rsid w:val="00E900A6"/>
    <w:rsid w:val="00E9211E"/>
    <w:rsid w:val="00E92B07"/>
    <w:rsid w:val="00E94129"/>
    <w:rsid w:val="00E94526"/>
    <w:rsid w:val="00E947F5"/>
    <w:rsid w:val="00E94EDC"/>
    <w:rsid w:val="00E96A31"/>
    <w:rsid w:val="00EA0478"/>
    <w:rsid w:val="00EA1482"/>
    <w:rsid w:val="00EA4726"/>
    <w:rsid w:val="00EA4902"/>
    <w:rsid w:val="00EA62A0"/>
    <w:rsid w:val="00EA6F84"/>
    <w:rsid w:val="00EA7565"/>
    <w:rsid w:val="00EA7B4F"/>
    <w:rsid w:val="00EB0819"/>
    <w:rsid w:val="00EB1201"/>
    <w:rsid w:val="00EB22B5"/>
    <w:rsid w:val="00EB4C95"/>
    <w:rsid w:val="00EB5161"/>
    <w:rsid w:val="00EB7BCD"/>
    <w:rsid w:val="00EC03AE"/>
    <w:rsid w:val="00EC298B"/>
    <w:rsid w:val="00EC2C0B"/>
    <w:rsid w:val="00EC4734"/>
    <w:rsid w:val="00EC5A53"/>
    <w:rsid w:val="00EC6687"/>
    <w:rsid w:val="00ED0B49"/>
    <w:rsid w:val="00ED2B85"/>
    <w:rsid w:val="00ED3357"/>
    <w:rsid w:val="00ED3414"/>
    <w:rsid w:val="00ED5DCC"/>
    <w:rsid w:val="00ED6047"/>
    <w:rsid w:val="00ED6898"/>
    <w:rsid w:val="00ED7FC8"/>
    <w:rsid w:val="00EE0142"/>
    <w:rsid w:val="00EE2773"/>
    <w:rsid w:val="00EE2AF6"/>
    <w:rsid w:val="00EE3F64"/>
    <w:rsid w:val="00EE728D"/>
    <w:rsid w:val="00EE7709"/>
    <w:rsid w:val="00EF05F7"/>
    <w:rsid w:val="00EF1680"/>
    <w:rsid w:val="00EF1AEB"/>
    <w:rsid w:val="00EF21F0"/>
    <w:rsid w:val="00EF2CCC"/>
    <w:rsid w:val="00EF3675"/>
    <w:rsid w:val="00EF380D"/>
    <w:rsid w:val="00EF680B"/>
    <w:rsid w:val="00EF75D0"/>
    <w:rsid w:val="00EF7A9E"/>
    <w:rsid w:val="00F03535"/>
    <w:rsid w:val="00F0358F"/>
    <w:rsid w:val="00F03CDF"/>
    <w:rsid w:val="00F04837"/>
    <w:rsid w:val="00F05424"/>
    <w:rsid w:val="00F06990"/>
    <w:rsid w:val="00F07C98"/>
    <w:rsid w:val="00F1156C"/>
    <w:rsid w:val="00F1292A"/>
    <w:rsid w:val="00F12DA6"/>
    <w:rsid w:val="00F12EE8"/>
    <w:rsid w:val="00F13051"/>
    <w:rsid w:val="00F13755"/>
    <w:rsid w:val="00F14B16"/>
    <w:rsid w:val="00F14B81"/>
    <w:rsid w:val="00F150DD"/>
    <w:rsid w:val="00F16D91"/>
    <w:rsid w:val="00F171E7"/>
    <w:rsid w:val="00F175F2"/>
    <w:rsid w:val="00F2138C"/>
    <w:rsid w:val="00F22650"/>
    <w:rsid w:val="00F2475C"/>
    <w:rsid w:val="00F24930"/>
    <w:rsid w:val="00F2698A"/>
    <w:rsid w:val="00F30305"/>
    <w:rsid w:val="00F313F7"/>
    <w:rsid w:val="00F32E02"/>
    <w:rsid w:val="00F32E72"/>
    <w:rsid w:val="00F356DA"/>
    <w:rsid w:val="00F36FA3"/>
    <w:rsid w:val="00F37236"/>
    <w:rsid w:val="00F377AD"/>
    <w:rsid w:val="00F378BC"/>
    <w:rsid w:val="00F37BBA"/>
    <w:rsid w:val="00F37D1E"/>
    <w:rsid w:val="00F40B46"/>
    <w:rsid w:val="00F43496"/>
    <w:rsid w:val="00F4365D"/>
    <w:rsid w:val="00F4406F"/>
    <w:rsid w:val="00F45DFE"/>
    <w:rsid w:val="00F46F0B"/>
    <w:rsid w:val="00F47C73"/>
    <w:rsid w:val="00F5084A"/>
    <w:rsid w:val="00F51DF9"/>
    <w:rsid w:val="00F523FA"/>
    <w:rsid w:val="00F5271C"/>
    <w:rsid w:val="00F53954"/>
    <w:rsid w:val="00F540DA"/>
    <w:rsid w:val="00F55221"/>
    <w:rsid w:val="00F5582A"/>
    <w:rsid w:val="00F57BF4"/>
    <w:rsid w:val="00F609B2"/>
    <w:rsid w:val="00F60B12"/>
    <w:rsid w:val="00F61B66"/>
    <w:rsid w:val="00F61D9B"/>
    <w:rsid w:val="00F64337"/>
    <w:rsid w:val="00F65752"/>
    <w:rsid w:val="00F666C4"/>
    <w:rsid w:val="00F673CD"/>
    <w:rsid w:val="00F70912"/>
    <w:rsid w:val="00F71061"/>
    <w:rsid w:val="00F7385D"/>
    <w:rsid w:val="00F73E3C"/>
    <w:rsid w:val="00F750EE"/>
    <w:rsid w:val="00F77174"/>
    <w:rsid w:val="00F77DA5"/>
    <w:rsid w:val="00F82AD0"/>
    <w:rsid w:val="00F84286"/>
    <w:rsid w:val="00F851C4"/>
    <w:rsid w:val="00F85E05"/>
    <w:rsid w:val="00F85E36"/>
    <w:rsid w:val="00F86C01"/>
    <w:rsid w:val="00F90E8B"/>
    <w:rsid w:val="00F9204E"/>
    <w:rsid w:val="00F928F8"/>
    <w:rsid w:val="00F93885"/>
    <w:rsid w:val="00F94F82"/>
    <w:rsid w:val="00F95EEF"/>
    <w:rsid w:val="00FA0C50"/>
    <w:rsid w:val="00FA10DA"/>
    <w:rsid w:val="00FA2AA3"/>
    <w:rsid w:val="00FA2BDF"/>
    <w:rsid w:val="00FA3AAB"/>
    <w:rsid w:val="00FA3EFF"/>
    <w:rsid w:val="00FA4037"/>
    <w:rsid w:val="00FA6024"/>
    <w:rsid w:val="00FA64CD"/>
    <w:rsid w:val="00FA73B7"/>
    <w:rsid w:val="00FB0051"/>
    <w:rsid w:val="00FB02F1"/>
    <w:rsid w:val="00FB0802"/>
    <w:rsid w:val="00FB0AB4"/>
    <w:rsid w:val="00FB0CF6"/>
    <w:rsid w:val="00FB0EA6"/>
    <w:rsid w:val="00FB1808"/>
    <w:rsid w:val="00FB2638"/>
    <w:rsid w:val="00FB3B07"/>
    <w:rsid w:val="00FB6157"/>
    <w:rsid w:val="00FB7E0F"/>
    <w:rsid w:val="00FC0851"/>
    <w:rsid w:val="00FC5245"/>
    <w:rsid w:val="00FC6C67"/>
    <w:rsid w:val="00FC6E94"/>
    <w:rsid w:val="00FC724A"/>
    <w:rsid w:val="00FC78D4"/>
    <w:rsid w:val="00FD0D91"/>
    <w:rsid w:val="00FD1C73"/>
    <w:rsid w:val="00FD2A17"/>
    <w:rsid w:val="00FD2CB4"/>
    <w:rsid w:val="00FD4EC6"/>
    <w:rsid w:val="00FD53F0"/>
    <w:rsid w:val="00FD5B57"/>
    <w:rsid w:val="00FE015A"/>
    <w:rsid w:val="00FE0FED"/>
    <w:rsid w:val="00FE1110"/>
    <w:rsid w:val="00FE2FD7"/>
    <w:rsid w:val="00FE347B"/>
    <w:rsid w:val="00FE43F1"/>
    <w:rsid w:val="00FE5145"/>
    <w:rsid w:val="00FE6F69"/>
    <w:rsid w:val="00FE703C"/>
    <w:rsid w:val="00FE70DA"/>
    <w:rsid w:val="00FE7601"/>
    <w:rsid w:val="00FE79EA"/>
    <w:rsid w:val="00FE7D46"/>
    <w:rsid w:val="00FF1460"/>
    <w:rsid w:val="00FF27F8"/>
    <w:rsid w:val="00FF3074"/>
    <w:rsid w:val="00FF3495"/>
    <w:rsid w:val="00FF483C"/>
    <w:rsid w:val="00FF50E3"/>
    <w:rsid w:val="00FF5224"/>
    <w:rsid w:val="00FF559A"/>
    <w:rsid w:val="00FF5884"/>
    <w:rsid w:val="00FF59E0"/>
    <w:rsid w:val="00FF625C"/>
    <w:rsid w:val="00FF6401"/>
    <w:rsid w:val="00FF7035"/>
    <w:rsid w:val="00FF7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5D7D423"/>
  <w15:docId w15:val="{D5D99376-B632-40D7-86FC-9A43992FF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16D36"/>
    <w:pPr>
      <w:widowControl w:val="0"/>
      <w:adjustRightInd w:val="0"/>
      <w:spacing w:line="360" w:lineRule="atLeast"/>
      <w:textAlignment w:val="baseline"/>
    </w:pPr>
    <w:rPr>
      <w:sz w:val="24"/>
    </w:rPr>
  </w:style>
  <w:style w:type="paragraph" w:styleId="2">
    <w:name w:val="heading 2"/>
    <w:basedOn w:val="a"/>
    <w:next w:val="a0"/>
    <w:qFormat/>
    <w:pPr>
      <w:keepNext/>
      <w:numPr>
        <w:numId w:val="1"/>
      </w:numPr>
      <w:adjustRightInd/>
      <w:spacing w:line="240" w:lineRule="auto"/>
      <w:textAlignment w:val="auto"/>
      <w:outlineLvl w:val="1"/>
    </w:pPr>
    <w:rPr>
      <w:rFonts w:ascii="新細明體" w:eastAsia="新細明體"/>
      <w:b/>
      <w:kern w:val="2"/>
    </w:rPr>
  </w:style>
  <w:style w:type="paragraph" w:styleId="5">
    <w:name w:val="heading 5"/>
    <w:basedOn w:val="a"/>
    <w:next w:val="a"/>
    <w:link w:val="50"/>
    <w:semiHidden/>
    <w:unhideWhenUsed/>
    <w:qFormat/>
    <w:rsid w:val="00A66B0A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pPr>
      <w:ind w:leftChars="225" w:left="540" w:firstLineChars="200" w:firstLine="540"/>
      <w:jc w:val="both"/>
    </w:pPr>
    <w:rPr>
      <w:spacing w:val="25"/>
      <w:sz w:val="22"/>
    </w:rPr>
  </w:style>
  <w:style w:type="paragraph" w:customStyle="1" w:styleId="a4">
    <w:name w:val="第?部分"/>
    <w:basedOn w:val="a"/>
    <w:pPr>
      <w:jc w:val="both"/>
    </w:pPr>
    <w:rPr>
      <w:rFonts w:ascii="文鼎中黑" w:eastAsia="文鼎中黑"/>
      <w:spacing w:val="45"/>
      <w:sz w:val="28"/>
    </w:rPr>
  </w:style>
  <w:style w:type="paragraph" w:customStyle="1" w:styleId="a5">
    <w:name w:val="壹貳參"/>
    <w:basedOn w:val="a"/>
    <w:pPr>
      <w:widowControl/>
      <w:autoSpaceDE w:val="0"/>
      <w:autoSpaceDN w:val="0"/>
      <w:spacing w:afterLines="30" w:after="72"/>
      <w:jc w:val="both"/>
      <w:textAlignment w:val="bottom"/>
    </w:pPr>
    <w:rPr>
      <w:rFonts w:eastAsia="新細明體"/>
      <w:spacing w:val="45"/>
      <w:sz w:val="26"/>
    </w:rPr>
  </w:style>
  <w:style w:type="paragraph" w:customStyle="1" w:styleId="a6">
    <w:name w:val="說明"/>
    <w:basedOn w:val="a5"/>
    <w:link w:val="a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964"/>
      </w:tabs>
      <w:ind w:left="680" w:hanging="680"/>
    </w:pPr>
    <w:rPr>
      <w:rFonts w:eastAsia="標楷體"/>
      <w:spacing w:val="0"/>
    </w:rPr>
  </w:style>
  <w:style w:type="paragraph" w:customStyle="1" w:styleId="-">
    <w:name w:val="??-??"/>
    <w:basedOn w:val="a4"/>
    <w:rPr>
      <w:sz w:val="22"/>
      <w:u w:val="single"/>
    </w:rPr>
  </w:style>
  <w:style w:type="paragraph" w:customStyle="1" w:styleId="AA">
    <w:name w:val="AA"/>
    <w:basedOn w:val="a"/>
    <w:rsid w:val="00D15ABF"/>
    <w:pPr>
      <w:widowControl/>
      <w:autoSpaceDE w:val="0"/>
      <w:autoSpaceDN w:val="0"/>
      <w:ind w:leftChars="150" w:left="300" w:hangingChars="150" w:hanging="150"/>
      <w:textAlignment w:val="bottom"/>
    </w:pPr>
    <w:rPr>
      <w:spacing w:val="10"/>
      <w:sz w:val="22"/>
    </w:rPr>
  </w:style>
  <w:style w:type="paragraph" w:customStyle="1" w:styleId="AB">
    <w:name w:val="AB"/>
    <w:basedOn w:val="AA"/>
    <w:rsid w:val="00D15ABF"/>
    <w:pPr>
      <w:tabs>
        <w:tab w:val="left" w:pos="4860"/>
      </w:tabs>
      <w:ind w:left="150" w:firstLineChars="0" w:firstLine="0"/>
    </w:pPr>
  </w:style>
  <w:style w:type="paragraph" w:customStyle="1" w:styleId="ABC">
    <w:name w:val="ABC"/>
    <w:rsid w:val="00742E24"/>
    <w:pPr>
      <w:tabs>
        <w:tab w:val="left" w:pos="3360"/>
        <w:tab w:val="left" w:pos="6360"/>
      </w:tabs>
      <w:spacing w:line="360" w:lineRule="atLeast"/>
      <w:ind w:leftChars="150" w:left="150"/>
    </w:pPr>
    <w:rPr>
      <w:spacing w:val="10"/>
      <w:sz w:val="22"/>
    </w:rPr>
  </w:style>
  <w:style w:type="paragraph" w:customStyle="1" w:styleId="ABCD">
    <w:name w:val="ABCD"/>
    <w:basedOn w:val="ABC"/>
    <w:pPr>
      <w:tabs>
        <w:tab w:val="left" w:pos="2693"/>
        <w:tab w:val="left" w:pos="4961"/>
        <w:tab w:val="left" w:pos="7229"/>
      </w:tabs>
    </w:pPr>
  </w:style>
  <w:style w:type="paragraph" w:customStyle="1" w:styleId="ABCDE">
    <w:name w:val="ABCDE"/>
    <w:qFormat/>
    <w:rsid w:val="00742E24"/>
    <w:pPr>
      <w:tabs>
        <w:tab w:val="left" w:pos="2160"/>
        <w:tab w:val="left" w:pos="3960"/>
        <w:tab w:val="left" w:pos="5760"/>
        <w:tab w:val="left" w:pos="7560"/>
      </w:tabs>
      <w:spacing w:line="360" w:lineRule="atLeast"/>
      <w:ind w:leftChars="150" w:left="150"/>
    </w:pPr>
    <w:rPr>
      <w:spacing w:val="10"/>
      <w:sz w:val="22"/>
    </w:rPr>
  </w:style>
  <w:style w:type="paragraph" w:customStyle="1" w:styleId="TIT1">
    <w:name w:val="TIT1"/>
    <w:basedOn w:val="ABCDE"/>
    <w:link w:val="TIT10"/>
    <w:rsid w:val="00D15ABF"/>
    <w:pPr>
      <w:tabs>
        <w:tab w:val="clear" w:pos="5760"/>
        <w:tab w:val="clear" w:pos="7560"/>
      </w:tabs>
      <w:spacing w:beforeLines="25" w:before="25"/>
      <w:ind w:leftChars="0" w:left="0" w:hanging="150"/>
      <w:jc w:val="both"/>
    </w:pPr>
    <w:rPr>
      <w:kern w:val="2"/>
    </w:rPr>
  </w:style>
  <w:style w:type="paragraph" w:styleId="a8">
    <w:name w:val="header"/>
    <w:basedOn w:val="a"/>
    <w:link w:val="a9"/>
    <w:pPr>
      <w:tabs>
        <w:tab w:val="center" w:pos="4153"/>
        <w:tab w:val="right" w:pos="8306"/>
      </w:tabs>
    </w:pPr>
    <w:rPr>
      <w:sz w:val="20"/>
    </w:rPr>
  </w:style>
  <w:style w:type="paragraph" w:styleId="ac">
    <w:name w:val="footer"/>
    <w:basedOn w:val="a"/>
    <w:link w:val="ad"/>
    <w:uiPriority w:val="99"/>
    <w:pPr>
      <w:tabs>
        <w:tab w:val="center" w:pos="4153"/>
        <w:tab w:val="right" w:pos="8306"/>
      </w:tabs>
    </w:pPr>
    <w:rPr>
      <w:sz w:val="20"/>
    </w:rPr>
  </w:style>
  <w:style w:type="paragraph" w:customStyle="1" w:styleId="tit2">
    <w:name w:val="tit2"/>
    <w:basedOn w:val="1"/>
    <w:rsid w:val="00742E24"/>
    <w:pPr>
      <w:autoSpaceDE w:val="0"/>
      <w:autoSpaceDN w:val="0"/>
      <w:ind w:left="851"/>
      <w:jc w:val="both"/>
      <w:textAlignment w:val="bottom"/>
    </w:pPr>
    <w:rPr>
      <w:rFonts w:ascii="Times New Roman"/>
      <w:spacing w:val="10"/>
      <w:sz w:val="22"/>
    </w:rPr>
  </w:style>
  <w:style w:type="paragraph" w:customStyle="1" w:styleId="1">
    <w:name w:val="內文1"/>
    <w:pPr>
      <w:widowControl w:val="0"/>
      <w:adjustRightInd w:val="0"/>
      <w:spacing w:line="360" w:lineRule="atLeast"/>
      <w:textAlignment w:val="baseline"/>
    </w:pPr>
    <w:rPr>
      <w:rFonts w:ascii="細明體"/>
      <w:sz w:val="24"/>
    </w:rPr>
  </w:style>
  <w:style w:type="paragraph" w:customStyle="1" w:styleId="ae">
    <w:name w:val="第?部份"/>
    <w:basedOn w:val="a"/>
    <w:rPr>
      <w:rFonts w:eastAsia="新細明體"/>
      <w:spacing w:val="45"/>
      <w:sz w:val="28"/>
    </w:rPr>
  </w:style>
  <w:style w:type="paragraph" w:styleId="af">
    <w:name w:val="Plain Text"/>
    <w:basedOn w:val="a"/>
    <w:link w:val="af0"/>
    <w:uiPriority w:val="99"/>
    <w:pPr>
      <w:adjustRightInd/>
      <w:spacing w:line="240" w:lineRule="auto"/>
      <w:textAlignment w:val="auto"/>
    </w:pPr>
    <w:rPr>
      <w:rFonts w:ascii="細明體" w:hAnsi="Courier New"/>
      <w:kern w:val="2"/>
    </w:rPr>
  </w:style>
  <w:style w:type="paragraph" w:customStyle="1" w:styleId="10">
    <w:name w:val="純文字1"/>
    <w:basedOn w:val="a"/>
    <w:pPr>
      <w:spacing w:line="240" w:lineRule="auto"/>
    </w:pPr>
    <w:rPr>
      <w:rFonts w:ascii="細明體" w:hAnsi="Courier New"/>
      <w:kern w:val="2"/>
    </w:rPr>
  </w:style>
  <w:style w:type="character" w:styleId="af1">
    <w:name w:val="page number"/>
    <w:basedOn w:val="a1"/>
  </w:style>
  <w:style w:type="paragraph" w:styleId="af2">
    <w:name w:val="Body Text"/>
    <w:basedOn w:val="a"/>
    <w:pPr>
      <w:jc w:val="both"/>
    </w:pPr>
    <w:rPr>
      <w:b/>
      <w:u w:val="single"/>
    </w:rPr>
  </w:style>
  <w:style w:type="paragraph" w:customStyle="1" w:styleId="21">
    <w:name w:val="本文 21"/>
    <w:basedOn w:val="a"/>
    <w:pPr>
      <w:spacing w:line="240" w:lineRule="auto"/>
      <w:ind w:firstLine="540"/>
    </w:pPr>
    <w:rPr>
      <w:rFonts w:eastAsia="標楷體"/>
      <w:kern w:val="2"/>
    </w:rPr>
  </w:style>
  <w:style w:type="paragraph" w:customStyle="1" w:styleId="af3">
    <w:name w:val="段落"/>
    <w:basedOn w:val="TIT1"/>
    <w:pPr>
      <w:spacing w:line="180" w:lineRule="atLeast"/>
    </w:pPr>
  </w:style>
  <w:style w:type="paragraph" w:styleId="Web">
    <w:name w:val="Normal (Web)"/>
    <w:basedOn w:val="a"/>
    <w:uiPriority w:val="99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/>
      <w:szCs w:val="24"/>
    </w:rPr>
  </w:style>
  <w:style w:type="paragraph" w:styleId="3">
    <w:name w:val="Body Text Indent 3"/>
    <w:basedOn w:val="a"/>
    <w:pPr>
      <w:adjustRightInd/>
      <w:spacing w:line="240" w:lineRule="auto"/>
      <w:ind w:left="480"/>
      <w:textAlignment w:val="auto"/>
    </w:pPr>
    <w:rPr>
      <w:rFonts w:eastAsia="標楷體"/>
      <w:snapToGrid w:val="0"/>
    </w:rPr>
  </w:style>
  <w:style w:type="paragraph" w:styleId="af4">
    <w:name w:val="Block Text"/>
    <w:basedOn w:val="a"/>
    <w:pPr>
      <w:autoSpaceDE w:val="0"/>
      <w:autoSpaceDN w:val="0"/>
      <w:spacing w:line="277" w:lineRule="atLeast"/>
      <w:ind w:leftChars="155" w:left="1330" w:rightChars="779" w:right="1870" w:hangingChars="399" w:hanging="958"/>
      <w:textAlignment w:val="auto"/>
    </w:pPr>
    <w:rPr>
      <w:rFonts w:ascii="細明體"/>
      <w:color w:val="000000"/>
      <w:szCs w:val="24"/>
    </w:rPr>
  </w:style>
  <w:style w:type="paragraph" w:styleId="af5">
    <w:name w:val="Body Text Indent"/>
    <w:basedOn w:val="a"/>
    <w:pPr>
      <w:autoSpaceDE w:val="0"/>
      <w:autoSpaceDN w:val="0"/>
      <w:spacing w:line="277" w:lineRule="atLeast"/>
      <w:ind w:rightChars="779" w:right="1870" w:firstLine="2"/>
    </w:pPr>
    <w:rPr>
      <w:rFonts w:ascii="細明體"/>
      <w:color w:val="000000"/>
    </w:rPr>
  </w:style>
  <w:style w:type="paragraph" w:styleId="20">
    <w:name w:val="Body Text 2"/>
    <w:basedOn w:val="a"/>
    <w:rPr>
      <w:color w:val="000000"/>
    </w:rPr>
  </w:style>
  <w:style w:type="paragraph" w:styleId="30">
    <w:name w:val="Body Text 3"/>
    <w:basedOn w:val="a"/>
    <w:pPr>
      <w:autoSpaceDE w:val="0"/>
      <w:autoSpaceDN w:val="0"/>
      <w:spacing w:line="277" w:lineRule="atLeast"/>
      <w:ind w:rightChars="16" w:right="38"/>
    </w:pPr>
    <w:rPr>
      <w:rFonts w:ascii="細明體"/>
      <w:color w:val="000000"/>
    </w:rPr>
  </w:style>
  <w:style w:type="paragraph" w:customStyle="1" w:styleId="002">
    <w:name w:val="002"/>
    <w:basedOn w:val="a"/>
    <w:pPr>
      <w:spacing w:line="480" w:lineRule="atLeast"/>
      <w:ind w:left="1276" w:right="823" w:hanging="284"/>
    </w:pPr>
    <w:rPr>
      <w:rFonts w:ascii="全真楷書" w:eastAsia="全真楷書"/>
      <w:sz w:val="30"/>
    </w:rPr>
  </w:style>
  <w:style w:type="character" w:customStyle="1" w:styleId="AA0">
    <w:name w:val="AA 字元"/>
    <w:rPr>
      <w:rFonts w:eastAsia="細明體"/>
      <w:spacing w:val="25"/>
      <w:sz w:val="22"/>
      <w:lang w:val="en-US" w:eastAsia="zh-TW" w:bidi="ar-SA"/>
    </w:rPr>
  </w:style>
  <w:style w:type="character" w:customStyle="1" w:styleId="AB0">
    <w:name w:val="AB 字元"/>
    <w:basedOn w:val="AA0"/>
    <w:rPr>
      <w:rFonts w:eastAsia="細明體"/>
      <w:spacing w:val="25"/>
      <w:sz w:val="22"/>
      <w:lang w:val="en-US" w:eastAsia="zh-TW" w:bidi="ar-SA"/>
    </w:rPr>
  </w:style>
  <w:style w:type="character" w:customStyle="1" w:styleId="ABC0">
    <w:name w:val="ABC 字元"/>
    <w:basedOn w:val="AB0"/>
    <w:rPr>
      <w:rFonts w:eastAsia="細明體"/>
      <w:spacing w:val="25"/>
      <w:sz w:val="22"/>
      <w:lang w:val="en-US" w:eastAsia="zh-TW" w:bidi="ar-SA"/>
    </w:rPr>
  </w:style>
  <w:style w:type="character" w:customStyle="1" w:styleId="ABCD0">
    <w:name w:val="ABCD 字元"/>
    <w:basedOn w:val="ABC0"/>
    <w:rPr>
      <w:rFonts w:eastAsia="細明體"/>
      <w:spacing w:val="25"/>
      <w:sz w:val="22"/>
      <w:lang w:val="en-US" w:eastAsia="zh-TW" w:bidi="ar-SA"/>
    </w:rPr>
  </w:style>
  <w:style w:type="character" w:customStyle="1" w:styleId="swy11">
    <w:name w:val="swy11"/>
    <w:rPr>
      <w:rFonts w:ascii="SimSun" w:eastAsia="SimSun" w:hAnsi="SimSun" w:hint="eastAsia"/>
      <w:sz w:val="24"/>
      <w:szCs w:val="24"/>
    </w:rPr>
  </w:style>
  <w:style w:type="paragraph" w:customStyle="1" w:styleId="af6">
    <w:name w:val="組卷一"/>
    <w:basedOn w:val="a"/>
    <w:pPr>
      <w:ind w:left="240" w:hanging="240"/>
      <w:jc w:val="both"/>
    </w:pPr>
    <w:rPr>
      <w:rFonts w:ascii="新細明體" w:eastAsia="新細明體" w:hAnsi="新細明體"/>
      <w:color w:val="FF0000"/>
      <w:spacing w:val="20"/>
      <w:kern w:val="20"/>
      <w:sz w:val="22"/>
    </w:rPr>
  </w:style>
  <w:style w:type="table" w:styleId="af7">
    <w:name w:val="Table Grid"/>
    <w:basedOn w:val="a2"/>
    <w:uiPriority w:val="39"/>
    <w:rsid w:val="00431A03"/>
    <w:pPr>
      <w:widowControl w:val="0"/>
    </w:pPr>
    <w:rPr>
      <w:rFonts w:eastAsia="新細明體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textAlignment w:val="auto"/>
    </w:pPr>
    <w:rPr>
      <w:rFonts w:ascii="細明體" w:hAnsi="細明體"/>
      <w:color w:val="0000FF"/>
      <w:szCs w:val="24"/>
    </w:rPr>
  </w:style>
  <w:style w:type="character" w:customStyle="1" w:styleId="TIT10">
    <w:name w:val="TIT1 字元"/>
    <w:link w:val="TIT1"/>
    <w:rsid w:val="00D15ABF"/>
    <w:rPr>
      <w:spacing w:val="10"/>
      <w:kern w:val="2"/>
      <w:sz w:val="22"/>
    </w:rPr>
  </w:style>
  <w:style w:type="character" w:styleId="af8">
    <w:name w:val="Emphasis"/>
    <w:qFormat/>
    <w:rsid w:val="00F171E7"/>
    <w:rPr>
      <w:b w:val="0"/>
      <w:bCs w:val="0"/>
      <w:i w:val="0"/>
      <w:iCs w:val="0"/>
      <w:color w:val="CC0033"/>
    </w:rPr>
  </w:style>
  <w:style w:type="character" w:styleId="af9">
    <w:name w:val="Hyperlink"/>
    <w:rsid w:val="007D4911"/>
    <w:rPr>
      <w:rFonts w:ascii="Arial" w:hAnsi="Arial" w:cs="Arial" w:hint="default"/>
      <w:color w:val="0000FF"/>
      <w:u w:val="single"/>
    </w:rPr>
  </w:style>
  <w:style w:type="paragraph" w:styleId="afa">
    <w:name w:val="Balloon Text"/>
    <w:basedOn w:val="a"/>
    <w:link w:val="afb"/>
    <w:rsid w:val="00B60625"/>
    <w:pPr>
      <w:widowControl/>
      <w:adjustRightInd/>
      <w:spacing w:line="240" w:lineRule="auto"/>
      <w:textAlignment w:val="auto"/>
    </w:pPr>
    <w:rPr>
      <w:rFonts w:ascii="Arial" w:eastAsia="新細明體" w:hAnsi="Arial"/>
      <w:sz w:val="18"/>
      <w:szCs w:val="18"/>
      <w:lang w:val="x-none" w:eastAsia="x-none"/>
    </w:rPr>
  </w:style>
  <w:style w:type="character" w:customStyle="1" w:styleId="afb">
    <w:name w:val="註解方塊文字 字元"/>
    <w:link w:val="afa"/>
    <w:rsid w:val="00B60625"/>
    <w:rPr>
      <w:rFonts w:ascii="Arial" w:eastAsia="新細明體" w:hAnsi="Arial"/>
      <w:sz w:val="18"/>
      <w:szCs w:val="18"/>
    </w:rPr>
  </w:style>
  <w:style w:type="paragraph" w:styleId="afc">
    <w:name w:val="List Paragraph"/>
    <w:basedOn w:val="a"/>
    <w:uiPriority w:val="34"/>
    <w:qFormat/>
    <w:rsid w:val="005630DC"/>
    <w:pPr>
      <w:adjustRightInd/>
      <w:spacing w:line="240" w:lineRule="auto"/>
      <w:ind w:leftChars="200" w:left="480"/>
      <w:textAlignment w:val="auto"/>
    </w:pPr>
    <w:rPr>
      <w:rFonts w:ascii="Calibri" w:eastAsia="新細明體" w:hAnsi="Calibri"/>
      <w:kern w:val="2"/>
      <w:szCs w:val="22"/>
    </w:rPr>
  </w:style>
  <w:style w:type="character" w:customStyle="1" w:styleId="a9">
    <w:name w:val="頁首 字元"/>
    <w:link w:val="a8"/>
    <w:rsid w:val="00D13ECA"/>
  </w:style>
  <w:style w:type="paragraph" w:customStyle="1" w:styleId="ABCDE0">
    <w:name w:val="選項ABCDE"/>
    <w:basedOn w:val="a"/>
    <w:rsid w:val="00D13ECA"/>
    <w:pPr>
      <w:tabs>
        <w:tab w:val="left" w:pos="2211"/>
        <w:tab w:val="left" w:pos="3997"/>
        <w:tab w:val="left" w:pos="5783"/>
        <w:tab w:val="left" w:pos="7569"/>
      </w:tabs>
      <w:autoSpaceDE w:val="0"/>
      <w:autoSpaceDN w:val="0"/>
      <w:snapToGrid w:val="0"/>
      <w:ind w:left="369"/>
      <w:jc w:val="both"/>
    </w:pPr>
    <w:rPr>
      <w:spacing w:val="25"/>
      <w:sz w:val="20"/>
    </w:rPr>
  </w:style>
  <w:style w:type="paragraph" w:customStyle="1" w:styleId="afd">
    <w:name w:val="題幹選項"/>
    <w:basedOn w:val="a"/>
    <w:link w:val="afe"/>
    <w:rsid w:val="00D13ECA"/>
    <w:pPr>
      <w:autoSpaceDE w:val="0"/>
      <w:autoSpaceDN w:val="0"/>
      <w:snapToGrid w:val="0"/>
      <w:ind w:left="369" w:hanging="369"/>
      <w:jc w:val="both"/>
    </w:pPr>
    <w:rPr>
      <w:spacing w:val="25"/>
      <w:sz w:val="20"/>
      <w:lang w:val="x-none" w:eastAsia="x-none"/>
    </w:rPr>
  </w:style>
  <w:style w:type="character" w:customStyle="1" w:styleId="afe">
    <w:name w:val="題幹選項 字元"/>
    <w:link w:val="afd"/>
    <w:rsid w:val="00D13ECA"/>
    <w:rPr>
      <w:spacing w:val="25"/>
    </w:rPr>
  </w:style>
  <w:style w:type="paragraph" w:customStyle="1" w:styleId="aff">
    <w:name w:val="壹"/>
    <w:rsid w:val="005E5F6C"/>
    <w:pPr>
      <w:widowControl w:val="0"/>
      <w:adjustRightInd w:val="0"/>
      <w:spacing w:beforeLines="50" w:before="120" w:line="360" w:lineRule="atLeast"/>
      <w:jc w:val="both"/>
      <w:textAlignment w:val="baseline"/>
    </w:pPr>
    <w:rPr>
      <w:rFonts w:eastAsia="新細明體"/>
      <w:b/>
      <w:bCs/>
      <w:spacing w:val="24"/>
      <w:sz w:val="28"/>
      <w:szCs w:val="22"/>
      <w:lang w:val="zh-TW"/>
    </w:rPr>
  </w:style>
  <w:style w:type="paragraph" w:customStyle="1" w:styleId="004">
    <w:name w:val="004"/>
    <w:basedOn w:val="002"/>
    <w:rsid w:val="00EE7709"/>
    <w:pPr>
      <w:widowControl/>
      <w:autoSpaceDE w:val="0"/>
      <w:autoSpaceDN w:val="0"/>
      <w:ind w:leftChars="300" w:left="720" w:right="0" w:firstLine="0"/>
      <w:textAlignment w:val="bottom"/>
    </w:pPr>
    <w:rPr>
      <w:rFonts w:ascii="Times New Roman" w:eastAsia="標楷體" w:hAnsi="Calibri"/>
      <w:color w:val="000000"/>
      <w:sz w:val="32"/>
    </w:rPr>
  </w:style>
  <w:style w:type="character" w:styleId="aff0">
    <w:name w:val="annotation reference"/>
    <w:uiPriority w:val="99"/>
    <w:unhideWhenUsed/>
    <w:rsid w:val="00F14B16"/>
    <w:rPr>
      <w:sz w:val="18"/>
      <w:szCs w:val="18"/>
    </w:rPr>
  </w:style>
  <w:style w:type="paragraph" w:styleId="aff1">
    <w:name w:val="annotation text"/>
    <w:basedOn w:val="a"/>
    <w:link w:val="aff2"/>
    <w:uiPriority w:val="99"/>
    <w:unhideWhenUsed/>
    <w:rsid w:val="00F14B16"/>
    <w:pPr>
      <w:adjustRightInd/>
      <w:spacing w:line="240" w:lineRule="auto"/>
      <w:textAlignment w:val="auto"/>
    </w:pPr>
    <w:rPr>
      <w:rFonts w:ascii="Calibri" w:eastAsia="新細明體" w:hAnsi="Calibri"/>
      <w:kern w:val="2"/>
      <w:szCs w:val="22"/>
    </w:rPr>
  </w:style>
  <w:style w:type="character" w:customStyle="1" w:styleId="aff2">
    <w:name w:val="註解文字 字元"/>
    <w:link w:val="aff1"/>
    <w:uiPriority w:val="99"/>
    <w:rsid w:val="00F14B16"/>
    <w:rPr>
      <w:rFonts w:ascii="Calibri" w:eastAsia="新細明體" w:hAnsi="Calibri"/>
      <w:kern w:val="2"/>
      <w:sz w:val="24"/>
      <w:szCs w:val="22"/>
    </w:rPr>
  </w:style>
  <w:style w:type="paragraph" w:customStyle="1" w:styleId="0cm30cm6pt">
    <w:name w:val="樣式 說明 + 自動 左右對齊 左:  0 cm 凸出:  3 字元 右:  0 cm 套用前:  6 pt 套用後..."/>
    <w:basedOn w:val="a"/>
    <w:rsid w:val="006B0F9C"/>
    <w:pPr>
      <w:widowControl/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tabs>
        <w:tab w:val="left" w:pos="964"/>
      </w:tabs>
      <w:autoSpaceDE w:val="0"/>
      <w:autoSpaceDN w:val="0"/>
      <w:snapToGrid w:val="0"/>
      <w:spacing w:before="120"/>
      <w:ind w:left="780" w:hangingChars="300" w:hanging="780"/>
      <w:jc w:val="both"/>
      <w:textAlignment w:val="auto"/>
    </w:pPr>
    <w:rPr>
      <w:rFonts w:eastAsia="標楷體" w:cs="新細明體"/>
      <w:sz w:val="26"/>
    </w:rPr>
  </w:style>
  <w:style w:type="paragraph" w:styleId="aff3">
    <w:name w:val="Date"/>
    <w:basedOn w:val="a"/>
    <w:next w:val="a"/>
    <w:link w:val="aff4"/>
    <w:rsid w:val="006B0F9C"/>
    <w:pPr>
      <w:jc w:val="right"/>
    </w:pPr>
    <w:rPr>
      <w:color w:val="FF0000"/>
      <w:sz w:val="20"/>
    </w:rPr>
  </w:style>
  <w:style w:type="character" w:customStyle="1" w:styleId="aff4">
    <w:name w:val="日期 字元"/>
    <w:basedOn w:val="a1"/>
    <w:link w:val="aff3"/>
    <w:rsid w:val="006B0F9C"/>
    <w:rPr>
      <w:color w:val="FF0000"/>
    </w:rPr>
  </w:style>
  <w:style w:type="paragraph" w:customStyle="1" w:styleId="-05">
    <w:name w:val="樣式 ??-?? + 套用前:  0.5 行"/>
    <w:basedOn w:val="-"/>
    <w:autoRedefine/>
    <w:rsid w:val="003C49A2"/>
    <w:pPr>
      <w:widowControl/>
      <w:autoSpaceDE w:val="0"/>
      <w:autoSpaceDN w:val="0"/>
      <w:spacing w:beforeLines="50" w:before="120"/>
      <w:textAlignment w:val="auto"/>
    </w:pPr>
    <w:rPr>
      <w:rFonts w:asciiTheme="minorEastAsia" w:eastAsiaTheme="minorEastAsia" w:hAnsiTheme="minorEastAsia"/>
      <w:color w:val="141414"/>
      <w:spacing w:val="10"/>
      <w:szCs w:val="22"/>
      <w:u w:val="none"/>
      <w:shd w:val="clear" w:color="auto" w:fill="FDFDFD"/>
    </w:rPr>
  </w:style>
  <w:style w:type="paragraph" w:customStyle="1" w:styleId="TIT20">
    <w:name w:val="TIT2"/>
    <w:basedOn w:val="TIT1"/>
    <w:qFormat/>
    <w:rsid w:val="00E87122"/>
    <w:pPr>
      <w:spacing w:before="0"/>
      <w:ind w:firstLineChars="200" w:firstLine="440"/>
    </w:pPr>
    <w:rPr>
      <w:rFonts w:eastAsia="新細明體"/>
      <w:kern w:val="0"/>
      <w:szCs w:val="22"/>
    </w:rPr>
  </w:style>
  <w:style w:type="paragraph" w:customStyle="1" w:styleId="Default">
    <w:name w:val="Default"/>
    <w:rsid w:val="00137531"/>
    <w:pPr>
      <w:widowControl w:val="0"/>
      <w:autoSpaceDE w:val="0"/>
      <w:autoSpaceDN w:val="0"/>
      <w:adjustRightInd w:val="0"/>
    </w:pPr>
    <w:rPr>
      <w:rFonts w:ascii="DFMingMedium-B5" w:eastAsia="DFMingMedium-B5" w:hAnsiTheme="minorHAnsi" w:cs="DFMingMedium-B5"/>
      <w:color w:val="000000"/>
      <w:sz w:val="24"/>
      <w:szCs w:val="24"/>
    </w:rPr>
  </w:style>
  <w:style w:type="character" w:styleId="aff5">
    <w:name w:val="Placeholder Text"/>
    <w:basedOn w:val="a1"/>
    <w:uiPriority w:val="99"/>
    <w:semiHidden/>
    <w:rsid w:val="00BD041E"/>
    <w:rPr>
      <w:color w:val="808080"/>
    </w:rPr>
  </w:style>
  <w:style w:type="paragraph" w:customStyle="1" w:styleId="tit22">
    <w:name w:val="樣式 tit2 + 第一行:  2 字元"/>
    <w:basedOn w:val="tit2"/>
    <w:rsid w:val="0036072D"/>
    <w:pPr>
      <w:ind w:left="0" w:firstLineChars="200" w:firstLine="536"/>
      <w:textAlignment w:val="auto"/>
    </w:pPr>
    <w:rPr>
      <w:rFonts w:eastAsia="新細明體" w:cs="新細明體"/>
      <w:color w:val="000000"/>
      <w:spacing w:val="24"/>
      <w:kern w:val="2"/>
    </w:rPr>
  </w:style>
  <w:style w:type="paragraph" w:customStyle="1" w:styleId="ABC1">
    <w:name w:val="選項ABC"/>
    <w:basedOn w:val="afd"/>
    <w:rsid w:val="00CD783B"/>
    <w:pPr>
      <w:tabs>
        <w:tab w:val="left" w:pos="3430"/>
        <w:tab w:val="left" w:pos="6435"/>
      </w:tabs>
      <w:ind w:firstLine="0"/>
    </w:pPr>
    <w:rPr>
      <w:lang w:val="en-US" w:eastAsia="zh-TW"/>
    </w:rPr>
  </w:style>
  <w:style w:type="paragraph" w:customStyle="1" w:styleId="TIT12">
    <w:name w:val="TIT1(縮2字)"/>
    <w:basedOn w:val="a"/>
    <w:qFormat/>
    <w:rsid w:val="00CD783B"/>
    <w:pPr>
      <w:adjustRightInd/>
      <w:spacing w:line="320" w:lineRule="atLeast"/>
      <w:ind w:left="369" w:firstLine="567"/>
      <w:jc w:val="both"/>
      <w:textAlignment w:val="auto"/>
    </w:pPr>
    <w:rPr>
      <w:rFonts w:ascii="標楷體" w:eastAsia="標楷體" w:hAnsi="標楷體"/>
      <w:spacing w:val="20"/>
      <w:kern w:val="2"/>
      <w:sz w:val="22"/>
      <w:szCs w:val="22"/>
    </w:rPr>
  </w:style>
  <w:style w:type="character" w:customStyle="1" w:styleId="ya-q-full-text1">
    <w:name w:val="ya-q-full-text1"/>
    <w:basedOn w:val="a1"/>
    <w:rsid w:val="00742CF4"/>
    <w:rPr>
      <w:color w:val="26282A"/>
      <w:sz w:val="23"/>
      <w:szCs w:val="23"/>
    </w:rPr>
  </w:style>
  <w:style w:type="table" w:customStyle="1" w:styleId="11">
    <w:name w:val="表格格線1"/>
    <w:basedOn w:val="a2"/>
    <w:next w:val="af7"/>
    <w:uiPriority w:val="59"/>
    <w:rsid w:val="00D64B98"/>
    <w:pPr>
      <w:widowControl w:val="0"/>
    </w:pPr>
    <w:rPr>
      <w:rFonts w:ascii="Calibri" w:eastAsia="新細明體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11">
    <w:name w:val="TIT11"/>
    <w:basedOn w:val="a"/>
    <w:rsid w:val="00556360"/>
    <w:pPr>
      <w:spacing w:line="320" w:lineRule="atLeast"/>
      <w:jc w:val="both"/>
      <w:textAlignment w:val="auto"/>
    </w:pPr>
    <w:rPr>
      <w:rFonts w:eastAsia="標楷體"/>
      <w:spacing w:val="10"/>
      <w:sz w:val="22"/>
    </w:rPr>
  </w:style>
  <w:style w:type="paragraph" w:customStyle="1" w:styleId="ABCDE1">
    <w:name w:val="ABCDE1"/>
    <w:basedOn w:val="a"/>
    <w:rsid w:val="00556360"/>
    <w:pPr>
      <w:widowControl/>
      <w:tabs>
        <w:tab w:val="left" w:pos="1680"/>
        <w:tab w:val="left" w:pos="3480"/>
        <w:tab w:val="left" w:pos="5280"/>
        <w:tab w:val="left" w:pos="7200"/>
      </w:tabs>
      <w:autoSpaceDE w:val="0"/>
      <w:autoSpaceDN w:val="0"/>
      <w:jc w:val="both"/>
      <w:textAlignment w:val="auto"/>
    </w:pPr>
    <w:rPr>
      <w:rFonts w:eastAsia="標楷體"/>
      <w:spacing w:val="10"/>
      <w:sz w:val="22"/>
    </w:rPr>
  </w:style>
  <w:style w:type="paragraph" w:customStyle="1" w:styleId="TIT10369120">
    <w:name w:val="樣式 樣式 樣式 TIT1 + 左:  0 公分 凸出:  3.69 字元 加寬  1.2 點 第一行:  0 字元 + 加寬 ..."/>
    <w:basedOn w:val="a"/>
    <w:rsid w:val="00556360"/>
    <w:pPr>
      <w:widowControl/>
      <w:adjustRightInd/>
      <w:spacing w:beforeLines="25"/>
      <w:ind w:left="369" w:hanging="369"/>
      <w:jc w:val="both"/>
      <w:textAlignment w:val="auto"/>
    </w:pPr>
    <w:rPr>
      <w:rFonts w:eastAsia="新細明體" w:cs="新細明體"/>
      <w:spacing w:val="20"/>
      <w:sz w:val="22"/>
    </w:rPr>
  </w:style>
  <w:style w:type="paragraph" w:customStyle="1" w:styleId="TIT103691201">
    <w:name w:val="樣式 樣式 TIT1 + 左:  0 公分 凸出:  3.69 字元 加寬  1.2 點 第一行:  0 字元 + 加寬  1 點"/>
    <w:basedOn w:val="a"/>
    <w:rsid w:val="00556360"/>
    <w:pPr>
      <w:widowControl/>
      <w:adjustRightInd/>
      <w:spacing w:beforeLines="25" w:before="60" w:line="340" w:lineRule="atLeast"/>
      <w:ind w:left="369" w:hanging="369"/>
      <w:jc w:val="both"/>
      <w:textAlignment w:val="auto"/>
    </w:pPr>
    <w:rPr>
      <w:rFonts w:eastAsia="新細明體" w:cs="新細明體"/>
      <w:spacing w:val="20"/>
      <w:sz w:val="22"/>
    </w:rPr>
  </w:style>
  <w:style w:type="character" w:customStyle="1" w:styleId="a7">
    <w:name w:val="說明 字元"/>
    <w:link w:val="a6"/>
    <w:rsid w:val="00BF2AB1"/>
    <w:rPr>
      <w:rFonts w:eastAsia="標楷體"/>
      <w:sz w:val="26"/>
    </w:rPr>
  </w:style>
  <w:style w:type="paragraph" w:customStyle="1" w:styleId="AB18pt">
    <w:name w:val="樣式 AB + 行距:  最小行高 18 pt"/>
    <w:basedOn w:val="AB"/>
    <w:autoRedefine/>
    <w:rsid w:val="00B577EA"/>
    <w:pPr>
      <w:tabs>
        <w:tab w:val="left" w:pos="5812"/>
      </w:tabs>
      <w:suppressAutoHyphens/>
      <w:spacing w:line="330" w:lineRule="atLeast"/>
      <w:ind w:left="709"/>
    </w:pPr>
    <w:rPr>
      <w:rFonts w:eastAsia="新細明體" w:cs="新細明體"/>
    </w:rPr>
  </w:style>
  <w:style w:type="table" w:customStyle="1" w:styleId="22">
    <w:name w:val="表格格線2"/>
    <w:basedOn w:val="a2"/>
    <w:next w:val="af7"/>
    <w:rsid w:val="00A92106"/>
    <w:rPr>
      <w:rFonts w:asciiTheme="minorHAnsi" w:eastAsiaTheme="minorEastAsia" w:hAnsiTheme="minorHAnsi" w:cstheme="minorBid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頁尾 字元"/>
    <w:basedOn w:val="a1"/>
    <w:link w:val="ac"/>
    <w:uiPriority w:val="99"/>
    <w:rsid w:val="001856B2"/>
  </w:style>
  <w:style w:type="paragraph" w:customStyle="1" w:styleId="AA18">
    <w:name w:val="樣式 AA + 行距:  最小行高 18 點"/>
    <w:basedOn w:val="AA"/>
    <w:rsid w:val="006B0598"/>
    <w:pPr>
      <w:widowControl w:val="0"/>
      <w:ind w:left="711" w:hangingChars="135" w:hanging="351"/>
      <w:jc w:val="both"/>
      <w:textAlignment w:val="baseline"/>
    </w:pPr>
    <w:rPr>
      <w:rFonts w:eastAsia="新細明體" w:cs="新細明體"/>
      <w:spacing w:val="20"/>
      <w:shd w:val="pct15" w:color="auto" w:fill="FFFFFF"/>
    </w:rPr>
  </w:style>
  <w:style w:type="character" w:customStyle="1" w:styleId="HTML0">
    <w:name w:val="HTML 預設格式 字元"/>
    <w:basedOn w:val="a1"/>
    <w:link w:val="HTML"/>
    <w:uiPriority w:val="99"/>
    <w:rsid w:val="00B54224"/>
    <w:rPr>
      <w:rFonts w:ascii="細明體" w:hAnsi="細明體"/>
      <w:color w:val="0000FF"/>
      <w:sz w:val="24"/>
      <w:szCs w:val="24"/>
    </w:rPr>
  </w:style>
  <w:style w:type="paragraph" w:styleId="aff6">
    <w:name w:val="No Spacing"/>
    <w:uiPriority w:val="1"/>
    <w:qFormat/>
    <w:rsid w:val="00A92B46"/>
    <w:pPr>
      <w:widowControl w:val="0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customStyle="1" w:styleId="aff7">
    <w:name w:val="[基本段落]"/>
    <w:basedOn w:val="a"/>
    <w:rsid w:val="007A46C5"/>
    <w:pPr>
      <w:autoSpaceDE w:val="0"/>
      <w:autoSpaceDN w:val="0"/>
      <w:spacing w:line="240" w:lineRule="auto"/>
      <w:jc w:val="both"/>
      <w:textAlignment w:val="center"/>
    </w:pPr>
    <w:rPr>
      <w:rFonts w:eastAsia="新細明體"/>
      <w:color w:val="000000"/>
      <w:szCs w:val="24"/>
      <w:lang w:val="zh-TW"/>
    </w:rPr>
  </w:style>
  <w:style w:type="table" w:customStyle="1" w:styleId="41">
    <w:name w:val="表格格線41"/>
    <w:basedOn w:val="a2"/>
    <w:next w:val="af7"/>
    <w:uiPriority w:val="39"/>
    <w:rsid w:val="007A0C1D"/>
    <w:pPr>
      <w:widowControl w:val="0"/>
    </w:pPr>
    <w:rPr>
      <w:rFonts w:eastAsia="新細明體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表格格線3"/>
    <w:basedOn w:val="a2"/>
    <w:next w:val="af7"/>
    <w:uiPriority w:val="39"/>
    <w:rsid w:val="009413F8"/>
    <w:pPr>
      <w:widowControl w:val="0"/>
    </w:pPr>
    <w:rPr>
      <w:rFonts w:eastAsia="新細明體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表格格線4"/>
    <w:basedOn w:val="a2"/>
    <w:next w:val="af7"/>
    <w:uiPriority w:val="39"/>
    <w:rsid w:val="00784A26"/>
    <w:rPr>
      <w:rFonts w:asciiTheme="minorHAnsi" w:eastAsiaTheme="minorEastAsia" w:hAnsiTheme="minorHAnsi" w:cstheme="minorBid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表格格線42"/>
    <w:basedOn w:val="a2"/>
    <w:next w:val="af7"/>
    <w:uiPriority w:val="39"/>
    <w:rsid w:val="005662D4"/>
    <w:rPr>
      <w:rFonts w:asciiTheme="minorHAnsi" w:eastAsiaTheme="minorEastAsia" w:hAnsiTheme="minorHAnsi" w:cstheme="minorBid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1036930">
    <w:name w:val="樣式 TIT1 + (中文) 新細明體 左:  0 公分 凸出:  3.69 字元 套用前:  3 點 套用後:  0 ..."/>
    <w:basedOn w:val="TIT1"/>
    <w:rsid w:val="002B2279"/>
    <w:pPr>
      <w:spacing w:before="60"/>
      <w:ind w:left="369" w:hanging="369"/>
    </w:pPr>
    <w:rPr>
      <w:rFonts w:eastAsia="新細明體" w:cs="新細明體"/>
      <w:spacing w:val="20"/>
      <w:kern w:val="0"/>
    </w:rPr>
  </w:style>
  <w:style w:type="paragraph" w:customStyle="1" w:styleId="TIT10cm3696pt1">
    <w:name w:val="樣式 TIT1 + 左右對齊 左:  0 cm 凸出:  3.69 字元 套用前:  6 pt1"/>
    <w:basedOn w:val="a"/>
    <w:rsid w:val="00513545"/>
    <w:pPr>
      <w:widowControl/>
      <w:adjustRightInd/>
      <w:spacing w:before="120"/>
      <w:ind w:left="369" w:hanging="369"/>
      <w:jc w:val="both"/>
      <w:textAlignment w:val="auto"/>
    </w:pPr>
    <w:rPr>
      <w:rFonts w:eastAsia="新細明體" w:cs="新細明體"/>
      <w:spacing w:val="24"/>
      <w:sz w:val="20"/>
    </w:rPr>
  </w:style>
  <w:style w:type="character" w:customStyle="1" w:styleId="af0">
    <w:name w:val="純文字 字元"/>
    <w:basedOn w:val="a1"/>
    <w:link w:val="af"/>
    <w:uiPriority w:val="99"/>
    <w:rsid w:val="00EF75D0"/>
    <w:rPr>
      <w:rFonts w:ascii="細明體" w:hAnsi="Courier New"/>
      <w:kern w:val="2"/>
      <w:sz w:val="24"/>
    </w:rPr>
  </w:style>
  <w:style w:type="paragraph" w:customStyle="1" w:styleId="aff8">
    <w:name w:val="段"/>
    <w:basedOn w:val="a"/>
    <w:next w:val="a"/>
    <w:autoRedefine/>
    <w:rsid w:val="002568CA"/>
    <w:pPr>
      <w:spacing w:beforeLines="25" w:before="90" w:line="400" w:lineRule="atLeast"/>
      <w:ind w:firstLineChars="200" w:firstLine="480"/>
      <w:jc w:val="both"/>
    </w:pPr>
    <w:rPr>
      <w:kern w:val="2"/>
    </w:rPr>
  </w:style>
  <w:style w:type="paragraph" w:customStyle="1" w:styleId="51">
    <w:name w:val="標題 5 單行間距"/>
    <w:basedOn w:val="5"/>
    <w:rsid w:val="00A66B0A"/>
    <w:pPr>
      <w:spacing w:line="240" w:lineRule="auto"/>
      <w:ind w:leftChars="0" w:left="0"/>
      <w:jc w:val="both"/>
    </w:pPr>
    <w:rPr>
      <w:rFonts w:ascii="Arial" w:eastAsia="華康仿宋體W4(P)" w:hAnsi="Arial" w:cs="Times New Roman"/>
      <w:noProof/>
      <w:spacing w:val="-10"/>
      <w:sz w:val="32"/>
      <w:szCs w:val="20"/>
    </w:rPr>
  </w:style>
  <w:style w:type="character" w:customStyle="1" w:styleId="50">
    <w:name w:val="標題 5 字元"/>
    <w:basedOn w:val="a1"/>
    <w:link w:val="5"/>
    <w:semiHidden/>
    <w:rsid w:val="00A66B0A"/>
    <w:rPr>
      <w:rFonts w:asciiTheme="majorHAnsi" w:eastAsiaTheme="majorEastAsia" w:hAnsiTheme="majorHAnsi" w:cstheme="majorBidi"/>
      <w:b/>
      <w:bCs/>
      <w:sz w:val="36"/>
      <w:szCs w:val="36"/>
    </w:rPr>
  </w:style>
  <w:style w:type="table" w:customStyle="1" w:styleId="52">
    <w:name w:val="表格格線5"/>
    <w:basedOn w:val="a2"/>
    <w:next w:val="af7"/>
    <w:uiPriority w:val="39"/>
    <w:rsid w:val="00BB1B42"/>
    <w:rPr>
      <w:rFonts w:ascii="Calibri" w:eastAsia="新細明體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List"/>
    <w:basedOn w:val="a"/>
    <w:rsid w:val="002D32D1"/>
    <w:pPr>
      <w:ind w:left="100" w:hanging="200"/>
    </w:pPr>
    <w:rPr>
      <w:rFonts w:eastAsia="新細明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8742">
      <w:bodyDiv w:val="1"/>
      <w:marLeft w:val="120"/>
      <w:marRight w:val="120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2588">
              <w:marLeft w:val="24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29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wmf"/><Relationship Id="rId299" Type="http://schemas.openxmlformats.org/officeDocument/2006/relationships/oleObject" Target="embeddings/oleObject114.bin"/><Relationship Id="rId21" Type="http://schemas.openxmlformats.org/officeDocument/2006/relationships/oleObject" Target="embeddings/oleObject6.bin"/><Relationship Id="rId63" Type="http://schemas.openxmlformats.org/officeDocument/2006/relationships/image" Target="media/image37.wmf"/><Relationship Id="rId159" Type="http://schemas.openxmlformats.org/officeDocument/2006/relationships/image" Target="media/image85.wmf"/><Relationship Id="rId324" Type="http://schemas.openxmlformats.org/officeDocument/2006/relationships/header" Target="header2.xml"/><Relationship Id="rId170" Type="http://schemas.openxmlformats.org/officeDocument/2006/relationships/image" Target="media/image91.wmf"/><Relationship Id="rId226" Type="http://schemas.openxmlformats.org/officeDocument/2006/relationships/image" Target="media/image125.wmf"/><Relationship Id="rId268" Type="http://schemas.openxmlformats.org/officeDocument/2006/relationships/image" Target="media/image150.wmf"/><Relationship Id="rId32" Type="http://schemas.openxmlformats.org/officeDocument/2006/relationships/image" Target="media/image16.png"/><Relationship Id="rId74" Type="http://schemas.openxmlformats.org/officeDocument/2006/relationships/oleObject" Target="embeddings/oleObject24.bin"/><Relationship Id="rId128" Type="http://schemas.openxmlformats.org/officeDocument/2006/relationships/image" Target="media/image70.png"/><Relationship Id="rId5" Type="http://schemas.openxmlformats.org/officeDocument/2006/relationships/webSettings" Target="webSettings.xml"/><Relationship Id="rId181" Type="http://schemas.openxmlformats.org/officeDocument/2006/relationships/image" Target="media/image97.png"/><Relationship Id="rId237" Type="http://schemas.openxmlformats.org/officeDocument/2006/relationships/oleObject" Target="embeddings/oleObject88.bin"/><Relationship Id="rId279" Type="http://schemas.openxmlformats.org/officeDocument/2006/relationships/oleObject" Target="embeddings/oleObject104.bin"/><Relationship Id="rId43" Type="http://schemas.microsoft.com/office/2007/relationships/hdphoto" Target="media/hdphoto1.wdp"/><Relationship Id="rId139" Type="http://schemas.openxmlformats.org/officeDocument/2006/relationships/image" Target="media/image76.wmf"/><Relationship Id="rId290" Type="http://schemas.openxmlformats.org/officeDocument/2006/relationships/image" Target="media/image161.wmf"/><Relationship Id="rId304" Type="http://schemas.openxmlformats.org/officeDocument/2006/relationships/image" Target="media/image168.wmf"/><Relationship Id="rId85" Type="http://schemas.openxmlformats.org/officeDocument/2006/relationships/image" Target="media/image48.wmf"/><Relationship Id="rId150" Type="http://schemas.openxmlformats.org/officeDocument/2006/relationships/oleObject" Target="embeddings/oleObject56.bin"/><Relationship Id="rId192" Type="http://schemas.openxmlformats.org/officeDocument/2006/relationships/image" Target="media/image106.wmf"/><Relationship Id="rId206" Type="http://schemas.openxmlformats.org/officeDocument/2006/relationships/image" Target="media/image113.png"/><Relationship Id="rId248" Type="http://schemas.openxmlformats.org/officeDocument/2006/relationships/image" Target="media/image138.wmf"/><Relationship Id="rId12" Type="http://schemas.openxmlformats.org/officeDocument/2006/relationships/image" Target="media/image3.wmf"/><Relationship Id="rId108" Type="http://schemas.openxmlformats.org/officeDocument/2006/relationships/oleObject" Target="embeddings/oleObject41.bin"/><Relationship Id="rId315" Type="http://schemas.openxmlformats.org/officeDocument/2006/relationships/image" Target="media/image174.wmf"/><Relationship Id="rId54" Type="http://schemas.openxmlformats.org/officeDocument/2006/relationships/oleObject" Target="embeddings/oleObject14.bin"/><Relationship Id="rId96" Type="http://schemas.openxmlformats.org/officeDocument/2006/relationships/oleObject" Target="embeddings/oleObject35.bin"/><Relationship Id="rId161" Type="http://schemas.openxmlformats.org/officeDocument/2006/relationships/image" Target="media/image86.wmf"/><Relationship Id="rId217" Type="http://schemas.openxmlformats.org/officeDocument/2006/relationships/oleObject" Target="embeddings/oleObject78.bin"/><Relationship Id="rId259" Type="http://schemas.openxmlformats.org/officeDocument/2006/relationships/oleObject" Target="embeddings/oleObject96.bin"/><Relationship Id="rId23" Type="http://schemas.openxmlformats.org/officeDocument/2006/relationships/image" Target="media/image10.png"/><Relationship Id="rId119" Type="http://schemas.openxmlformats.org/officeDocument/2006/relationships/image" Target="media/image65.png"/><Relationship Id="rId270" Type="http://schemas.openxmlformats.org/officeDocument/2006/relationships/image" Target="media/image151.wmf"/><Relationship Id="rId326" Type="http://schemas.openxmlformats.org/officeDocument/2006/relationships/footer" Target="footer2.xml"/><Relationship Id="rId65" Type="http://schemas.openxmlformats.org/officeDocument/2006/relationships/image" Target="media/image38.wmf"/><Relationship Id="rId130" Type="http://schemas.openxmlformats.org/officeDocument/2006/relationships/oleObject" Target="embeddings/oleObject47.bin"/><Relationship Id="rId172" Type="http://schemas.openxmlformats.org/officeDocument/2006/relationships/image" Target="media/image92.wmf"/><Relationship Id="rId228" Type="http://schemas.openxmlformats.org/officeDocument/2006/relationships/image" Target="media/image126.wmf"/><Relationship Id="rId281" Type="http://schemas.openxmlformats.org/officeDocument/2006/relationships/oleObject" Target="embeddings/oleObject105.bin"/><Relationship Id="rId34" Type="http://schemas.openxmlformats.org/officeDocument/2006/relationships/image" Target="media/image18.png"/><Relationship Id="rId76" Type="http://schemas.openxmlformats.org/officeDocument/2006/relationships/oleObject" Target="embeddings/oleObject25.bin"/><Relationship Id="rId141" Type="http://schemas.openxmlformats.org/officeDocument/2006/relationships/hyperlink" Target="http://zh.wikipedia.org/wiki/%E7%A1%AB%E9%85%B8" TargetMode="External"/><Relationship Id="rId7" Type="http://schemas.openxmlformats.org/officeDocument/2006/relationships/endnotes" Target="endnotes.xml"/><Relationship Id="rId162" Type="http://schemas.openxmlformats.org/officeDocument/2006/relationships/oleObject" Target="embeddings/oleObject62.bin"/><Relationship Id="rId183" Type="http://schemas.openxmlformats.org/officeDocument/2006/relationships/image" Target="media/image99.png"/><Relationship Id="rId218" Type="http://schemas.openxmlformats.org/officeDocument/2006/relationships/image" Target="media/image121.wmf"/><Relationship Id="rId239" Type="http://schemas.openxmlformats.org/officeDocument/2006/relationships/oleObject" Target="embeddings/oleObject89.bin"/><Relationship Id="rId250" Type="http://schemas.openxmlformats.org/officeDocument/2006/relationships/image" Target="media/image139.wmf"/><Relationship Id="rId271" Type="http://schemas.openxmlformats.org/officeDocument/2006/relationships/oleObject" Target="embeddings/oleObject100.bin"/><Relationship Id="rId292" Type="http://schemas.openxmlformats.org/officeDocument/2006/relationships/image" Target="media/image162.wmf"/><Relationship Id="rId306" Type="http://schemas.openxmlformats.org/officeDocument/2006/relationships/image" Target="media/image169.wmf"/><Relationship Id="rId24" Type="http://schemas.openxmlformats.org/officeDocument/2006/relationships/image" Target="media/image11.png"/><Relationship Id="rId45" Type="http://schemas.openxmlformats.org/officeDocument/2006/relationships/image" Target="media/image28.wmf"/><Relationship Id="rId66" Type="http://schemas.openxmlformats.org/officeDocument/2006/relationships/oleObject" Target="embeddings/oleObject20.bin"/><Relationship Id="rId87" Type="http://schemas.openxmlformats.org/officeDocument/2006/relationships/image" Target="media/image49.wmf"/><Relationship Id="rId110" Type="http://schemas.openxmlformats.org/officeDocument/2006/relationships/oleObject" Target="embeddings/oleObject42.bin"/><Relationship Id="rId131" Type="http://schemas.openxmlformats.org/officeDocument/2006/relationships/image" Target="media/image72.emf"/><Relationship Id="rId327" Type="http://schemas.openxmlformats.org/officeDocument/2006/relationships/fontTable" Target="fontTable.xml"/><Relationship Id="rId152" Type="http://schemas.openxmlformats.org/officeDocument/2006/relationships/oleObject" Target="embeddings/oleObject57.bin"/><Relationship Id="rId173" Type="http://schemas.openxmlformats.org/officeDocument/2006/relationships/oleObject" Target="embeddings/oleObject66.bin"/><Relationship Id="rId194" Type="http://schemas.openxmlformats.org/officeDocument/2006/relationships/image" Target="media/image107.wmf"/><Relationship Id="rId208" Type="http://schemas.openxmlformats.org/officeDocument/2006/relationships/image" Target="media/image114.png"/><Relationship Id="rId229" Type="http://schemas.openxmlformats.org/officeDocument/2006/relationships/oleObject" Target="embeddings/oleObject84.bin"/><Relationship Id="rId240" Type="http://schemas.openxmlformats.org/officeDocument/2006/relationships/image" Target="media/image132.wmf"/><Relationship Id="rId261" Type="http://schemas.openxmlformats.org/officeDocument/2006/relationships/oleObject" Target="embeddings/oleObject97.bin"/><Relationship Id="rId14" Type="http://schemas.openxmlformats.org/officeDocument/2006/relationships/image" Target="media/image4.wmf"/><Relationship Id="rId35" Type="http://schemas.openxmlformats.org/officeDocument/2006/relationships/image" Target="media/image19.png"/><Relationship Id="rId56" Type="http://schemas.openxmlformats.org/officeDocument/2006/relationships/oleObject" Target="embeddings/oleObject15.bin"/><Relationship Id="rId77" Type="http://schemas.openxmlformats.org/officeDocument/2006/relationships/image" Target="media/image44.wmf"/><Relationship Id="rId100" Type="http://schemas.openxmlformats.org/officeDocument/2006/relationships/oleObject" Target="embeddings/oleObject37.bin"/><Relationship Id="rId282" Type="http://schemas.openxmlformats.org/officeDocument/2006/relationships/image" Target="media/image157.wmf"/><Relationship Id="rId317" Type="http://schemas.openxmlformats.org/officeDocument/2006/relationships/image" Target="media/image175.wmf"/><Relationship Id="rId8" Type="http://schemas.openxmlformats.org/officeDocument/2006/relationships/image" Target="media/image1.wmf"/><Relationship Id="rId98" Type="http://schemas.openxmlformats.org/officeDocument/2006/relationships/oleObject" Target="embeddings/oleObject36.bin"/><Relationship Id="rId121" Type="http://schemas.openxmlformats.org/officeDocument/2006/relationships/image" Target="media/image66.png"/><Relationship Id="rId142" Type="http://schemas.openxmlformats.org/officeDocument/2006/relationships/hyperlink" Target="http://zh.wikipedia.org/wiki/%E5%82%AC%E5%8C%96" TargetMode="External"/><Relationship Id="rId163" Type="http://schemas.openxmlformats.org/officeDocument/2006/relationships/image" Target="media/image87.wmf"/><Relationship Id="rId184" Type="http://schemas.openxmlformats.org/officeDocument/2006/relationships/image" Target="media/image100.wmf"/><Relationship Id="rId219" Type="http://schemas.openxmlformats.org/officeDocument/2006/relationships/oleObject" Target="embeddings/oleObject79.bin"/><Relationship Id="rId230" Type="http://schemas.openxmlformats.org/officeDocument/2006/relationships/image" Target="media/image127.wmf"/><Relationship Id="rId251" Type="http://schemas.openxmlformats.org/officeDocument/2006/relationships/oleObject" Target="embeddings/oleObject92.bin"/><Relationship Id="rId25" Type="http://schemas.openxmlformats.org/officeDocument/2006/relationships/image" Target="media/image12.png"/><Relationship Id="rId46" Type="http://schemas.openxmlformats.org/officeDocument/2006/relationships/oleObject" Target="embeddings/oleObject10.bin"/><Relationship Id="rId67" Type="http://schemas.openxmlformats.org/officeDocument/2006/relationships/image" Target="media/image39.wmf"/><Relationship Id="rId272" Type="http://schemas.openxmlformats.org/officeDocument/2006/relationships/image" Target="media/image152.wmf"/><Relationship Id="rId293" Type="http://schemas.openxmlformats.org/officeDocument/2006/relationships/oleObject" Target="embeddings/oleObject111.bin"/><Relationship Id="rId307" Type="http://schemas.openxmlformats.org/officeDocument/2006/relationships/oleObject" Target="embeddings/oleObject118.bin"/><Relationship Id="rId328" Type="http://schemas.openxmlformats.org/officeDocument/2006/relationships/theme" Target="theme/theme1.xml"/><Relationship Id="rId88" Type="http://schemas.openxmlformats.org/officeDocument/2006/relationships/oleObject" Target="embeddings/oleObject31.bin"/><Relationship Id="rId111" Type="http://schemas.openxmlformats.org/officeDocument/2006/relationships/image" Target="media/image61.wmf"/><Relationship Id="rId132" Type="http://schemas.openxmlformats.org/officeDocument/2006/relationships/oleObject" Target="embeddings/oleObject48.bin"/><Relationship Id="rId153" Type="http://schemas.openxmlformats.org/officeDocument/2006/relationships/image" Target="media/image82.wmf"/><Relationship Id="rId174" Type="http://schemas.openxmlformats.org/officeDocument/2006/relationships/image" Target="media/image93.wmf"/><Relationship Id="rId195" Type="http://schemas.openxmlformats.org/officeDocument/2006/relationships/oleObject" Target="embeddings/oleObject73.bin"/><Relationship Id="rId209" Type="http://schemas.openxmlformats.org/officeDocument/2006/relationships/image" Target="media/image115.png"/><Relationship Id="rId220" Type="http://schemas.openxmlformats.org/officeDocument/2006/relationships/image" Target="media/image122.wmf"/><Relationship Id="rId241" Type="http://schemas.openxmlformats.org/officeDocument/2006/relationships/oleObject" Target="embeddings/oleObject90.bin"/><Relationship Id="rId15" Type="http://schemas.openxmlformats.org/officeDocument/2006/relationships/oleObject" Target="embeddings/oleObject4.bin"/><Relationship Id="rId36" Type="http://schemas.openxmlformats.org/officeDocument/2006/relationships/image" Target="media/image20.png"/><Relationship Id="rId57" Type="http://schemas.openxmlformats.org/officeDocument/2006/relationships/image" Target="media/image34.wmf"/><Relationship Id="rId262" Type="http://schemas.openxmlformats.org/officeDocument/2006/relationships/image" Target="media/image145.png"/><Relationship Id="rId283" Type="http://schemas.openxmlformats.org/officeDocument/2006/relationships/oleObject" Target="embeddings/oleObject106.bin"/><Relationship Id="rId318" Type="http://schemas.openxmlformats.org/officeDocument/2006/relationships/oleObject" Target="embeddings/oleObject122.bin"/><Relationship Id="rId78" Type="http://schemas.openxmlformats.org/officeDocument/2006/relationships/oleObject" Target="embeddings/oleObject26.bin"/><Relationship Id="rId99" Type="http://schemas.openxmlformats.org/officeDocument/2006/relationships/image" Target="media/image55.wmf"/><Relationship Id="rId101" Type="http://schemas.openxmlformats.org/officeDocument/2006/relationships/image" Target="media/image56.wmf"/><Relationship Id="rId122" Type="http://schemas.microsoft.com/office/2007/relationships/hdphoto" Target="media/hdphoto3.wdp"/><Relationship Id="rId143" Type="http://schemas.openxmlformats.org/officeDocument/2006/relationships/image" Target="media/image77.wmf"/><Relationship Id="rId164" Type="http://schemas.openxmlformats.org/officeDocument/2006/relationships/oleObject" Target="embeddings/oleObject63.bin"/><Relationship Id="rId185" Type="http://schemas.openxmlformats.org/officeDocument/2006/relationships/oleObject" Target="embeddings/oleObject70.bin"/><Relationship Id="rId9" Type="http://schemas.openxmlformats.org/officeDocument/2006/relationships/oleObject" Target="embeddings/oleObject1.bin"/><Relationship Id="rId210" Type="http://schemas.openxmlformats.org/officeDocument/2006/relationships/image" Target="media/image116.png"/><Relationship Id="rId26" Type="http://schemas.openxmlformats.org/officeDocument/2006/relationships/image" Target="media/image13.wmf"/><Relationship Id="rId231" Type="http://schemas.openxmlformats.org/officeDocument/2006/relationships/oleObject" Target="embeddings/oleObject85.bin"/><Relationship Id="rId252" Type="http://schemas.openxmlformats.org/officeDocument/2006/relationships/image" Target="media/image140.wmf"/><Relationship Id="rId273" Type="http://schemas.openxmlformats.org/officeDocument/2006/relationships/oleObject" Target="embeddings/oleObject101.bin"/><Relationship Id="rId294" Type="http://schemas.openxmlformats.org/officeDocument/2006/relationships/image" Target="media/image163.wmf"/><Relationship Id="rId308" Type="http://schemas.openxmlformats.org/officeDocument/2006/relationships/image" Target="media/image170.png"/><Relationship Id="rId47" Type="http://schemas.openxmlformats.org/officeDocument/2006/relationships/image" Target="media/image29.wmf"/><Relationship Id="rId68" Type="http://schemas.openxmlformats.org/officeDocument/2006/relationships/oleObject" Target="embeddings/oleObject21.bin"/><Relationship Id="rId89" Type="http://schemas.openxmlformats.org/officeDocument/2006/relationships/image" Target="media/image50.wmf"/><Relationship Id="rId112" Type="http://schemas.openxmlformats.org/officeDocument/2006/relationships/oleObject" Target="embeddings/oleObject43.bin"/><Relationship Id="rId133" Type="http://schemas.openxmlformats.org/officeDocument/2006/relationships/image" Target="media/image73.emf"/><Relationship Id="rId154" Type="http://schemas.openxmlformats.org/officeDocument/2006/relationships/oleObject" Target="embeddings/oleObject58.bin"/><Relationship Id="rId175" Type="http://schemas.openxmlformats.org/officeDocument/2006/relationships/oleObject" Target="embeddings/oleObject67.bin"/><Relationship Id="rId196" Type="http://schemas.openxmlformats.org/officeDocument/2006/relationships/image" Target="media/image108.wmf"/><Relationship Id="rId200" Type="http://schemas.openxmlformats.org/officeDocument/2006/relationships/image" Target="media/image110.wmf"/><Relationship Id="rId16" Type="http://schemas.openxmlformats.org/officeDocument/2006/relationships/image" Target="media/image5.png"/><Relationship Id="rId221" Type="http://schemas.openxmlformats.org/officeDocument/2006/relationships/oleObject" Target="embeddings/oleObject80.bin"/><Relationship Id="rId242" Type="http://schemas.openxmlformats.org/officeDocument/2006/relationships/image" Target="media/image133.png"/><Relationship Id="rId263" Type="http://schemas.openxmlformats.org/officeDocument/2006/relationships/image" Target="media/image146.png"/><Relationship Id="rId284" Type="http://schemas.openxmlformats.org/officeDocument/2006/relationships/image" Target="media/image158.wmf"/><Relationship Id="rId319" Type="http://schemas.openxmlformats.org/officeDocument/2006/relationships/image" Target="media/image176.wmf"/><Relationship Id="rId37" Type="http://schemas.openxmlformats.org/officeDocument/2006/relationships/image" Target="media/image21.png"/><Relationship Id="rId58" Type="http://schemas.openxmlformats.org/officeDocument/2006/relationships/oleObject" Target="embeddings/oleObject16.bin"/><Relationship Id="rId79" Type="http://schemas.openxmlformats.org/officeDocument/2006/relationships/image" Target="media/image45.wmf"/><Relationship Id="rId102" Type="http://schemas.openxmlformats.org/officeDocument/2006/relationships/oleObject" Target="embeddings/oleObject38.bin"/><Relationship Id="rId123" Type="http://schemas.openxmlformats.org/officeDocument/2006/relationships/image" Target="media/image67.png"/><Relationship Id="rId144" Type="http://schemas.openxmlformats.org/officeDocument/2006/relationships/oleObject" Target="embeddings/oleObject53.bin"/><Relationship Id="rId90" Type="http://schemas.openxmlformats.org/officeDocument/2006/relationships/oleObject" Target="embeddings/oleObject32.bin"/><Relationship Id="rId165" Type="http://schemas.openxmlformats.org/officeDocument/2006/relationships/image" Target="media/image88.png"/><Relationship Id="rId186" Type="http://schemas.openxmlformats.org/officeDocument/2006/relationships/image" Target="media/image101.wmf"/><Relationship Id="rId211" Type="http://schemas.openxmlformats.org/officeDocument/2006/relationships/image" Target="media/image117.png"/><Relationship Id="rId232" Type="http://schemas.openxmlformats.org/officeDocument/2006/relationships/image" Target="media/image128.wmf"/><Relationship Id="rId253" Type="http://schemas.openxmlformats.org/officeDocument/2006/relationships/oleObject" Target="embeddings/oleObject93.bin"/><Relationship Id="rId274" Type="http://schemas.openxmlformats.org/officeDocument/2006/relationships/image" Target="media/image153.wmf"/><Relationship Id="rId295" Type="http://schemas.openxmlformats.org/officeDocument/2006/relationships/oleObject" Target="embeddings/oleObject112.bin"/><Relationship Id="rId309" Type="http://schemas.microsoft.com/office/2007/relationships/hdphoto" Target="media/hdphoto12.wdp"/><Relationship Id="rId27" Type="http://schemas.openxmlformats.org/officeDocument/2006/relationships/oleObject" Target="embeddings/oleObject7.bin"/><Relationship Id="rId48" Type="http://schemas.openxmlformats.org/officeDocument/2006/relationships/oleObject" Target="embeddings/oleObject11.bin"/><Relationship Id="rId69" Type="http://schemas.openxmlformats.org/officeDocument/2006/relationships/image" Target="media/image40.wmf"/><Relationship Id="rId113" Type="http://schemas.openxmlformats.org/officeDocument/2006/relationships/image" Target="media/image62.wmf"/><Relationship Id="rId134" Type="http://schemas.openxmlformats.org/officeDocument/2006/relationships/oleObject" Target="embeddings/oleObject49.bin"/><Relationship Id="rId320" Type="http://schemas.openxmlformats.org/officeDocument/2006/relationships/oleObject" Target="embeddings/oleObject123.bin"/><Relationship Id="rId80" Type="http://schemas.openxmlformats.org/officeDocument/2006/relationships/oleObject" Target="embeddings/oleObject27.bin"/><Relationship Id="rId155" Type="http://schemas.openxmlformats.org/officeDocument/2006/relationships/image" Target="media/image83.wmf"/><Relationship Id="rId176" Type="http://schemas.openxmlformats.org/officeDocument/2006/relationships/image" Target="media/image94.wmf"/><Relationship Id="rId197" Type="http://schemas.openxmlformats.org/officeDocument/2006/relationships/oleObject" Target="embeddings/oleObject74.bin"/><Relationship Id="rId201" Type="http://schemas.openxmlformats.org/officeDocument/2006/relationships/oleObject" Target="embeddings/oleObject76.bin"/><Relationship Id="rId222" Type="http://schemas.openxmlformats.org/officeDocument/2006/relationships/image" Target="media/image123.wmf"/><Relationship Id="rId243" Type="http://schemas.microsoft.com/office/2007/relationships/hdphoto" Target="media/hdphoto11.wdp"/><Relationship Id="rId264" Type="http://schemas.openxmlformats.org/officeDocument/2006/relationships/image" Target="media/image147.png"/><Relationship Id="rId285" Type="http://schemas.openxmlformats.org/officeDocument/2006/relationships/oleObject" Target="embeddings/oleObject107.bin"/><Relationship Id="rId17" Type="http://schemas.openxmlformats.org/officeDocument/2006/relationships/image" Target="media/image6.png"/><Relationship Id="rId38" Type="http://schemas.openxmlformats.org/officeDocument/2006/relationships/image" Target="media/image22.png"/><Relationship Id="rId59" Type="http://schemas.openxmlformats.org/officeDocument/2006/relationships/image" Target="media/image35.wmf"/><Relationship Id="rId103" Type="http://schemas.openxmlformats.org/officeDocument/2006/relationships/image" Target="media/image57.wmf"/><Relationship Id="rId124" Type="http://schemas.microsoft.com/office/2007/relationships/hdphoto" Target="media/hdphoto4.wdp"/><Relationship Id="rId310" Type="http://schemas.openxmlformats.org/officeDocument/2006/relationships/image" Target="media/image171.png"/><Relationship Id="rId70" Type="http://schemas.openxmlformats.org/officeDocument/2006/relationships/oleObject" Target="embeddings/oleObject22.bin"/><Relationship Id="rId91" Type="http://schemas.openxmlformats.org/officeDocument/2006/relationships/image" Target="media/image51.wmf"/><Relationship Id="rId145" Type="http://schemas.openxmlformats.org/officeDocument/2006/relationships/image" Target="media/image78.wmf"/><Relationship Id="rId166" Type="http://schemas.microsoft.com/office/2007/relationships/hdphoto" Target="media/hdphoto6.wdp"/><Relationship Id="rId187" Type="http://schemas.openxmlformats.org/officeDocument/2006/relationships/oleObject" Target="embeddings/oleObject71.bin"/><Relationship Id="rId1" Type="http://schemas.openxmlformats.org/officeDocument/2006/relationships/customXml" Target="../customXml/item1.xml"/><Relationship Id="rId212" Type="http://schemas.microsoft.com/office/2007/relationships/hdphoto" Target="media/hdphoto10.wdp"/><Relationship Id="rId233" Type="http://schemas.openxmlformats.org/officeDocument/2006/relationships/oleObject" Target="embeddings/oleObject86.bin"/><Relationship Id="rId254" Type="http://schemas.openxmlformats.org/officeDocument/2006/relationships/image" Target="media/image141.wmf"/><Relationship Id="rId28" Type="http://schemas.openxmlformats.org/officeDocument/2006/relationships/image" Target="media/image14.wmf"/><Relationship Id="rId49" Type="http://schemas.openxmlformats.org/officeDocument/2006/relationships/image" Target="media/image30.wmf"/><Relationship Id="rId114" Type="http://schemas.openxmlformats.org/officeDocument/2006/relationships/oleObject" Target="embeddings/oleObject44.bin"/><Relationship Id="rId275" Type="http://schemas.openxmlformats.org/officeDocument/2006/relationships/oleObject" Target="embeddings/oleObject102.bin"/><Relationship Id="rId296" Type="http://schemas.openxmlformats.org/officeDocument/2006/relationships/image" Target="media/image164.wmf"/><Relationship Id="rId300" Type="http://schemas.openxmlformats.org/officeDocument/2006/relationships/image" Target="media/image166.wmf"/><Relationship Id="rId60" Type="http://schemas.openxmlformats.org/officeDocument/2006/relationships/oleObject" Target="embeddings/oleObject17.bin"/><Relationship Id="rId81" Type="http://schemas.openxmlformats.org/officeDocument/2006/relationships/image" Target="media/image46.wmf"/><Relationship Id="rId135" Type="http://schemas.openxmlformats.org/officeDocument/2006/relationships/image" Target="media/image74.wmf"/><Relationship Id="rId156" Type="http://schemas.openxmlformats.org/officeDocument/2006/relationships/oleObject" Target="embeddings/oleObject59.bin"/><Relationship Id="rId177" Type="http://schemas.openxmlformats.org/officeDocument/2006/relationships/oleObject" Target="embeddings/oleObject68.bin"/><Relationship Id="rId198" Type="http://schemas.openxmlformats.org/officeDocument/2006/relationships/image" Target="media/image109.wmf"/><Relationship Id="rId321" Type="http://schemas.openxmlformats.org/officeDocument/2006/relationships/image" Target="media/image177.wmf"/><Relationship Id="rId202" Type="http://schemas.openxmlformats.org/officeDocument/2006/relationships/image" Target="media/image111.png"/><Relationship Id="rId223" Type="http://schemas.openxmlformats.org/officeDocument/2006/relationships/oleObject" Target="embeddings/oleObject81.bin"/><Relationship Id="rId244" Type="http://schemas.openxmlformats.org/officeDocument/2006/relationships/image" Target="media/image134.png"/><Relationship Id="rId18" Type="http://schemas.openxmlformats.org/officeDocument/2006/relationships/image" Target="media/image7.wmf"/><Relationship Id="rId39" Type="http://schemas.openxmlformats.org/officeDocument/2006/relationships/image" Target="media/image23.png"/><Relationship Id="rId265" Type="http://schemas.openxmlformats.org/officeDocument/2006/relationships/image" Target="media/image148.png"/><Relationship Id="rId286" Type="http://schemas.openxmlformats.org/officeDocument/2006/relationships/image" Target="media/image159.wmf"/><Relationship Id="rId50" Type="http://schemas.openxmlformats.org/officeDocument/2006/relationships/oleObject" Target="embeddings/oleObject12.bin"/><Relationship Id="rId104" Type="http://schemas.openxmlformats.org/officeDocument/2006/relationships/oleObject" Target="embeddings/oleObject39.bin"/><Relationship Id="rId125" Type="http://schemas.openxmlformats.org/officeDocument/2006/relationships/image" Target="media/image68.png"/><Relationship Id="rId146" Type="http://schemas.openxmlformats.org/officeDocument/2006/relationships/oleObject" Target="embeddings/oleObject54.bin"/><Relationship Id="rId167" Type="http://schemas.openxmlformats.org/officeDocument/2006/relationships/image" Target="media/image89.png"/><Relationship Id="rId188" Type="http://schemas.openxmlformats.org/officeDocument/2006/relationships/image" Target="media/image102.png"/><Relationship Id="rId311" Type="http://schemas.openxmlformats.org/officeDocument/2006/relationships/image" Target="media/image172.wmf"/><Relationship Id="rId71" Type="http://schemas.openxmlformats.org/officeDocument/2006/relationships/image" Target="media/image41.wmf"/><Relationship Id="rId92" Type="http://schemas.openxmlformats.org/officeDocument/2006/relationships/oleObject" Target="embeddings/oleObject33.bin"/><Relationship Id="rId213" Type="http://schemas.openxmlformats.org/officeDocument/2006/relationships/image" Target="media/image118.png"/><Relationship Id="rId234" Type="http://schemas.openxmlformats.org/officeDocument/2006/relationships/image" Target="media/image129.wmf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255" Type="http://schemas.openxmlformats.org/officeDocument/2006/relationships/oleObject" Target="embeddings/oleObject94.bin"/><Relationship Id="rId276" Type="http://schemas.openxmlformats.org/officeDocument/2006/relationships/image" Target="media/image154.wmf"/><Relationship Id="rId297" Type="http://schemas.openxmlformats.org/officeDocument/2006/relationships/oleObject" Target="embeddings/oleObject113.bin"/><Relationship Id="rId40" Type="http://schemas.openxmlformats.org/officeDocument/2006/relationships/image" Target="media/image24.png"/><Relationship Id="rId115" Type="http://schemas.openxmlformats.org/officeDocument/2006/relationships/image" Target="media/image63.wmf"/><Relationship Id="rId136" Type="http://schemas.openxmlformats.org/officeDocument/2006/relationships/oleObject" Target="embeddings/oleObject50.bin"/><Relationship Id="rId157" Type="http://schemas.openxmlformats.org/officeDocument/2006/relationships/image" Target="media/image84.wmf"/><Relationship Id="rId178" Type="http://schemas.openxmlformats.org/officeDocument/2006/relationships/image" Target="media/image95.wmf"/><Relationship Id="rId301" Type="http://schemas.openxmlformats.org/officeDocument/2006/relationships/oleObject" Target="embeddings/oleObject115.bin"/><Relationship Id="rId322" Type="http://schemas.openxmlformats.org/officeDocument/2006/relationships/oleObject" Target="embeddings/oleObject124.bin"/><Relationship Id="rId61" Type="http://schemas.openxmlformats.org/officeDocument/2006/relationships/image" Target="media/image36.wmf"/><Relationship Id="rId82" Type="http://schemas.openxmlformats.org/officeDocument/2006/relationships/oleObject" Target="embeddings/oleObject28.bin"/><Relationship Id="rId199" Type="http://schemas.openxmlformats.org/officeDocument/2006/relationships/oleObject" Target="embeddings/oleObject75.bin"/><Relationship Id="rId203" Type="http://schemas.microsoft.com/office/2007/relationships/hdphoto" Target="media/hdphoto7.wdp"/><Relationship Id="rId19" Type="http://schemas.openxmlformats.org/officeDocument/2006/relationships/oleObject" Target="embeddings/oleObject5.bin"/><Relationship Id="rId224" Type="http://schemas.openxmlformats.org/officeDocument/2006/relationships/image" Target="media/image124.wmf"/><Relationship Id="rId245" Type="http://schemas.openxmlformats.org/officeDocument/2006/relationships/image" Target="media/image135.png"/><Relationship Id="rId266" Type="http://schemas.openxmlformats.org/officeDocument/2006/relationships/image" Target="media/image149.wmf"/><Relationship Id="rId287" Type="http://schemas.openxmlformats.org/officeDocument/2006/relationships/oleObject" Target="embeddings/oleObject108.bin"/><Relationship Id="rId30" Type="http://schemas.openxmlformats.org/officeDocument/2006/relationships/image" Target="media/image15.wmf"/><Relationship Id="rId105" Type="http://schemas.openxmlformats.org/officeDocument/2006/relationships/image" Target="media/image58.wmf"/><Relationship Id="rId126" Type="http://schemas.microsoft.com/office/2007/relationships/hdphoto" Target="media/hdphoto5.wdp"/><Relationship Id="rId147" Type="http://schemas.openxmlformats.org/officeDocument/2006/relationships/image" Target="media/image79.wmf"/><Relationship Id="rId168" Type="http://schemas.openxmlformats.org/officeDocument/2006/relationships/image" Target="media/image90.wmf"/><Relationship Id="rId312" Type="http://schemas.openxmlformats.org/officeDocument/2006/relationships/oleObject" Target="embeddings/oleObject119.bin"/><Relationship Id="rId51" Type="http://schemas.openxmlformats.org/officeDocument/2006/relationships/image" Target="media/image31.wmf"/><Relationship Id="rId72" Type="http://schemas.openxmlformats.org/officeDocument/2006/relationships/oleObject" Target="embeddings/oleObject23.bin"/><Relationship Id="rId93" Type="http://schemas.openxmlformats.org/officeDocument/2006/relationships/image" Target="media/image52.wmf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14" Type="http://schemas.openxmlformats.org/officeDocument/2006/relationships/image" Target="media/image119.wmf"/><Relationship Id="rId235" Type="http://schemas.openxmlformats.org/officeDocument/2006/relationships/oleObject" Target="embeddings/oleObject87.bin"/><Relationship Id="rId256" Type="http://schemas.openxmlformats.org/officeDocument/2006/relationships/image" Target="media/image142.wmf"/><Relationship Id="rId277" Type="http://schemas.openxmlformats.org/officeDocument/2006/relationships/oleObject" Target="embeddings/oleObject103.bin"/><Relationship Id="rId298" Type="http://schemas.openxmlformats.org/officeDocument/2006/relationships/image" Target="media/image165.wmf"/><Relationship Id="rId116" Type="http://schemas.openxmlformats.org/officeDocument/2006/relationships/oleObject" Target="embeddings/oleObject45.bin"/><Relationship Id="rId137" Type="http://schemas.openxmlformats.org/officeDocument/2006/relationships/image" Target="media/image75.wmf"/><Relationship Id="rId158" Type="http://schemas.openxmlformats.org/officeDocument/2006/relationships/oleObject" Target="embeddings/oleObject60.bin"/><Relationship Id="rId302" Type="http://schemas.openxmlformats.org/officeDocument/2006/relationships/image" Target="media/image167.wmf"/><Relationship Id="rId323" Type="http://schemas.openxmlformats.org/officeDocument/2006/relationships/header" Target="header1.xml"/><Relationship Id="rId20" Type="http://schemas.openxmlformats.org/officeDocument/2006/relationships/image" Target="media/image8.wmf"/><Relationship Id="rId41" Type="http://schemas.openxmlformats.org/officeDocument/2006/relationships/image" Target="media/image25.png"/><Relationship Id="rId62" Type="http://schemas.openxmlformats.org/officeDocument/2006/relationships/oleObject" Target="embeddings/oleObject18.bin"/><Relationship Id="rId83" Type="http://schemas.openxmlformats.org/officeDocument/2006/relationships/image" Target="media/image47.wmf"/><Relationship Id="rId179" Type="http://schemas.openxmlformats.org/officeDocument/2006/relationships/oleObject" Target="embeddings/oleObject69.bin"/><Relationship Id="rId190" Type="http://schemas.openxmlformats.org/officeDocument/2006/relationships/image" Target="media/image104.png"/><Relationship Id="rId204" Type="http://schemas.openxmlformats.org/officeDocument/2006/relationships/image" Target="media/image112.png"/><Relationship Id="rId225" Type="http://schemas.openxmlformats.org/officeDocument/2006/relationships/oleObject" Target="embeddings/oleObject82.bin"/><Relationship Id="rId246" Type="http://schemas.openxmlformats.org/officeDocument/2006/relationships/image" Target="media/image136.png"/><Relationship Id="rId267" Type="http://schemas.openxmlformats.org/officeDocument/2006/relationships/oleObject" Target="embeddings/oleObject98.bin"/><Relationship Id="rId288" Type="http://schemas.openxmlformats.org/officeDocument/2006/relationships/image" Target="media/image160.wmf"/><Relationship Id="rId106" Type="http://schemas.openxmlformats.org/officeDocument/2006/relationships/oleObject" Target="embeddings/oleObject40.bin"/><Relationship Id="rId127" Type="http://schemas.openxmlformats.org/officeDocument/2006/relationships/image" Target="media/image69.png"/><Relationship Id="rId313" Type="http://schemas.openxmlformats.org/officeDocument/2006/relationships/image" Target="media/image173.wmf"/><Relationship Id="rId10" Type="http://schemas.openxmlformats.org/officeDocument/2006/relationships/image" Target="media/image2.wmf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73" Type="http://schemas.openxmlformats.org/officeDocument/2006/relationships/image" Target="media/image42.wmf"/><Relationship Id="rId94" Type="http://schemas.openxmlformats.org/officeDocument/2006/relationships/oleObject" Target="embeddings/oleObject34.bin"/><Relationship Id="rId148" Type="http://schemas.openxmlformats.org/officeDocument/2006/relationships/oleObject" Target="embeddings/oleObject55.bin"/><Relationship Id="rId169" Type="http://schemas.openxmlformats.org/officeDocument/2006/relationships/oleObject" Target="embeddings/oleObject64.bin"/><Relationship Id="rId4" Type="http://schemas.openxmlformats.org/officeDocument/2006/relationships/settings" Target="settings.xml"/><Relationship Id="rId180" Type="http://schemas.openxmlformats.org/officeDocument/2006/relationships/image" Target="media/image96.png"/><Relationship Id="rId215" Type="http://schemas.openxmlformats.org/officeDocument/2006/relationships/oleObject" Target="embeddings/oleObject77.bin"/><Relationship Id="rId236" Type="http://schemas.openxmlformats.org/officeDocument/2006/relationships/image" Target="media/image130.wmf"/><Relationship Id="rId257" Type="http://schemas.openxmlformats.org/officeDocument/2006/relationships/oleObject" Target="embeddings/oleObject95.bin"/><Relationship Id="rId278" Type="http://schemas.openxmlformats.org/officeDocument/2006/relationships/image" Target="media/image155.wmf"/><Relationship Id="rId303" Type="http://schemas.openxmlformats.org/officeDocument/2006/relationships/oleObject" Target="embeddings/oleObject116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9.bin"/><Relationship Id="rId138" Type="http://schemas.openxmlformats.org/officeDocument/2006/relationships/oleObject" Target="embeddings/oleObject51.bin"/><Relationship Id="rId191" Type="http://schemas.openxmlformats.org/officeDocument/2006/relationships/image" Target="media/image105.png"/><Relationship Id="rId205" Type="http://schemas.microsoft.com/office/2007/relationships/hdphoto" Target="media/hdphoto8.wdp"/><Relationship Id="rId247" Type="http://schemas.openxmlformats.org/officeDocument/2006/relationships/image" Target="media/image137.gif"/><Relationship Id="rId107" Type="http://schemas.openxmlformats.org/officeDocument/2006/relationships/image" Target="media/image59.wmf"/><Relationship Id="rId289" Type="http://schemas.openxmlformats.org/officeDocument/2006/relationships/oleObject" Target="embeddings/oleObject109.bin"/><Relationship Id="rId11" Type="http://schemas.openxmlformats.org/officeDocument/2006/relationships/oleObject" Target="embeddings/oleObject2.bin"/><Relationship Id="rId53" Type="http://schemas.openxmlformats.org/officeDocument/2006/relationships/image" Target="media/image32.wmf"/><Relationship Id="rId149" Type="http://schemas.openxmlformats.org/officeDocument/2006/relationships/image" Target="media/image80.wmf"/><Relationship Id="rId314" Type="http://schemas.openxmlformats.org/officeDocument/2006/relationships/oleObject" Target="embeddings/oleObject120.bin"/><Relationship Id="rId95" Type="http://schemas.openxmlformats.org/officeDocument/2006/relationships/image" Target="media/image53.wmf"/><Relationship Id="rId160" Type="http://schemas.openxmlformats.org/officeDocument/2006/relationships/oleObject" Target="embeddings/oleObject61.bin"/><Relationship Id="rId216" Type="http://schemas.openxmlformats.org/officeDocument/2006/relationships/image" Target="media/image120.wmf"/><Relationship Id="rId258" Type="http://schemas.openxmlformats.org/officeDocument/2006/relationships/image" Target="media/image143.wmf"/><Relationship Id="rId22" Type="http://schemas.openxmlformats.org/officeDocument/2006/relationships/image" Target="media/image9.png"/><Relationship Id="rId64" Type="http://schemas.openxmlformats.org/officeDocument/2006/relationships/oleObject" Target="embeddings/oleObject19.bin"/><Relationship Id="rId118" Type="http://schemas.openxmlformats.org/officeDocument/2006/relationships/oleObject" Target="embeddings/oleObject46.bin"/><Relationship Id="rId325" Type="http://schemas.openxmlformats.org/officeDocument/2006/relationships/footer" Target="footer1.xml"/><Relationship Id="rId171" Type="http://schemas.openxmlformats.org/officeDocument/2006/relationships/oleObject" Target="embeddings/oleObject65.bin"/><Relationship Id="rId227" Type="http://schemas.openxmlformats.org/officeDocument/2006/relationships/oleObject" Target="embeddings/oleObject83.bin"/><Relationship Id="rId269" Type="http://schemas.openxmlformats.org/officeDocument/2006/relationships/oleObject" Target="embeddings/oleObject99.bin"/><Relationship Id="rId33" Type="http://schemas.openxmlformats.org/officeDocument/2006/relationships/image" Target="media/image17.png"/><Relationship Id="rId129" Type="http://schemas.openxmlformats.org/officeDocument/2006/relationships/image" Target="media/image71.wmf"/><Relationship Id="rId280" Type="http://schemas.openxmlformats.org/officeDocument/2006/relationships/image" Target="media/image156.wmf"/><Relationship Id="rId75" Type="http://schemas.openxmlformats.org/officeDocument/2006/relationships/image" Target="media/image43.wmf"/><Relationship Id="rId140" Type="http://schemas.openxmlformats.org/officeDocument/2006/relationships/oleObject" Target="embeddings/oleObject52.bin"/><Relationship Id="rId182" Type="http://schemas.openxmlformats.org/officeDocument/2006/relationships/image" Target="media/image98.png"/><Relationship Id="rId6" Type="http://schemas.openxmlformats.org/officeDocument/2006/relationships/footnotes" Target="footnotes.xml"/><Relationship Id="rId238" Type="http://schemas.openxmlformats.org/officeDocument/2006/relationships/image" Target="media/image131.wmf"/><Relationship Id="rId291" Type="http://schemas.openxmlformats.org/officeDocument/2006/relationships/oleObject" Target="embeddings/oleObject110.bin"/><Relationship Id="rId305" Type="http://schemas.openxmlformats.org/officeDocument/2006/relationships/oleObject" Target="embeddings/oleObject117.bin"/><Relationship Id="rId44" Type="http://schemas.openxmlformats.org/officeDocument/2006/relationships/image" Target="media/image27.png"/><Relationship Id="rId86" Type="http://schemas.openxmlformats.org/officeDocument/2006/relationships/oleObject" Target="embeddings/oleObject30.bin"/><Relationship Id="rId151" Type="http://schemas.openxmlformats.org/officeDocument/2006/relationships/image" Target="media/image81.wmf"/><Relationship Id="rId193" Type="http://schemas.openxmlformats.org/officeDocument/2006/relationships/oleObject" Target="embeddings/oleObject72.bin"/><Relationship Id="rId207" Type="http://schemas.microsoft.com/office/2007/relationships/hdphoto" Target="media/hdphoto9.wdp"/><Relationship Id="rId249" Type="http://schemas.openxmlformats.org/officeDocument/2006/relationships/oleObject" Target="embeddings/oleObject91.bin"/><Relationship Id="rId13" Type="http://schemas.openxmlformats.org/officeDocument/2006/relationships/oleObject" Target="embeddings/oleObject3.bin"/><Relationship Id="rId109" Type="http://schemas.openxmlformats.org/officeDocument/2006/relationships/image" Target="media/image60.wmf"/><Relationship Id="rId260" Type="http://schemas.openxmlformats.org/officeDocument/2006/relationships/image" Target="media/image144.wmf"/><Relationship Id="rId316" Type="http://schemas.openxmlformats.org/officeDocument/2006/relationships/oleObject" Target="embeddings/oleObject121.bin"/><Relationship Id="rId55" Type="http://schemas.openxmlformats.org/officeDocument/2006/relationships/image" Target="media/image33.wmf"/><Relationship Id="rId97" Type="http://schemas.openxmlformats.org/officeDocument/2006/relationships/image" Target="media/image54.wmf"/><Relationship Id="rId120" Type="http://schemas.microsoft.com/office/2007/relationships/hdphoto" Target="media/hdphoto2.wdp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MSOFFICE\WINWORD\TEMPLATE\8611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64359-6F9F-4DFB-9A73-49B398541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8611</Template>
  <TotalTime>1574</TotalTime>
  <Pages>20</Pages>
  <Words>2453</Words>
  <Characters>13987</Characters>
  <Application>Microsoft Office Word</Application>
  <DocSecurity>0</DocSecurity>
  <Lines>116</Lines>
  <Paragraphs>32</Paragraphs>
  <ScaleCrop>false</ScaleCrop>
  <Company>ceec</Company>
  <LinksUpToDate>false</LinksUpToDate>
  <CharactersWithSpaces>16408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CEEC</dc:creator>
  <cp:keywords/>
  <dc:description/>
  <cp:lastModifiedBy>ceec</cp:lastModifiedBy>
  <cp:revision>64</cp:revision>
  <cp:lastPrinted>2025-01-10T13:33:00Z</cp:lastPrinted>
  <dcterms:created xsi:type="dcterms:W3CDTF">2025-01-06T01:52:00Z</dcterms:created>
  <dcterms:modified xsi:type="dcterms:W3CDTF">2025-03-21T05:13:00Z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